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CD60D0" w14:textId="77777777" w:rsidR="00E327B0" w:rsidRDefault="004F140F" w:rsidP="00E327B0">
      <w:pPr>
        <w:widowControl/>
        <w:autoSpaceDE w:val="0"/>
        <w:autoSpaceDN w:val="0"/>
        <w:textAlignment w:val="bottom"/>
      </w:pPr>
      <w:r>
        <w:fldChar w:fldCharType="begin"/>
      </w:r>
      <w:r>
        <w:instrText xml:space="preserve"> MACROBUTTON MTEditEquationSection2 </w:instrText>
      </w:r>
      <w:r w:rsidRPr="004F140F">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E327B0" w:rsidRPr="00FE56C4">
        <w:rPr>
          <w:b/>
          <w:noProof/>
          <w:sz w:val="52"/>
        </w:rPr>
        <w:drawing>
          <wp:inline distT="0" distB="0" distL="0" distR="0" wp14:anchorId="2255960E" wp14:editId="486A4EE8">
            <wp:extent cx="853440" cy="1074420"/>
            <wp:effectExtent l="0" t="0" r="3810" b="0"/>
            <wp:docPr id="3" name="图片 3"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eyongjun131665229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3440" cy="1074420"/>
                    </a:xfrm>
                    <a:prstGeom prst="rect">
                      <a:avLst/>
                    </a:prstGeom>
                    <a:noFill/>
                    <a:ln>
                      <a:noFill/>
                    </a:ln>
                  </pic:spPr>
                </pic:pic>
              </a:graphicData>
            </a:graphic>
          </wp:inline>
        </w:drawing>
      </w:r>
    </w:p>
    <w:p w14:paraId="6607F79B" w14:textId="77777777" w:rsidR="00E327B0" w:rsidRDefault="00E327B0" w:rsidP="00E327B0">
      <w:pPr>
        <w:widowControl/>
        <w:autoSpaceDE w:val="0"/>
        <w:autoSpaceDN w:val="0"/>
        <w:textAlignment w:val="bottom"/>
      </w:pPr>
    </w:p>
    <w:p w14:paraId="5AB2F2AA" w14:textId="77777777" w:rsidR="00E327B0" w:rsidRDefault="00E327B0" w:rsidP="00E327B0">
      <w:pPr>
        <w:jc w:val="center"/>
        <w:rPr>
          <w:b/>
          <w:sz w:val="52"/>
        </w:rPr>
      </w:pPr>
      <w:r w:rsidRPr="00414EEE">
        <w:rPr>
          <w:rFonts w:ascii="Arial"/>
          <w:noProof/>
        </w:rPr>
        <w:drawing>
          <wp:inline distT="0" distB="0" distL="0" distR="0" wp14:anchorId="3162007C" wp14:editId="17B96599">
            <wp:extent cx="4084320" cy="1455420"/>
            <wp:effectExtent l="0" t="0" r="0" b="0"/>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南京大学"/>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84320" cy="1455420"/>
                    </a:xfrm>
                    <a:prstGeom prst="rect">
                      <a:avLst/>
                    </a:prstGeom>
                    <a:noFill/>
                    <a:ln>
                      <a:noFill/>
                    </a:ln>
                  </pic:spPr>
                </pic:pic>
              </a:graphicData>
            </a:graphic>
          </wp:inline>
        </w:drawing>
      </w:r>
    </w:p>
    <w:p w14:paraId="1E14392E" w14:textId="77777777" w:rsidR="00E327B0" w:rsidRPr="00BF1757" w:rsidRDefault="00E327B0" w:rsidP="00E327B0">
      <w:pPr>
        <w:jc w:val="center"/>
        <w:rPr>
          <w:rFonts w:ascii="宋体" w:hAnsi="宋体"/>
          <w:b/>
          <w:sz w:val="52"/>
        </w:rPr>
      </w:pPr>
      <w:r w:rsidRPr="00BF1757">
        <w:rPr>
          <w:rFonts w:ascii="宋体" w:hAnsi="宋体" w:hint="eastAsia"/>
          <w:b/>
          <w:sz w:val="52"/>
        </w:rPr>
        <w:t xml:space="preserve">本 科 毕 业 </w:t>
      </w:r>
      <w:r w:rsidR="00740C37">
        <w:rPr>
          <w:rFonts w:ascii="宋体" w:hAnsi="宋体" w:hint="eastAsia"/>
          <w:b/>
          <w:sz w:val="52"/>
        </w:rPr>
        <w:t>论 文</w:t>
      </w:r>
    </w:p>
    <w:p w14:paraId="08E24FE3" w14:textId="77777777" w:rsidR="00E327B0" w:rsidRDefault="00E327B0" w:rsidP="00E327B0"/>
    <w:p w14:paraId="6D1F7774" w14:textId="77777777" w:rsidR="00E327B0" w:rsidRDefault="00E327B0" w:rsidP="00E327B0">
      <w:pPr>
        <w:ind w:left="1080"/>
        <w:rPr>
          <w:b/>
          <w:spacing w:val="20"/>
        </w:rPr>
      </w:pPr>
    </w:p>
    <w:p w14:paraId="6B367B9F" w14:textId="77777777" w:rsidR="00E327B0" w:rsidRPr="00412750" w:rsidRDefault="00E327B0" w:rsidP="00E327B0">
      <w:pPr>
        <w:ind w:left="1080"/>
        <w:rPr>
          <w:b/>
          <w:spacing w:val="20"/>
        </w:rPr>
      </w:pPr>
    </w:p>
    <w:p w14:paraId="243184EA" w14:textId="77777777" w:rsidR="00E327B0" w:rsidRDefault="00E327B0" w:rsidP="00E327B0">
      <w:pPr>
        <w:ind w:left="1080"/>
        <w:rPr>
          <w:b/>
          <w:spacing w:val="20"/>
        </w:rPr>
      </w:pPr>
    </w:p>
    <w:p w14:paraId="1AC4CC1E" w14:textId="77777777" w:rsidR="00E327B0" w:rsidRDefault="00E327B0" w:rsidP="00E327B0">
      <w:pPr>
        <w:ind w:left="1080"/>
        <w:rPr>
          <w:b/>
          <w:spacing w:val="20"/>
        </w:rPr>
      </w:pPr>
    </w:p>
    <w:p w14:paraId="0AD75CD7" w14:textId="77777777" w:rsidR="00E327B0" w:rsidRPr="007837E0" w:rsidRDefault="00E327B0" w:rsidP="00D80436">
      <w:pPr>
        <w:tabs>
          <w:tab w:val="left" w:pos="1320"/>
        </w:tabs>
        <w:ind w:left="624"/>
        <w:rPr>
          <w:rFonts w:ascii="楷体_GB2312" w:eastAsia="楷体_GB2312"/>
          <w:spacing w:val="66"/>
          <w:sz w:val="32"/>
          <w:u w:val="single"/>
        </w:rPr>
      </w:pPr>
      <w:r w:rsidRPr="00AE40DE">
        <w:rPr>
          <w:rFonts w:eastAsia="楷体_GB2312" w:hint="eastAsia"/>
          <w:spacing w:val="40"/>
          <w:kern w:val="0"/>
          <w:sz w:val="32"/>
          <w:fitText w:val="1280" w:id="1422399232"/>
        </w:rPr>
        <w:t>院</w:t>
      </w:r>
      <w:r w:rsidRPr="00AE40DE">
        <w:rPr>
          <w:rFonts w:eastAsia="楷体_GB2312" w:hint="eastAsia"/>
          <w:spacing w:val="40"/>
          <w:kern w:val="0"/>
          <w:sz w:val="32"/>
          <w:fitText w:val="1280" w:id="1422399232"/>
        </w:rPr>
        <w:t xml:space="preserve">  </w:t>
      </w:r>
      <w:r w:rsidRPr="00AE40DE">
        <w:rPr>
          <w:rFonts w:eastAsia="楷体_GB2312" w:hint="eastAsia"/>
          <w:spacing w:val="40"/>
          <w:kern w:val="0"/>
          <w:sz w:val="32"/>
          <w:fitText w:val="1280" w:id="1422399232"/>
        </w:rPr>
        <w:t>系</w:t>
      </w:r>
      <w:r w:rsidRPr="007837E0">
        <w:rPr>
          <w:rFonts w:eastAsia="楷体_GB2312" w:hint="eastAsia"/>
          <w:sz w:val="32"/>
          <w:szCs w:val="32"/>
          <w:u w:val="single"/>
        </w:rPr>
        <w:t xml:space="preserve"> </w:t>
      </w:r>
      <w:r>
        <w:rPr>
          <w:rFonts w:eastAsia="楷体_GB2312" w:hint="eastAsia"/>
          <w:sz w:val="32"/>
          <w:szCs w:val="32"/>
          <w:u w:val="single"/>
        </w:rPr>
        <w:t xml:space="preserve">    </w:t>
      </w:r>
      <w:r w:rsidR="002627D4">
        <w:rPr>
          <w:rFonts w:eastAsia="楷体_GB2312"/>
          <w:sz w:val="32"/>
          <w:szCs w:val="32"/>
          <w:u w:val="single"/>
        </w:rPr>
        <w:t xml:space="preserve">    </w:t>
      </w:r>
      <w:r>
        <w:rPr>
          <w:rFonts w:eastAsia="楷体_GB2312" w:hint="eastAsia"/>
          <w:sz w:val="32"/>
          <w:szCs w:val="32"/>
          <w:u w:val="single"/>
        </w:rPr>
        <w:t>计算机科学与技术系</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p>
    <w:p w14:paraId="03115197" w14:textId="77777777" w:rsidR="00E327B0" w:rsidRPr="007837E0" w:rsidRDefault="00E327B0" w:rsidP="00D80436">
      <w:pPr>
        <w:tabs>
          <w:tab w:val="left" w:leader="underscore" w:pos="1288"/>
          <w:tab w:val="left" w:pos="1321"/>
        </w:tabs>
        <w:ind w:left="624"/>
        <w:rPr>
          <w:rFonts w:ascii="楷体_GB2312" w:eastAsia="楷体_GB2312"/>
          <w:spacing w:val="66"/>
          <w:sz w:val="32"/>
          <w:u w:val="single"/>
        </w:rPr>
      </w:pPr>
      <w:r w:rsidRPr="00AE40DE">
        <w:rPr>
          <w:rFonts w:eastAsia="楷体_GB2312" w:hint="eastAsia"/>
          <w:spacing w:val="40"/>
          <w:kern w:val="0"/>
          <w:sz w:val="32"/>
          <w:fitText w:val="1280" w:id="1422399233"/>
        </w:rPr>
        <w:t>专</w:t>
      </w:r>
      <w:r w:rsidRPr="00AE40DE">
        <w:rPr>
          <w:rFonts w:eastAsia="楷体_GB2312" w:hint="eastAsia"/>
          <w:spacing w:val="40"/>
          <w:kern w:val="0"/>
          <w:sz w:val="32"/>
          <w:fitText w:val="1280" w:id="1422399233"/>
        </w:rPr>
        <w:t xml:space="preserve">  </w:t>
      </w:r>
      <w:r w:rsidRPr="00AE40DE">
        <w:rPr>
          <w:rFonts w:eastAsia="楷体_GB2312" w:hint="eastAsia"/>
          <w:spacing w:val="40"/>
          <w:kern w:val="0"/>
          <w:sz w:val="32"/>
          <w:fitText w:val="1280" w:id="1422399233"/>
        </w:rPr>
        <w:t>业</w:t>
      </w:r>
      <w:r>
        <w:rPr>
          <w:rFonts w:eastAsia="楷体_GB2312" w:hint="eastAsia"/>
          <w:sz w:val="32"/>
          <w:szCs w:val="32"/>
          <w:u w:val="single"/>
        </w:rPr>
        <w:t xml:space="preserve">     </w:t>
      </w:r>
      <w:r>
        <w:rPr>
          <w:rFonts w:eastAsia="楷体_GB2312"/>
          <w:sz w:val="32"/>
          <w:szCs w:val="32"/>
          <w:u w:val="single"/>
        </w:rPr>
        <w:t xml:space="preserve"> </w:t>
      </w:r>
      <w:r w:rsidR="002627D4">
        <w:rPr>
          <w:rFonts w:eastAsia="楷体_GB2312"/>
          <w:sz w:val="32"/>
          <w:szCs w:val="32"/>
          <w:u w:val="single"/>
        </w:rPr>
        <w:t xml:space="preserve">    </w:t>
      </w:r>
      <w:r>
        <w:rPr>
          <w:rFonts w:eastAsia="楷体_GB2312" w:hint="eastAsia"/>
          <w:sz w:val="32"/>
          <w:szCs w:val="32"/>
          <w:u w:val="single"/>
        </w:rPr>
        <w:t>计算机科学与技术</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p>
    <w:p w14:paraId="4A73CB26" w14:textId="77777777" w:rsidR="00E327B0" w:rsidRPr="007837E0" w:rsidRDefault="00E327B0" w:rsidP="00D80436">
      <w:pPr>
        <w:tabs>
          <w:tab w:val="left" w:pos="1320"/>
        </w:tabs>
        <w:ind w:left="624"/>
        <w:rPr>
          <w:rFonts w:eastAsia="楷体_GB2312"/>
          <w:spacing w:val="52"/>
          <w:sz w:val="32"/>
          <w:u w:val="single"/>
        </w:rPr>
      </w:pPr>
      <w:r w:rsidRPr="00AE40DE">
        <w:rPr>
          <w:rFonts w:eastAsia="楷体_GB2312" w:hint="eastAsia"/>
          <w:spacing w:val="40"/>
          <w:kern w:val="0"/>
          <w:sz w:val="32"/>
          <w:fitText w:val="1280" w:id="1422399234"/>
        </w:rPr>
        <w:t>题</w:t>
      </w:r>
      <w:r w:rsidRPr="00AE40DE">
        <w:rPr>
          <w:rFonts w:eastAsia="楷体_GB2312" w:hint="eastAsia"/>
          <w:spacing w:val="40"/>
          <w:kern w:val="0"/>
          <w:sz w:val="32"/>
          <w:fitText w:val="1280" w:id="1422399234"/>
        </w:rPr>
        <w:t xml:space="preserve">  </w:t>
      </w:r>
      <w:r w:rsidRPr="00AE40DE">
        <w:rPr>
          <w:rFonts w:eastAsia="楷体_GB2312" w:hint="eastAsia"/>
          <w:spacing w:val="40"/>
          <w:kern w:val="0"/>
          <w:sz w:val="32"/>
          <w:fitText w:val="1280" w:id="1422399234"/>
        </w:rPr>
        <w:t>目</w:t>
      </w:r>
      <w:r w:rsidR="002627D4">
        <w:rPr>
          <w:rFonts w:eastAsia="楷体_GB2312" w:hint="eastAsia"/>
          <w:sz w:val="32"/>
          <w:szCs w:val="32"/>
          <w:u w:val="single"/>
        </w:rPr>
        <w:t>基</w:t>
      </w:r>
      <w:r w:rsidR="00AE40DE">
        <w:rPr>
          <w:rFonts w:eastAsia="楷体_GB2312" w:hint="eastAsia"/>
          <w:sz w:val="32"/>
          <w:szCs w:val="32"/>
          <w:u w:val="single"/>
        </w:rPr>
        <w:t>于</w:t>
      </w:r>
      <w:r w:rsidR="00AE40DE">
        <w:rPr>
          <w:rFonts w:eastAsia="楷体_GB2312" w:hint="eastAsia"/>
          <w:sz w:val="32"/>
          <w:szCs w:val="32"/>
          <w:u w:val="single"/>
        </w:rPr>
        <w:t>RFID</w:t>
      </w:r>
      <w:r w:rsidR="00AE40DE">
        <w:rPr>
          <w:rFonts w:eastAsia="楷体_GB2312"/>
          <w:sz w:val="32"/>
          <w:szCs w:val="32"/>
          <w:u w:val="single"/>
        </w:rPr>
        <w:t>系统的相对定位</w:t>
      </w:r>
      <w:r w:rsidR="00AE40DE">
        <w:rPr>
          <w:rFonts w:eastAsia="楷体_GB2312" w:hint="eastAsia"/>
          <w:sz w:val="32"/>
          <w:szCs w:val="32"/>
          <w:u w:val="single"/>
        </w:rPr>
        <w:t>和</w:t>
      </w:r>
      <w:r w:rsidR="00AE40DE">
        <w:rPr>
          <w:rFonts w:eastAsia="楷体_GB2312"/>
          <w:sz w:val="32"/>
          <w:szCs w:val="32"/>
          <w:u w:val="single"/>
        </w:rPr>
        <w:t>绝对定位</w:t>
      </w:r>
      <w:r>
        <w:rPr>
          <w:rFonts w:eastAsia="楷体_GB2312" w:hint="eastAsia"/>
          <w:sz w:val="32"/>
          <w:szCs w:val="32"/>
          <w:u w:val="single"/>
        </w:rPr>
        <w:t>机</w:t>
      </w:r>
      <w:r w:rsidR="002627D4" w:rsidRPr="002627D4">
        <w:rPr>
          <w:rFonts w:eastAsia="楷体_GB2312" w:hint="eastAsia"/>
          <w:sz w:val="32"/>
          <w:szCs w:val="32"/>
          <w:u w:val="single"/>
        </w:rPr>
        <w:t>制</w:t>
      </w:r>
      <w:r w:rsidR="00AF1834">
        <w:rPr>
          <w:rFonts w:eastAsia="楷体_GB2312" w:hint="eastAsia"/>
          <w:sz w:val="32"/>
          <w:szCs w:val="32"/>
          <w:u w:val="single"/>
        </w:rPr>
        <w:t xml:space="preserve"> </w:t>
      </w:r>
    </w:p>
    <w:p w14:paraId="57453A9C" w14:textId="77777777" w:rsidR="00E327B0" w:rsidRPr="007837E0" w:rsidRDefault="00E327B0" w:rsidP="00D80436">
      <w:pPr>
        <w:tabs>
          <w:tab w:val="left" w:pos="1320"/>
        </w:tabs>
        <w:ind w:left="624"/>
        <w:rPr>
          <w:rFonts w:eastAsia="楷体_GB2312"/>
          <w:sz w:val="32"/>
          <w:szCs w:val="32"/>
          <w:u w:val="single"/>
        </w:rPr>
      </w:pPr>
      <w:r w:rsidRPr="00AE40DE">
        <w:rPr>
          <w:rFonts w:eastAsia="楷体_GB2312" w:hint="eastAsia"/>
          <w:spacing w:val="40"/>
          <w:kern w:val="0"/>
          <w:sz w:val="32"/>
          <w:fitText w:val="1280" w:id="1422399235"/>
        </w:rPr>
        <w:t>年</w:t>
      </w:r>
      <w:r w:rsidRPr="00AE40DE">
        <w:rPr>
          <w:rFonts w:eastAsia="楷体_GB2312" w:hint="eastAsia"/>
          <w:spacing w:val="40"/>
          <w:kern w:val="0"/>
          <w:sz w:val="32"/>
          <w:fitText w:val="1280" w:id="1422399235"/>
        </w:rPr>
        <w:t xml:space="preserve">  </w:t>
      </w:r>
      <w:r w:rsidRPr="00AE40DE">
        <w:rPr>
          <w:rFonts w:eastAsia="楷体_GB2312" w:hint="eastAsia"/>
          <w:spacing w:val="40"/>
          <w:kern w:val="0"/>
          <w:sz w:val="32"/>
          <w:fitText w:val="1280" w:id="1422399235"/>
        </w:rPr>
        <w:t>级</w:t>
      </w:r>
      <w:r>
        <w:rPr>
          <w:rFonts w:eastAsia="楷体_GB2312" w:hint="eastAsia"/>
          <w:sz w:val="32"/>
          <w:szCs w:val="32"/>
          <w:u w:val="single"/>
        </w:rPr>
        <w:t xml:space="preserve">   </w:t>
      </w:r>
      <w:r w:rsidR="002627D4">
        <w:rPr>
          <w:rFonts w:eastAsia="楷体_GB2312"/>
          <w:sz w:val="32"/>
          <w:szCs w:val="32"/>
          <w:u w:val="single"/>
        </w:rPr>
        <w:t xml:space="preserve">  </w:t>
      </w:r>
      <w:r>
        <w:rPr>
          <w:rFonts w:eastAsia="楷体_GB2312" w:hint="eastAsia"/>
          <w:sz w:val="32"/>
          <w:szCs w:val="32"/>
          <w:u w:val="single"/>
        </w:rPr>
        <w:t xml:space="preserve"> </w:t>
      </w:r>
      <w:r w:rsidR="002627D4">
        <w:rPr>
          <w:rFonts w:eastAsia="楷体_GB2312"/>
          <w:sz w:val="32"/>
          <w:szCs w:val="32"/>
          <w:u w:val="single"/>
        </w:rPr>
        <w:t xml:space="preserve"> </w:t>
      </w:r>
      <w:r w:rsidR="00AE40DE">
        <w:rPr>
          <w:rFonts w:eastAsia="楷体_GB2312" w:hint="eastAsia"/>
          <w:sz w:val="32"/>
          <w:szCs w:val="32"/>
          <w:u w:val="single"/>
        </w:rPr>
        <w:t>2014</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Pr="007837E0">
        <w:rPr>
          <w:rFonts w:eastAsia="楷体_GB2312" w:hint="eastAsia"/>
          <w:sz w:val="32"/>
          <w:szCs w:val="32"/>
        </w:rPr>
        <w:t>学</w:t>
      </w:r>
      <w:r w:rsidRPr="007837E0">
        <w:rPr>
          <w:rFonts w:eastAsia="楷体_GB2312" w:hint="eastAsia"/>
          <w:sz w:val="32"/>
          <w:szCs w:val="32"/>
        </w:rPr>
        <w:t xml:space="preserve"> </w:t>
      </w:r>
      <w:r w:rsidRPr="007837E0">
        <w:rPr>
          <w:rFonts w:eastAsia="楷体_GB2312" w:hint="eastAsia"/>
          <w:sz w:val="32"/>
          <w:szCs w:val="32"/>
        </w:rPr>
        <w:t>号</w:t>
      </w:r>
      <w:r>
        <w:rPr>
          <w:rFonts w:eastAsia="楷体_GB2312" w:hint="eastAsia"/>
          <w:sz w:val="32"/>
          <w:szCs w:val="32"/>
          <w:u w:val="single"/>
        </w:rPr>
        <w:t xml:space="preserve"> </w:t>
      </w:r>
      <w:r w:rsidR="002627D4">
        <w:rPr>
          <w:rFonts w:eastAsia="楷体_GB2312"/>
          <w:sz w:val="32"/>
          <w:szCs w:val="32"/>
          <w:u w:val="single"/>
        </w:rPr>
        <w:t xml:space="preserve">  </w:t>
      </w:r>
      <w:r w:rsidR="00AE40DE">
        <w:rPr>
          <w:rFonts w:eastAsia="楷体_GB2312" w:hint="eastAsia"/>
          <w:sz w:val="32"/>
          <w:szCs w:val="32"/>
          <w:u w:val="single"/>
        </w:rPr>
        <w:t>141220107</w:t>
      </w:r>
      <w:r w:rsidR="002627D4">
        <w:rPr>
          <w:rFonts w:eastAsia="楷体_GB2312"/>
          <w:sz w:val="32"/>
          <w:szCs w:val="32"/>
          <w:u w:val="single"/>
        </w:rPr>
        <w:t xml:space="preserve">  </w:t>
      </w:r>
      <w:r w:rsidRPr="007837E0">
        <w:rPr>
          <w:rFonts w:eastAsia="楷体_GB2312" w:hint="eastAsia"/>
          <w:sz w:val="32"/>
          <w:szCs w:val="32"/>
          <w:u w:val="single"/>
        </w:rPr>
        <w:t xml:space="preserve"> </w:t>
      </w:r>
    </w:p>
    <w:p w14:paraId="15E6604B" w14:textId="77777777" w:rsidR="00E327B0" w:rsidRPr="007837E0" w:rsidRDefault="00E327B0" w:rsidP="00D80436">
      <w:pPr>
        <w:tabs>
          <w:tab w:val="left" w:pos="1320"/>
        </w:tabs>
        <w:ind w:left="624"/>
        <w:rPr>
          <w:rFonts w:eastAsia="楷体_GB2312"/>
          <w:spacing w:val="52"/>
          <w:sz w:val="32"/>
        </w:rPr>
      </w:pPr>
      <w:r w:rsidRPr="002627D4">
        <w:rPr>
          <w:rFonts w:eastAsia="楷体_GB2312" w:hint="eastAsia"/>
          <w:kern w:val="0"/>
          <w:sz w:val="32"/>
          <w:szCs w:val="32"/>
          <w:fitText w:val="1280" w:id="1422399236"/>
        </w:rPr>
        <w:t>学生姓名</w:t>
      </w:r>
      <w:r>
        <w:rPr>
          <w:rFonts w:eastAsia="楷体_GB2312" w:hint="eastAsia"/>
          <w:sz w:val="32"/>
          <w:szCs w:val="32"/>
          <w:u w:val="single"/>
        </w:rPr>
        <w:t xml:space="preserve">        </w:t>
      </w:r>
      <w:r w:rsidR="002627D4">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r w:rsidR="00AE40DE">
        <w:rPr>
          <w:rFonts w:eastAsia="楷体_GB2312" w:hint="eastAsia"/>
          <w:sz w:val="32"/>
          <w:szCs w:val="32"/>
          <w:u w:val="single"/>
        </w:rPr>
        <w:t>王亚楠</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p>
    <w:p w14:paraId="4208ED1F" w14:textId="77777777" w:rsidR="00E327B0" w:rsidRPr="007837E0" w:rsidRDefault="00E327B0" w:rsidP="00D80436">
      <w:pPr>
        <w:tabs>
          <w:tab w:val="left" w:pos="1320"/>
        </w:tabs>
        <w:ind w:left="624"/>
        <w:rPr>
          <w:rFonts w:eastAsia="楷体_GB2312"/>
          <w:sz w:val="32"/>
          <w:szCs w:val="32"/>
          <w:u w:val="single"/>
        </w:rPr>
      </w:pPr>
      <w:r>
        <w:rPr>
          <w:rFonts w:eastAsia="楷体_GB2312" w:hint="eastAsia"/>
          <w:kern w:val="0"/>
          <w:sz w:val="32"/>
          <w:szCs w:val="32"/>
        </w:rPr>
        <w:t>指导教师</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002627D4">
        <w:rPr>
          <w:rFonts w:eastAsia="楷体_GB2312" w:hint="eastAsia"/>
          <w:sz w:val="32"/>
          <w:szCs w:val="32"/>
          <w:u w:val="single"/>
        </w:rPr>
        <w:t>谢磊</w:t>
      </w:r>
      <w:r w:rsidR="002627D4">
        <w:rPr>
          <w:rFonts w:eastAsia="楷体_GB2312"/>
          <w:sz w:val="32"/>
          <w:szCs w:val="32"/>
          <w:u w:val="single"/>
        </w:rPr>
        <w:t xml:space="preserve">  </w:t>
      </w:r>
      <w:r w:rsidR="002627D4">
        <w:rPr>
          <w:rFonts w:eastAsia="楷体_GB2312" w:hint="eastAsia"/>
          <w:sz w:val="32"/>
          <w:szCs w:val="32"/>
          <w:u w:val="single"/>
        </w:rPr>
        <w:t xml:space="preserve">   </w:t>
      </w:r>
      <w:r w:rsidRPr="007837E0">
        <w:rPr>
          <w:rFonts w:eastAsia="楷体_GB2312" w:hint="eastAsia"/>
          <w:sz w:val="32"/>
          <w:szCs w:val="32"/>
          <w:u w:val="single"/>
        </w:rPr>
        <w:t xml:space="preserve"> </w:t>
      </w:r>
      <w:r w:rsidRPr="007837E0">
        <w:rPr>
          <w:rFonts w:eastAsia="楷体_GB2312" w:hint="eastAsia"/>
          <w:sz w:val="32"/>
          <w:szCs w:val="32"/>
        </w:rPr>
        <w:t>职</w:t>
      </w:r>
      <w:r w:rsidRPr="007837E0">
        <w:rPr>
          <w:rFonts w:eastAsia="楷体_GB2312" w:hint="eastAsia"/>
          <w:sz w:val="32"/>
          <w:szCs w:val="32"/>
        </w:rPr>
        <w:t xml:space="preserve"> </w:t>
      </w:r>
      <w:r w:rsidRPr="007837E0">
        <w:rPr>
          <w:rFonts w:eastAsia="楷体_GB2312" w:hint="eastAsia"/>
          <w:sz w:val="32"/>
          <w:szCs w:val="32"/>
        </w:rPr>
        <w:t>称</w:t>
      </w:r>
      <w:r w:rsidR="002627D4">
        <w:rPr>
          <w:rFonts w:eastAsia="楷体_GB2312" w:hint="eastAsia"/>
          <w:sz w:val="32"/>
          <w:szCs w:val="32"/>
          <w:u w:val="single"/>
        </w:rPr>
        <w:t xml:space="preserve">   </w:t>
      </w:r>
      <w:r w:rsidR="002627D4">
        <w:rPr>
          <w:rFonts w:eastAsia="楷体_GB2312" w:hint="eastAsia"/>
          <w:sz w:val="32"/>
          <w:szCs w:val="32"/>
          <w:u w:val="single"/>
        </w:rPr>
        <w:t>副教授</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002627D4">
        <w:rPr>
          <w:rFonts w:eastAsia="楷体_GB2312"/>
          <w:sz w:val="32"/>
          <w:szCs w:val="32"/>
          <w:u w:val="single"/>
        </w:rPr>
        <w:t xml:space="preserve"> </w:t>
      </w:r>
      <w:r w:rsidR="002627D4">
        <w:rPr>
          <w:rFonts w:eastAsia="楷体_GB2312" w:hint="eastAsia"/>
          <w:sz w:val="32"/>
          <w:szCs w:val="32"/>
          <w:u w:val="single"/>
        </w:rPr>
        <w:t xml:space="preserve"> </w:t>
      </w:r>
    </w:p>
    <w:p w14:paraId="6B7D89DD" w14:textId="77777777" w:rsidR="00E327B0" w:rsidRPr="007837E0" w:rsidRDefault="00E327B0" w:rsidP="00D80436">
      <w:pPr>
        <w:tabs>
          <w:tab w:val="left" w:pos="1320"/>
        </w:tabs>
        <w:ind w:left="624"/>
        <w:rPr>
          <w:rFonts w:eastAsia="楷体_GB2312"/>
          <w:sz w:val="32"/>
          <w:szCs w:val="32"/>
          <w:u w:val="single"/>
        </w:rPr>
      </w:pPr>
      <w:r w:rsidRPr="00E327B0">
        <w:rPr>
          <w:rFonts w:eastAsia="楷体_GB2312" w:hint="eastAsia"/>
          <w:kern w:val="0"/>
          <w:sz w:val="32"/>
          <w:szCs w:val="32"/>
          <w:fitText w:val="1280" w:id="1422399237"/>
        </w:rPr>
        <w:t>提交日期</w:t>
      </w:r>
      <w:r w:rsidRPr="007837E0">
        <w:rPr>
          <w:rFonts w:eastAsia="楷体_GB2312" w:hint="eastAsia"/>
          <w:sz w:val="32"/>
          <w:szCs w:val="32"/>
          <w:u w:val="single"/>
        </w:rPr>
        <w:t xml:space="preserve">           </w:t>
      </w:r>
      <w:r w:rsidR="00B6722D">
        <w:rPr>
          <w:rFonts w:eastAsia="楷体_GB2312"/>
          <w:sz w:val="32"/>
          <w:szCs w:val="32"/>
          <w:u w:val="single"/>
        </w:rPr>
        <w:t xml:space="preserve">    </w:t>
      </w:r>
      <w:r w:rsidR="00AE40DE">
        <w:rPr>
          <w:rFonts w:eastAsia="楷体_GB2312" w:hint="eastAsia"/>
          <w:sz w:val="32"/>
          <w:szCs w:val="32"/>
          <w:u w:val="single"/>
        </w:rPr>
        <w:t>2018</w:t>
      </w:r>
      <w:r w:rsidR="00B6722D">
        <w:rPr>
          <w:rFonts w:eastAsia="楷体_GB2312" w:hint="eastAsia"/>
          <w:sz w:val="32"/>
          <w:szCs w:val="32"/>
          <w:u w:val="single"/>
        </w:rPr>
        <w:t>.</w:t>
      </w:r>
      <w:r w:rsidR="00AE40DE">
        <w:rPr>
          <w:rFonts w:eastAsia="楷体_GB2312"/>
          <w:sz w:val="32"/>
          <w:szCs w:val="32"/>
          <w:u w:val="single"/>
        </w:rPr>
        <w:t>0</w:t>
      </w:r>
      <w:r w:rsidR="00B6722D">
        <w:rPr>
          <w:rFonts w:eastAsia="楷体_GB2312" w:hint="eastAsia"/>
          <w:sz w:val="32"/>
          <w:szCs w:val="32"/>
          <w:u w:val="single"/>
        </w:rPr>
        <w:t>6</w:t>
      </w:r>
      <w:r w:rsidRPr="007837E0">
        <w:rPr>
          <w:rFonts w:eastAsia="楷体_GB2312" w:hint="eastAsia"/>
          <w:sz w:val="32"/>
          <w:szCs w:val="32"/>
          <w:u w:val="single"/>
        </w:rPr>
        <w:t xml:space="preserve">          </w:t>
      </w:r>
      <w:r>
        <w:rPr>
          <w:rFonts w:eastAsia="楷体_GB2312"/>
          <w:sz w:val="32"/>
          <w:szCs w:val="32"/>
          <w:u w:val="single"/>
        </w:rPr>
        <w:t xml:space="preserve">    </w:t>
      </w:r>
      <w:r w:rsidRPr="007837E0">
        <w:rPr>
          <w:rFonts w:eastAsia="楷体_GB2312" w:hint="eastAsia"/>
          <w:sz w:val="32"/>
          <w:szCs w:val="32"/>
          <w:u w:val="single"/>
        </w:rPr>
        <w:t xml:space="preserve">  </w:t>
      </w:r>
    </w:p>
    <w:p w14:paraId="4A1EC7B0" w14:textId="77777777" w:rsidR="006F0AE6" w:rsidRPr="006F0AE6" w:rsidRDefault="00F94426" w:rsidP="006F0AE6">
      <w:r>
        <w:br w:type="page"/>
      </w:r>
    </w:p>
    <w:p w14:paraId="19DF9411" w14:textId="77777777" w:rsidR="006F0AE6" w:rsidRDefault="006F0AE6" w:rsidP="006F0AE6">
      <w:pPr>
        <w:jc w:val="left"/>
        <w:rPr>
          <w:sz w:val="28"/>
          <w:szCs w:val="28"/>
        </w:rPr>
      </w:pPr>
    </w:p>
    <w:p w14:paraId="313FFD95" w14:textId="77777777" w:rsidR="006F0AE6" w:rsidRDefault="006F0AE6" w:rsidP="006F0AE6">
      <w:pPr>
        <w:jc w:val="left"/>
        <w:rPr>
          <w:sz w:val="28"/>
          <w:szCs w:val="28"/>
        </w:rPr>
      </w:pPr>
    </w:p>
    <w:p w14:paraId="7EF019D0" w14:textId="77777777" w:rsidR="006F0AE6" w:rsidRPr="00C9688E" w:rsidRDefault="006F0AE6" w:rsidP="006F0AE6">
      <w:pPr>
        <w:jc w:val="left"/>
        <w:rPr>
          <w:sz w:val="28"/>
          <w:szCs w:val="28"/>
        </w:rPr>
      </w:pPr>
    </w:p>
    <w:p w14:paraId="5C1B34DA" w14:textId="77777777" w:rsidR="006F0AE6" w:rsidRPr="00C9688E" w:rsidRDefault="006F0AE6" w:rsidP="006F0AE6">
      <w:pPr>
        <w:jc w:val="left"/>
        <w:rPr>
          <w:sz w:val="28"/>
          <w:szCs w:val="28"/>
        </w:rPr>
      </w:pPr>
    </w:p>
    <w:p w14:paraId="1AC76571" w14:textId="77777777" w:rsidR="006F0AE6" w:rsidRPr="00C9688E" w:rsidRDefault="006F0AE6" w:rsidP="006F0AE6">
      <w:pPr>
        <w:jc w:val="left"/>
        <w:rPr>
          <w:sz w:val="28"/>
          <w:szCs w:val="28"/>
        </w:rPr>
      </w:pPr>
    </w:p>
    <w:p w14:paraId="6E8B5626" w14:textId="77777777" w:rsidR="006F0AE6" w:rsidRPr="00C9688E" w:rsidRDefault="006F0AE6" w:rsidP="006F0AE6">
      <w:pPr>
        <w:jc w:val="left"/>
        <w:rPr>
          <w:sz w:val="28"/>
          <w:szCs w:val="28"/>
        </w:rPr>
      </w:pPr>
    </w:p>
    <w:p w14:paraId="7274CF30" w14:textId="77777777" w:rsidR="006F0AE6" w:rsidRDefault="006F0AE6" w:rsidP="006F0AE6">
      <w:pPr>
        <w:jc w:val="left"/>
        <w:rPr>
          <w:sz w:val="28"/>
          <w:szCs w:val="28"/>
        </w:rPr>
      </w:pPr>
    </w:p>
    <w:p w14:paraId="063D471F" w14:textId="77777777" w:rsidR="006F0AE6" w:rsidRPr="00C9688E" w:rsidRDefault="006F0AE6" w:rsidP="006F0AE6">
      <w:pPr>
        <w:ind w:firstLine="0"/>
        <w:jc w:val="left"/>
        <w:rPr>
          <w:sz w:val="28"/>
          <w:szCs w:val="28"/>
        </w:rPr>
      </w:pPr>
    </w:p>
    <w:p w14:paraId="77DE2C47" w14:textId="650B2A5B" w:rsidR="006F0AE6" w:rsidRPr="00A47A93" w:rsidRDefault="001409A6" w:rsidP="006F0AE6">
      <w:pPr>
        <w:ind w:firstLine="0"/>
        <w:jc w:val="center"/>
        <w:rPr>
          <w:rFonts w:asciiTheme="majorEastAsia" w:eastAsiaTheme="majorEastAsia" w:hAnsiTheme="majorEastAsia"/>
          <w:b/>
          <w:sz w:val="32"/>
          <w:szCs w:val="32"/>
        </w:rPr>
      </w:pPr>
      <w:r>
        <w:rPr>
          <w:rFonts w:asciiTheme="majorEastAsia" w:eastAsiaTheme="majorEastAsia" w:hAnsiTheme="majorEastAsia" w:hint="eastAsia"/>
          <w:b/>
          <w:sz w:val="32"/>
          <w:szCs w:val="32"/>
        </w:rPr>
        <w:t>基于RFID</w:t>
      </w:r>
      <w:r>
        <w:rPr>
          <w:rFonts w:asciiTheme="majorEastAsia" w:eastAsiaTheme="majorEastAsia" w:hAnsiTheme="majorEastAsia"/>
          <w:b/>
          <w:sz w:val="32"/>
          <w:szCs w:val="32"/>
        </w:rPr>
        <w:t>系统</w:t>
      </w:r>
      <w:r w:rsidR="006F0AE6">
        <w:rPr>
          <w:rFonts w:asciiTheme="majorEastAsia" w:eastAsiaTheme="majorEastAsia" w:hAnsiTheme="majorEastAsia" w:hint="eastAsia"/>
          <w:b/>
          <w:sz w:val="32"/>
          <w:szCs w:val="32"/>
        </w:rPr>
        <w:t>的</w:t>
      </w:r>
      <w:r>
        <w:rPr>
          <w:rFonts w:asciiTheme="majorEastAsia" w:eastAsiaTheme="majorEastAsia" w:hAnsiTheme="majorEastAsia"/>
          <w:b/>
          <w:sz w:val="32"/>
          <w:szCs w:val="32"/>
        </w:rPr>
        <w:t>相对定位和绝对定位</w:t>
      </w:r>
      <w:r w:rsidR="006F0AE6">
        <w:rPr>
          <w:rFonts w:asciiTheme="majorEastAsia" w:eastAsiaTheme="majorEastAsia" w:hAnsiTheme="majorEastAsia" w:hint="eastAsia"/>
          <w:b/>
          <w:sz w:val="32"/>
          <w:szCs w:val="32"/>
        </w:rPr>
        <w:t>机制</w:t>
      </w:r>
    </w:p>
    <w:p w14:paraId="21558C97" w14:textId="185F1EAB" w:rsidR="006F0AE6" w:rsidRPr="006F0AE6" w:rsidRDefault="00C939C0" w:rsidP="006F0AE6">
      <w:pPr>
        <w:ind w:firstLine="0"/>
        <w:jc w:val="center"/>
        <w:rPr>
          <w:rFonts w:asciiTheme="majorEastAsia" w:eastAsiaTheme="majorEastAsia" w:hAnsiTheme="majorEastAsia"/>
          <w:b/>
          <w:sz w:val="32"/>
          <w:szCs w:val="32"/>
        </w:rPr>
      </w:pPr>
      <w:r>
        <w:rPr>
          <w:rFonts w:asciiTheme="majorEastAsia" w:eastAsiaTheme="majorEastAsia" w:hAnsiTheme="majorEastAsia" w:hint="eastAsia"/>
          <w:b/>
          <w:sz w:val="32"/>
          <w:szCs w:val="32"/>
        </w:rPr>
        <w:t>Relative Localization and Absolute Localization Mechanism Based on RFID System</w:t>
      </w:r>
    </w:p>
    <w:p w14:paraId="69FF4CCD" w14:textId="77777777" w:rsidR="006F0AE6" w:rsidRPr="006F0AE6" w:rsidRDefault="006F0AE6" w:rsidP="006F0AE6">
      <w:pPr>
        <w:jc w:val="center"/>
        <w:rPr>
          <w:rFonts w:asciiTheme="majorEastAsia" w:eastAsiaTheme="majorEastAsia" w:hAnsiTheme="majorEastAsia"/>
          <w:sz w:val="72"/>
          <w:szCs w:val="72"/>
        </w:rPr>
      </w:pPr>
    </w:p>
    <w:p w14:paraId="02324D69" w14:textId="77777777" w:rsidR="006F0AE6" w:rsidRPr="00C9688E" w:rsidRDefault="006F0AE6" w:rsidP="006F0AE6">
      <w:pPr>
        <w:jc w:val="center"/>
        <w:rPr>
          <w:rFonts w:asciiTheme="majorEastAsia" w:eastAsiaTheme="majorEastAsia" w:hAnsiTheme="majorEastAsia"/>
          <w:sz w:val="72"/>
          <w:szCs w:val="72"/>
        </w:rPr>
      </w:pPr>
    </w:p>
    <w:p w14:paraId="5ED06F10" w14:textId="77777777" w:rsidR="006F0AE6" w:rsidRPr="00C9688E" w:rsidRDefault="006F0AE6" w:rsidP="006F0AE6">
      <w:pPr>
        <w:jc w:val="center"/>
        <w:rPr>
          <w:rFonts w:asciiTheme="majorEastAsia" w:eastAsiaTheme="majorEastAsia" w:hAnsiTheme="majorEastAsia"/>
          <w:sz w:val="72"/>
          <w:szCs w:val="72"/>
        </w:rPr>
      </w:pPr>
    </w:p>
    <w:p w14:paraId="7D41A24F" w14:textId="77777777" w:rsidR="006F0AE6" w:rsidRPr="00C9688E" w:rsidRDefault="006F0AE6" w:rsidP="006F0AE6">
      <w:pPr>
        <w:jc w:val="center"/>
        <w:rPr>
          <w:rFonts w:asciiTheme="majorEastAsia" w:eastAsiaTheme="majorEastAsia" w:hAnsiTheme="majorEastAsia"/>
          <w:sz w:val="72"/>
          <w:szCs w:val="72"/>
        </w:rPr>
      </w:pPr>
    </w:p>
    <w:p w14:paraId="59FCBE50" w14:textId="77777777" w:rsidR="006F0AE6" w:rsidRDefault="006F0AE6" w:rsidP="006F0AE6">
      <w:pPr>
        <w:jc w:val="center"/>
        <w:rPr>
          <w:rFonts w:asciiTheme="majorEastAsia" w:eastAsiaTheme="majorEastAsia" w:hAnsiTheme="majorEastAsia"/>
          <w:sz w:val="72"/>
          <w:szCs w:val="72"/>
        </w:rPr>
      </w:pPr>
    </w:p>
    <w:p w14:paraId="501DE897" w14:textId="77777777" w:rsidR="004B38C4" w:rsidRDefault="004B38C4" w:rsidP="006F0AE6">
      <w:pPr>
        <w:widowControl/>
        <w:spacing w:line="240" w:lineRule="auto"/>
        <w:ind w:firstLine="0"/>
        <w:jc w:val="left"/>
        <w:rPr>
          <w:rFonts w:asciiTheme="majorEastAsia" w:eastAsiaTheme="majorEastAsia" w:hAnsiTheme="majorEastAsia"/>
          <w:sz w:val="72"/>
          <w:szCs w:val="72"/>
        </w:rPr>
        <w:sectPr w:rsidR="004B38C4" w:rsidSect="004B38C4">
          <w:footerReference w:type="default" r:id="rId11"/>
          <w:footnotePr>
            <w:numRestart w:val="eachPage"/>
          </w:footnotePr>
          <w:pgSz w:w="11906" w:h="16838"/>
          <w:pgMar w:top="1440" w:right="1800" w:bottom="1440" w:left="1800" w:header="851" w:footer="992" w:gutter="0"/>
          <w:pgNumType w:fmt="upperRoman" w:start="1"/>
          <w:cols w:space="425"/>
          <w:docGrid w:type="lines" w:linePitch="326"/>
        </w:sectPr>
      </w:pPr>
    </w:p>
    <w:p w14:paraId="2670C76B" w14:textId="77777777" w:rsidR="004B4CB0" w:rsidRDefault="004B4CB0" w:rsidP="00DD3A0B">
      <w:pPr>
        <w:pStyle w:val="afb"/>
      </w:pPr>
      <w:r>
        <w:rPr>
          <w:rFonts w:hint="eastAsia"/>
        </w:rPr>
        <w:lastRenderedPageBreak/>
        <w:t>南京大学本科生毕业论文（设计、作品）中文摘要</w:t>
      </w:r>
    </w:p>
    <w:p w14:paraId="4F9F1030" w14:textId="0814CB7E" w:rsidR="004B4CB0" w:rsidRDefault="004B4CB0" w:rsidP="004B4CB0">
      <w:pPr>
        <w:ind w:firstLine="0"/>
        <w:rPr>
          <w:rFonts w:ascii="楷体" w:eastAsia="楷体" w:hAnsi="楷体"/>
          <w:sz w:val="28"/>
        </w:rPr>
      </w:pPr>
      <w:r w:rsidRPr="00A044D4">
        <w:rPr>
          <w:rFonts w:ascii="楷体" w:eastAsia="楷体" w:hAnsi="楷体" w:hint="eastAsia"/>
          <w:sz w:val="28"/>
        </w:rPr>
        <w:t>题目：</w:t>
      </w:r>
      <w:r w:rsidR="002259BC">
        <w:rPr>
          <w:rFonts w:ascii="楷体" w:eastAsia="楷体" w:hAnsi="楷体" w:hint="eastAsia"/>
          <w:sz w:val="28"/>
        </w:rPr>
        <w:t>基于RFID</w:t>
      </w:r>
      <w:r w:rsidR="002259BC">
        <w:rPr>
          <w:rFonts w:ascii="楷体" w:eastAsia="楷体" w:hAnsi="楷体"/>
          <w:sz w:val="28"/>
        </w:rPr>
        <w:t>系统</w:t>
      </w:r>
      <w:r w:rsidR="002259BC">
        <w:rPr>
          <w:rFonts w:ascii="楷体" w:eastAsia="楷体" w:hAnsi="楷体" w:hint="eastAsia"/>
          <w:sz w:val="28"/>
        </w:rPr>
        <w:t>的相对定位</w:t>
      </w:r>
      <w:r w:rsidR="002259BC">
        <w:rPr>
          <w:rFonts w:ascii="楷体" w:eastAsia="楷体" w:hAnsi="楷体"/>
          <w:sz w:val="28"/>
        </w:rPr>
        <w:t>和绝对定位</w:t>
      </w:r>
      <w:r w:rsidR="00B26FAB">
        <w:rPr>
          <w:rFonts w:ascii="楷体" w:eastAsia="楷体" w:hAnsi="楷体" w:hint="eastAsia"/>
          <w:sz w:val="28"/>
        </w:rPr>
        <w:t>机制</w:t>
      </w:r>
    </w:p>
    <w:p w14:paraId="243CE3BF" w14:textId="77777777" w:rsidR="004B4CB0" w:rsidRDefault="004B4CB0" w:rsidP="004B4CB0">
      <w:pPr>
        <w:ind w:firstLine="0"/>
        <w:rPr>
          <w:rFonts w:ascii="楷体" w:eastAsia="楷体" w:hAnsi="楷体"/>
          <w:sz w:val="28"/>
        </w:rPr>
      </w:pPr>
      <w:r w:rsidRPr="00A044D4">
        <w:rPr>
          <w:rFonts w:ascii="楷体" w:eastAsia="楷体" w:hAnsi="楷体" w:hint="eastAsia"/>
          <w:sz w:val="28"/>
        </w:rPr>
        <w:t>院系</w:t>
      </w:r>
      <w:r>
        <w:rPr>
          <w:rFonts w:ascii="楷体" w:eastAsia="楷体" w:hAnsi="楷体" w:hint="eastAsia"/>
          <w:sz w:val="28"/>
        </w:rPr>
        <w:t>：</w:t>
      </w:r>
      <w:r w:rsidR="00B26FAB">
        <w:rPr>
          <w:rFonts w:ascii="楷体" w:eastAsia="楷体" w:hAnsi="楷体" w:hint="eastAsia"/>
          <w:sz w:val="28"/>
        </w:rPr>
        <w:t>计算机科学与技术系</w:t>
      </w:r>
    </w:p>
    <w:p w14:paraId="4EF9D5DA" w14:textId="77777777" w:rsidR="004B4CB0" w:rsidRDefault="004B4CB0" w:rsidP="004B4CB0">
      <w:pPr>
        <w:ind w:firstLine="0"/>
        <w:rPr>
          <w:rFonts w:ascii="楷体" w:eastAsia="楷体" w:hAnsi="楷体"/>
          <w:sz w:val="28"/>
        </w:rPr>
      </w:pPr>
      <w:r w:rsidRPr="00A044D4">
        <w:rPr>
          <w:rFonts w:ascii="楷体" w:eastAsia="楷体" w:hAnsi="楷体" w:hint="eastAsia"/>
          <w:sz w:val="28"/>
        </w:rPr>
        <w:t>专业</w:t>
      </w:r>
      <w:r>
        <w:rPr>
          <w:rFonts w:ascii="楷体" w:eastAsia="楷体" w:hAnsi="楷体" w:hint="eastAsia"/>
          <w:sz w:val="28"/>
        </w:rPr>
        <w:t>：</w:t>
      </w:r>
      <w:r w:rsidR="00B26FAB">
        <w:rPr>
          <w:rFonts w:ascii="楷体" w:eastAsia="楷体" w:hAnsi="楷体" w:hint="eastAsia"/>
          <w:sz w:val="28"/>
        </w:rPr>
        <w:t>计算机科学与技术</w:t>
      </w:r>
    </w:p>
    <w:p w14:paraId="618DE043" w14:textId="278F5435" w:rsidR="004B4CB0" w:rsidRPr="00A044D4" w:rsidRDefault="004B4CB0" w:rsidP="004B4CB0">
      <w:pPr>
        <w:ind w:firstLine="0"/>
        <w:rPr>
          <w:rFonts w:ascii="楷体" w:eastAsia="楷体" w:hAnsi="楷体"/>
          <w:sz w:val="28"/>
        </w:rPr>
      </w:pPr>
      <w:r w:rsidRPr="00A044D4">
        <w:rPr>
          <w:rFonts w:ascii="楷体" w:eastAsia="楷体" w:hAnsi="楷体" w:hint="eastAsia"/>
          <w:sz w:val="28"/>
        </w:rPr>
        <w:t>本科生姓名：</w:t>
      </w:r>
      <w:r w:rsidR="00F7079F">
        <w:rPr>
          <w:rFonts w:ascii="楷体" w:eastAsia="楷体" w:hAnsi="楷体" w:hint="eastAsia"/>
          <w:sz w:val="28"/>
        </w:rPr>
        <w:t>王亚楠</w:t>
      </w:r>
    </w:p>
    <w:p w14:paraId="1AE162E7" w14:textId="77777777" w:rsidR="004B4CB0" w:rsidRPr="00A044D4" w:rsidRDefault="004B4CB0" w:rsidP="004B4CB0">
      <w:pPr>
        <w:ind w:firstLine="0"/>
        <w:rPr>
          <w:rFonts w:ascii="楷体" w:eastAsia="楷体" w:hAnsi="楷体"/>
          <w:sz w:val="28"/>
          <w:u w:val="single"/>
        </w:rPr>
      </w:pPr>
      <w:r w:rsidRPr="00A044D4">
        <w:rPr>
          <w:rFonts w:ascii="楷体" w:eastAsia="楷体" w:hAnsi="楷体" w:hint="eastAsia"/>
          <w:sz w:val="28"/>
        </w:rPr>
        <w:t>指导教师（姓名、职称）：</w:t>
      </w:r>
      <w:r w:rsidR="00B26FAB">
        <w:rPr>
          <w:rFonts w:ascii="楷体" w:eastAsia="楷体" w:hAnsi="楷体" w:hint="eastAsia"/>
          <w:sz w:val="28"/>
        </w:rPr>
        <w:t>谢磊 副教授</w:t>
      </w:r>
    </w:p>
    <w:p w14:paraId="539BF55C" w14:textId="77777777" w:rsidR="004B4CB0" w:rsidRPr="00A044D4" w:rsidRDefault="004B4CB0" w:rsidP="004B4CB0">
      <w:pPr>
        <w:ind w:firstLine="0"/>
        <w:rPr>
          <w:rFonts w:ascii="楷体" w:eastAsia="楷体" w:hAnsi="楷体"/>
          <w:sz w:val="28"/>
        </w:rPr>
      </w:pPr>
      <w:r w:rsidRPr="00A044D4">
        <w:rPr>
          <w:rFonts w:ascii="楷体" w:eastAsia="楷体" w:hAnsi="楷体" w:hint="eastAsia"/>
          <w:sz w:val="28"/>
        </w:rPr>
        <w:t>摘要：</w:t>
      </w:r>
    </w:p>
    <w:p w14:paraId="2120A22A" w14:textId="77777777" w:rsidR="00DD05FF" w:rsidRDefault="00211E9E" w:rsidP="00423F61">
      <w:pPr>
        <w:ind w:firstLineChars="200" w:firstLine="480"/>
        <w:rPr>
          <w:rFonts w:ascii="楷体" w:eastAsia="楷体" w:hAnsi="楷体"/>
        </w:rPr>
      </w:pPr>
      <w:r>
        <w:rPr>
          <w:rFonts w:ascii="楷体" w:eastAsia="楷体" w:hAnsi="楷体" w:hint="eastAsia"/>
        </w:rPr>
        <w:t>随着软硬件技术的发展，智能手机内置的传感器越来越丰富，随之衍生的技术在</w:t>
      </w:r>
      <w:r w:rsidR="00423F61">
        <w:rPr>
          <w:rFonts w:ascii="楷体" w:eastAsia="楷体" w:hAnsi="楷体" w:hint="eastAsia"/>
        </w:rPr>
        <w:t>各</w:t>
      </w:r>
      <w:r>
        <w:rPr>
          <w:rFonts w:ascii="楷体" w:eastAsia="楷体" w:hAnsi="楷体" w:hint="eastAsia"/>
        </w:rPr>
        <w:t>领域</w:t>
      </w:r>
      <w:r w:rsidR="00423F61">
        <w:rPr>
          <w:rFonts w:ascii="楷体" w:eastAsia="楷体" w:hAnsi="楷体" w:hint="eastAsia"/>
        </w:rPr>
        <w:t>都有</w:t>
      </w:r>
      <w:r>
        <w:rPr>
          <w:rFonts w:ascii="楷体" w:eastAsia="楷体" w:hAnsi="楷体" w:hint="eastAsia"/>
        </w:rPr>
        <w:t>应用。同时，针对智能设备的</w:t>
      </w:r>
      <w:r w:rsidR="008C2327">
        <w:rPr>
          <w:rFonts w:ascii="楷体" w:eastAsia="楷体" w:hAnsi="楷体" w:hint="eastAsia"/>
        </w:rPr>
        <w:t>惯性</w:t>
      </w:r>
      <w:r w:rsidR="00DD05FF">
        <w:rPr>
          <w:rFonts w:ascii="楷体" w:eastAsia="楷体" w:hAnsi="楷体" w:hint="eastAsia"/>
        </w:rPr>
        <w:t>轨迹追踪技术</w:t>
      </w:r>
      <w:r w:rsidR="008C2327">
        <w:rPr>
          <w:rFonts w:ascii="楷体" w:eastAsia="楷体" w:hAnsi="楷体" w:hint="eastAsia"/>
        </w:rPr>
        <w:t>正在蓬勃发展</w:t>
      </w:r>
      <w:r w:rsidR="00423F61">
        <w:rPr>
          <w:rFonts w:ascii="楷体" w:eastAsia="楷体" w:hAnsi="楷体" w:hint="eastAsia"/>
        </w:rPr>
        <w:t>。</w:t>
      </w:r>
      <w:r>
        <w:rPr>
          <w:rFonts w:ascii="楷体" w:eastAsia="楷体" w:hAnsi="楷体" w:hint="eastAsia"/>
        </w:rPr>
        <w:t>通过对设备运动轨迹的追踪，</w:t>
      </w:r>
      <w:r w:rsidR="00345FB7">
        <w:rPr>
          <w:rFonts w:ascii="楷体" w:eastAsia="楷体" w:hAnsi="楷体" w:hint="eastAsia"/>
        </w:rPr>
        <w:t>以达到</w:t>
      </w:r>
      <w:r>
        <w:rPr>
          <w:rFonts w:ascii="楷体" w:eastAsia="楷体" w:hAnsi="楷体" w:hint="eastAsia"/>
        </w:rPr>
        <w:t>惯性导航</w:t>
      </w:r>
      <w:r w:rsidR="00423F61">
        <w:rPr>
          <w:rFonts w:ascii="楷体" w:eastAsia="楷体" w:hAnsi="楷体" w:hint="eastAsia"/>
        </w:rPr>
        <w:t>、空间运动监测和室内定位</w:t>
      </w:r>
      <w:r>
        <w:rPr>
          <w:rFonts w:ascii="楷体" w:eastAsia="楷体" w:hAnsi="楷体" w:hint="eastAsia"/>
        </w:rPr>
        <w:t>等目的</w:t>
      </w:r>
      <w:r w:rsidR="008C2327">
        <w:rPr>
          <w:rFonts w:ascii="楷体" w:eastAsia="楷体" w:hAnsi="楷体" w:hint="eastAsia"/>
        </w:rPr>
        <w:t>。</w:t>
      </w:r>
      <w:r w:rsidR="00423F61">
        <w:rPr>
          <w:rFonts w:ascii="楷体" w:eastAsia="楷体" w:hAnsi="楷体" w:hint="eastAsia"/>
        </w:rPr>
        <w:t>那么，基于智能手机的惯性传感器，</w:t>
      </w:r>
      <w:r w:rsidR="00E52ED6">
        <w:rPr>
          <w:rFonts w:ascii="楷体" w:eastAsia="楷体" w:hAnsi="楷体" w:hint="eastAsia"/>
        </w:rPr>
        <w:t>亦</w:t>
      </w:r>
      <w:r w:rsidR="00423F61">
        <w:rPr>
          <w:rFonts w:ascii="楷体" w:eastAsia="楷体" w:hAnsi="楷体" w:hint="eastAsia"/>
        </w:rPr>
        <w:t>可实现对智能手机的轨迹追踪，这在室内定位、行为感知和人机交互等领域有着重要意义。</w:t>
      </w:r>
    </w:p>
    <w:p w14:paraId="3F04678B" w14:textId="77777777" w:rsidR="00DD3A0B" w:rsidRPr="00DD3A0B" w:rsidRDefault="00EF4268" w:rsidP="00DD3A0B">
      <w:pPr>
        <w:ind w:firstLineChars="200" w:firstLine="480"/>
        <w:rPr>
          <w:rFonts w:ascii="楷体" w:eastAsia="楷体" w:hAnsi="楷体"/>
        </w:rPr>
      </w:pPr>
      <w:r>
        <w:rPr>
          <w:rFonts w:ascii="楷体" w:eastAsia="楷体" w:hAnsi="楷体" w:hint="eastAsia"/>
        </w:rPr>
        <w:t>本文</w:t>
      </w:r>
      <w:r w:rsidR="00DD3A0B" w:rsidRPr="00DD3A0B">
        <w:rPr>
          <w:rFonts w:ascii="楷体" w:eastAsia="楷体" w:hAnsi="楷体" w:hint="eastAsia"/>
        </w:rPr>
        <w:t>主要贡献</w:t>
      </w:r>
      <w:r>
        <w:rPr>
          <w:rFonts w:ascii="楷体" w:eastAsia="楷体" w:hAnsi="楷体" w:hint="eastAsia"/>
        </w:rPr>
        <w:t>如下</w:t>
      </w:r>
      <w:r w:rsidR="00DD3A0B" w:rsidRPr="00DD3A0B">
        <w:rPr>
          <w:rFonts w:ascii="楷体" w:eastAsia="楷体" w:hAnsi="楷体" w:hint="eastAsia"/>
        </w:rPr>
        <w:t>：</w:t>
      </w:r>
    </w:p>
    <w:p w14:paraId="354FCEAB" w14:textId="0ECB3295" w:rsidR="00FA4494" w:rsidRDefault="00DD3A0B" w:rsidP="00E87694">
      <w:pPr>
        <w:ind w:firstLineChars="200" w:firstLine="480"/>
        <w:rPr>
          <w:rFonts w:ascii="楷体" w:eastAsia="楷体" w:hAnsi="楷体"/>
        </w:rPr>
      </w:pPr>
      <w:r w:rsidRPr="00DD3A0B">
        <w:rPr>
          <w:rFonts w:ascii="楷体" w:eastAsia="楷体" w:hAnsi="楷体"/>
        </w:rPr>
        <w:t>1. 构建了针对平面运动机器人的运动轨迹追踪的计算模型</w:t>
      </w:r>
      <w:r w:rsidR="00EF4268">
        <w:rPr>
          <w:rFonts w:ascii="楷体" w:eastAsia="楷体" w:hAnsi="楷体" w:hint="eastAsia"/>
        </w:rPr>
        <w:t>，并</w:t>
      </w:r>
      <w:r w:rsidRPr="00DD3A0B">
        <w:rPr>
          <w:rFonts w:ascii="楷体" w:eastAsia="楷体" w:hAnsi="楷体"/>
        </w:rPr>
        <w:t>提出了应用四元数优化转角计算的方法，优化效果显著。</w:t>
      </w:r>
    </w:p>
    <w:p w14:paraId="51B8416C" w14:textId="77777777" w:rsidR="00990EB6" w:rsidRPr="006A70B3" w:rsidRDefault="00990EB6" w:rsidP="00DD05FF">
      <w:pPr>
        <w:ind w:firstLineChars="200" w:firstLine="480"/>
        <w:rPr>
          <w:rFonts w:ascii="楷体" w:eastAsia="楷体" w:hAnsi="楷体"/>
        </w:rPr>
      </w:pPr>
    </w:p>
    <w:p w14:paraId="24B2BB21" w14:textId="277ED574" w:rsidR="00740C37" w:rsidRDefault="004B4CB0" w:rsidP="004B4CB0">
      <w:pPr>
        <w:ind w:firstLine="0"/>
        <w:rPr>
          <w:rFonts w:ascii="楷体" w:eastAsia="楷体" w:hAnsi="楷体"/>
          <w:sz w:val="28"/>
        </w:rPr>
      </w:pPr>
      <w:r w:rsidRPr="002A1607">
        <w:rPr>
          <w:rFonts w:ascii="楷体" w:eastAsia="楷体" w:hAnsi="楷体" w:hint="eastAsia"/>
          <w:sz w:val="28"/>
        </w:rPr>
        <w:t>关键词：</w:t>
      </w:r>
      <w:r w:rsidR="000777D6">
        <w:rPr>
          <w:rFonts w:ascii="楷体" w:eastAsia="楷体" w:hAnsi="楷体" w:hint="eastAsia"/>
          <w:sz w:val="28"/>
        </w:rPr>
        <w:t>相对定位；绝对定位</w:t>
      </w:r>
      <w:r w:rsidR="00D420A6">
        <w:rPr>
          <w:rFonts w:ascii="楷体" w:eastAsia="楷体" w:hAnsi="楷体" w:hint="eastAsia"/>
          <w:sz w:val="28"/>
        </w:rPr>
        <w:t>；</w:t>
      </w:r>
      <w:r w:rsidR="000777D6">
        <w:rPr>
          <w:rFonts w:ascii="楷体" w:eastAsia="楷体" w:hAnsi="楷体" w:hint="eastAsia"/>
          <w:sz w:val="28"/>
        </w:rPr>
        <w:t>多波束</w:t>
      </w:r>
      <w:r w:rsidR="000777D6">
        <w:rPr>
          <w:rFonts w:ascii="楷体" w:eastAsia="楷体" w:hAnsi="楷体"/>
          <w:sz w:val="28"/>
        </w:rPr>
        <w:t>天线</w:t>
      </w:r>
      <w:r w:rsidR="00907061">
        <w:rPr>
          <w:rFonts w:ascii="楷体" w:eastAsia="楷体" w:hAnsi="楷体" w:hint="eastAsia"/>
          <w:sz w:val="28"/>
        </w:rPr>
        <w:t>；</w:t>
      </w:r>
      <w:r w:rsidR="000777D6">
        <w:rPr>
          <w:rFonts w:ascii="楷体" w:eastAsia="楷体" w:hAnsi="楷体"/>
          <w:sz w:val="28"/>
        </w:rPr>
        <w:t xml:space="preserve">积木检错 </w:t>
      </w:r>
    </w:p>
    <w:p w14:paraId="77C1B43B" w14:textId="77777777" w:rsidR="004B4CB0" w:rsidRPr="00740C37" w:rsidRDefault="00740C37" w:rsidP="00740C37">
      <w:pPr>
        <w:widowControl/>
        <w:spacing w:line="240" w:lineRule="auto"/>
        <w:ind w:firstLine="0"/>
        <w:jc w:val="left"/>
        <w:rPr>
          <w:rFonts w:ascii="楷体" w:eastAsia="楷体" w:hAnsi="楷体"/>
          <w:sz w:val="28"/>
        </w:rPr>
      </w:pPr>
      <w:r>
        <w:rPr>
          <w:rFonts w:ascii="楷体" w:eastAsia="楷体" w:hAnsi="楷体"/>
          <w:sz w:val="28"/>
        </w:rPr>
        <w:br w:type="page"/>
      </w:r>
    </w:p>
    <w:p w14:paraId="5D2C3411" w14:textId="77777777" w:rsidR="004B4CB0" w:rsidRDefault="004B4CB0" w:rsidP="004B4CB0">
      <w:pPr>
        <w:ind w:firstLine="0"/>
        <w:jc w:val="center"/>
        <w:rPr>
          <w:rFonts w:eastAsia="楷体_GB2312"/>
          <w:b/>
          <w:sz w:val="36"/>
          <w:u w:val="double"/>
        </w:rPr>
      </w:pPr>
      <w:r>
        <w:rPr>
          <w:rFonts w:eastAsia="楷体_GB2312" w:hint="eastAsia"/>
          <w:b/>
          <w:sz w:val="36"/>
          <w:u w:val="double"/>
        </w:rPr>
        <w:lastRenderedPageBreak/>
        <w:t>南京大学本科生毕业论文（设计、作品）英文摘要</w:t>
      </w:r>
    </w:p>
    <w:p w14:paraId="03D65B1A" w14:textId="4140256F" w:rsidR="004B4CB0" w:rsidRDefault="004B4CB0" w:rsidP="004B4CB0">
      <w:pPr>
        <w:ind w:firstLine="0"/>
        <w:rPr>
          <w:rFonts w:eastAsia="楷体_GB2312"/>
          <w:sz w:val="28"/>
        </w:rPr>
      </w:pPr>
      <w:r w:rsidRPr="004B4CB0">
        <w:rPr>
          <w:rFonts w:ascii="Times New Roman" w:eastAsia="楷体_GB2312" w:hAnsi="Times New Roman" w:cs="Times New Roman"/>
          <w:sz w:val="28"/>
        </w:rPr>
        <w:t>THESIS</w:t>
      </w:r>
      <w:r>
        <w:rPr>
          <w:rFonts w:ascii="Times New Roman" w:eastAsia="楷体_GB2312" w:hAnsi="Times New Roman" w:cs="Times New Roman" w:hint="eastAsia"/>
          <w:sz w:val="28"/>
        </w:rPr>
        <w:t xml:space="preserve">: </w:t>
      </w:r>
      <w:r w:rsidR="0077354B">
        <w:rPr>
          <w:rFonts w:ascii="Times New Roman" w:eastAsia="楷体_GB2312" w:hAnsi="Times New Roman" w:cs="Times New Roman" w:hint="eastAsia"/>
          <w:sz w:val="28"/>
        </w:rPr>
        <w:t>Re</w:t>
      </w:r>
      <w:r w:rsidR="0077354B">
        <w:rPr>
          <w:rFonts w:ascii="Times New Roman" w:eastAsia="楷体_GB2312" w:hAnsi="Times New Roman" w:cs="Times New Roman"/>
          <w:sz w:val="28"/>
        </w:rPr>
        <w:t>lative Localization and Absolute Localization Mechanism Based on RFID System</w:t>
      </w:r>
      <w:r>
        <w:rPr>
          <w:rFonts w:eastAsia="楷体_GB2312"/>
          <w:sz w:val="28"/>
        </w:rPr>
        <w:t xml:space="preserve">                                                                 </w:t>
      </w:r>
    </w:p>
    <w:p w14:paraId="5171AFA3" w14:textId="77777777" w:rsidR="004B4CB0" w:rsidRP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hint="eastAsia"/>
          <w:sz w:val="28"/>
        </w:rPr>
        <w:t>DEPARTMENT</w:t>
      </w:r>
      <w:r>
        <w:rPr>
          <w:rFonts w:ascii="Times New Roman" w:eastAsia="楷体_GB2312" w:hAnsi="Times New Roman" w:cs="Times New Roman" w:hint="eastAsia"/>
          <w:sz w:val="28"/>
        </w:rPr>
        <w:t>:</w:t>
      </w:r>
      <w:r w:rsidRPr="004B4CB0">
        <w:rPr>
          <w:rFonts w:ascii="Times New Roman" w:eastAsia="楷体_GB2312" w:hAnsi="Times New Roman" w:cs="Times New Roman"/>
          <w:sz w:val="28"/>
        </w:rPr>
        <w:t xml:space="preserve"> </w:t>
      </w:r>
      <w:r w:rsidR="00D420A6">
        <w:rPr>
          <w:rFonts w:ascii="Times New Roman" w:eastAsia="楷体_GB2312" w:hAnsi="Times New Roman" w:cs="Times New Roman" w:hint="eastAsia"/>
          <w:sz w:val="28"/>
        </w:rPr>
        <w:t>Department</w:t>
      </w:r>
      <w:r w:rsidR="00D420A6">
        <w:rPr>
          <w:rFonts w:ascii="Times New Roman" w:eastAsia="楷体_GB2312" w:hAnsi="Times New Roman" w:cs="Times New Roman"/>
          <w:sz w:val="28"/>
        </w:rPr>
        <w:t xml:space="preserve"> </w:t>
      </w:r>
      <w:r w:rsidR="00D420A6">
        <w:rPr>
          <w:rFonts w:ascii="Times New Roman" w:eastAsia="楷体_GB2312" w:hAnsi="Times New Roman" w:cs="Times New Roman" w:hint="eastAsia"/>
          <w:sz w:val="28"/>
        </w:rPr>
        <w:t>of</w:t>
      </w:r>
      <w:r w:rsidR="00D420A6">
        <w:rPr>
          <w:rFonts w:ascii="Times New Roman" w:eastAsia="楷体_GB2312" w:hAnsi="Times New Roman" w:cs="Times New Roman"/>
          <w:sz w:val="28"/>
        </w:rPr>
        <w:t xml:space="preserve"> Computer Science and Technology</w:t>
      </w:r>
    </w:p>
    <w:p w14:paraId="116BED17" w14:textId="77777777" w:rsidR="004B4CB0" w:rsidRP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sz w:val="28"/>
        </w:rPr>
        <w:t>SPECIALIZATION:</w:t>
      </w:r>
      <w:r w:rsidR="00D420A6">
        <w:rPr>
          <w:rFonts w:ascii="Times New Roman" w:eastAsia="楷体_GB2312" w:hAnsi="Times New Roman" w:cs="Times New Roman"/>
          <w:sz w:val="28"/>
        </w:rPr>
        <w:t xml:space="preserve"> Computer Science and Technology</w:t>
      </w:r>
    </w:p>
    <w:p w14:paraId="74733BE8" w14:textId="06E7F769" w:rsidR="004B4CB0" w:rsidRP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hint="eastAsia"/>
          <w:sz w:val="28"/>
        </w:rPr>
        <w:t>UNDER</w:t>
      </w:r>
      <w:r w:rsidRPr="004B4CB0">
        <w:rPr>
          <w:rFonts w:ascii="Times New Roman" w:eastAsia="楷体_GB2312" w:hAnsi="Times New Roman" w:cs="Times New Roman"/>
          <w:sz w:val="28"/>
        </w:rPr>
        <w:t>GRADUATE:</w:t>
      </w:r>
      <w:r w:rsidRPr="004B4CB0">
        <w:rPr>
          <w:rFonts w:ascii="Times New Roman" w:eastAsia="楷体_GB2312" w:hAnsi="Times New Roman" w:cs="Times New Roman" w:hint="eastAsia"/>
          <w:sz w:val="28"/>
        </w:rPr>
        <w:t xml:space="preserve"> </w:t>
      </w:r>
      <w:proofErr w:type="spellStart"/>
      <w:r w:rsidR="001045F0">
        <w:rPr>
          <w:rFonts w:ascii="Times New Roman" w:eastAsia="楷体_GB2312" w:hAnsi="Times New Roman" w:cs="Times New Roman"/>
          <w:sz w:val="28"/>
        </w:rPr>
        <w:t>Yanan</w:t>
      </w:r>
      <w:proofErr w:type="spellEnd"/>
      <w:r w:rsidR="001045F0">
        <w:rPr>
          <w:rFonts w:ascii="Times New Roman" w:eastAsia="楷体_GB2312" w:hAnsi="Times New Roman" w:cs="Times New Roman"/>
          <w:sz w:val="28"/>
        </w:rPr>
        <w:t xml:space="preserve"> W</w:t>
      </w:r>
      <w:r w:rsidR="001045F0">
        <w:rPr>
          <w:rFonts w:ascii="Times New Roman" w:eastAsia="楷体_GB2312" w:hAnsi="Times New Roman" w:cs="Times New Roman" w:hint="eastAsia"/>
          <w:sz w:val="28"/>
        </w:rPr>
        <w:t>ang</w:t>
      </w:r>
    </w:p>
    <w:p w14:paraId="03CE2819" w14:textId="77777777" w:rsidR="004B4CB0" w:rsidRP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sz w:val="28"/>
        </w:rPr>
        <w:t>MENTOR:</w:t>
      </w:r>
      <w:r w:rsidRPr="004B4CB0">
        <w:rPr>
          <w:rFonts w:ascii="Times New Roman" w:eastAsia="楷体_GB2312" w:hAnsi="Times New Roman" w:cs="Times New Roman" w:hint="eastAsia"/>
          <w:sz w:val="28"/>
        </w:rPr>
        <w:t xml:space="preserve"> </w:t>
      </w:r>
      <w:r w:rsidR="00D420A6">
        <w:rPr>
          <w:rFonts w:ascii="Times New Roman" w:eastAsia="楷体_GB2312" w:hAnsi="Times New Roman" w:cs="Times New Roman"/>
          <w:sz w:val="28"/>
        </w:rPr>
        <w:t xml:space="preserve">Associate Professor. Lei </w:t>
      </w:r>
      <w:proofErr w:type="spellStart"/>
      <w:r w:rsidR="00D420A6">
        <w:rPr>
          <w:rFonts w:ascii="Times New Roman" w:eastAsia="楷体_GB2312" w:hAnsi="Times New Roman" w:cs="Times New Roman"/>
          <w:sz w:val="28"/>
        </w:rPr>
        <w:t>Xie</w:t>
      </w:r>
      <w:proofErr w:type="spellEnd"/>
    </w:p>
    <w:p w14:paraId="16E50174" w14:textId="77777777" w:rsid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hint="eastAsia"/>
          <w:sz w:val="28"/>
        </w:rPr>
        <w:t>ABSTRACT</w:t>
      </w:r>
      <w:r>
        <w:rPr>
          <w:rFonts w:ascii="Times New Roman" w:eastAsia="楷体_GB2312" w:hAnsi="Times New Roman" w:cs="Times New Roman" w:hint="eastAsia"/>
          <w:sz w:val="28"/>
        </w:rPr>
        <w:t>:</w:t>
      </w:r>
    </w:p>
    <w:p w14:paraId="3997E818" w14:textId="16375D97" w:rsidR="00243C59" w:rsidRDefault="00695D30" w:rsidP="00C256F9">
      <w:pPr>
        <w:ind w:firstLineChars="200" w:firstLine="480"/>
        <w:rPr>
          <w:rFonts w:ascii="Times New Roman" w:eastAsia="楷体_GB2312" w:hAnsi="Times New Roman" w:cs="Times New Roman"/>
        </w:rPr>
      </w:pPr>
      <w:r w:rsidRPr="00695D30">
        <w:rPr>
          <w:rFonts w:ascii="Times New Roman" w:eastAsia="楷体_GB2312" w:hAnsi="Times New Roman" w:cs="Times New Roman"/>
        </w:rPr>
        <w:t>With the development of software and hardware technology, more and more sensors are embedded in the smart phone</w:t>
      </w:r>
      <w:r w:rsidR="00FB16AB">
        <w:rPr>
          <w:rFonts w:ascii="Times New Roman" w:eastAsia="楷体_GB2312" w:hAnsi="Times New Roman" w:cs="Times New Roman"/>
        </w:rPr>
        <w:t>s</w:t>
      </w:r>
      <w:r w:rsidRPr="00695D30">
        <w:rPr>
          <w:rFonts w:ascii="Times New Roman" w:eastAsia="楷体_GB2312" w:hAnsi="Times New Roman" w:cs="Times New Roman"/>
        </w:rPr>
        <w:t>, and the technology has been applied in many fields.</w:t>
      </w:r>
      <w:r>
        <w:rPr>
          <w:rFonts w:ascii="Times New Roman" w:eastAsia="楷体_GB2312" w:hAnsi="Times New Roman" w:cs="Times New Roman"/>
        </w:rPr>
        <w:t xml:space="preserve"> </w:t>
      </w:r>
      <w:r w:rsidR="00FE094A">
        <w:rPr>
          <w:rFonts w:ascii="Times New Roman" w:eastAsia="楷体_GB2312" w:hAnsi="Times New Roman" w:cs="Times New Roman"/>
        </w:rPr>
        <w:t>Meanwhile</w:t>
      </w:r>
      <w:r w:rsidR="00FE094A" w:rsidRPr="00FE094A">
        <w:rPr>
          <w:rFonts w:ascii="Times New Roman" w:eastAsia="楷体_GB2312" w:hAnsi="Times New Roman" w:cs="Times New Roman"/>
        </w:rPr>
        <w:t xml:space="preserve">, </w:t>
      </w:r>
      <w:r>
        <w:rPr>
          <w:rFonts w:ascii="Times New Roman" w:eastAsia="楷体_GB2312" w:hAnsi="Times New Roman" w:cs="Times New Roman"/>
        </w:rPr>
        <w:t xml:space="preserve">the </w:t>
      </w:r>
      <w:r w:rsidR="00FE094A" w:rsidRPr="00FE094A">
        <w:rPr>
          <w:rFonts w:ascii="Times New Roman" w:eastAsia="楷体_GB2312" w:hAnsi="Times New Roman" w:cs="Times New Roman"/>
        </w:rPr>
        <w:t>inertial trajectory tracking technology for intelligent devices</w:t>
      </w:r>
      <w:r w:rsidRPr="00695D30">
        <w:rPr>
          <w:rFonts w:ascii="Times New Roman" w:eastAsia="楷体_GB2312" w:hAnsi="Times New Roman" w:cs="Times New Roman"/>
        </w:rPr>
        <w:t xml:space="preserve"> is developing rapidly</w:t>
      </w:r>
      <w:r w:rsidR="00FE094A" w:rsidRPr="00FE094A">
        <w:rPr>
          <w:rFonts w:ascii="Times New Roman" w:eastAsia="楷体_GB2312" w:hAnsi="Times New Roman" w:cs="Times New Roman"/>
        </w:rPr>
        <w:t xml:space="preserve">. </w:t>
      </w:r>
      <w:r w:rsidR="00345FB7">
        <w:rPr>
          <w:rFonts w:ascii="Times New Roman" w:eastAsia="楷体_GB2312" w:hAnsi="Times New Roman" w:cs="Times New Roman" w:hint="eastAsia"/>
        </w:rPr>
        <w:t>T</w:t>
      </w:r>
      <w:r>
        <w:rPr>
          <w:rFonts w:ascii="Times New Roman" w:eastAsia="楷体_GB2312" w:hAnsi="Times New Roman" w:cs="Times New Roman"/>
        </w:rPr>
        <w:t xml:space="preserve">racking the </w:t>
      </w:r>
      <w:r w:rsidRPr="00FE094A">
        <w:rPr>
          <w:rFonts w:ascii="Times New Roman" w:eastAsia="楷体_GB2312" w:hAnsi="Times New Roman" w:cs="Times New Roman"/>
        </w:rPr>
        <w:t>trajectory</w:t>
      </w:r>
      <w:r w:rsidRPr="00695D30">
        <w:rPr>
          <w:rFonts w:ascii="Times New Roman" w:eastAsia="楷体_GB2312" w:hAnsi="Times New Roman" w:cs="Times New Roman"/>
        </w:rPr>
        <w:t xml:space="preserve"> of the</w:t>
      </w:r>
      <w:r>
        <w:rPr>
          <w:rFonts w:ascii="Times New Roman" w:eastAsia="楷体_GB2312" w:hAnsi="Times New Roman" w:cs="Times New Roman"/>
        </w:rPr>
        <w:t xml:space="preserve"> device</w:t>
      </w:r>
      <w:r w:rsidR="00345FB7">
        <w:rPr>
          <w:rFonts w:ascii="Times New Roman" w:eastAsia="楷体_GB2312" w:hAnsi="Times New Roman" w:cs="Times New Roman"/>
        </w:rPr>
        <w:t xml:space="preserve"> can achieve the purpose of </w:t>
      </w:r>
      <w:r w:rsidRPr="00695D30">
        <w:rPr>
          <w:rFonts w:ascii="Times New Roman" w:eastAsia="楷体_GB2312" w:hAnsi="Times New Roman" w:cs="Times New Roman"/>
        </w:rPr>
        <w:t>inertial navigation, space motion mon</w:t>
      </w:r>
      <w:r w:rsidR="00345FB7">
        <w:rPr>
          <w:rFonts w:ascii="Times New Roman" w:eastAsia="楷体_GB2312" w:hAnsi="Times New Roman" w:cs="Times New Roman"/>
        </w:rPr>
        <w:t>itoring and indoor positioning</w:t>
      </w:r>
      <w:r w:rsidRPr="00695D30">
        <w:rPr>
          <w:rFonts w:ascii="Times New Roman" w:eastAsia="楷体_GB2312" w:hAnsi="Times New Roman" w:cs="Times New Roman"/>
        </w:rPr>
        <w:t>.</w:t>
      </w:r>
      <w:r>
        <w:rPr>
          <w:rFonts w:ascii="Times New Roman" w:eastAsia="楷体_GB2312" w:hAnsi="Times New Roman" w:cs="Times New Roman"/>
        </w:rPr>
        <w:t xml:space="preserve"> </w:t>
      </w:r>
      <w:r w:rsidR="00E52ED6">
        <w:rPr>
          <w:rFonts w:ascii="Times New Roman" w:eastAsia="楷体_GB2312" w:hAnsi="Times New Roman" w:cs="Times New Roman"/>
        </w:rPr>
        <w:t>B</w:t>
      </w:r>
      <w:r w:rsidR="00FE094A" w:rsidRPr="00FE094A">
        <w:rPr>
          <w:rFonts w:ascii="Times New Roman" w:eastAsia="楷体_GB2312" w:hAnsi="Times New Roman" w:cs="Times New Roman"/>
        </w:rPr>
        <w:t>ased on the inertial sensor</w:t>
      </w:r>
      <w:r w:rsidR="00E52ED6">
        <w:rPr>
          <w:rFonts w:ascii="Times New Roman" w:eastAsia="楷体_GB2312" w:hAnsi="Times New Roman" w:cs="Times New Roman"/>
        </w:rPr>
        <w:t>s,</w:t>
      </w:r>
      <w:r w:rsidR="00E52ED6" w:rsidRPr="00E52ED6">
        <w:rPr>
          <w:rFonts w:ascii="Times New Roman" w:eastAsia="楷体_GB2312" w:hAnsi="Times New Roman" w:cs="Times New Roman"/>
        </w:rPr>
        <w:t xml:space="preserve"> </w:t>
      </w:r>
      <w:r w:rsidR="00E52ED6" w:rsidRPr="00FE094A">
        <w:rPr>
          <w:rFonts w:ascii="Times New Roman" w:eastAsia="楷体_GB2312" w:hAnsi="Times New Roman" w:cs="Times New Roman"/>
        </w:rPr>
        <w:t xml:space="preserve">trajectory tracking </w:t>
      </w:r>
      <w:r w:rsidR="00E52ED6">
        <w:rPr>
          <w:rFonts w:ascii="Times New Roman" w:eastAsia="楷体_GB2312" w:hAnsi="Times New Roman" w:cs="Times New Roman"/>
        </w:rPr>
        <w:t xml:space="preserve">for </w:t>
      </w:r>
      <w:r w:rsidR="00E52ED6" w:rsidRPr="00FE094A">
        <w:rPr>
          <w:rFonts w:ascii="Times New Roman" w:eastAsia="楷体_GB2312" w:hAnsi="Times New Roman" w:cs="Times New Roman"/>
        </w:rPr>
        <w:t>smart phone</w:t>
      </w:r>
      <w:r w:rsidR="00E52ED6">
        <w:rPr>
          <w:rFonts w:ascii="Times New Roman" w:eastAsia="楷体_GB2312" w:hAnsi="Times New Roman" w:cs="Times New Roman"/>
        </w:rPr>
        <w:t>s can also be realized</w:t>
      </w:r>
      <w:r w:rsidR="00FE094A" w:rsidRPr="00FE094A">
        <w:rPr>
          <w:rFonts w:ascii="Times New Roman" w:eastAsia="楷体_GB2312" w:hAnsi="Times New Roman" w:cs="Times New Roman"/>
        </w:rPr>
        <w:t xml:space="preserve">, </w:t>
      </w:r>
      <w:r w:rsidR="00E52ED6" w:rsidRPr="00E52ED6">
        <w:rPr>
          <w:rFonts w:ascii="Times New Roman" w:eastAsia="楷体_GB2312" w:hAnsi="Times New Roman" w:cs="Times New Roman"/>
        </w:rPr>
        <w:t>which is important in the field of indoor location, behavior perception and human-computer interaction.</w:t>
      </w:r>
    </w:p>
    <w:p w14:paraId="13AFAB0D" w14:textId="77777777" w:rsidR="008B3E95" w:rsidRDefault="008B3E95" w:rsidP="005C3649">
      <w:pPr>
        <w:ind w:firstLineChars="200" w:firstLine="480"/>
        <w:rPr>
          <w:rFonts w:ascii="Times New Roman" w:eastAsia="楷体_GB2312" w:hAnsi="Times New Roman" w:cs="Times New Roman"/>
        </w:rPr>
      </w:pPr>
      <w:r w:rsidRPr="008B3E95">
        <w:rPr>
          <w:rFonts w:ascii="Times New Roman" w:eastAsia="楷体_GB2312" w:hAnsi="Times New Roman" w:cs="Times New Roman"/>
        </w:rPr>
        <w:t xml:space="preserve">The main </w:t>
      </w:r>
      <w:proofErr w:type="gramStart"/>
      <w:r w:rsidRPr="008B3E95">
        <w:rPr>
          <w:rFonts w:ascii="Times New Roman" w:eastAsia="楷体_GB2312" w:hAnsi="Times New Roman" w:cs="Times New Roman"/>
        </w:rPr>
        <w:t>contribution in this paper are</w:t>
      </w:r>
      <w:proofErr w:type="gramEnd"/>
      <w:r w:rsidRPr="008B3E95">
        <w:rPr>
          <w:rFonts w:ascii="Times New Roman" w:eastAsia="楷体_GB2312" w:hAnsi="Times New Roman" w:cs="Times New Roman"/>
        </w:rPr>
        <w:t xml:space="preserve"> as follows:</w:t>
      </w:r>
    </w:p>
    <w:p w14:paraId="358E95C2" w14:textId="4A130775" w:rsidR="00E400DE" w:rsidRDefault="00FB32C4" w:rsidP="00C67810">
      <w:pPr>
        <w:rPr>
          <w:rFonts w:ascii="Times New Roman" w:eastAsia="楷体_GB2312" w:hAnsi="Times New Roman" w:cs="Times New Roman"/>
        </w:rPr>
      </w:pPr>
      <w:r w:rsidRPr="00FB32C4">
        <w:rPr>
          <w:rFonts w:ascii="Times New Roman" w:eastAsia="楷体_GB2312" w:hAnsi="Times New Roman" w:cs="Times New Roman" w:hint="eastAsia"/>
        </w:rPr>
        <w:t>1.</w:t>
      </w:r>
      <w:r>
        <w:rPr>
          <w:rFonts w:ascii="Times New Roman" w:eastAsia="楷体_GB2312" w:hAnsi="Times New Roman" w:cs="Times New Roman" w:hint="eastAsia"/>
        </w:rPr>
        <w:t xml:space="preserve"> </w:t>
      </w:r>
      <w:r w:rsidRPr="00FB32C4">
        <w:rPr>
          <w:rFonts w:ascii="Times New Roman" w:eastAsia="楷体_GB2312" w:hAnsi="Times New Roman" w:cs="Times New Roman" w:hint="eastAsia"/>
        </w:rPr>
        <w:t>We</w:t>
      </w:r>
      <w:r w:rsidRPr="00FB32C4">
        <w:rPr>
          <w:rFonts w:ascii="Times New Roman" w:eastAsia="楷体_GB2312" w:hAnsi="Times New Roman" w:cs="Times New Roman"/>
        </w:rPr>
        <w:t xml:space="preserve"> construct a computational model of trajectory tracking for planar motion robot</w:t>
      </w:r>
      <w:r>
        <w:rPr>
          <w:rFonts w:ascii="Times New Roman" w:eastAsia="楷体_GB2312" w:hAnsi="Times New Roman" w:cs="Times New Roman"/>
        </w:rPr>
        <w:t xml:space="preserve"> and propose a method to optimize angle calculation by using </w:t>
      </w:r>
      <w:r w:rsidRPr="00FB32C4">
        <w:rPr>
          <w:rFonts w:ascii="Times New Roman" w:eastAsia="楷体_GB2312" w:hAnsi="Times New Roman" w:cs="Times New Roman"/>
        </w:rPr>
        <w:t>quaternion</w:t>
      </w:r>
      <w:r w:rsidR="00AA6F4E">
        <w:rPr>
          <w:rFonts w:ascii="Times New Roman" w:eastAsia="楷体_GB2312" w:hAnsi="Times New Roman" w:cs="Times New Roman"/>
        </w:rPr>
        <w:t xml:space="preserve">, </w:t>
      </w:r>
      <w:r>
        <w:rPr>
          <w:rFonts w:ascii="Times New Roman" w:eastAsia="楷体_GB2312" w:hAnsi="Times New Roman" w:cs="Times New Roman"/>
        </w:rPr>
        <w:t>which has remarkable effect.</w:t>
      </w:r>
    </w:p>
    <w:p w14:paraId="5711F955" w14:textId="77777777" w:rsidR="00C67810" w:rsidRPr="00FB32C4" w:rsidRDefault="00C67810" w:rsidP="00C67810">
      <w:pPr>
        <w:rPr>
          <w:rFonts w:ascii="Times New Roman" w:eastAsia="楷体_GB2312" w:hAnsi="Times New Roman" w:cs="Times New Roman"/>
        </w:rPr>
      </w:pPr>
    </w:p>
    <w:p w14:paraId="3A14103D" w14:textId="77777777" w:rsidR="00243C59" w:rsidRDefault="004B4CB0" w:rsidP="00D420A6">
      <w:pPr>
        <w:ind w:firstLine="0"/>
        <w:rPr>
          <w:rFonts w:ascii="Times New Roman" w:eastAsia="楷体_GB2312" w:hAnsi="Times New Roman" w:cs="Times New Roman"/>
          <w:sz w:val="28"/>
        </w:rPr>
      </w:pPr>
      <w:r w:rsidRPr="004B4CB0">
        <w:rPr>
          <w:rFonts w:ascii="Times New Roman" w:eastAsia="楷体_GB2312" w:hAnsi="Times New Roman" w:cs="Times New Roman" w:hint="eastAsia"/>
          <w:sz w:val="28"/>
        </w:rPr>
        <w:t>KEY WORDS:</w:t>
      </w:r>
      <w:r w:rsidR="00FC64D1">
        <w:rPr>
          <w:rFonts w:ascii="Times New Roman" w:eastAsia="楷体_GB2312" w:hAnsi="Times New Roman" w:cs="Times New Roman"/>
          <w:sz w:val="28"/>
        </w:rPr>
        <w:t xml:space="preserve"> </w:t>
      </w:r>
      <w:r w:rsidR="00FC64D1">
        <w:rPr>
          <w:rFonts w:ascii="Times New Roman" w:eastAsia="楷体_GB2312" w:hAnsi="Times New Roman" w:cs="Times New Roman" w:hint="eastAsia"/>
          <w:sz w:val="28"/>
        </w:rPr>
        <w:t>Inertial</w:t>
      </w:r>
      <w:r w:rsidR="00FE094A">
        <w:rPr>
          <w:rFonts w:ascii="Times New Roman" w:eastAsia="楷体_GB2312" w:hAnsi="Times New Roman" w:cs="Times New Roman"/>
          <w:sz w:val="28"/>
        </w:rPr>
        <w:t xml:space="preserve"> Sensing; </w:t>
      </w:r>
      <w:r w:rsidR="00FC64D1">
        <w:rPr>
          <w:rFonts w:ascii="Times New Roman" w:eastAsia="楷体_GB2312" w:hAnsi="Times New Roman" w:cs="Times New Roman"/>
          <w:sz w:val="28"/>
        </w:rPr>
        <w:t>Trace tracking</w:t>
      </w:r>
      <w:r w:rsidR="00FE094A">
        <w:rPr>
          <w:rFonts w:ascii="Times New Roman" w:eastAsia="楷体_GB2312" w:hAnsi="Times New Roman" w:cs="Times New Roman" w:hint="eastAsia"/>
          <w:sz w:val="28"/>
        </w:rPr>
        <w:t xml:space="preserve">; Smart Phone; </w:t>
      </w:r>
      <w:r w:rsidR="00FE094A">
        <w:rPr>
          <w:rFonts w:ascii="Times New Roman" w:eastAsia="楷体_GB2312" w:hAnsi="Times New Roman" w:cs="Times New Roman"/>
          <w:sz w:val="28"/>
        </w:rPr>
        <w:t>Robot Movement</w:t>
      </w:r>
    </w:p>
    <w:p w14:paraId="2EBFC90E" w14:textId="77777777" w:rsidR="00C82C3C" w:rsidRPr="00D420A6" w:rsidRDefault="00243C59" w:rsidP="00243C59">
      <w:pPr>
        <w:widowControl/>
        <w:spacing w:line="240" w:lineRule="auto"/>
        <w:ind w:firstLine="0"/>
        <w:jc w:val="left"/>
        <w:rPr>
          <w:rFonts w:ascii="Times New Roman" w:eastAsia="楷体_GB2312" w:hAnsi="Times New Roman" w:cs="Times New Roman"/>
          <w:sz w:val="28"/>
        </w:rPr>
      </w:pPr>
      <w:r>
        <w:rPr>
          <w:rFonts w:ascii="Times New Roman" w:eastAsia="楷体_GB2312" w:hAnsi="Times New Roman" w:cs="Times New Roman"/>
          <w:sz w:val="28"/>
        </w:rPr>
        <w:br w:type="page"/>
      </w:r>
    </w:p>
    <w:sdt>
      <w:sdtPr>
        <w:rPr>
          <w:rFonts w:asciiTheme="minorEastAsia" w:eastAsiaTheme="minorEastAsia" w:hAnsiTheme="minorEastAsia" w:cstheme="minorBidi"/>
          <w:b w:val="0"/>
          <w:color w:val="auto"/>
          <w:kern w:val="2"/>
          <w:sz w:val="24"/>
          <w:szCs w:val="24"/>
          <w:lang w:val="zh-CN"/>
        </w:rPr>
        <w:id w:val="-777714071"/>
        <w:docPartObj>
          <w:docPartGallery w:val="Table of Contents"/>
          <w:docPartUnique/>
        </w:docPartObj>
      </w:sdtPr>
      <w:sdtEndPr>
        <w:rPr>
          <w:bCs/>
        </w:rPr>
      </w:sdtEndPr>
      <w:sdtContent>
        <w:p w14:paraId="0E90F036" w14:textId="77777777" w:rsidR="00454B79" w:rsidRPr="006F0AE6" w:rsidRDefault="00454B79" w:rsidP="00904975">
          <w:pPr>
            <w:pStyle w:val="TOC"/>
            <w:rPr>
              <w:color w:val="auto"/>
            </w:rPr>
          </w:pPr>
          <w:r w:rsidRPr="006F0AE6">
            <w:rPr>
              <w:color w:val="auto"/>
              <w:lang w:val="zh-CN"/>
            </w:rPr>
            <w:t>目录</w:t>
          </w:r>
        </w:p>
        <w:p w14:paraId="5AC81020" w14:textId="77777777" w:rsidR="00641D07" w:rsidRDefault="00DE5B8C">
          <w:pPr>
            <w:pStyle w:val="12"/>
            <w:tabs>
              <w:tab w:val="left" w:pos="921"/>
              <w:tab w:val="right" w:leader="dot" w:pos="8296"/>
            </w:tabs>
            <w:rPr>
              <w:rFonts w:asciiTheme="minorHAnsi" w:eastAsiaTheme="minorEastAsia" w:hAnsiTheme="minorHAnsi" w:cstheme="minorBidi"/>
              <w:noProof/>
              <w:kern w:val="2"/>
              <w:sz w:val="24"/>
            </w:rPr>
          </w:pPr>
          <w:r>
            <w:fldChar w:fldCharType="begin"/>
          </w:r>
          <w:r>
            <w:instrText xml:space="preserve"> TOC \o "1-3" \h \z \u </w:instrText>
          </w:r>
          <w:r>
            <w:fldChar w:fldCharType="separate"/>
          </w:r>
          <w:r w:rsidR="00641D07" w:rsidRPr="00252C3C">
            <w:rPr>
              <w:noProof/>
              <w:lang w:bidi="x-none"/>
              <w14:scene3d>
                <w14:camera w14:prst="orthographicFront"/>
                <w14:lightRig w14:rig="threePt" w14:dir="t">
                  <w14:rot w14:lat="0" w14:lon="0" w14:rev="0"/>
                </w14:lightRig>
              </w14:scene3d>
            </w:rPr>
            <w:t>1</w:t>
          </w:r>
          <w:r w:rsidR="00641D07">
            <w:rPr>
              <w:rFonts w:asciiTheme="minorHAnsi" w:eastAsiaTheme="minorEastAsia" w:hAnsiTheme="minorHAnsi" w:cstheme="minorBidi"/>
              <w:noProof/>
              <w:kern w:val="2"/>
              <w:sz w:val="24"/>
            </w:rPr>
            <w:tab/>
          </w:r>
          <w:r w:rsidR="00641D07">
            <w:rPr>
              <w:rFonts w:hint="eastAsia"/>
              <w:noProof/>
            </w:rPr>
            <w:t>绪论</w:t>
          </w:r>
          <w:r w:rsidR="00641D07">
            <w:rPr>
              <w:noProof/>
            </w:rPr>
            <w:tab/>
          </w:r>
          <w:r w:rsidR="00641D07">
            <w:rPr>
              <w:noProof/>
            </w:rPr>
            <w:fldChar w:fldCharType="begin"/>
          </w:r>
          <w:r w:rsidR="00641D07">
            <w:rPr>
              <w:noProof/>
            </w:rPr>
            <w:instrText xml:space="preserve"> PAGEREF _Toc388194434 \h </w:instrText>
          </w:r>
          <w:r w:rsidR="00641D07">
            <w:rPr>
              <w:noProof/>
            </w:rPr>
          </w:r>
          <w:r w:rsidR="00641D07">
            <w:rPr>
              <w:noProof/>
            </w:rPr>
            <w:fldChar w:fldCharType="separate"/>
          </w:r>
          <w:r w:rsidR="00641D07">
            <w:rPr>
              <w:noProof/>
            </w:rPr>
            <w:t>1</w:t>
          </w:r>
          <w:r w:rsidR="00641D07">
            <w:rPr>
              <w:noProof/>
            </w:rPr>
            <w:fldChar w:fldCharType="end"/>
          </w:r>
        </w:p>
        <w:p w14:paraId="481F8859"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1.1</w:t>
          </w:r>
          <w:r>
            <w:rPr>
              <w:rFonts w:asciiTheme="minorHAnsi" w:hAnsiTheme="minorHAnsi" w:cstheme="minorBidi"/>
              <w:noProof/>
              <w:kern w:val="2"/>
            </w:rPr>
            <w:tab/>
          </w:r>
          <w:r>
            <w:rPr>
              <w:rFonts w:hint="eastAsia"/>
              <w:noProof/>
            </w:rPr>
            <w:t>研究背景</w:t>
          </w:r>
          <w:r>
            <w:rPr>
              <w:noProof/>
            </w:rPr>
            <w:tab/>
          </w:r>
          <w:r>
            <w:rPr>
              <w:noProof/>
            </w:rPr>
            <w:fldChar w:fldCharType="begin"/>
          </w:r>
          <w:r>
            <w:rPr>
              <w:noProof/>
            </w:rPr>
            <w:instrText xml:space="preserve"> PAGEREF _Toc388194435 \h </w:instrText>
          </w:r>
          <w:r>
            <w:rPr>
              <w:noProof/>
            </w:rPr>
          </w:r>
          <w:r>
            <w:rPr>
              <w:noProof/>
            </w:rPr>
            <w:fldChar w:fldCharType="separate"/>
          </w:r>
          <w:r>
            <w:rPr>
              <w:noProof/>
            </w:rPr>
            <w:t>1</w:t>
          </w:r>
          <w:r>
            <w:rPr>
              <w:noProof/>
            </w:rPr>
            <w:fldChar w:fldCharType="end"/>
          </w:r>
        </w:p>
        <w:p w14:paraId="7CBE874F"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1.2</w:t>
          </w:r>
          <w:r>
            <w:rPr>
              <w:rFonts w:asciiTheme="minorHAnsi" w:hAnsiTheme="minorHAnsi" w:cstheme="minorBidi"/>
              <w:noProof/>
              <w:kern w:val="2"/>
            </w:rPr>
            <w:tab/>
          </w:r>
          <w:r>
            <w:rPr>
              <w:rFonts w:hint="eastAsia"/>
              <w:noProof/>
            </w:rPr>
            <w:t>研究目的与意义</w:t>
          </w:r>
          <w:r>
            <w:rPr>
              <w:noProof/>
            </w:rPr>
            <w:tab/>
          </w:r>
          <w:r>
            <w:rPr>
              <w:noProof/>
            </w:rPr>
            <w:fldChar w:fldCharType="begin"/>
          </w:r>
          <w:r>
            <w:rPr>
              <w:noProof/>
            </w:rPr>
            <w:instrText xml:space="preserve"> PAGEREF _Toc388194436 \h </w:instrText>
          </w:r>
          <w:r>
            <w:rPr>
              <w:noProof/>
            </w:rPr>
          </w:r>
          <w:r>
            <w:rPr>
              <w:noProof/>
            </w:rPr>
            <w:fldChar w:fldCharType="separate"/>
          </w:r>
          <w:r>
            <w:rPr>
              <w:noProof/>
            </w:rPr>
            <w:t>1</w:t>
          </w:r>
          <w:r>
            <w:rPr>
              <w:noProof/>
            </w:rPr>
            <w:fldChar w:fldCharType="end"/>
          </w:r>
        </w:p>
        <w:p w14:paraId="3459DEC1"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1.3</w:t>
          </w:r>
          <w:r>
            <w:rPr>
              <w:rFonts w:asciiTheme="minorHAnsi" w:hAnsiTheme="minorHAnsi" w:cstheme="minorBidi"/>
              <w:noProof/>
              <w:kern w:val="2"/>
            </w:rPr>
            <w:tab/>
          </w:r>
          <w:r>
            <w:rPr>
              <w:rFonts w:hint="eastAsia"/>
              <w:noProof/>
            </w:rPr>
            <w:t>研究内容与本文工作</w:t>
          </w:r>
          <w:r>
            <w:rPr>
              <w:noProof/>
            </w:rPr>
            <w:tab/>
          </w:r>
          <w:r>
            <w:rPr>
              <w:noProof/>
            </w:rPr>
            <w:fldChar w:fldCharType="begin"/>
          </w:r>
          <w:r>
            <w:rPr>
              <w:noProof/>
            </w:rPr>
            <w:instrText xml:space="preserve"> PAGEREF _Toc388194437 \h </w:instrText>
          </w:r>
          <w:r>
            <w:rPr>
              <w:noProof/>
            </w:rPr>
          </w:r>
          <w:r>
            <w:rPr>
              <w:noProof/>
            </w:rPr>
            <w:fldChar w:fldCharType="separate"/>
          </w:r>
          <w:r>
            <w:rPr>
              <w:noProof/>
            </w:rPr>
            <w:t>2</w:t>
          </w:r>
          <w:r>
            <w:rPr>
              <w:noProof/>
            </w:rPr>
            <w:fldChar w:fldCharType="end"/>
          </w:r>
        </w:p>
        <w:p w14:paraId="76C37218"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1.4</w:t>
          </w:r>
          <w:r>
            <w:rPr>
              <w:rFonts w:asciiTheme="minorHAnsi" w:hAnsiTheme="minorHAnsi" w:cstheme="minorBidi"/>
              <w:noProof/>
              <w:kern w:val="2"/>
            </w:rPr>
            <w:tab/>
          </w:r>
          <w:r>
            <w:rPr>
              <w:rFonts w:hint="eastAsia"/>
              <w:noProof/>
            </w:rPr>
            <w:t>本文结构</w:t>
          </w:r>
          <w:r>
            <w:rPr>
              <w:noProof/>
            </w:rPr>
            <w:tab/>
          </w:r>
          <w:r>
            <w:rPr>
              <w:noProof/>
            </w:rPr>
            <w:fldChar w:fldCharType="begin"/>
          </w:r>
          <w:r>
            <w:rPr>
              <w:noProof/>
            </w:rPr>
            <w:instrText xml:space="preserve"> PAGEREF _Toc388194438 \h </w:instrText>
          </w:r>
          <w:r>
            <w:rPr>
              <w:noProof/>
            </w:rPr>
          </w:r>
          <w:r>
            <w:rPr>
              <w:noProof/>
            </w:rPr>
            <w:fldChar w:fldCharType="separate"/>
          </w:r>
          <w:r>
            <w:rPr>
              <w:noProof/>
            </w:rPr>
            <w:t>3</w:t>
          </w:r>
          <w:r>
            <w:rPr>
              <w:noProof/>
            </w:rPr>
            <w:fldChar w:fldCharType="end"/>
          </w:r>
        </w:p>
        <w:p w14:paraId="42FCF6B5" w14:textId="77777777" w:rsidR="00641D07" w:rsidRDefault="00641D07">
          <w:pPr>
            <w:pStyle w:val="12"/>
            <w:tabs>
              <w:tab w:val="left" w:pos="921"/>
              <w:tab w:val="right" w:leader="dot" w:pos="8296"/>
            </w:tabs>
            <w:rPr>
              <w:rFonts w:asciiTheme="minorHAnsi" w:eastAsiaTheme="minorEastAsia" w:hAnsiTheme="minorHAnsi" w:cstheme="minorBidi"/>
              <w:noProof/>
              <w:kern w:val="2"/>
              <w:sz w:val="24"/>
            </w:rPr>
          </w:pPr>
          <w:r w:rsidRPr="00252C3C">
            <w:rPr>
              <w:noProof/>
              <w:lang w:bidi="x-none"/>
              <w14:scene3d>
                <w14:camera w14:prst="orthographicFront"/>
                <w14:lightRig w14:rig="threePt" w14:dir="t">
                  <w14:rot w14:lat="0" w14:lon="0" w14:rev="0"/>
                </w14:lightRig>
              </w14:scene3d>
            </w:rPr>
            <w:t>2</w:t>
          </w:r>
          <w:r>
            <w:rPr>
              <w:rFonts w:asciiTheme="minorHAnsi" w:eastAsiaTheme="minorEastAsia" w:hAnsiTheme="minorHAnsi" w:cstheme="minorBidi"/>
              <w:noProof/>
              <w:kern w:val="2"/>
              <w:sz w:val="24"/>
            </w:rPr>
            <w:tab/>
          </w:r>
          <w:r>
            <w:rPr>
              <w:rFonts w:hint="eastAsia"/>
              <w:noProof/>
            </w:rPr>
            <w:t>相关工作</w:t>
          </w:r>
          <w:r>
            <w:rPr>
              <w:noProof/>
            </w:rPr>
            <w:tab/>
          </w:r>
          <w:r>
            <w:rPr>
              <w:noProof/>
            </w:rPr>
            <w:fldChar w:fldCharType="begin"/>
          </w:r>
          <w:r>
            <w:rPr>
              <w:noProof/>
            </w:rPr>
            <w:instrText xml:space="preserve"> PAGEREF _Toc388194439 \h </w:instrText>
          </w:r>
          <w:r>
            <w:rPr>
              <w:noProof/>
            </w:rPr>
          </w:r>
          <w:r>
            <w:rPr>
              <w:noProof/>
            </w:rPr>
            <w:fldChar w:fldCharType="separate"/>
          </w:r>
          <w:r>
            <w:rPr>
              <w:noProof/>
            </w:rPr>
            <w:t>5</w:t>
          </w:r>
          <w:r>
            <w:rPr>
              <w:noProof/>
            </w:rPr>
            <w:fldChar w:fldCharType="end"/>
          </w:r>
        </w:p>
        <w:p w14:paraId="7D915E7C" w14:textId="77777777" w:rsidR="00641D07" w:rsidRDefault="00641D07">
          <w:pPr>
            <w:pStyle w:val="21"/>
            <w:tabs>
              <w:tab w:val="left" w:pos="129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2.1</w:t>
          </w:r>
          <w:r>
            <w:rPr>
              <w:rFonts w:asciiTheme="minorHAnsi" w:hAnsiTheme="minorHAnsi" w:cstheme="minorBidi"/>
              <w:noProof/>
              <w:kern w:val="2"/>
            </w:rPr>
            <w:tab/>
          </w:r>
          <w:r>
            <w:rPr>
              <w:noProof/>
            </w:rPr>
            <w:t>RFID</w:t>
          </w:r>
          <w:r>
            <w:rPr>
              <w:rFonts w:hint="eastAsia"/>
              <w:noProof/>
            </w:rPr>
            <w:t>系统组件</w:t>
          </w:r>
          <w:r>
            <w:rPr>
              <w:noProof/>
            </w:rPr>
            <w:tab/>
          </w:r>
          <w:r>
            <w:rPr>
              <w:noProof/>
            </w:rPr>
            <w:fldChar w:fldCharType="begin"/>
          </w:r>
          <w:r>
            <w:rPr>
              <w:noProof/>
            </w:rPr>
            <w:instrText xml:space="preserve"> PAGEREF _Toc388194440 \h </w:instrText>
          </w:r>
          <w:r>
            <w:rPr>
              <w:noProof/>
            </w:rPr>
          </w:r>
          <w:r>
            <w:rPr>
              <w:noProof/>
            </w:rPr>
            <w:fldChar w:fldCharType="separate"/>
          </w:r>
          <w:r>
            <w:rPr>
              <w:noProof/>
            </w:rPr>
            <w:t>5</w:t>
          </w:r>
          <w:r>
            <w:rPr>
              <w:noProof/>
            </w:rPr>
            <w:fldChar w:fldCharType="end"/>
          </w:r>
        </w:p>
        <w:p w14:paraId="4CE2A7FE" w14:textId="77777777" w:rsidR="00641D07" w:rsidRDefault="00641D07">
          <w:pPr>
            <w:pStyle w:val="31"/>
            <w:tabs>
              <w:tab w:val="left" w:pos="1751"/>
              <w:tab w:val="right" w:leader="dot" w:pos="8296"/>
            </w:tabs>
            <w:rPr>
              <w:rFonts w:asciiTheme="minorHAnsi" w:hAnsiTheme="minorHAnsi" w:cstheme="minorBidi"/>
              <w:noProof/>
              <w:kern w:val="2"/>
            </w:rPr>
          </w:pPr>
          <w:r>
            <w:rPr>
              <w:noProof/>
            </w:rPr>
            <w:t>2.1.1</w:t>
          </w:r>
          <w:r>
            <w:rPr>
              <w:rFonts w:asciiTheme="minorHAnsi" w:hAnsiTheme="minorHAnsi" w:cstheme="minorBidi"/>
              <w:noProof/>
              <w:kern w:val="2"/>
            </w:rPr>
            <w:tab/>
          </w:r>
          <w:r>
            <w:rPr>
              <w:noProof/>
            </w:rPr>
            <w:t>RFID</w:t>
          </w:r>
          <w:r>
            <w:rPr>
              <w:rFonts w:hint="eastAsia"/>
              <w:noProof/>
            </w:rPr>
            <w:t>阅读器</w:t>
          </w:r>
          <w:r>
            <w:rPr>
              <w:noProof/>
            </w:rPr>
            <w:tab/>
          </w:r>
          <w:r>
            <w:rPr>
              <w:noProof/>
            </w:rPr>
            <w:fldChar w:fldCharType="begin"/>
          </w:r>
          <w:r>
            <w:rPr>
              <w:noProof/>
            </w:rPr>
            <w:instrText xml:space="preserve"> PAGEREF _Toc388194441 \h </w:instrText>
          </w:r>
          <w:r>
            <w:rPr>
              <w:noProof/>
            </w:rPr>
          </w:r>
          <w:r>
            <w:rPr>
              <w:noProof/>
            </w:rPr>
            <w:fldChar w:fldCharType="separate"/>
          </w:r>
          <w:r>
            <w:rPr>
              <w:noProof/>
            </w:rPr>
            <w:t>5</w:t>
          </w:r>
          <w:r>
            <w:rPr>
              <w:noProof/>
            </w:rPr>
            <w:fldChar w:fldCharType="end"/>
          </w:r>
        </w:p>
        <w:p w14:paraId="2E53994F" w14:textId="77777777" w:rsidR="00641D07" w:rsidRDefault="00641D07">
          <w:pPr>
            <w:pStyle w:val="31"/>
            <w:tabs>
              <w:tab w:val="left" w:pos="1751"/>
              <w:tab w:val="right" w:leader="dot" w:pos="8296"/>
            </w:tabs>
            <w:rPr>
              <w:rFonts w:asciiTheme="minorHAnsi" w:hAnsiTheme="minorHAnsi" w:cstheme="minorBidi"/>
              <w:noProof/>
              <w:kern w:val="2"/>
            </w:rPr>
          </w:pPr>
          <w:r>
            <w:rPr>
              <w:noProof/>
            </w:rPr>
            <w:t>2.1.2</w:t>
          </w:r>
          <w:r>
            <w:rPr>
              <w:rFonts w:asciiTheme="minorHAnsi" w:hAnsiTheme="minorHAnsi" w:cstheme="minorBidi"/>
              <w:noProof/>
              <w:kern w:val="2"/>
            </w:rPr>
            <w:tab/>
          </w:r>
          <w:r>
            <w:rPr>
              <w:noProof/>
            </w:rPr>
            <w:t>RFID</w:t>
          </w:r>
          <w:r>
            <w:rPr>
              <w:rFonts w:hint="eastAsia"/>
              <w:noProof/>
            </w:rPr>
            <w:t>标签</w:t>
          </w:r>
          <w:r>
            <w:rPr>
              <w:noProof/>
            </w:rPr>
            <w:tab/>
          </w:r>
          <w:r>
            <w:rPr>
              <w:noProof/>
            </w:rPr>
            <w:fldChar w:fldCharType="begin"/>
          </w:r>
          <w:r>
            <w:rPr>
              <w:noProof/>
            </w:rPr>
            <w:instrText xml:space="preserve"> PAGEREF _Toc388194442 \h </w:instrText>
          </w:r>
          <w:r>
            <w:rPr>
              <w:noProof/>
            </w:rPr>
          </w:r>
          <w:r>
            <w:rPr>
              <w:noProof/>
            </w:rPr>
            <w:fldChar w:fldCharType="separate"/>
          </w:r>
          <w:r>
            <w:rPr>
              <w:noProof/>
            </w:rPr>
            <w:t>6</w:t>
          </w:r>
          <w:r>
            <w:rPr>
              <w:noProof/>
            </w:rPr>
            <w:fldChar w:fldCharType="end"/>
          </w:r>
        </w:p>
        <w:p w14:paraId="582D43F7" w14:textId="77777777" w:rsidR="00641D07" w:rsidRDefault="00641D07">
          <w:pPr>
            <w:pStyle w:val="21"/>
            <w:tabs>
              <w:tab w:val="left" w:pos="129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2.2</w:t>
          </w:r>
          <w:r>
            <w:rPr>
              <w:rFonts w:asciiTheme="minorHAnsi" w:hAnsiTheme="minorHAnsi" w:cstheme="minorBidi"/>
              <w:noProof/>
              <w:kern w:val="2"/>
            </w:rPr>
            <w:tab/>
          </w:r>
          <w:r>
            <w:rPr>
              <w:noProof/>
            </w:rPr>
            <w:t>RFID</w:t>
          </w:r>
          <w:r>
            <w:rPr>
              <w:rFonts w:hint="eastAsia"/>
              <w:noProof/>
            </w:rPr>
            <w:t>信号指标</w:t>
          </w:r>
          <w:r>
            <w:rPr>
              <w:noProof/>
            </w:rPr>
            <w:tab/>
          </w:r>
          <w:r>
            <w:rPr>
              <w:noProof/>
            </w:rPr>
            <w:fldChar w:fldCharType="begin"/>
          </w:r>
          <w:r>
            <w:rPr>
              <w:noProof/>
            </w:rPr>
            <w:instrText xml:space="preserve"> PAGEREF _Toc388194443 \h </w:instrText>
          </w:r>
          <w:r>
            <w:rPr>
              <w:noProof/>
            </w:rPr>
          </w:r>
          <w:r>
            <w:rPr>
              <w:noProof/>
            </w:rPr>
            <w:fldChar w:fldCharType="separate"/>
          </w:r>
          <w:r>
            <w:rPr>
              <w:noProof/>
            </w:rPr>
            <w:t>6</w:t>
          </w:r>
          <w:r>
            <w:rPr>
              <w:noProof/>
            </w:rPr>
            <w:fldChar w:fldCharType="end"/>
          </w:r>
        </w:p>
        <w:p w14:paraId="5B953385" w14:textId="77777777" w:rsidR="00641D07" w:rsidRDefault="00641D07">
          <w:pPr>
            <w:pStyle w:val="31"/>
            <w:tabs>
              <w:tab w:val="left" w:pos="1811"/>
              <w:tab w:val="right" w:leader="dot" w:pos="8296"/>
            </w:tabs>
            <w:rPr>
              <w:rFonts w:asciiTheme="minorHAnsi" w:hAnsiTheme="minorHAnsi" w:cstheme="minorBidi"/>
              <w:noProof/>
              <w:kern w:val="2"/>
            </w:rPr>
          </w:pPr>
          <w:r>
            <w:rPr>
              <w:noProof/>
            </w:rPr>
            <w:t>2.2.1</w:t>
          </w:r>
          <w:r>
            <w:rPr>
              <w:rFonts w:asciiTheme="minorHAnsi" w:hAnsiTheme="minorHAnsi" w:cstheme="minorBidi"/>
              <w:noProof/>
              <w:kern w:val="2"/>
            </w:rPr>
            <w:tab/>
          </w:r>
          <w:r>
            <w:rPr>
              <w:rFonts w:hint="eastAsia"/>
              <w:noProof/>
            </w:rPr>
            <w:t>阅读率</w:t>
          </w:r>
          <w:r>
            <w:rPr>
              <w:noProof/>
            </w:rPr>
            <w:tab/>
          </w:r>
          <w:r>
            <w:rPr>
              <w:noProof/>
            </w:rPr>
            <w:fldChar w:fldCharType="begin"/>
          </w:r>
          <w:r>
            <w:rPr>
              <w:noProof/>
            </w:rPr>
            <w:instrText xml:space="preserve"> PAGEREF _Toc388194444 \h </w:instrText>
          </w:r>
          <w:r>
            <w:rPr>
              <w:noProof/>
            </w:rPr>
          </w:r>
          <w:r>
            <w:rPr>
              <w:noProof/>
            </w:rPr>
            <w:fldChar w:fldCharType="separate"/>
          </w:r>
          <w:r>
            <w:rPr>
              <w:noProof/>
            </w:rPr>
            <w:t>6</w:t>
          </w:r>
          <w:r>
            <w:rPr>
              <w:noProof/>
            </w:rPr>
            <w:fldChar w:fldCharType="end"/>
          </w:r>
        </w:p>
        <w:p w14:paraId="05E65886" w14:textId="77777777" w:rsidR="00641D07" w:rsidRDefault="00641D07">
          <w:pPr>
            <w:pStyle w:val="31"/>
            <w:tabs>
              <w:tab w:val="left" w:pos="1751"/>
              <w:tab w:val="right" w:leader="dot" w:pos="8296"/>
            </w:tabs>
            <w:rPr>
              <w:rFonts w:asciiTheme="minorHAnsi" w:hAnsiTheme="minorHAnsi" w:cstheme="minorBidi"/>
              <w:noProof/>
              <w:kern w:val="2"/>
            </w:rPr>
          </w:pPr>
          <w:r>
            <w:rPr>
              <w:noProof/>
            </w:rPr>
            <w:t>2.2.2</w:t>
          </w:r>
          <w:r>
            <w:rPr>
              <w:rFonts w:asciiTheme="minorHAnsi" w:hAnsiTheme="minorHAnsi" w:cstheme="minorBidi"/>
              <w:noProof/>
              <w:kern w:val="2"/>
            </w:rPr>
            <w:tab/>
          </w:r>
          <w:r>
            <w:rPr>
              <w:noProof/>
            </w:rPr>
            <w:t>RSSI</w:t>
          </w:r>
          <w:r>
            <w:rPr>
              <w:noProof/>
            </w:rPr>
            <w:tab/>
          </w:r>
          <w:r>
            <w:rPr>
              <w:noProof/>
            </w:rPr>
            <w:fldChar w:fldCharType="begin"/>
          </w:r>
          <w:r>
            <w:rPr>
              <w:noProof/>
            </w:rPr>
            <w:instrText xml:space="preserve"> PAGEREF _Toc388194445 \h </w:instrText>
          </w:r>
          <w:r>
            <w:rPr>
              <w:noProof/>
            </w:rPr>
          </w:r>
          <w:r>
            <w:rPr>
              <w:noProof/>
            </w:rPr>
            <w:fldChar w:fldCharType="separate"/>
          </w:r>
          <w:r>
            <w:rPr>
              <w:noProof/>
            </w:rPr>
            <w:t>7</w:t>
          </w:r>
          <w:r>
            <w:rPr>
              <w:noProof/>
            </w:rPr>
            <w:fldChar w:fldCharType="end"/>
          </w:r>
        </w:p>
        <w:p w14:paraId="70DED309" w14:textId="77777777" w:rsidR="00641D07" w:rsidRDefault="00641D07">
          <w:pPr>
            <w:pStyle w:val="31"/>
            <w:tabs>
              <w:tab w:val="left" w:pos="1811"/>
              <w:tab w:val="right" w:leader="dot" w:pos="8296"/>
            </w:tabs>
            <w:rPr>
              <w:rFonts w:asciiTheme="minorHAnsi" w:hAnsiTheme="minorHAnsi" w:cstheme="minorBidi"/>
              <w:noProof/>
              <w:kern w:val="2"/>
            </w:rPr>
          </w:pPr>
          <w:r>
            <w:rPr>
              <w:noProof/>
            </w:rPr>
            <w:t>2.2.3</w:t>
          </w:r>
          <w:r>
            <w:rPr>
              <w:rFonts w:asciiTheme="minorHAnsi" w:hAnsiTheme="minorHAnsi" w:cstheme="minorBidi"/>
              <w:noProof/>
              <w:kern w:val="2"/>
            </w:rPr>
            <w:tab/>
          </w:r>
          <w:r>
            <w:rPr>
              <w:rFonts w:hint="eastAsia"/>
              <w:noProof/>
            </w:rPr>
            <w:t>相位</w:t>
          </w:r>
          <w:r>
            <w:rPr>
              <w:noProof/>
            </w:rPr>
            <w:tab/>
          </w:r>
          <w:r>
            <w:rPr>
              <w:noProof/>
            </w:rPr>
            <w:fldChar w:fldCharType="begin"/>
          </w:r>
          <w:r>
            <w:rPr>
              <w:noProof/>
            </w:rPr>
            <w:instrText xml:space="preserve"> PAGEREF _Toc388194446 \h </w:instrText>
          </w:r>
          <w:r>
            <w:rPr>
              <w:noProof/>
            </w:rPr>
          </w:r>
          <w:r>
            <w:rPr>
              <w:noProof/>
            </w:rPr>
            <w:fldChar w:fldCharType="separate"/>
          </w:r>
          <w:r>
            <w:rPr>
              <w:noProof/>
            </w:rPr>
            <w:t>7</w:t>
          </w:r>
          <w:r>
            <w:rPr>
              <w:noProof/>
            </w:rPr>
            <w:fldChar w:fldCharType="end"/>
          </w:r>
        </w:p>
        <w:p w14:paraId="2F52EF9D" w14:textId="77777777" w:rsidR="00641D07" w:rsidRDefault="00641D07">
          <w:pPr>
            <w:pStyle w:val="21"/>
            <w:tabs>
              <w:tab w:val="left" w:pos="129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2.3</w:t>
          </w:r>
          <w:r>
            <w:rPr>
              <w:rFonts w:asciiTheme="minorHAnsi" w:hAnsiTheme="minorHAnsi" w:cstheme="minorBidi"/>
              <w:noProof/>
              <w:kern w:val="2"/>
            </w:rPr>
            <w:tab/>
          </w:r>
          <w:r>
            <w:rPr>
              <w:noProof/>
            </w:rPr>
            <w:t>RFID</w:t>
          </w:r>
          <w:r>
            <w:rPr>
              <w:rFonts w:hint="eastAsia"/>
              <w:noProof/>
            </w:rPr>
            <w:t>定位技术</w:t>
          </w:r>
          <w:r>
            <w:rPr>
              <w:noProof/>
            </w:rPr>
            <w:tab/>
          </w:r>
          <w:r>
            <w:rPr>
              <w:noProof/>
            </w:rPr>
            <w:fldChar w:fldCharType="begin"/>
          </w:r>
          <w:r>
            <w:rPr>
              <w:noProof/>
            </w:rPr>
            <w:instrText xml:space="preserve"> PAGEREF _Toc388194447 \h </w:instrText>
          </w:r>
          <w:r>
            <w:rPr>
              <w:noProof/>
            </w:rPr>
          </w:r>
          <w:r>
            <w:rPr>
              <w:noProof/>
            </w:rPr>
            <w:fldChar w:fldCharType="separate"/>
          </w:r>
          <w:r>
            <w:rPr>
              <w:noProof/>
            </w:rPr>
            <w:t>7</w:t>
          </w:r>
          <w:r>
            <w:rPr>
              <w:noProof/>
            </w:rPr>
            <w:fldChar w:fldCharType="end"/>
          </w:r>
        </w:p>
        <w:p w14:paraId="1BBF30E1" w14:textId="77777777" w:rsidR="00641D07" w:rsidRDefault="00641D07">
          <w:pPr>
            <w:pStyle w:val="31"/>
            <w:tabs>
              <w:tab w:val="left" w:pos="1811"/>
              <w:tab w:val="right" w:leader="dot" w:pos="8296"/>
            </w:tabs>
            <w:rPr>
              <w:rFonts w:asciiTheme="minorHAnsi" w:hAnsiTheme="minorHAnsi" w:cstheme="minorBidi"/>
              <w:noProof/>
              <w:kern w:val="2"/>
            </w:rPr>
          </w:pPr>
          <w:r>
            <w:rPr>
              <w:noProof/>
            </w:rPr>
            <w:t>2.3.1</w:t>
          </w:r>
          <w:r>
            <w:rPr>
              <w:rFonts w:asciiTheme="minorHAnsi" w:hAnsiTheme="minorHAnsi" w:cstheme="minorBidi"/>
              <w:noProof/>
              <w:kern w:val="2"/>
            </w:rPr>
            <w:tab/>
          </w:r>
          <w:r>
            <w:rPr>
              <w:rFonts w:hint="eastAsia"/>
              <w:noProof/>
            </w:rPr>
            <w:t>相对定位</w:t>
          </w:r>
          <w:r>
            <w:rPr>
              <w:noProof/>
            </w:rPr>
            <w:tab/>
          </w:r>
          <w:r>
            <w:rPr>
              <w:noProof/>
            </w:rPr>
            <w:fldChar w:fldCharType="begin"/>
          </w:r>
          <w:r>
            <w:rPr>
              <w:noProof/>
            </w:rPr>
            <w:instrText xml:space="preserve"> PAGEREF _Toc388194448 \h </w:instrText>
          </w:r>
          <w:r>
            <w:rPr>
              <w:noProof/>
            </w:rPr>
          </w:r>
          <w:r>
            <w:rPr>
              <w:noProof/>
            </w:rPr>
            <w:fldChar w:fldCharType="separate"/>
          </w:r>
          <w:r>
            <w:rPr>
              <w:noProof/>
            </w:rPr>
            <w:t>9</w:t>
          </w:r>
          <w:r>
            <w:rPr>
              <w:noProof/>
            </w:rPr>
            <w:fldChar w:fldCharType="end"/>
          </w:r>
        </w:p>
        <w:p w14:paraId="10C2EF39" w14:textId="77777777" w:rsidR="00641D07" w:rsidRDefault="00641D07">
          <w:pPr>
            <w:pStyle w:val="31"/>
            <w:tabs>
              <w:tab w:val="left" w:pos="1811"/>
              <w:tab w:val="right" w:leader="dot" w:pos="8296"/>
            </w:tabs>
            <w:rPr>
              <w:rFonts w:asciiTheme="minorHAnsi" w:hAnsiTheme="minorHAnsi" w:cstheme="minorBidi"/>
              <w:noProof/>
              <w:kern w:val="2"/>
            </w:rPr>
          </w:pPr>
          <w:r>
            <w:rPr>
              <w:noProof/>
            </w:rPr>
            <w:t>2.3.2</w:t>
          </w:r>
          <w:r>
            <w:rPr>
              <w:rFonts w:asciiTheme="minorHAnsi" w:hAnsiTheme="minorHAnsi" w:cstheme="minorBidi"/>
              <w:noProof/>
              <w:kern w:val="2"/>
            </w:rPr>
            <w:tab/>
          </w:r>
          <w:r>
            <w:rPr>
              <w:rFonts w:hint="eastAsia"/>
              <w:noProof/>
            </w:rPr>
            <w:t>绝对定位</w:t>
          </w:r>
          <w:r>
            <w:rPr>
              <w:noProof/>
            </w:rPr>
            <w:tab/>
          </w:r>
          <w:r>
            <w:rPr>
              <w:noProof/>
            </w:rPr>
            <w:fldChar w:fldCharType="begin"/>
          </w:r>
          <w:r>
            <w:rPr>
              <w:noProof/>
            </w:rPr>
            <w:instrText xml:space="preserve"> PAGEREF _Toc388194449 \h </w:instrText>
          </w:r>
          <w:r>
            <w:rPr>
              <w:noProof/>
            </w:rPr>
          </w:r>
          <w:r>
            <w:rPr>
              <w:noProof/>
            </w:rPr>
            <w:fldChar w:fldCharType="separate"/>
          </w:r>
          <w:r>
            <w:rPr>
              <w:noProof/>
            </w:rPr>
            <w:t>9</w:t>
          </w:r>
          <w:r>
            <w:rPr>
              <w:noProof/>
            </w:rPr>
            <w:fldChar w:fldCharType="end"/>
          </w:r>
        </w:p>
        <w:p w14:paraId="21601C20"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2.4</w:t>
          </w:r>
          <w:r>
            <w:rPr>
              <w:rFonts w:asciiTheme="minorHAnsi" w:hAnsiTheme="minorHAnsi" w:cstheme="minorBidi"/>
              <w:noProof/>
              <w:kern w:val="2"/>
            </w:rPr>
            <w:tab/>
          </w:r>
          <w:r>
            <w:rPr>
              <w:rFonts w:hint="eastAsia"/>
              <w:noProof/>
            </w:rPr>
            <w:t>多波束天线</w:t>
          </w:r>
          <w:r>
            <w:rPr>
              <w:noProof/>
            </w:rPr>
            <w:tab/>
          </w:r>
          <w:r>
            <w:rPr>
              <w:noProof/>
            </w:rPr>
            <w:fldChar w:fldCharType="begin"/>
          </w:r>
          <w:r>
            <w:rPr>
              <w:noProof/>
            </w:rPr>
            <w:instrText xml:space="preserve"> PAGEREF _Toc388194450 \h </w:instrText>
          </w:r>
          <w:r>
            <w:rPr>
              <w:noProof/>
            </w:rPr>
          </w:r>
          <w:r>
            <w:rPr>
              <w:noProof/>
            </w:rPr>
            <w:fldChar w:fldCharType="separate"/>
          </w:r>
          <w:r>
            <w:rPr>
              <w:noProof/>
            </w:rPr>
            <w:t>9</w:t>
          </w:r>
          <w:r>
            <w:rPr>
              <w:noProof/>
            </w:rPr>
            <w:fldChar w:fldCharType="end"/>
          </w:r>
        </w:p>
        <w:p w14:paraId="7F23B6DC" w14:textId="77777777" w:rsidR="00641D07" w:rsidRDefault="00641D07">
          <w:pPr>
            <w:pStyle w:val="31"/>
            <w:tabs>
              <w:tab w:val="left" w:pos="1811"/>
              <w:tab w:val="right" w:leader="dot" w:pos="8296"/>
            </w:tabs>
            <w:rPr>
              <w:rFonts w:asciiTheme="minorHAnsi" w:hAnsiTheme="minorHAnsi" w:cstheme="minorBidi"/>
              <w:noProof/>
              <w:kern w:val="2"/>
            </w:rPr>
          </w:pPr>
          <w:r>
            <w:rPr>
              <w:noProof/>
            </w:rPr>
            <w:t>2.4.1</w:t>
          </w:r>
          <w:r>
            <w:rPr>
              <w:rFonts w:asciiTheme="minorHAnsi" w:hAnsiTheme="minorHAnsi" w:cstheme="minorBidi"/>
              <w:noProof/>
              <w:kern w:val="2"/>
            </w:rPr>
            <w:tab/>
          </w:r>
          <w:r>
            <w:rPr>
              <w:rFonts w:hint="eastAsia"/>
              <w:noProof/>
            </w:rPr>
            <w:t>波束成形（</w:t>
          </w:r>
          <w:r>
            <w:rPr>
              <w:noProof/>
            </w:rPr>
            <w:t>beamforming</w:t>
          </w:r>
          <w:r>
            <w:rPr>
              <w:rFonts w:hint="eastAsia"/>
              <w:noProof/>
            </w:rPr>
            <w:t>）技术</w:t>
          </w:r>
          <w:r>
            <w:rPr>
              <w:noProof/>
            </w:rPr>
            <w:tab/>
          </w:r>
          <w:r>
            <w:rPr>
              <w:noProof/>
            </w:rPr>
            <w:fldChar w:fldCharType="begin"/>
          </w:r>
          <w:r>
            <w:rPr>
              <w:noProof/>
            </w:rPr>
            <w:instrText xml:space="preserve"> PAGEREF _Toc388194451 \h </w:instrText>
          </w:r>
          <w:r>
            <w:rPr>
              <w:noProof/>
            </w:rPr>
          </w:r>
          <w:r>
            <w:rPr>
              <w:noProof/>
            </w:rPr>
            <w:fldChar w:fldCharType="separate"/>
          </w:r>
          <w:r>
            <w:rPr>
              <w:noProof/>
            </w:rPr>
            <w:t>9</w:t>
          </w:r>
          <w:r>
            <w:rPr>
              <w:noProof/>
            </w:rPr>
            <w:fldChar w:fldCharType="end"/>
          </w:r>
        </w:p>
        <w:p w14:paraId="182B21D1" w14:textId="77777777" w:rsidR="00641D07" w:rsidRDefault="00641D07">
          <w:pPr>
            <w:pStyle w:val="31"/>
            <w:tabs>
              <w:tab w:val="left" w:pos="1751"/>
              <w:tab w:val="right" w:leader="dot" w:pos="8296"/>
            </w:tabs>
            <w:rPr>
              <w:rFonts w:asciiTheme="minorHAnsi" w:hAnsiTheme="minorHAnsi" w:cstheme="minorBidi"/>
              <w:noProof/>
              <w:kern w:val="2"/>
            </w:rPr>
          </w:pPr>
          <w:r>
            <w:rPr>
              <w:noProof/>
            </w:rPr>
            <w:t>2.4.2</w:t>
          </w:r>
          <w:r>
            <w:rPr>
              <w:rFonts w:asciiTheme="minorHAnsi" w:hAnsiTheme="minorHAnsi" w:cstheme="minorBidi"/>
              <w:noProof/>
              <w:kern w:val="2"/>
            </w:rPr>
            <w:tab/>
          </w:r>
          <w:r>
            <w:rPr>
              <w:noProof/>
            </w:rPr>
            <w:t>xArray</w:t>
          </w:r>
          <w:r>
            <w:rPr>
              <w:noProof/>
            </w:rPr>
            <w:tab/>
          </w:r>
          <w:r>
            <w:rPr>
              <w:noProof/>
            </w:rPr>
            <w:fldChar w:fldCharType="begin"/>
          </w:r>
          <w:r>
            <w:rPr>
              <w:noProof/>
            </w:rPr>
            <w:instrText xml:space="preserve"> PAGEREF _Toc388194452 \h </w:instrText>
          </w:r>
          <w:r>
            <w:rPr>
              <w:noProof/>
            </w:rPr>
          </w:r>
          <w:r>
            <w:rPr>
              <w:noProof/>
            </w:rPr>
            <w:fldChar w:fldCharType="separate"/>
          </w:r>
          <w:r>
            <w:rPr>
              <w:noProof/>
            </w:rPr>
            <w:t>10</w:t>
          </w:r>
          <w:r>
            <w:rPr>
              <w:noProof/>
            </w:rPr>
            <w:fldChar w:fldCharType="end"/>
          </w:r>
        </w:p>
        <w:p w14:paraId="49BD0732"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2.5</w:t>
          </w:r>
          <w:r>
            <w:rPr>
              <w:rFonts w:asciiTheme="minorHAnsi" w:hAnsiTheme="minorHAnsi" w:cstheme="minorBidi"/>
              <w:noProof/>
              <w:kern w:val="2"/>
            </w:rPr>
            <w:tab/>
          </w:r>
          <w:r>
            <w:rPr>
              <w:rFonts w:hint="eastAsia"/>
              <w:noProof/>
            </w:rPr>
            <w:t>本章小结</w:t>
          </w:r>
          <w:r>
            <w:rPr>
              <w:noProof/>
            </w:rPr>
            <w:tab/>
          </w:r>
          <w:r>
            <w:rPr>
              <w:noProof/>
            </w:rPr>
            <w:fldChar w:fldCharType="begin"/>
          </w:r>
          <w:r>
            <w:rPr>
              <w:noProof/>
            </w:rPr>
            <w:instrText xml:space="preserve"> PAGEREF _Toc388194453 \h </w:instrText>
          </w:r>
          <w:r>
            <w:rPr>
              <w:noProof/>
            </w:rPr>
          </w:r>
          <w:r>
            <w:rPr>
              <w:noProof/>
            </w:rPr>
            <w:fldChar w:fldCharType="separate"/>
          </w:r>
          <w:r>
            <w:rPr>
              <w:noProof/>
            </w:rPr>
            <w:t>13</w:t>
          </w:r>
          <w:r>
            <w:rPr>
              <w:noProof/>
            </w:rPr>
            <w:fldChar w:fldCharType="end"/>
          </w:r>
        </w:p>
        <w:p w14:paraId="73C9F2CF" w14:textId="77777777" w:rsidR="00641D07" w:rsidRDefault="00641D07">
          <w:pPr>
            <w:pStyle w:val="12"/>
            <w:tabs>
              <w:tab w:val="left" w:pos="921"/>
              <w:tab w:val="right" w:leader="dot" w:pos="8296"/>
            </w:tabs>
            <w:rPr>
              <w:rFonts w:asciiTheme="minorHAnsi" w:eastAsiaTheme="minorEastAsia" w:hAnsiTheme="minorHAnsi" w:cstheme="minorBidi"/>
              <w:noProof/>
              <w:kern w:val="2"/>
              <w:sz w:val="24"/>
            </w:rPr>
          </w:pPr>
          <w:r w:rsidRPr="00252C3C">
            <w:rPr>
              <w:noProof/>
              <w:lang w:bidi="x-none"/>
              <w14:scene3d>
                <w14:camera w14:prst="orthographicFront"/>
                <w14:lightRig w14:rig="threePt" w14:dir="t">
                  <w14:rot w14:lat="0" w14:lon="0" w14:rev="0"/>
                </w14:lightRig>
              </w14:scene3d>
            </w:rPr>
            <w:t>3</w:t>
          </w:r>
          <w:r>
            <w:rPr>
              <w:rFonts w:asciiTheme="minorHAnsi" w:eastAsiaTheme="minorEastAsia" w:hAnsiTheme="minorHAnsi" w:cstheme="minorBidi"/>
              <w:noProof/>
              <w:kern w:val="2"/>
              <w:sz w:val="24"/>
            </w:rPr>
            <w:tab/>
          </w:r>
          <w:r>
            <w:rPr>
              <w:rFonts w:hint="eastAsia"/>
              <w:noProof/>
            </w:rPr>
            <w:t>基于相对定位的扫描检错机制</w:t>
          </w:r>
          <w:r>
            <w:rPr>
              <w:noProof/>
            </w:rPr>
            <w:tab/>
          </w:r>
          <w:r>
            <w:rPr>
              <w:noProof/>
            </w:rPr>
            <w:fldChar w:fldCharType="begin"/>
          </w:r>
          <w:r>
            <w:rPr>
              <w:noProof/>
            </w:rPr>
            <w:instrText xml:space="preserve"> PAGEREF _Toc388194454 \h </w:instrText>
          </w:r>
          <w:r>
            <w:rPr>
              <w:noProof/>
            </w:rPr>
          </w:r>
          <w:r>
            <w:rPr>
              <w:noProof/>
            </w:rPr>
            <w:fldChar w:fldCharType="separate"/>
          </w:r>
          <w:r>
            <w:rPr>
              <w:noProof/>
            </w:rPr>
            <w:t>14</w:t>
          </w:r>
          <w:r>
            <w:rPr>
              <w:noProof/>
            </w:rPr>
            <w:fldChar w:fldCharType="end"/>
          </w:r>
        </w:p>
        <w:p w14:paraId="2574F3C0"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3.1</w:t>
          </w:r>
          <w:r>
            <w:rPr>
              <w:rFonts w:asciiTheme="minorHAnsi" w:hAnsiTheme="minorHAnsi" w:cstheme="minorBidi"/>
              <w:noProof/>
              <w:kern w:val="2"/>
            </w:rPr>
            <w:tab/>
          </w:r>
          <w:r>
            <w:rPr>
              <w:rFonts w:hint="eastAsia"/>
              <w:noProof/>
            </w:rPr>
            <w:t>研究动机和内容介绍</w:t>
          </w:r>
          <w:r>
            <w:rPr>
              <w:noProof/>
            </w:rPr>
            <w:tab/>
          </w:r>
          <w:r>
            <w:rPr>
              <w:noProof/>
            </w:rPr>
            <w:fldChar w:fldCharType="begin"/>
          </w:r>
          <w:r>
            <w:rPr>
              <w:noProof/>
            </w:rPr>
            <w:instrText xml:space="preserve"> PAGEREF _Toc388194455 \h </w:instrText>
          </w:r>
          <w:r>
            <w:rPr>
              <w:noProof/>
            </w:rPr>
          </w:r>
          <w:r>
            <w:rPr>
              <w:noProof/>
            </w:rPr>
            <w:fldChar w:fldCharType="separate"/>
          </w:r>
          <w:r>
            <w:rPr>
              <w:noProof/>
            </w:rPr>
            <w:t>14</w:t>
          </w:r>
          <w:r>
            <w:rPr>
              <w:noProof/>
            </w:rPr>
            <w:fldChar w:fldCharType="end"/>
          </w:r>
        </w:p>
        <w:p w14:paraId="12B7CCAB"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3.2</w:t>
          </w:r>
          <w:r>
            <w:rPr>
              <w:rFonts w:asciiTheme="minorHAnsi" w:hAnsiTheme="minorHAnsi" w:cstheme="minorBidi"/>
              <w:noProof/>
              <w:kern w:val="2"/>
            </w:rPr>
            <w:tab/>
          </w:r>
          <w:r>
            <w:rPr>
              <w:rFonts w:hint="eastAsia"/>
              <w:noProof/>
            </w:rPr>
            <w:t>相对定位模型设计</w:t>
          </w:r>
          <w:r>
            <w:rPr>
              <w:noProof/>
            </w:rPr>
            <w:tab/>
          </w:r>
          <w:r>
            <w:rPr>
              <w:noProof/>
            </w:rPr>
            <w:fldChar w:fldCharType="begin"/>
          </w:r>
          <w:r>
            <w:rPr>
              <w:noProof/>
            </w:rPr>
            <w:instrText xml:space="preserve"> PAGEREF _Toc388194456 \h </w:instrText>
          </w:r>
          <w:r>
            <w:rPr>
              <w:noProof/>
            </w:rPr>
          </w:r>
          <w:r>
            <w:rPr>
              <w:noProof/>
            </w:rPr>
            <w:fldChar w:fldCharType="separate"/>
          </w:r>
          <w:r>
            <w:rPr>
              <w:noProof/>
            </w:rPr>
            <w:t>14</w:t>
          </w:r>
          <w:r>
            <w:rPr>
              <w:noProof/>
            </w:rPr>
            <w:fldChar w:fldCharType="end"/>
          </w:r>
        </w:p>
        <w:p w14:paraId="30336D46" w14:textId="77777777" w:rsidR="00641D07" w:rsidRDefault="00641D07">
          <w:pPr>
            <w:pStyle w:val="31"/>
            <w:tabs>
              <w:tab w:val="left" w:pos="1811"/>
              <w:tab w:val="right" w:leader="dot" w:pos="8296"/>
            </w:tabs>
            <w:rPr>
              <w:rFonts w:asciiTheme="minorHAnsi" w:hAnsiTheme="minorHAnsi" w:cstheme="minorBidi"/>
              <w:noProof/>
              <w:kern w:val="2"/>
            </w:rPr>
          </w:pPr>
          <w:r>
            <w:rPr>
              <w:noProof/>
            </w:rPr>
            <w:t>3.2.1</w:t>
          </w:r>
          <w:r>
            <w:rPr>
              <w:rFonts w:asciiTheme="minorHAnsi" w:hAnsiTheme="minorHAnsi" w:cstheme="minorBidi"/>
              <w:noProof/>
              <w:kern w:val="2"/>
            </w:rPr>
            <w:tab/>
          </w:r>
          <w:r>
            <w:rPr>
              <w:rFonts w:hint="eastAsia"/>
              <w:noProof/>
            </w:rPr>
            <w:t>基于阅读率的定位模型</w:t>
          </w:r>
          <w:r>
            <w:rPr>
              <w:noProof/>
            </w:rPr>
            <w:tab/>
          </w:r>
          <w:r>
            <w:rPr>
              <w:noProof/>
            </w:rPr>
            <w:fldChar w:fldCharType="begin"/>
          </w:r>
          <w:r>
            <w:rPr>
              <w:noProof/>
            </w:rPr>
            <w:instrText xml:space="preserve"> PAGEREF _Toc388194457 \h </w:instrText>
          </w:r>
          <w:r>
            <w:rPr>
              <w:noProof/>
            </w:rPr>
          </w:r>
          <w:r>
            <w:rPr>
              <w:noProof/>
            </w:rPr>
            <w:fldChar w:fldCharType="separate"/>
          </w:r>
          <w:r>
            <w:rPr>
              <w:noProof/>
            </w:rPr>
            <w:t>15</w:t>
          </w:r>
          <w:r>
            <w:rPr>
              <w:noProof/>
            </w:rPr>
            <w:fldChar w:fldCharType="end"/>
          </w:r>
        </w:p>
        <w:p w14:paraId="3FF3F643" w14:textId="77777777" w:rsidR="00641D07" w:rsidRDefault="00641D07">
          <w:pPr>
            <w:pStyle w:val="31"/>
            <w:tabs>
              <w:tab w:val="left" w:pos="1811"/>
              <w:tab w:val="right" w:leader="dot" w:pos="8296"/>
            </w:tabs>
            <w:rPr>
              <w:rFonts w:asciiTheme="minorHAnsi" w:hAnsiTheme="minorHAnsi" w:cstheme="minorBidi"/>
              <w:noProof/>
              <w:kern w:val="2"/>
            </w:rPr>
          </w:pPr>
          <w:r>
            <w:rPr>
              <w:noProof/>
            </w:rPr>
            <w:t>3.2.2</w:t>
          </w:r>
          <w:r>
            <w:rPr>
              <w:rFonts w:asciiTheme="minorHAnsi" w:hAnsiTheme="minorHAnsi" w:cstheme="minorBidi"/>
              <w:noProof/>
              <w:kern w:val="2"/>
            </w:rPr>
            <w:tab/>
          </w:r>
          <w:r>
            <w:rPr>
              <w:rFonts w:hint="eastAsia"/>
              <w:noProof/>
            </w:rPr>
            <w:t>基于</w:t>
          </w:r>
          <w:r>
            <w:rPr>
              <w:noProof/>
            </w:rPr>
            <w:t>RSSI</w:t>
          </w:r>
          <w:r>
            <w:rPr>
              <w:rFonts w:hint="eastAsia"/>
              <w:noProof/>
            </w:rPr>
            <w:t>的定位模型</w:t>
          </w:r>
          <w:r>
            <w:rPr>
              <w:noProof/>
            </w:rPr>
            <w:tab/>
          </w:r>
          <w:r>
            <w:rPr>
              <w:noProof/>
            </w:rPr>
            <w:fldChar w:fldCharType="begin"/>
          </w:r>
          <w:r>
            <w:rPr>
              <w:noProof/>
            </w:rPr>
            <w:instrText xml:space="preserve"> PAGEREF _Toc388194458 \h </w:instrText>
          </w:r>
          <w:r>
            <w:rPr>
              <w:noProof/>
            </w:rPr>
          </w:r>
          <w:r>
            <w:rPr>
              <w:noProof/>
            </w:rPr>
            <w:fldChar w:fldCharType="separate"/>
          </w:r>
          <w:r>
            <w:rPr>
              <w:noProof/>
            </w:rPr>
            <w:t>18</w:t>
          </w:r>
          <w:r>
            <w:rPr>
              <w:noProof/>
            </w:rPr>
            <w:fldChar w:fldCharType="end"/>
          </w:r>
        </w:p>
        <w:p w14:paraId="0D3B4E65"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3.3</w:t>
          </w:r>
          <w:r>
            <w:rPr>
              <w:rFonts w:asciiTheme="minorHAnsi" w:hAnsiTheme="minorHAnsi" w:cstheme="minorBidi"/>
              <w:noProof/>
              <w:kern w:val="2"/>
            </w:rPr>
            <w:tab/>
          </w:r>
          <w:r>
            <w:rPr>
              <w:rFonts w:hint="eastAsia"/>
              <w:noProof/>
            </w:rPr>
            <w:t>积木扫描检错的普适方法</w:t>
          </w:r>
          <w:r>
            <w:rPr>
              <w:noProof/>
            </w:rPr>
            <w:tab/>
          </w:r>
          <w:r>
            <w:rPr>
              <w:noProof/>
            </w:rPr>
            <w:fldChar w:fldCharType="begin"/>
          </w:r>
          <w:r>
            <w:rPr>
              <w:noProof/>
            </w:rPr>
            <w:instrText xml:space="preserve"> PAGEREF _Toc388194459 \h </w:instrText>
          </w:r>
          <w:r>
            <w:rPr>
              <w:noProof/>
            </w:rPr>
          </w:r>
          <w:r>
            <w:rPr>
              <w:noProof/>
            </w:rPr>
            <w:fldChar w:fldCharType="separate"/>
          </w:r>
          <w:r>
            <w:rPr>
              <w:noProof/>
            </w:rPr>
            <w:t>19</w:t>
          </w:r>
          <w:r>
            <w:rPr>
              <w:noProof/>
            </w:rPr>
            <w:fldChar w:fldCharType="end"/>
          </w:r>
        </w:p>
        <w:p w14:paraId="373B3B4E"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3.4</w:t>
          </w:r>
          <w:r>
            <w:rPr>
              <w:rFonts w:asciiTheme="minorHAnsi" w:hAnsiTheme="minorHAnsi" w:cstheme="minorBidi"/>
              <w:noProof/>
              <w:kern w:val="2"/>
            </w:rPr>
            <w:tab/>
          </w:r>
          <w:r>
            <w:rPr>
              <w:rFonts w:hint="eastAsia"/>
              <w:noProof/>
            </w:rPr>
            <w:t>针对特定形态积木的特化方法</w:t>
          </w:r>
          <w:r>
            <w:rPr>
              <w:noProof/>
            </w:rPr>
            <w:tab/>
          </w:r>
          <w:r>
            <w:rPr>
              <w:noProof/>
            </w:rPr>
            <w:fldChar w:fldCharType="begin"/>
          </w:r>
          <w:r>
            <w:rPr>
              <w:noProof/>
            </w:rPr>
            <w:instrText xml:space="preserve"> PAGEREF _Toc388194460 \h </w:instrText>
          </w:r>
          <w:r>
            <w:rPr>
              <w:noProof/>
            </w:rPr>
          </w:r>
          <w:r>
            <w:rPr>
              <w:noProof/>
            </w:rPr>
            <w:fldChar w:fldCharType="separate"/>
          </w:r>
          <w:r>
            <w:rPr>
              <w:noProof/>
            </w:rPr>
            <w:t>21</w:t>
          </w:r>
          <w:r>
            <w:rPr>
              <w:noProof/>
            </w:rPr>
            <w:fldChar w:fldCharType="end"/>
          </w:r>
        </w:p>
        <w:p w14:paraId="765EE52B"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lastRenderedPageBreak/>
            <w:t>3.5</w:t>
          </w:r>
          <w:r>
            <w:rPr>
              <w:rFonts w:asciiTheme="minorHAnsi" w:hAnsiTheme="minorHAnsi" w:cstheme="minorBidi"/>
              <w:noProof/>
              <w:kern w:val="2"/>
            </w:rPr>
            <w:tab/>
          </w:r>
          <w:r>
            <w:rPr>
              <w:rFonts w:hint="eastAsia"/>
              <w:noProof/>
            </w:rPr>
            <w:t>系统实现与实验分析</w:t>
          </w:r>
          <w:r>
            <w:rPr>
              <w:noProof/>
            </w:rPr>
            <w:tab/>
          </w:r>
          <w:r>
            <w:rPr>
              <w:noProof/>
            </w:rPr>
            <w:fldChar w:fldCharType="begin"/>
          </w:r>
          <w:r>
            <w:rPr>
              <w:noProof/>
            </w:rPr>
            <w:instrText xml:space="preserve"> PAGEREF _Toc388194461 \h </w:instrText>
          </w:r>
          <w:r>
            <w:rPr>
              <w:noProof/>
            </w:rPr>
          </w:r>
          <w:r>
            <w:rPr>
              <w:noProof/>
            </w:rPr>
            <w:fldChar w:fldCharType="separate"/>
          </w:r>
          <w:r>
            <w:rPr>
              <w:noProof/>
            </w:rPr>
            <w:t>23</w:t>
          </w:r>
          <w:r>
            <w:rPr>
              <w:noProof/>
            </w:rPr>
            <w:fldChar w:fldCharType="end"/>
          </w:r>
        </w:p>
        <w:p w14:paraId="318A878D" w14:textId="77777777" w:rsidR="00641D07" w:rsidRDefault="00641D07">
          <w:pPr>
            <w:pStyle w:val="31"/>
            <w:tabs>
              <w:tab w:val="left" w:pos="1811"/>
              <w:tab w:val="right" w:leader="dot" w:pos="8296"/>
            </w:tabs>
            <w:rPr>
              <w:rFonts w:asciiTheme="minorHAnsi" w:hAnsiTheme="minorHAnsi" w:cstheme="minorBidi"/>
              <w:noProof/>
              <w:kern w:val="2"/>
            </w:rPr>
          </w:pPr>
          <w:r>
            <w:rPr>
              <w:noProof/>
            </w:rPr>
            <w:t>3.5.1</w:t>
          </w:r>
          <w:r>
            <w:rPr>
              <w:rFonts w:asciiTheme="minorHAnsi" w:hAnsiTheme="minorHAnsi" w:cstheme="minorBidi"/>
              <w:noProof/>
              <w:kern w:val="2"/>
            </w:rPr>
            <w:tab/>
          </w:r>
          <w:r>
            <w:rPr>
              <w:rFonts w:hint="eastAsia"/>
              <w:noProof/>
            </w:rPr>
            <w:t>开发环境与平台</w:t>
          </w:r>
          <w:r>
            <w:rPr>
              <w:noProof/>
            </w:rPr>
            <w:tab/>
          </w:r>
          <w:r>
            <w:rPr>
              <w:noProof/>
            </w:rPr>
            <w:fldChar w:fldCharType="begin"/>
          </w:r>
          <w:r>
            <w:rPr>
              <w:noProof/>
            </w:rPr>
            <w:instrText xml:space="preserve"> PAGEREF _Toc388194462 \h </w:instrText>
          </w:r>
          <w:r>
            <w:rPr>
              <w:noProof/>
            </w:rPr>
          </w:r>
          <w:r>
            <w:rPr>
              <w:noProof/>
            </w:rPr>
            <w:fldChar w:fldCharType="separate"/>
          </w:r>
          <w:r>
            <w:rPr>
              <w:noProof/>
            </w:rPr>
            <w:t>23</w:t>
          </w:r>
          <w:r>
            <w:rPr>
              <w:noProof/>
            </w:rPr>
            <w:fldChar w:fldCharType="end"/>
          </w:r>
        </w:p>
        <w:p w14:paraId="2A7EF97A" w14:textId="77777777" w:rsidR="00641D07" w:rsidRDefault="00641D07">
          <w:pPr>
            <w:pStyle w:val="31"/>
            <w:tabs>
              <w:tab w:val="left" w:pos="1811"/>
              <w:tab w:val="right" w:leader="dot" w:pos="8296"/>
            </w:tabs>
            <w:rPr>
              <w:rFonts w:asciiTheme="minorHAnsi" w:hAnsiTheme="minorHAnsi" w:cstheme="minorBidi"/>
              <w:noProof/>
              <w:kern w:val="2"/>
            </w:rPr>
          </w:pPr>
          <w:r>
            <w:rPr>
              <w:noProof/>
            </w:rPr>
            <w:t>3.5.2</w:t>
          </w:r>
          <w:r>
            <w:rPr>
              <w:rFonts w:asciiTheme="minorHAnsi" w:hAnsiTheme="minorHAnsi" w:cstheme="minorBidi"/>
              <w:noProof/>
              <w:kern w:val="2"/>
            </w:rPr>
            <w:tab/>
          </w:r>
          <w:r>
            <w:rPr>
              <w:rFonts w:hint="eastAsia"/>
              <w:noProof/>
            </w:rPr>
            <w:t>同形积木扫描检错实验</w:t>
          </w:r>
          <w:r>
            <w:rPr>
              <w:noProof/>
            </w:rPr>
            <w:tab/>
          </w:r>
          <w:r>
            <w:rPr>
              <w:noProof/>
            </w:rPr>
            <w:fldChar w:fldCharType="begin"/>
          </w:r>
          <w:r>
            <w:rPr>
              <w:noProof/>
            </w:rPr>
            <w:instrText xml:space="preserve"> PAGEREF _Toc388194463 \h </w:instrText>
          </w:r>
          <w:r>
            <w:rPr>
              <w:noProof/>
            </w:rPr>
          </w:r>
          <w:r>
            <w:rPr>
              <w:noProof/>
            </w:rPr>
            <w:fldChar w:fldCharType="separate"/>
          </w:r>
          <w:r>
            <w:rPr>
              <w:noProof/>
            </w:rPr>
            <w:t>23</w:t>
          </w:r>
          <w:r>
            <w:rPr>
              <w:noProof/>
            </w:rPr>
            <w:fldChar w:fldCharType="end"/>
          </w:r>
        </w:p>
        <w:p w14:paraId="64357B36" w14:textId="77777777" w:rsidR="00641D07" w:rsidRDefault="00641D07">
          <w:pPr>
            <w:pStyle w:val="31"/>
            <w:tabs>
              <w:tab w:val="left" w:pos="1811"/>
              <w:tab w:val="right" w:leader="dot" w:pos="8296"/>
            </w:tabs>
            <w:rPr>
              <w:rFonts w:asciiTheme="minorHAnsi" w:hAnsiTheme="minorHAnsi" w:cstheme="minorBidi"/>
              <w:noProof/>
              <w:kern w:val="2"/>
            </w:rPr>
          </w:pPr>
          <w:r>
            <w:rPr>
              <w:noProof/>
            </w:rPr>
            <w:t>3.5.3</w:t>
          </w:r>
          <w:r>
            <w:rPr>
              <w:rFonts w:asciiTheme="minorHAnsi" w:hAnsiTheme="minorHAnsi" w:cstheme="minorBidi"/>
              <w:noProof/>
              <w:kern w:val="2"/>
            </w:rPr>
            <w:tab/>
          </w:r>
          <w:r>
            <w:rPr>
              <w:rFonts w:hint="eastAsia"/>
              <w:noProof/>
            </w:rPr>
            <w:t>异形积木扫描检错实验</w:t>
          </w:r>
          <w:r>
            <w:rPr>
              <w:noProof/>
            </w:rPr>
            <w:tab/>
          </w:r>
          <w:r>
            <w:rPr>
              <w:noProof/>
            </w:rPr>
            <w:fldChar w:fldCharType="begin"/>
          </w:r>
          <w:r>
            <w:rPr>
              <w:noProof/>
            </w:rPr>
            <w:instrText xml:space="preserve"> PAGEREF _Toc388194464 \h </w:instrText>
          </w:r>
          <w:r>
            <w:rPr>
              <w:noProof/>
            </w:rPr>
          </w:r>
          <w:r>
            <w:rPr>
              <w:noProof/>
            </w:rPr>
            <w:fldChar w:fldCharType="separate"/>
          </w:r>
          <w:r>
            <w:rPr>
              <w:noProof/>
            </w:rPr>
            <w:t>25</w:t>
          </w:r>
          <w:r>
            <w:rPr>
              <w:noProof/>
            </w:rPr>
            <w:fldChar w:fldCharType="end"/>
          </w:r>
        </w:p>
        <w:p w14:paraId="72C4A1CD"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3.6</w:t>
          </w:r>
          <w:r>
            <w:rPr>
              <w:rFonts w:asciiTheme="minorHAnsi" w:hAnsiTheme="minorHAnsi" w:cstheme="minorBidi"/>
              <w:noProof/>
              <w:kern w:val="2"/>
            </w:rPr>
            <w:tab/>
          </w:r>
          <w:r>
            <w:rPr>
              <w:rFonts w:hint="eastAsia"/>
              <w:noProof/>
            </w:rPr>
            <w:t>本章小结</w:t>
          </w:r>
          <w:r>
            <w:rPr>
              <w:noProof/>
            </w:rPr>
            <w:tab/>
          </w:r>
          <w:r>
            <w:rPr>
              <w:noProof/>
            </w:rPr>
            <w:fldChar w:fldCharType="begin"/>
          </w:r>
          <w:r>
            <w:rPr>
              <w:noProof/>
            </w:rPr>
            <w:instrText xml:space="preserve"> PAGEREF _Toc388194465 \h </w:instrText>
          </w:r>
          <w:r>
            <w:rPr>
              <w:noProof/>
            </w:rPr>
          </w:r>
          <w:r>
            <w:rPr>
              <w:noProof/>
            </w:rPr>
            <w:fldChar w:fldCharType="separate"/>
          </w:r>
          <w:r>
            <w:rPr>
              <w:noProof/>
            </w:rPr>
            <w:t>27</w:t>
          </w:r>
          <w:r>
            <w:rPr>
              <w:noProof/>
            </w:rPr>
            <w:fldChar w:fldCharType="end"/>
          </w:r>
        </w:p>
        <w:p w14:paraId="7C8037D8" w14:textId="77777777" w:rsidR="00641D07" w:rsidRDefault="00641D07">
          <w:pPr>
            <w:pStyle w:val="12"/>
            <w:tabs>
              <w:tab w:val="left" w:pos="921"/>
              <w:tab w:val="right" w:leader="dot" w:pos="8296"/>
            </w:tabs>
            <w:rPr>
              <w:rFonts w:asciiTheme="minorHAnsi" w:eastAsiaTheme="minorEastAsia" w:hAnsiTheme="minorHAnsi" w:cstheme="minorBidi"/>
              <w:noProof/>
              <w:kern w:val="2"/>
              <w:sz w:val="24"/>
            </w:rPr>
          </w:pPr>
          <w:r w:rsidRPr="00252C3C">
            <w:rPr>
              <w:noProof/>
              <w:lang w:bidi="x-none"/>
              <w14:scene3d>
                <w14:camera w14:prst="orthographicFront"/>
                <w14:lightRig w14:rig="threePt" w14:dir="t">
                  <w14:rot w14:lat="0" w14:lon="0" w14:rev="0"/>
                </w14:lightRig>
              </w14:scene3d>
            </w:rPr>
            <w:t>4</w:t>
          </w:r>
          <w:r>
            <w:rPr>
              <w:rFonts w:asciiTheme="minorHAnsi" w:eastAsiaTheme="minorEastAsia" w:hAnsiTheme="minorHAnsi" w:cstheme="minorBidi"/>
              <w:noProof/>
              <w:kern w:val="2"/>
              <w:sz w:val="24"/>
            </w:rPr>
            <w:tab/>
          </w:r>
          <w:r>
            <w:rPr>
              <w:rFonts w:hint="eastAsia"/>
              <w:noProof/>
            </w:rPr>
            <w:t>基于多波束天线的绝对定位机制</w:t>
          </w:r>
          <w:r>
            <w:rPr>
              <w:noProof/>
            </w:rPr>
            <w:tab/>
          </w:r>
          <w:r>
            <w:rPr>
              <w:noProof/>
            </w:rPr>
            <w:fldChar w:fldCharType="begin"/>
          </w:r>
          <w:r>
            <w:rPr>
              <w:noProof/>
            </w:rPr>
            <w:instrText xml:space="preserve"> PAGEREF _Toc388194466 \h </w:instrText>
          </w:r>
          <w:r>
            <w:rPr>
              <w:noProof/>
            </w:rPr>
          </w:r>
          <w:r>
            <w:rPr>
              <w:noProof/>
            </w:rPr>
            <w:fldChar w:fldCharType="separate"/>
          </w:r>
          <w:r>
            <w:rPr>
              <w:noProof/>
            </w:rPr>
            <w:t>28</w:t>
          </w:r>
          <w:r>
            <w:rPr>
              <w:noProof/>
            </w:rPr>
            <w:fldChar w:fldCharType="end"/>
          </w:r>
        </w:p>
        <w:p w14:paraId="5DEB5BC4"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4.1</w:t>
          </w:r>
          <w:r>
            <w:rPr>
              <w:rFonts w:asciiTheme="minorHAnsi" w:hAnsiTheme="minorHAnsi" w:cstheme="minorBidi"/>
              <w:noProof/>
              <w:kern w:val="2"/>
            </w:rPr>
            <w:tab/>
          </w:r>
          <w:r>
            <w:rPr>
              <w:rFonts w:hint="eastAsia"/>
              <w:noProof/>
            </w:rPr>
            <w:t>研究动机和内容介绍</w:t>
          </w:r>
          <w:r>
            <w:rPr>
              <w:noProof/>
            </w:rPr>
            <w:tab/>
          </w:r>
          <w:r>
            <w:rPr>
              <w:noProof/>
            </w:rPr>
            <w:fldChar w:fldCharType="begin"/>
          </w:r>
          <w:r>
            <w:rPr>
              <w:noProof/>
            </w:rPr>
            <w:instrText xml:space="preserve"> PAGEREF _Toc388194467 \h </w:instrText>
          </w:r>
          <w:r>
            <w:rPr>
              <w:noProof/>
            </w:rPr>
          </w:r>
          <w:r>
            <w:rPr>
              <w:noProof/>
            </w:rPr>
            <w:fldChar w:fldCharType="separate"/>
          </w:r>
          <w:r>
            <w:rPr>
              <w:noProof/>
            </w:rPr>
            <w:t>28</w:t>
          </w:r>
          <w:r>
            <w:rPr>
              <w:noProof/>
            </w:rPr>
            <w:fldChar w:fldCharType="end"/>
          </w:r>
        </w:p>
        <w:p w14:paraId="292C699D"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4.2</w:t>
          </w:r>
          <w:r>
            <w:rPr>
              <w:rFonts w:asciiTheme="minorHAnsi" w:hAnsiTheme="minorHAnsi" w:cstheme="minorBidi"/>
              <w:noProof/>
              <w:kern w:val="2"/>
            </w:rPr>
            <w:tab/>
          </w:r>
          <w:r>
            <w:rPr>
              <w:rFonts w:hint="eastAsia"/>
              <w:noProof/>
            </w:rPr>
            <w:t>波束的极化性</w:t>
          </w:r>
          <w:r>
            <w:rPr>
              <w:noProof/>
            </w:rPr>
            <w:tab/>
          </w:r>
          <w:r>
            <w:rPr>
              <w:noProof/>
            </w:rPr>
            <w:fldChar w:fldCharType="begin"/>
          </w:r>
          <w:r>
            <w:rPr>
              <w:noProof/>
            </w:rPr>
            <w:instrText xml:space="preserve"> PAGEREF _Toc388194468 \h </w:instrText>
          </w:r>
          <w:r>
            <w:rPr>
              <w:noProof/>
            </w:rPr>
          </w:r>
          <w:r>
            <w:rPr>
              <w:noProof/>
            </w:rPr>
            <w:fldChar w:fldCharType="separate"/>
          </w:r>
          <w:r>
            <w:rPr>
              <w:noProof/>
            </w:rPr>
            <w:t>29</w:t>
          </w:r>
          <w:r>
            <w:rPr>
              <w:noProof/>
            </w:rPr>
            <w:fldChar w:fldCharType="end"/>
          </w:r>
        </w:p>
        <w:p w14:paraId="27DC65BB"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4.3</w:t>
          </w:r>
          <w:r>
            <w:rPr>
              <w:rFonts w:asciiTheme="minorHAnsi" w:hAnsiTheme="minorHAnsi" w:cstheme="minorBidi"/>
              <w:noProof/>
              <w:kern w:val="2"/>
            </w:rPr>
            <w:tab/>
          </w:r>
          <w:r>
            <w:rPr>
              <w:rFonts w:hint="eastAsia"/>
              <w:noProof/>
            </w:rPr>
            <w:t>基于</w:t>
          </w:r>
          <w:r>
            <w:rPr>
              <w:noProof/>
            </w:rPr>
            <w:t>RSSI</w:t>
          </w:r>
          <w:r>
            <w:rPr>
              <w:rFonts w:hint="eastAsia"/>
              <w:noProof/>
            </w:rPr>
            <w:t>的二维高斯模型</w:t>
          </w:r>
          <w:r>
            <w:rPr>
              <w:noProof/>
            </w:rPr>
            <w:tab/>
          </w:r>
          <w:r>
            <w:rPr>
              <w:noProof/>
            </w:rPr>
            <w:fldChar w:fldCharType="begin"/>
          </w:r>
          <w:r>
            <w:rPr>
              <w:noProof/>
            </w:rPr>
            <w:instrText xml:space="preserve"> PAGEREF _Toc388194469 \h </w:instrText>
          </w:r>
          <w:r>
            <w:rPr>
              <w:noProof/>
            </w:rPr>
          </w:r>
          <w:r>
            <w:rPr>
              <w:noProof/>
            </w:rPr>
            <w:fldChar w:fldCharType="separate"/>
          </w:r>
          <w:r>
            <w:rPr>
              <w:noProof/>
            </w:rPr>
            <w:t>30</w:t>
          </w:r>
          <w:r>
            <w:rPr>
              <w:noProof/>
            </w:rPr>
            <w:fldChar w:fldCharType="end"/>
          </w:r>
        </w:p>
        <w:p w14:paraId="4D378B87" w14:textId="77777777" w:rsidR="00641D07" w:rsidRDefault="00641D07">
          <w:pPr>
            <w:pStyle w:val="31"/>
            <w:tabs>
              <w:tab w:val="left" w:pos="1751"/>
              <w:tab w:val="right" w:leader="dot" w:pos="8296"/>
            </w:tabs>
            <w:rPr>
              <w:rFonts w:asciiTheme="minorHAnsi" w:hAnsiTheme="minorHAnsi" w:cstheme="minorBidi"/>
              <w:noProof/>
              <w:kern w:val="2"/>
            </w:rPr>
          </w:pPr>
          <w:r>
            <w:rPr>
              <w:noProof/>
            </w:rPr>
            <w:t>4.3.1</w:t>
          </w:r>
          <w:r>
            <w:rPr>
              <w:rFonts w:asciiTheme="minorHAnsi" w:hAnsiTheme="minorHAnsi" w:cstheme="minorBidi"/>
              <w:noProof/>
              <w:kern w:val="2"/>
            </w:rPr>
            <w:tab/>
          </w:r>
          <w:r>
            <w:rPr>
              <w:noProof/>
            </w:rPr>
            <w:t>RSSI</w:t>
          </w:r>
          <w:r>
            <w:rPr>
              <w:rFonts w:hint="eastAsia"/>
              <w:noProof/>
            </w:rPr>
            <w:t>分布特征和初步处理</w:t>
          </w:r>
          <w:r>
            <w:rPr>
              <w:noProof/>
            </w:rPr>
            <w:tab/>
          </w:r>
          <w:r>
            <w:rPr>
              <w:noProof/>
            </w:rPr>
            <w:fldChar w:fldCharType="begin"/>
          </w:r>
          <w:r>
            <w:rPr>
              <w:noProof/>
            </w:rPr>
            <w:instrText xml:space="preserve"> PAGEREF _Toc388194470 \h </w:instrText>
          </w:r>
          <w:r>
            <w:rPr>
              <w:noProof/>
            </w:rPr>
          </w:r>
          <w:r>
            <w:rPr>
              <w:noProof/>
            </w:rPr>
            <w:fldChar w:fldCharType="separate"/>
          </w:r>
          <w:r>
            <w:rPr>
              <w:noProof/>
            </w:rPr>
            <w:t>30</w:t>
          </w:r>
          <w:r>
            <w:rPr>
              <w:noProof/>
            </w:rPr>
            <w:fldChar w:fldCharType="end"/>
          </w:r>
        </w:p>
        <w:p w14:paraId="66F096A7" w14:textId="77777777" w:rsidR="00641D07" w:rsidRDefault="00641D07">
          <w:pPr>
            <w:pStyle w:val="31"/>
            <w:tabs>
              <w:tab w:val="left" w:pos="1811"/>
              <w:tab w:val="right" w:leader="dot" w:pos="8296"/>
            </w:tabs>
            <w:rPr>
              <w:rFonts w:asciiTheme="minorHAnsi" w:hAnsiTheme="minorHAnsi" w:cstheme="minorBidi"/>
              <w:noProof/>
              <w:kern w:val="2"/>
            </w:rPr>
          </w:pPr>
          <w:r>
            <w:rPr>
              <w:noProof/>
            </w:rPr>
            <w:t>4.3.2</w:t>
          </w:r>
          <w:r>
            <w:rPr>
              <w:rFonts w:asciiTheme="minorHAnsi" w:hAnsiTheme="minorHAnsi" w:cstheme="minorBidi"/>
              <w:noProof/>
              <w:kern w:val="2"/>
            </w:rPr>
            <w:tab/>
          </w:r>
          <w:r>
            <w:rPr>
              <w:rFonts w:hint="eastAsia"/>
              <w:noProof/>
            </w:rPr>
            <w:t>基于二维高斯模型的</w:t>
          </w:r>
          <w:r>
            <w:rPr>
              <w:noProof/>
            </w:rPr>
            <w:t>RSSI</w:t>
          </w:r>
          <w:r>
            <w:rPr>
              <w:rFonts w:hint="eastAsia"/>
              <w:noProof/>
            </w:rPr>
            <w:t>数据拟合</w:t>
          </w:r>
          <w:r>
            <w:rPr>
              <w:noProof/>
            </w:rPr>
            <w:tab/>
          </w:r>
          <w:r>
            <w:rPr>
              <w:noProof/>
            </w:rPr>
            <w:fldChar w:fldCharType="begin"/>
          </w:r>
          <w:r>
            <w:rPr>
              <w:noProof/>
            </w:rPr>
            <w:instrText xml:space="preserve"> PAGEREF _Toc388194471 \h </w:instrText>
          </w:r>
          <w:r>
            <w:rPr>
              <w:noProof/>
            </w:rPr>
          </w:r>
          <w:r>
            <w:rPr>
              <w:noProof/>
            </w:rPr>
            <w:fldChar w:fldCharType="separate"/>
          </w:r>
          <w:r>
            <w:rPr>
              <w:noProof/>
            </w:rPr>
            <w:t>31</w:t>
          </w:r>
          <w:r>
            <w:rPr>
              <w:noProof/>
            </w:rPr>
            <w:fldChar w:fldCharType="end"/>
          </w:r>
        </w:p>
        <w:p w14:paraId="36D071FD" w14:textId="77777777" w:rsidR="00641D07" w:rsidRDefault="00641D07">
          <w:pPr>
            <w:pStyle w:val="31"/>
            <w:tabs>
              <w:tab w:val="left" w:pos="1811"/>
              <w:tab w:val="right" w:leader="dot" w:pos="8296"/>
            </w:tabs>
            <w:rPr>
              <w:rFonts w:asciiTheme="minorHAnsi" w:hAnsiTheme="minorHAnsi" w:cstheme="minorBidi"/>
              <w:noProof/>
              <w:kern w:val="2"/>
            </w:rPr>
          </w:pPr>
          <w:r>
            <w:rPr>
              <w:noProof/>
            </w:rPr>
            <w:t>4.3.3</w:t>
          </w:r>
          <w:r>
            <w:rPr>
              <w:rFonts w:asciiTheme="minorHAnsi" w:hAnsiTheme="minorHAnsi" w:cstheme="minorBidi"/>
              <w:noProof/>
              <w:kern w:val="2"/>
            </w:rPr>
            <w:tab/>
          </w:r>
          <w:r>
            <w:rPr>
              <w:rFonts w:hint="eastAsia"/>
              <w:noProof/>
            </w:rPr>
            <w:t>二维高斯模型拟合算法或流程</w:t>
          </w:r>
          <w:r>
            <w:rPr>
              <w:noProof/>
            </w:rPr>
            <w:tab/>
          </w:r>
          <w:r>
            <w:rPr>
              <w:noProof/>
            </w:rPr>
            <w:fldChar w:fldCharType="begin"/>
          </w:r>
          <w:r>
            <w:rPr>
              <w:noProof/>
            </w:rPr>
            <w:instrText xml:space="preserve"> PAGEREF _Toc388194472 \h </w:instrText>
          </w:r>
          <w:r>
            <w:rPr>
              <w:noProof/>
            </w:rPr>
          </w:r>
          <w:r>
            <w:rPr>
              <w:noProof/>
            </w:rPr>
            <w:fldChar w:fldCharType="separate"/>
          </w:r>
          <w:r>
            <w:rPr>
              <w:noProof/>
            </w:rPr>
            <w:t>32</w:t>
          </w:r>
          <w:r>
            <w:rPr>
              <w:noProof/>
            </w:rPr>
            <w:fldChar w:fldCharType="end"/>
          </w:r>
        </w:p>
        <w:p w14:paraId="75B1D145" w14:textId="77777777" w:rsidR="00641D07" w:rsidRDefault="00641D07">
          <w:pPr>
            <w:pStyle w:val="31"/>
            <w:tabs>
              <w:tab w:val="left" w:pos="1811"/>
              <w:tab w:val="right" w:leader="dot" w:pos="8296"/>
            </w:tabs>
            <w:rPr>
              <w:rFonts w:asciiTheme="minorHAnsi" w:hAnsiTheme="minorHAnsi" w:cstheme="minorBidi"/>
              <w:noProof/>
              <w:kern w:val="2"/>
            </w:rPr>
          </w:pPr>
          <w:r>
            <w:rPr>
              <w:noProof/>
            </w:rPr>
            <w:t>4.3.4</w:t>
          </w:r>
          <w:r>
            <w:rPr>
              <w:rFonts w:asciiTheme="minorHAnsi" w:hAnsiTheme="minorHAnsi" w:cstheme="minorBidi"/>
              <w:noProof/>
              <w:kern w:val="2"/>
            </w:rPr>
            <w:tab/>
          </w:r>
          <w:r>
            <w:rPr>
              <w:rFonts w:hint="eastAsia"/>
              <w:noProof/>
            </w:rPr>
            <w:t>二维高斯函数拟合优势</w:t>
          </w:r>
          <w:r>
            <w:rPr>
              <w:noProof/>
            </w:rPr>
            <w:tab/>
          </w:r>
          <w:r>
            <w:rPr>
              <w:noProof/>
            </w:rPr>
            <w:fldChar w:fldCharType="begin"/>
          </w:r>
          <w:r>
            <w:rPr>
              <w:noProof/>
            </w:rPr>
            <w:instrText xml:space="preserve"> PAGEREF _Toc388194473 \h </w:instrText>
          </w:r>
          <w:r>
            <w:rPr>
              <w:noProof/>
            </w:rPr>
          </w:r>
          <w:r>
            <w:rPr>
              <w:noProof/>
            </w:rPr>
            <w:fldChar w:fldCharType="separate"/>
          </w:r>
          <w:r>
            <w:rPr>
              <w:noProof/>
            </w:rPr>
            <w:t>32</w:t>
          </w:r>
          <w:r>
            <w:rPr>
              <w:noProof/>
            </w:rPr>
            <w:fldChar w:fldCharType="end"/>
          </w:r>
        </w:p>
        <w:p w14:paraId="41B64684"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4.4</w:t>
          </w:r>
          <w:r>
            <w:rPr>
              <w:rFonts w:asciiTheme="minorHAnsi" w:hAnsiTheme="minorHAnsi" w:cstheme="minorBidi"/>
              <w:noProof/>
              <w:kern w:val="2"/>
            </w:rPr>
            <w:tab/>
          </w:r>
          <w:r>
            <w:rPr>
              <w:rFonts w:hint="eastAsia"/>
              <w:noProof/>
            </w:rPr>
            <w:t>基于相位的线性模型</w:t>
          </w:r>
          <w:r>
            <w:rPr>
              <w:noProof/>
            </w:rPr>
            <w:tab/>
          </w:r>
          <w:r>
            <w:rPr>
              <w:noProof/>
            </w:rPr>
            <w:fldChar w:fldCharType="begin"/>
          </w:r>
          <w:r>
            <w:rPr>
              <w:noProof/>
            </w:rPr>
            <w:instrText xml:space="preserve"> PAGEREF _Toc388194474 \h </w:instrText>
          </w:r>
          <w:r>
            <w:rPr>
              <w:noProof/>
            </w:rPr>
          </w:r>
          <w:r>
            <w:rPr>
              <w:noProof/>
            </w:rPr>
            <w:fldChar w:fldCharType="separate"/>
          </w:r>
          <w:r>
            <w:rPr>
              <w:noProof/>
            </w:rPr>
            <w:t>32</w:t>
          </w:r>
          <w:r>
            <w:rPr>
              <w:noProof/>
            </w:rPr>
            <w:fldChar w:fldCharType="end"/>
          </w:r>
        </w:p>
        <w:p w14:paraId="08BC18F0" w14:textId="77777777" w:rsidR="00641D07" w:rsidRDefault="00641D07">
          <w:pPr>
            <w:pStyle w:val="31"/>
            <w:tabs>
              <w:tab w:val="left" w:pos="1811"/>
              <w:tab w:val="right" w:leader="dot" w:pos="8296"/>
            </w:tabs>
            <w:rPr>
              <w:rFonts w:asciiTheme="minorHAnsi" w:hAnsiTheme="minorHAnsi" w:cstheme="minorBidi"/>
              <w:noProof/>
              <w:kern w:val="2"/>
            </w:rPr>
          </w:pPr>
          <w:r>
            <w:rPr>
              <w:noProof/>
            </w:rPr>
            <w:t>4.4.1</w:t>
          </w:r>
          <w:r>
            <w:rPr>
              <w:rFonts w:asciiTheme="minorHAnsi" w:hAnsiTheme="minorHAnsi" w:cstheme="minorBidi"/>
              <w:noProof/>
              <w:kern w:val="2"/>
            </w:rPr>
            <w:tab/>
          </w:r>
          <w:r>
            <w:rPr>
              <w:rFonts w:hint="eastAsia"/>
              <w:noProof/>
            </w:rPr>
            <w:t>不同波束相位的统一性</w:t>
          </w:r>
          <w:r>
            <w:rPr>
              <w:noProof/>
            </w:rPr>
            <w:tab/>
          </w:r>
          <w:r>
            <w:rPr>
              <w:noProof/>
            </w:rPr>
            <w:fldChar w:fldCharType="begin"/>
          </w:r>
          <w:r>
            <w:rPr>
              <w:noProof/>
            </w:rPr>
            <w:instrText xml:space="preserve"> PAGEREF _Toc388194475 \h </w:instrText>
          </w:r>
          <w:r>
            <w:rPr>
              <w:noProof/>
            </w:rPr>
          </w:r>
          <w:r>
            <w:rPr>
              <w:noProof/>
            </w:rPr>
            <w:fldChar w:fldCharType="separate"/>
          </w:r>
          <w:r>
            <w:rPr>
              <w:noProof/>
            </w:rPr>
            <w:t>33</w:t>
          </w:r>
          <w:r>
            <w:rPr>
              <w:noProof/>
            </w:rPr>
            <w:fldChar w:fldCharType="end"/>
          </w:r>
        </w:p>
        <w:p w14:paraId="331560A4" w14:textId="77777777" w:rsidR="00641D07" w:rsidRDefault="00641D07">
          <w:pPr>
            <w:pStyle w:val="31"/>
            <w:tabs>
              <w:tab w:val="left" w:pos="1811"/>
              <w:tab w:val="right" w:leader="dot" w:pos="8296"/>
            </w:tabs>
            <w:rPr>
              <w:rFonts w:asciiTheme="minorHAnsi" w:hAnsiTheme="minorHAnsi" w:cstheme="minorBidi"/>
              <w:noProof/>
              <w:kern w:val="2"/>
            </w:rPr>
          </w:pPr>
          <w:r>
            <w:rPr>
              <w:noProof/>
            </w:rPr>
            <w:t>4.4.2</w:t>
          </w:r>
          <w:r>
            <w:rPr>
              <w:rFonts w:asciiTheme="minorHAnsi" w:hAnsiTheme="minorHAnsi" w:cstheme="minorBidi"/>
              <w:noProof/>
              <w:kern w:val="2"/>
            </w:rPr>
            <w:tab/>
          </w:r>
          <w:r>
            <w:rPr>
              <w:rFonts w:hint="eastAsia"/>
              <w:noProof/>
            </w:rPr>
            <w:t>相位</w:t>
          </w:r>
          <w:r>
            <w:rPr>
              <w:noProof/>
            </w:rPr>
            <w:t>-</w:t>
          </w:r>
          <w:r>
            <w:rPr>
              <w:rFonts w:hint="eastAsia"/>
              <w:noProof/>
            </w:rPr>
            <w:t>距离线性函数拟合</w:t>
          </w:r>
          <w:r>
            <w:rPr>
              <w:noProof/>
            </w:rPr>
            <w:tab/>
          </w:r>
          <w:r>
            <w:rPr>
              <w:noProof/>
            </w:rPr>
            <w:fldChar w:fldCharType="begin"/>
          </w:r>
          <w:r>
            <w:rPr>
              <w:noProof/>
            </w:rPr>
            <w:instrText xml:space="preserve"> PAGEREF _Toc388194476 \h </w:instrText>
          </w:r>
          <w:r>
            <w:rPr>
              <w:noProof/>
            </w:rPr>
          </w:r>
          <w:r>
            <w:rPr>
              <w:noProof/>
            </w:rPr>
            <w:fldChar w:fldCharType="separate"/>
          </w:r>
          <w:r>
            <w:rPr>
              <w:noProof/>
            </w:rPr>
            <w:t>36</w:t>
          </w:r>
          <w:r>
            <w:rPr>
              <w:noProof/>
            </w:rPr>
            <w:fldChar w:fldCharType="end"/>
          </w:r>
        </w:p>
        <w:p w14:paraId="562948EC"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4.5</w:t>
          </w:r>
          <w:r>
            <w:rPr>
              <w:rFonts w:asciiTheme="minorHAnsi" w:hAnsiTheme="minorHAnsi" w:cstheme="minorBidi"/>
              <w:noProof/>
              <w:kern w:val="2"/>
            </w:rPr>
            <w:tab/>
          </w:r>
          <w:r>
            <w:rPr>
              <w:rFonts w:hint="eastAsia"/>
              <w:noProof/>
            </w:rPr>
            <w:t>系统实现与实验分析</w:t>
          </w:r>
          <w:r>
            <w:rPr>
              <w:noProof/>
            </w:rPr>
            <w:tab/>
          </w:r>
          <w:r>
            <w:rPr>
              <w:noProof/>
            </w:rPr>
            <w:fldChar w:fldCharType="begin"/>
          </w:r>
          <w:r>
            <w:rPr>
              <w:noProof/>
            </w:rPr>
            <w:instrText xml:space="preserve"> PAGEREF _Toc388194477 \h </w:instrText>
          </w:r>
          <w:r>
            <w:rPr>
              <w:noProof/>
            </w:rPr>
          </w:r>
          <w:r>
            <w:rPr>
              <w:noProof/>
            </w:rPr>
            <w:fldChar w:fldCharType="separate"/>
          </w:r>
          <w:r>
            <w:rPr>
              <w:noProof/>
            </w:rPr>
            <w:t>36</w:t>
          </w:r>
          <w:r>
            <w:rPr>
              <w:noProof/>
            </w:rPr>
            <w:fldChar w:fldCharType="end"/>
          </w:r>
        </w:p>
        <w:p w14:paraId="08DF5B4E" w14:textId="77777777" w:rsidR="00641D07" w:rsidRDefault="00641D07">
          <w:pPr>
            <w:pStyle w:val="31"/>
            <w:tabs>
              <w:tab w:val="left" w:pos="1811"/>
              <w:tab w:val="right" w:leader="dot" w:pos="8296"/>
            </w:tabs>
            <w:rPr>
              <w:rFonts w:asciiTheme="minorHAnsi" w:hAnsiTheme="minorHAnsi" w:cstheme="minorBidi"/>
              <w:noProof/>
              <w:kern w:val="2"/>
            </w:rPr>
          </w:pPr>
          <w:r>
            <w:rPr>
              <w:noProof/>
            </w:rPr>
            <w:t>4.5.1</w:t>
          </w:r>
          <w:r>
            <w:rPr>
              <w:rFonts w:asciiTheme="minorHAnsi" w:hAnsiTheme="minorHAnsi" w:cstheme="minorBidi"/>
              <w:noProof/>
              <w:kern w:val="2"/>
            </w:rPr>
            <w:tab/>
          </w:r>
          <w:r>
            <w:rPr>
              <w:rFonts w:hint="eastAsia"/>
              <w:noProof/>
            </w:rPr>
            <w:t>开发环境与平台</w:t>
          </w:r>
          <w:r>
            <w:rPr>
              <w:noProof/>
            </w:rPr>
            <w:tab/>
          </w:r>
          <w:r>
            <w:rPr>
              <w:noProof/>
            </w:rPr>
            <w:fldChar w:fldCharType="begin"/>
          </w:r>
          <w:r>
            <w:rPr>
              <w:noProof/>
            </w:rPr>
            <w:instrText xml:space="preserve"> PAGEREF _Toc388194478 \h </w:instrText>
          </w:r>
          <w:r>
            <w:rPr>
              <w:noProof/>
            </w:rPr>
          </w:r>
          <w:r>
            <w:rPr>
              <w:noProof/>
            </w:rPr>
            <w:fldChar w:fldCharType="separate"/>
          </w:r>
          <w:r>
            <w:rPr>
              <w:noProof/>
            </w:rPr>
            <w:t>36</w:t>
          </w:r>
          <w:r>
            <w:rPr>
              <w:noProof/>
            </w:rPr>
            <w:fldChar w:fldCharType="end"/>
          </w:r>
        </w:p>
        <w:p w14:paraId="7BBE8371" w14:textId="77777777" w:rsidR="00641D07" w:rsidRDefault="00641D07">
          <w:pPr>
            <w:pStyle w:val="31"/>
            <w:tabs>
              <w:tab w:val="left" w:pos="1811"/>
              <w:tab w:val="right" w:leader="dot" w:pos="8296"/>
            </w:tabs>
            <w:rPr>
              <w:rFonts w:asciiTheme="minorHAnsi" w:hAnsiTheme="minorHAnsi" w:cstheme="minorBidi"/>
              <w:noProof/>
              <w:kern w:val="2"/>
            </w:rPr>
          </w:pPr>
          <w:r>
            <w:rPr>
              <w:noProof/>
            </w:rPr>
            <w:t>4.5.2</w:t>
          </w:r>
          <w:r>
            <w:rPr>
              <w:rFonts w:asciiTheme="minorHAnsi" w:hAnsiTheme="minorHAnsi" w:cstheme="minorBidi"/>
              <w:noProof/>
              <w:kern w:val="2"/>
            </w:rPr>
            <w:tab/>
          </w:r>
          <w:r>
            <w:rPr>
              <w:rFonts w:hint="eastAsia"/>
              <w:noProof/>
            </w:rPr>
            <w:t>实验设计</w:t>
          </w:r>
          <w:r>
            <w:rPr>
              <w:noProof/>
            </w:rPr>
            <w:tab/>
          </w:r>
          <w:r>
            <w:rPr>
              <w:noProof/>
            </w:rPr>
            <w:fldChar w:fldCharType="begin"/>
          </w:r>
          <w:r>
            <w:rPr>
              <w:noProof/>
            </w:rPr>
            <w:instrText xml:space="preserve"> PAGEREF _Toc388194479 \h </w:instrText>
          </w:r>
          <w:r>
            <w:rPr>
              <w:noProof/>
            </w:rPr>
          </w:r>
          <w:r>
            <w:rPr>
              <w:noProof/>
            </w:rPr>
            <w:fldChar w:fldCharType="separate"/>
          </w:r>
          <w:r>
            <w:rPr>
              <w:noProof/>
            </w:rPr>
            <w:t>37</w:t>
          </w:r>
          <w:r>
            <w:rPr>
              <w:noProof/>
            </w:rPr>
            <w:fldChar w:fldCharType="end"/>
          </w:r>
        </w:p>
        <w:p w14:paraId="56C58A86" w14:textId="77777777" w:rsidR="00641D07" w:rsidRDefault="00641D07">
          <w:pPr>
            <w:pStyle w:val="31"/>
            <w:tabs>
              <w:tab w:val="left" w:pos="1811"/>
              <w:tab w:val="right" w:leader="dot" w:pos="8296"/>
            </w:tabs>
            <w:rPr>
              <w:rFonts w:asciiTheme="minorHAnsi" w:hAnsiTheme="minorHAnsi" w:cstheme="minorBidi"/>
              <w:noProof/>
              <w:kern w:val="2"/>
            </w:rPr>
          </w:pPr>
          <w:r>
            <w:rPr>
              <w:noProof/>
            </w:rPr>
            <w:t>4.5.3</w:t>
          </w:r>
          <w:r>
            <w:rPr>
              <w:rFonts w:asciiTheme="minorHAnsi" w:hAnsiTheme="minorHAnsi" w:cstheme="minorBidi"/>
              <w:noProof/>
              <w:kern w:val="2"/>
            </w:rPr>
            <w:tab/>
          </w:r>
          <w:r>
            <w:rPr>
              <w:rFonts w:hint="eastAsia"/>
              <w:noProof/>
            </w:rPr>
            <w:t>实验结果与分析</w:t>
          </w:r>
          <w:r>
            <w:rPr>
              <w:noProof/>
            </w:rPr>
            <w:tab/>
          </w:r>
          <w:r>
            <w:rPr>
              <w:noProof/>
            </w:rPr>
            <w:fldChar w:fldCharType="begin"/>
          </w:r>
          <w:r>
            <w:rPr>
              <w:noProof/>
            </w:rPr>
            <w:instrText xml:space="preserve"> PAGEREF _Toc388194480 \h </w:instrText>
          </w:r>
          <w:r>
            <w:rPr>
              <w:noProof/>
            </w:rPr>
          </w:r>
          <w:r>
            <w:rPr>
              <w:noProof/>
            </w:rPr>
            <w:fldChar w:fldCharType="separate"/>
          </w:r>
          <w:r>
            <w:rPr>
              <w:noProof/>
            </w:rPr>
            <w:t>37</w:t>
          </w:r>
          <w:r>
            <w:rPr>
              <w:noProof/>
            </w:rPr>
            <w:fldChar w:fldCharType="end"/>
          </w:r>
        </w:p>
        <w:p w14:paraId="736015E9"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4.6</w:t>
          </w:r>
          <w:r>
            <w:rPr>
              <w:rFonts w:asciiTheme="minorHAnsi" w:hAnsiTheme="minorHAnsi" w:cstheme="minorBidi"/>
              <w:noProof/>
              <w:kern w:val="2"/>
            </w:rPr>
            <w:tab/>
          </w:r>
          <w:r>
            <w:rPr>
              <w:rFonts w:hint="eastAsia"/>
              <w:noProof/>
            </w:rPr>
            <w:t>本章小结</w:t>
          </w:r>
          <w:r>
            <w:rPr>
              <w:noProof/>
            </w:rPr>
            <w:tab/>
          </w:r>
          <w:r>
            <w:rPr>
              <w:noProof/>
            </w:rPr>
            <w:fldChar w:fldCharType="begin"/>
          </w:r>
          <w:r>
            <w:rPr>
              <w:noProof/>
            </w:rPr>
            <w:instrText xml:space="preserve"> PAGEREF _Toc388194481 \h </w:instrText>
          </w:r>
          <w:r>
            <w:rPr>
              <w:noProof/>
            </w:rPr>
          </w:r>
          <w:r>
            <w:rPr>
              <w:noProof/>
            </w:rPr>
            <w:fldChar w:fldCharType="separate"/>
          </w:r>
          <w:r>
            <w:rPr>
              <w:noProof/>
            </w:rPr>
            <w:t>39</w:t>
          </w:r>
          <w:r>
            <w:rPr>
              <w:noProof/>
            </w:rPr>
            <w:fldChar w:fldCharType="end"/>
          </w:r>
        </w:p>
        <w:p w14:paraId="483586AD" w14:textId="77777777" w:rsidR="00641D07" w:rsidRDefault="00641D07">
          <w:pPr>
            <w:pStyle w:val="12"/>
            <w:tabs>
              <w:tab w:val="left" w:pos="921"/>
              <w:tab w:val="right" w:leader="dot" w:pos="8296"/>
            </w:tabs>
            <w:rPr>
              <w:rFonts w:asciiTheme="minorHAnsi" w:eastAsiaTheme="minorEastAsia" w:hAnsiTheme="minorHAnsi" w:cstheme="minorBidi"/>
              <w:noProof/>
              <w:kern w:val="2"/>
              <w:sz w:val="24"/>
            </w:rPr>
          </w:pPr>
          <w:r w:rsidRPr="00252C3C">
            <w:rPr>
              <w:noProof/>
              <w:lang w:bidi="x-none"/>
              <w14:scene3d>
                <w14:camera w14:prst="orthographicFront"/>
                <w14:lightRig w14:rig="threePt" w14:dir="t">
                  <w14:rot w14:lat="0" w14:lon="0" w14:rev="0"/>
                </w14:lightRig>
              </w14:scene3d>
            </w:rPr>
            <w:t>5</w:t>
          </w:r>
          <w:r>
            <w:rPr>
              <w:rFonts w:asciiTheme="minorHAnsi" w:eastAsiaTheme="minorEastAsia" w:hAnsiTheme="minorHAnsi" w:cstheme="minorBidi"/>
              <w:noProof/>
              <w:kern w:val="2"/>
              <w:sz w:val="24"/>
            </w:rPr>
            <w:tab/>
          </w:r>
          <w:r>
            <w:rPr>
              <w:rFonts w:hint="eastAsia"/>
              <w:noProof/>
            </w:rPr>
            <w:t>总结与展望</w:t>
          </w:r>
          <w:r>
            <w:rPr>
              <w:noProof/>
            </w:rPr>
            <w:tab/>
          </w:r>
          <w:r>
            <w:rPr>
              <w:noProof/>
            </w:rPr>
            <w:fldChar w:fldCharType="begin"/>
          </w:r>
          <w:r>
            <w:rPr>
              <w:noProof/>
            </w:rPr>
            <w:instrText xml:space="preserve"> PAGEREF _Toc388194482 \h </w:instrText>
          </w:r>
          <w:r>
            <w:rPr>
              <w:noProof/>
            </w:rPr>
          </w:r>
          <w:r>
            <w:rPr>
              <w:noProof/>
            </w:rPr>
            <w:fldChar w:fldCharType="separate"/>
          </w:r>
          <w:r>
            <w:rPr>
              <w:noProof/>
            </w:rPr>
            <w:t>40</w:t>
          </w:r>
          <w:r>
            <w:rPr>
              <w:noProof/>
            </w:rPr>
            <w:fldChar w:fldCharType="end"/>
          </w:r>
        </w:p>
        <w:p w14:paraId="487C7E94"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5.1</w:t>
          </w:r>
          <w:r>
            <w:rPr>
              <w:rFonts w:asciiTheme="minorHAnsi" w:hAnsiTheme="minorHAnsi" w:cstheme="minorBidi"/>
              <w:noProof/>
              <w:kern w:val="2"/>
            </w:rPr>
            <w:tab/>
          </w:r>
          <w:r>
            <w:rPr>
              <w:rFonts w:hint="eastAsia"/>
              <w:noProof/>
            </w:rPr>
            <w:t>总结</w:t>
          </w:r>
          <w:r>
            <w:rPr>
              <w:noProof/>
            </w:rPr>
            <w:tab/>
          </w:r>
          <w:r>
            <w:rPr>
              <w:noProof/>
            </w:rPr>
            <w:fldChar w:fldCharType="begin"/>
          </w:r>
          <w:r>
            <w:rPr>
              <w:noProof/>
            </w:rPr>
            <w:instrText xml:space="preserve"> PAGEREF _Toc388194483 \h </w:instrText>
          </w:r>
          <w:r>
            <w:rPr>
              <w:noProof/>
            </w:rPr>
          </w:r>
          <w:r>
            <w:rPr>
              <w:noProof/>
            </w:rPr>
            <w:fldChar w:fldCharType="separate"/>
          </w:r>
          <w:r>
            <w:rPr>
              <w:noProof/>
            </w:rPr>
            <w:t>40</w:t>
          </w:r>
          <w:r>
            <w:rPr>
              <w:noProof/>
            </w:rPr>
            <w:fldChar w:fldCharType="end"/>
          </w:r>
        </w:p>
        <w:p w14:paraId="6B10C489" w14:textId="77777777" w:rsidR="00641D07" w:rsidRDefault="00641D07">
          <w:pPr>
            <w:pStyle w:val="21"/>
            <w:tabs>
              <w:tab w:val="left" w:pos="1351"/>
              <w:tab w:val="right" w:leader="dot" w:pos="8296"/>
            </w:tabs>
            <w:rPr>
              <w:rFonts w:asciiTheme="minorHAnsi" w:hAnsiTheme="minorHAnsi" w:cstheme="minorBidi"/>
              <w:noProof/>
              <w:kern w:val="2"/>
            </w:rPr>
          </w:pPr>
          <w:r w:rsidRPr="00252C3C">
            <w:rPr>
              <w:noProof/>
              <w:lang w:bidi="x-none"/>
              <w14:scene3d>
                <w14:camera w14:prst="orthographicFront"/>
                <w14:lightRig w14:rig="threePt" w14:dir="t">
                  <w14:rot w14:lat="0" w14:lon="0" w14:rev="0"/>
                </w14:lightRig>
              </w14:scene3d>
            </w:rPr>
            <w:t>5.2</w:t>
          </w:r>
          <w:r>
            <w:rPr>
              <w:rFonts w:asciiTheme="minorHAnsi" w:hAnsiTheme="minorHAnsi" w:cstheme="minorBidi"/>
              <w:noProof/>
              <w:kern w:val="2"/>
            </w:rPr>
            <w:tab/>
          </w:r>
          <w:r>
            <w:rPr>
              <w:rFonts w:hint="eastAsia"/>
              <w:noProof/>
            </w:rPr>
            <w:t>展望</w:t>
          </w:r>
          <w:r>
            <w:rPr>
              <w:noProof/>
            </w:rPr>
            <w:tab/>
          </w:r>
          <w:r>
            <w:rPr>
              <w:noProof/>
            </w:rPr>
            <w:fldChar w:fldCharType="begin"/>
          </w:r>
          <w:r>
            <w:rPr>
              <w:noProof/>
            </w:rPr>
            <w:instrText xml:space="preserve"> PAGEREF _Toc388194484 \h </w:instrText>
          </w:r>
          <w:r>
            <w:rPr>
              <w:noProof/>
            </w:rPr>
          </w:r>
          <w:r>
            <w:rPr>
              <w:noProof/>
            </w:rPr>
            <w:fldChar w:fldCharType="separate"/>
          </w:r>
          <w:r>
            <w:rPr>
              <w:noProof/>
            </w:rPr>
            <w:t>40</w:t>
          </w:r>
          <w:r>
            <w:rPr>
              <w:noProof/>
            </w:rPr>
            <w:fldChar w:fldCharType="end"/>
          </w:r>
        </w:p>
        <w:p w14:paraId="7D50B4A0" w14:textId="77777777" w:rsidR="00641D07" w:rsidRDefault="00641D07">
          <w:pPr>
            <w:pStyle w:val="12"/>
            <w:tabs>
              <w:tab w:val="right" w:leader="dot" w:pos="8296"/>
            </w:tabs>
            <w:rPr>
              <w:rFonts w:asciiTheme="minorHAnsi" w:eastAsiaTheme="minorEastAsia" w:hAnsiTheme="minorHAnsi" w:cstheme="minorBidi"/>
              <w:noProof/>
              <w:kern w:val="2"/>
              <w:sz w:val="24"/>
            </w:rPr>
          </w:pPr>
          <w:r>
            <w:rPr>
              <w:rFonts w:hint="eastAsia"/>
              <w:noProof/>
            </w:rPr>
            <w:t>参考文献</w:t>
          </w:r>
          <w:r>
            <w:rPr>
              <w:noProof/>
            </w:rPr>
            <w:tab/>
          </w:r>
          <w:r>
            <w:rPr>
              <w:noProof/>
            </w:rPr>
            <w:fldChar w:fldCharType="begin"/>
          </w:r>
          <w:r>
            <w:rPr>
              <w:noProof/>
            </w:rPr>
            <w:instrText xml:space="preserve"> PAGEREF _Toc388194485 \h </w:instrText>
          </w:r>
          <w:r>
            <w:rPr>
              <w:noProof/>
            </w:rPr>
          </w:r>
          <w:r>
            <w:rPr>
              <w:noProof/>
            </w:rPr>
            <w:fldChar w:fldCharType="separate"/>
          </w:r>
          <w:r>
            <w:rPr>
              <w:noProof/>
            </w:rPr>
            <w:t>41</w:t>
          </w:r>
          <w:r>
            <w:rPr>
              <w:noProof/>
            </w:rPr>
            <w:fldChar w:fldCharType="end"/>
          </w:r>
        </w:p>
        <w:p w14:paraId="1C2E5DE1" w14:textId="77777777" w:rsidR="00641D07" w:rsidRDefault="00641D07">
          <w:pPr>
            <w:pStyle w:val="12"/>
            <w:tabs>
              <w:tab w:val="right" w:leader="dot" w:pos="8296"/>
            </w:tabs>
            <w:rPr>
              <w:rFonts w:asciiTheme="minorHAnsi" w:eastAsiaTheme="minorEastAsia" w:hAnsiTheme="minorHAnsi" w:cstheme="minorBidi"/>
              <w:noProof/>
              <w:kern w:val="2"/>
              <w:sz w:val="24"/>
            </w:rPr>
          </w:pPr>
          <w:r>
            <w:rPr>
              <w:rFonts w:hint="eastAsia"/>
              <w:noProof/>
            </w:rPr>
            <w:t>致谢</w:t>
          </w:r>
          <w:r>
            <w:rPr>
              <w:noProof/>
            </w:rPr>
            <w:tab/>
          </w:r>
          <w:r>
            <w:rPr>
              <w:noProof/>
            </w:rPr>
            <w:fldChar w:fldCharType="begin"/>
          </w:r>
          <w:r>
            <w:rPr>
              <w:noProof/>
            </w:rPr>
            <w:instrText xml:space="preserve"> PAGEREF _Toc388194486 \h </w:instrText>
          </w:r>
          <w:r>
            <w:rPr>
              <w:noProof/>
            </w:rPr>
          </w:r>
          <w:r>
            <w:rPr>
              <w:noProof/>
            </w:rPr>
            <w:fldChar w:fldCharType="separate"/>
          </w:r>
          <w:r>
            <w:rPr>
              <w:noProof/>
            </w:rPr>
            <w:t>44</w:t>
          </w:r>
          <w:r>
            <w:rPr>
              <w:noProof/>
            </w:rPr>
            <w:fldChar w:fldCharType="end"/>
          </w:r>
        </w:p>
        <w:p w14:paraId="148721AF" w14:textId="77777777" w:rsidR="003B39C7" w:rsidRDefault="00DE5B8C" w:rsidP="003B39C7">
          <w:pPr>
            <w:sectPr w:rsidR="003B39C7" w:rsidSect="004B38C4">
              <w:footerReference w:type="default" r:id="rId12"/>
              <w:footnotePr>
                <w:numRestart w:val="eachPage"/>
              </w:footnotePr>
              <w:pgSz w:w="11906" w:h="16838"/>
              <w:pgMar w:top="1440" w:right="1800" w:bottom="1440" w:left="1800" w:header="851" w:footer="992" w:gutter="0"/>
              <w:pgNumType w:fmt="upperRoman" w:start="1"/>
              <w:cols w:space="425"/>
              <w:docGrid w:type="lines" w:linePitch="326"/>
            </w:sectPr>
          </w:pPr>
          <w:r>
            <w:rPr>
              <w:rFonts w:eastAsia="黑体" w:cs="Times New Roman"/>
              <w:kern w:val="0"/>
              <w:sz w:val="28"/>
            </w:rPr>
            <w:fldChar w:fldCharType="end"/>
          </w:r>
        </w:p>
      </w:sdtContent>
    </w:sdt>
    <w:p w14:paraId="1F23E5A2" w14:textId="77777777" w:rsidR="00AA79FE" w:rsidRPr="00062E2F" w:rsidRDefault="0059599E" w:rsidP="00E7460D">
      <w:pPr>
        <w:pStyle w:val="10"/>
      </w:pPr>
      <w:bookmarkStart w:id="0" w:name="_Toc388194434"/>
      <w:r>
        <w:rPr>
          <w:rFonts w:hint="eastAsia"/>
        </w:rPr>
        <w:lastRenderedPageBreak/>
        <w:t>绪论</w:t>
      </w:r>
      <w:bookmarkEnd w:id="0"/>
    </w:p>
    <w:p w14:paraId="3F2D2E06" w14:textId="77777777" w:rsidR="000F165C" w:rsidRDefault="00517D40" w:rsidP="00E7460D">
      <w:pPr>
        <w:pStyle w:val="2"/>
      </w:pPr>
      <w:bookmarkStart w:id="1" w:name="_Toc388194435"/>
      <w:r w:rsidRPr="00062E2F">
        <w:rPr>
          <w:rFonts w:hint="eastAsia"/>
        </w:rPr>
        <w:t>研究</w:t>
      </w:r>
      <w:r w:rsidRPr="00062E2F">
        <w:t>背景</w:t>
      </w:r>
      <w:bookmarkEnd w:id="1"/>
    </w:p>
    <w:p w14:paraId="5285EBF3" w14:textId="77777777" w:rsidR="00E95ABD" w:rsidRDefault="0090738C" w:rsidP="00904C43">
      <w:r>
        <w:rPr>
          <w:rFonts w:hint="eastAsia"/>
        </w:rPr>
        <w:t>如今，</w:t>
      </w:r>
      <w:r w:rsidR="00AC0921">
        <w:rPr>
          <w:rFonts w:hint="eastAsia"/>
        </w:rPr>
        <w:t>随着</w:t>
      </w:r>
      <w:r w:rsidR="00AC0921">
        <w:t>基于用户位置信息的相关技术的应用</w:t>
      </w:r>
      <w:r w:rsidR="00AC0921">
        <w:rPr>
          <w:rFonts w:hint="eastAsia"/>
        </w:rPr>
        <w:t>和</w:t>
      </w:r>
      <w:r w:rsidR="00AC0921">
        <w:t>发展，位置服务已经成为了人们日常工作、</w:t>
      </w:r>
      <w:r w:rsidR="00AC0921">
        <w:rPr>
          <w:rFonts w:hint="eastAsia"/>
        </w:rPr>
        <w:t>生活</w:t>
      </w:r>
      <w:r w:rsidR="007D3395">
        <w:t>所必须的一项基本服务需求</w:t>
      </w:r>
      <w:r w:rsidR="006E2129">
        <w:t>。</w:t>
      </w:r>
    </w:p>
    <w:p w14:paraId="71C9CB21" w14:textId="76B9A044" w:rsidR="00904C43" w:rsidRDefault="006E2129" w:rsidP="00904C43">
      <w:r>
        <w:rPr>
          <w:rFonts w:hint="eastAsia"/>
        </w:rPr>
        <w:t>在</w:t>
      </w:r>
      <w:r>
        <w:t>室外环境下，</w:t>
      </w:r>
      <w:r w:rsidR="00904C43">
        <w:rPr>
          <w:rFonts w:hint="eastAsia"/>
        </w:rPr>
        <w:t>全球定位系统</w:t>
      </w:r>
      <w:r w:rsidR="00904C43">
        <w:t>（GPS）、</w:t>
      </w:r>
      <w:r w:rsidR="00904C43">
        <w:rPr>
          <w:rFonts w:hint="eastAsia"/>
        </w:rPr>
        <w:t>北斗定位系统</w:t>
      </w:r>
      <w:r w:rsidR="00904C43">
        <w:t>（BDS）等全球导航卫星系统（GNSS）</w:t>
      </w:r>
      <w:r w:rsidR="00904C43">
        <w:rPr>
          <w:rFonts w:hint="eastAsia"/>
        </w:rPr>
        <w:t>已经</w:t>
      </w:r>
      <w:r w:rsidR="00904C43">
        <w:t>能够为用户提供米级的位置服务，</w:t>
      </w:r>
      <w:r w:rsidR="00904C43">
        <w:rPr>
          <w:rFonts w:hint="eastAsia"/>
        </w:rPr>
        <w:t>基本上</w:t>
      </w:r>
      <w:r w:rsidR="00904C43">
        <w:t>能够解决</w:t>
      </w:r>
      <w:r w:rsidR="00904C43">
        <w:rPr>
          <w:rFonts w:hint="eastAsia"/>
        </w:rPr>
        <w:t>在</w:t>
      </w:r>
      <w:r w:rsidR="00904C43">
        <w:t>室外空间中进行准确定位的问题，</w:t>
      </w:r>
      <w:r w:rsidR="00904C43">
        <w:rPr>
          <w:rFonts w:hint="eastAsia"/>
        </w:rPr>
        <w:t>并</w:t>
      </w:r>
      <w:r w:rsidR="00904C43">
        <w:t>已广泛应用于</w:t>
      </w:r>
      <w:r w:rsidR="00904C43">
        <w:rPr>
          <w:rFonts w:hint="eastAsia"/>
        </w:rPr>
        <w:t>日常生活中</w:t>
      </w:r>
      <w:r w:rsidR="00904C43">
        <w:t>。</w:t>
      </w:r>
      <w:r w:rsidR="00904C43">
        <w:rPr>
          <w:rFonts w:hint="eastAsia"/>
        </w:rPr>
        <w:t>然而</w:t>
      </w:r>
      <w:r w:rsidR="00904C43">
        <w:t>，</w:t>
      </w:r>
      <w:r w:rsidR="00904C43">
        <w:rPr>
          <w:rFonts w:hint="eastAsia"/>
        </w:rPr>
        <w:t>在</w:t>
      </w:r>
      <w:r w:rsidR="00904C43">
        <w:t>占人类</w:t>
      </w:r>
      <w:r w:rsidR="00904C43">
        <w:rPr>
          <w:rFonts w:hint="eastAsia"/>
        </w:rPr>
        <w:t>日常生活实践</w:t>
      </w:r>
      <w:r w:rsidR="00904C43">
        <w:t>80%</w:t>
      </w:r>
      <w:r w:rsidR="00904C43">
        <w:rPr>
          <w:rFonts w:hint="eastAsia"/>
        </w:rPr>
        <w:t>的</w:t>
      </w:r>
      <w:r w:rsidR="00904C43">
        <w:t>室内环境中，</w:t>
      </w:r>
      <w:r w:rsidR="00904C43">
        <w:rPr>
          <w:rFonts w:hint="eastAsia"/>
        </w:rPr>
        <w:t>由于</w:t>
      </w:r>
      <w:r w:rsidR="00904C43">
        <w:t>受到建筑物</w:t>
      </w:r>
      <w:r w:rsidR="00904C43">
        <w:rPr>
          <w:rFonts w:hint="eastAsia"/>
        </w:rPr>
        <w:t>阻挡</w:t>
      </w:r>
      <w:r w:rsidR="00904C43">
        <w:t>、</w:t>
      </w:r>
      <w:r w:rsidR="00904C43">
        <w:rPr>
          <w:rFonts w:hint="eastAsia"/>
        </w:rPr>
        <w:t>复杂环境</w:t>
      </w:r>
      <w:r w:rsidR="00904C43">
        <w:t>的多径影响，</w:t>
      </w:r>
      <w:r w:rsidR="00904C43">
        <w:rPr>
          <w:rFonts w:hint="eastAsia"/>
        </w:rPr>
        <w:t>GNSS</w:t>
      </w:r>
      <w:r w:rsidR="00904C43">
        <w:t>定位精度</w:t>
      </w:r>
      <w:r w:rsidR="00904C43">
        <w:rPr>
          <w:rFonts w:hint="eastAsia"/>
        </w:rPr>
        <w:t>会受到</w:t>
      </w:r>
      <w:r w:rsidR="00904C43">
        <w:t>很大的干扰，</w:t>
      </w:r>
      <w:r w:rsidR="00904C43">
        <w:rPr>
          <w:rFonts w:hint="eastAsia"/>
        </w:rPr>
        <w:t>无法</w:t>
      </w:r>
      <w:r w:rsidR="00904C43">
        <w:t>满足室内</w:t>
      </w:r>
      <w:r w:rsidR="00904C43">
        <w:rPr>
          <w:rFonts w:hint="eastAsia"/>
        </w:rPr>
        <w:t>位置服务</w:t>
      </w:r>
      <w:r w:rsidR="00904C43">
        <w:t>的需求。但室内位置服务的需求日益</w:t>
      </w:r>
      <w:r w:rsidR="00904C43">
        <w:rPr>
          <w:rFonts w:hint="eastAsia"/>
        </w:rPr>
        <w:t>迫切</w:t>
      </w:r>
      <w:r w:rsidR="00904C43">
        <w:t>，也</w:t>
      </w:r>
      <w:r w:rsidR="00904C43">
        <w:rPr>
          <w:rFonts w:hint="eastAsia"/>
        </w:rPr>
        <w:t>急剧</w:t>
      </w:r>
      <w:r w:rsidR="00904C43">
        <w:t>地影响人们的日常生活，</w:t>
      </w:r>
      <w:r w:rsidR="00904C43">
        <w:rPr>
          <w:rFonts w:hint="eastAsia"/>
        </w:rPr>
        <w:t>因此</w:t>
      </w:r>
      <w:r w:rsidR="00904C43">
        <w:t>室内定位技术成了很多专家学者</w:t>
      </w:r>
      <w:r w:rsidR="00904C43">
        <w:rPr>
          <w:rFonts w:hint="eastAsia"/>
        </w:rPr>
        <w:t>的</w:t>
      </w:r>
      <w:r w:rsidR="00904C43">
        <w:t>研究重点。</w:t>
      </w:r>
    </w:p>
    <w:p w14:paraId="6582A32D" w14:textId="77777777" w:rsidR="00904C43" w:rsidRDefault="00904C43" w:rsidP="00904C43">
      <w:r>
        <w:rPr>
          <w:rFonts w:hint="eastAsia"/>
        </w:rPr>
        <w:t>虽然</w:t>
      </w:r>
      <w:r>
        <w:t>室内定位技术起步相对</w:t>
      </w:r>
      <w:r>
        <w:rPr>
          <w:rFonts w:hint="eastAsia"/>
        </w:rPr>
        <w:t>较晚</w:t>
      </w:r>
      <w:r>
        <w:t>，</w:t>
      </w:r>
      <w:r>
        <w:rPr>
          <w:rFonts w:hint="eastAsia"/>
        </w:rPr>
        <w:t>但是近十几年</w:t>
      </w:r>
      <w:r>
        <w:t>发展相当迅猛，</w:t>
      </w:r>
      <w:r>
        <w:rPr>
          <w:rFonts w:hint="eastAsia"/>
        </w:rPr>
        <w:t>已经</w:t>
      </w:r>
      <w:r>
        <w:t>有很多成熟的室内定位技术问世，</w:t>
      </w:r>
      <w:r>
        <w:rPr>
          <w:rFonts w:hint="eastAsia"/>
        </w:rPr>
        <w:t>例如</w:t>
      </w:r>
      <w:r>
        <w:t>基于蓝牙、红外线、RFID、</w:t>
      </w:r>
      <w:r>
        <w:rPr>
          <w:rFonts w:hint="eastAsia"/>
        </w:rPr>
        <w:t>WIFI</w:t>
      </w:r>
      <w:r>
        <w:t>、</w:t>
      </w:r>
      <w:r>
        <w:rPr>
          <w:rFonts w:hint="eastAsia"/>
        </w:rPr>
        <w:t>超声波</w:t>
      </w:r>
      <w:r>
        <w:t>等的室内定位技术及</w:t>
      </w:r>
      <w:r>
        <w:rPr>
          <w:rFonts w:hint="eastAsia"/>
        </w:rPr>
        <w:t>应用</w:t>
      </w:r>
      <w:r>
        <w:t>系统。但是不同的</w:t>
      </w:r>
      <w:r>
        <w:rPr>
          <w:rFonts w:hint="eastAsia"/>
        </w:rPr>
        <w:t>室内定位技术</w:t>
      </w:r>
      <w:r>
        <w:t>根据其定位的性能以及依托的条件都会具有</w:t>
      </w:r>
      <w:r>
        <w:rPr>
          <w:rFonts w:hint="eastAsia"/>
        </w:rPr>
        <w:t>一定</w:t>
      </w:r>
      <w:r>
        <w:t>的局限性，</w:t>
      </w:r>
      <w:r>
        <w:rPr>
          <w:rFonts w:hint="eastAsia"/>
        </w:rPr>
        <w:t>还没</w:t>
      </w:r>
      <w:r>
        <w:t>有一种</w:t>
      </w:r>
      <w:r>
        <w:rPr>
          <w:rFonts w:hint="eastAsia"/>
        </w:rPr>
        <w:t>普适化</w:t>
      </w:r>
      <w:r>
        <w:t>技术能够满足当前所有的室内定位服务。</w:t>
      </w:r>
    </w:p>
    <w:p w14:paraId="434B8288" w14:textId="4D45DF8C" w:rsidR="00C93827" w:rsidRDefault="00904C43" w:rsidP="009467A1">
      <w:r>
        <w:rPr>
          <w:rFonts w:hint="eastAsia"/>
        </w:rPr>
        <w:t>其中</w:t>
      </w:r>
      <w:r>
        <w:t>，射频识别（简称RFID）定位技术利用射频信号进行非接触式双向通信交换数据已达到识别和定位的目的。其具备传输范围大、</w:t>
      </w:r>
      <w:r>
        <w:rPr>
          <w:rFonts w:hint="eastAsia"/>
        </w:rPr>
        <w:t>成本很低</w:t>
      </w:r>
      <w:r>
        <w:t>等优势，</w:t>
      </w:r>
      <w:r>
        <w:rPr>
          <w:rFonts w:hint="eastAsia"/>
        </w:rPr>
        <w:t>只需</w:t>
      </w:r>
      <w:r>
        <w:t>一次</w:t>
      </w:r>
      <w:r>
        <w:rPr>
          <w:rFonts w:hint="eastAsia"/>
        </w:rPr>
        <w:t>部署</w:t>
      </w:r>
      <w:r>
        <w:t>便可永久使用，</w:t>
      </w:r>
      <w:r>
        <w:rPr>
          <w:rFonts w:hint="eastAsia"/>
        </w:rPr>
        <w:t>此外</w:t>
      </w:r>
      <w:r>
        <w:t>，</w:t>
      </w:r>
      <w:r>
        <w:rPr>
          <w:rFonts w:hint="eastAsia"/>
        </w:rPr>
        <w:t>射频识别</w:t>
      </w:r>
      <w:r>
        <w:t>定位技术只</w:t>
      </w:r>
      <w:r>
        <w:rPr>
          <w:rFonts w:hint="eastAsia"/>
        </w:rPr>
        <w:t>需</w:t>
      </w:r>
      <w:r>
        <w:t>在</w:t>
      </w:r>
      <w:r>
        <w:rPr>
          <w:rFonts w:hint="eastAsia"/>
        </w:rPr>
        <w:t>需要</w:t>
      </w:r>
      <w:r>
        <w:t>定位服务的物体或人上贴上</w:t>
      </w:r>
      <w:r>
        <w:rPr>
          <w:rFonts w:hint="eastAsia"/>
        </w:rPr>
        <w:t>无源</w:t>
      </w:r>
      <w:r>
        <w:t>标签即可，</w:t>
      </w:r>
      <w:r>
        <w:rPr>
          <w:rFonts w:hint="eastAsia"/>
        </w:rPr>
        <w:t>操作</w:t>
      </w:r>
      <w:r>
        <w:t>方便、</w:t>
      </w:r>
      <w:r>
        <w:rPr>
          <w:rFonts w:hint="eastAsia"/>
        </w:rPr>
        <w:t>成本</w:t>
      </w:r>
      <w:r>
        <w:t>很低，</w:t>
      </w:r>
      <w:r>
        <w:rPr>
          <w:rFonts w:hint="eastAsia"/>
        </w:rPr>
        <w:t>而且</w:t>
      </w:r>
      <w:r>
        <w:t>不会</w:t>
      </w:r>
      <w:r>
        <w:rPr>
          <w:rFonts w:hint="eastAsia"/>
        </w:rPr>
        <w:t>干扰到人</w:t>
      </w:r>
      <w:r>
        <w:t>的</w:t>
      </w:r>
      <w:r>
        <w:rPr>
          <w:rFonts w:hint="eastAsia"/>
        </w:rPr>
        <w:t>正常</w:t>
      </w:r>
      <w:r>
        <w:t>活动或物体的常规使用。</w:t>
      </w:r>
    </w:p>
    <w:p w14:paraId="7B782A79" w14:textId="77777777" w:rsidR="000608F3" w:rsidRDefault="000608F3" w:rsidP="000608F3">
      <w:pPr>
        <w:pStyle w:val="2"/>
      </w:pPr>
      <w:bookmarkStart w:id="2" w:name="_Toc388194436"/>
      <w:r>
        <w:rPr>
          <w:rFonts w:hint="eastAsia"/>
        </w:rPr>
        <w:t>研究目的与意义</w:t>
      </w:r>
      <w:bookmarkEnd w:id="2"/>
    </w:p>
    <w:p w14:paraId="23DCCB30" w14:textId="77777777" w:rsidR="004C46B4" w:rsidRDefault="00E22204" w:rsidP="00E63D3D">
      <w:r>
        <w:rPr>
          <w:rFonts w:hint="eastAsia"/>
        </w:rPr>
        <w:t>本文工作的研究</w:t>
      </w:r>
      <w:r w:rsidR="006671B1">
        <w:rPr>
          <w:rFonts w:hint="eastAsia"/>
        </w:rPr>
        <w:t>的根本</w:t>
      </w:r>
      <w:r w:rsidR="00E271FD">
        <w:rPr>
          <w:rFonts w:hint="eastAsia"/>
        </w:rPr>
        <w:t>目的是基于RFID系统</w:t>
      </w:r>
      <w:r w:rsidR="00E678D7">
        <w:rPr>
          <w:rFonts w:hint="eastAsia"/>
        </w:rPr>
        <w:t>提</w:t>
      </w:r>
      <w:r w:rsidR="00E271FD">
        <w:rPr>
          <w:rFonts w:hint="eastAsia"/>
        </w:rPr>
        <w:t>出</w:t>
      </w:r>
      <w:r w:rsidR="00C86469">
        <w:rPr>
          <w:rFonts w:hint="eastAsia"/>
        </w:rPr>
        <w:t>针对特定场景的</w:t>
      </w:r>
      <w:r w:rsidR="00E271FD">
        <w:rPr>
          <w:rFonts w:hint="eastAsia"/>
        </w:rPr>
        <w:t>相对定位和绝对定位的机制</w:t>
      </w:r>
      <w:r w:rsidR="0054265B">
        <w:rPr>
          <w:rFonts w:hint="eastAsia"/>
        </w:rPr>
        <w:t>，</w:t>
      </w:r>
      <w:r w:rsidR="007A3F1F">
        <w:rPr>
          <w:rFonts w:hint="eastAsia"/>
        </w:rPr>
        <w:t>通过对射频信号三大指标——阅读率、RSSI和相位的分析和处理</w:t>
      </w:r>
      <w:r w:rsidR="0000126B">
        <w:rPr>
          <w:rFonts w:hint="eastAsia"/>
        </w:rPr>
        <w:t>，</w:t>
      </w:r>
      <w:r w:rsidR="001A007D">
        <w:rPr>
          <w:rFonts w:hint="eastAsia"/>
        </w:rPr>
        <w:t>解决定位</w:t>
      </w:r>
      <w:r w:rsidR="001335D7">
        <w:rPr>
          <w:rFonts w:hint="eastAsia"/>
        </w:rPr>
        <w:t>和感知</w:t>
      </w:r>
      <w:r w:rsidR="001A007D">
        <w:rPr>
          <w:rFonts w:hint="eastAsia"/>
        </w:rPr>
        <w:t>的需求</w:t>
      </w:r>
      <w:r w:rsidR="00D917F8">
        <w:rPr>
          <w:rFonts w:hint="eastAsia"/>
        </w:rPr>
        <w:t>。</w:t>
      </w:r>
      <w:r>
        <w:rPr>
          <w:rFonts w:hint="eastAsia"/>
        </w:rPr>
        <w:t>本文工作</w:t>
      </w:r>
      <w:r w:rsidR="009E3F27">
        <w:rPr>
          <w:rFonts w:hint="eastAsia"/>
        </w:rPr>
        <w:t>分为两部分，第一部分</w:t>
      </w:r>
      <w:r w:rsidR="0010667F">
        <w:rPr>
          <w:rFonts w:hint="eastAsia"/>
        </w:rPr>
        <w:t>以积木扫描检</w:t>
      </w:r>
      <w:r w:rsidR="0010667F">
        <w:rPr>
          <w:rFonts w:hint="eastAsia"/>
        </w:rPr>
        <w:lastRenderedPageBreak/>
        <w:t>错为</w:t>
      </w:r>
      <w:r w:rsidR="00B8663F">
        <w:rPr>
          <w:rFonts w:hint="eastAsia"/>
        </w:rPr>
        <w:t>例</w:t>
      </w:r>
      <w:r w:rsidR="006F02DE">
        <w:rPr>
          <w:rFonts w:hint="eastAsia"/>
        </w:rPr>
        <w:t>，</w:t>
      </w:r>
      <w:r w:rsidR="00881443">
        <w:rPr>
          <w:rFonts w:hint="eastAsia"/>
        </w:rPr>
        <w:t>解决相邻物体之间的相对位置关系</w:t>
      </w:r>
      <w:r w:rsidR="00E97F91">
        <w:rPr>
          <w:rFonts w:hint="eastAsia"/>
        </w:rPr>
        <w:t>，并分别根据</w:t>
      </w:r>
      <w:r w:rsidR="00C8189B">
        <w:rPr>
          <w:rFonts w:hint="eastAsia"/>
        </w:rPr>
        <w:t>普通积木和具备特定形态的积木提出普适化定位方案和特化定位方案</w:t>
      </w:r>
      <w:r w:rsidR="001818B8">
        <w:rPr>
          <w:rFonts w:hint="eastAsia"/>
        </w:rPr>
        <w:t>，然后对两种定位方案从定位精度、成本上进行优劣比较</w:t>
      </w:r>
      <w:r w:rsidR="00B8663F">
        <w:rPr>
          <w:rFonts w:hint="eastAsia"/>
        </w:rPr>
        <w:t>；第二部分研究多波束天线的定位机制，</w:t>
      </w:r>
      <w:r w:rsidR="009218A7">
        <w:rPr>
          <w:rFonts w:hint="eastAsia"/>
        </w:rPr>
        <w:t>基于</w:t>
      </w:r>
      <w:proofErr w:type="spellStart"/>
      <w:r w:rsidR="00B8663F">
        <w:rPr>
          <w:rFonts w:hint="eastAsia"/>
        </w:rPr>
        <w:t>xArray</w:t>
      </w:r>
      <w:proofErr w:type="spellEnd"/>
      <w:r w:rsidR="0021694B">
        <w:rPr>
          <w:rFonts w:hint="eastAsia"/>
        </w:rPr>
        <w:t>提出一套多波束的绝对定位方案</w:t>
      </w:r>
      <w:r w:rsidR="001B4DDF">
        <w:rPr>
          <w:rFonts w:hint="eastAsia"/>
        </w:rPr>
        <w:t>。</w:t>
      </w:r>
    </w:p>
    <w:p w14:paraId="137E6292" w14:textId="686BBA64" w:rsidR="00F47843" w:rsidRDefault="00B20265" w:rsidP="00E63D3D">
      <w:r>
        <w:rPr>
          <w:rFonts w:hint="eastAsia"/>
        </w:rPr>
        <w:t>由于硬件设备原因，第二部分关于多波束天线定位机制的研究遇到了一定阻碍，并未达到预期的定位精度，但是提出了一套行之有效的模型。故本文工作将侧重于第一部分，然后对第二部分进行简略阐述。</w:t>
      </w:r>
    </w:p>
    <w:p w14:paraId="624F8D5A" w14:textId="720EBA8C" w:rsidR="0021667C" w:rsidRDefault="0021667C" w:rsidP="009D43C0">
      <w:r>
        <w:rPr>
          <w:rFonts w:hint="eastAsia"/>
        </w:rPr>
        <w:t>本文工作</w:t>
      </w:r>
      <w:r w:rsidR="004A17B7">
        <w:rPr>
          <w:rFonts w:hint="eastAsia"/>
        </w:rPr>
        <w:t>的</w:t>
      </w:r>
      <w:r w:rsidR="00CA0312">
        <w:rPr>
          <w:rFonts w:hint="eastAsia"/>
        </w:rPr>
        <w:t>第一部分将针对</w:t>
      </w:r>
      <w:r w:rsidR="004A17B7">
        <w:rPr>
          <w:rFonts w:hint="eastAsia"/>
        </w:rPr>
        <w:t>积木扫描检错这一应用场景进行相对定位机制的研究，通过对阅读率、RSSI的分析，提出通过一维扫描实现小距离物体之间的相对位置（上下左右）判断，同时也提出通过设计标签阵列的方式实现物体形态的判断以及提高相对位置判断的精度。</w:t>
      </w:r>
      <w:r w:rsidR="007E38C0">
        <w:rPr>
          <w:rFonts w:hint="eastAsia"/>
        </w:rPr>
        <w:t>对于乐高积木流行的现今，这部分工作将有广阔的应用市场。同时，该部分只用到了阅读率和RSSI这两个信号指标，可以降低</w:t>
      </w:r>
      <w:r w:rsidR="00A74584">
        <w:rPr>
          <w:rFonts w:hint="eastAsia"/>
        </w:rPr>
        <w:t>设备成本，也为工业界实现小距离物体的相对定位提供了一定的参考。</w:t>
      </w:r>
    </w:p>
    <w:p w14:paraId="7E3D8672" w14:textId="43F15F2C" w:rsidR="001E27B8" w:rsidRDefault="001E27B8" w:rsidP="009D43C0">
      <w:r>
        <w:rPr>
          <w:rFonts w:hint="eastAsia"/>
        </w:rPr>
        <w:t>本文工作的第二部分将</w:t>
      </w:r>
      <w:r w:rsidR="00BA7C41">
        <w:rPr>
          <w:rFonts w:hint="eastAsia"/>
        </w:rPr>
        <w:t>放弃过去基于单个天线或少量</w:t>
      </w:r>
      <w:r w:rsidR="00A64CF6">
        <w:rPr>
          <w:rFonts w:hint="eastAsia"/>
        </w:rPr>
        <w:t>天线的绝对定位方案，探索多波束天线在绝对定位中的应用潜力和方式。根据多波束天线提供的更大量的RSSI数据，建立统计模型，再加上基于相位建立的几何模型，综合给出绝对定位的结果。</w:t>
      </w:r>
      <w:r w:rsidR="00FD7555">
        <w:rPr>
          <w:rFonts w:hint="eastAsia"/>
        </w:rPr>
        <w:t>多波束天线定位的研究在RFID领域研究甚少，主要集中在雷达领域，本工作将对以后多波束天线在RFID领域的应用具有启发意义。</w:t>
      </w:r>
    </w:p>
    <w:p w14:paraId="07EB59B0" w14:textId="77777777" w:rsidR="000F165C" w:rsidRDefault="00113D09" w:rsidP="000F165C">
      <w:pPr>
        <w:pStyle w:val="2"/>
      </w:pPr>
      <w:bookmarkStart w:id="3" w:name="_Toc388194437"/>
      <w:r>
        <w:rPr>
          <w:rFonts w:hint="eastAsia"/>
        </w:rPr>
        <w:t>研究内容与</w:t>
      </w:r>
      <w:r w:rsidR="000F165C">
        <w:rPr>
          <w:rFonts w:hint="eastAsia"/>
        </w:rPr>
        <w:t>本文</w:t>
      </w:r>
      <w:r w:rsidR="001D69A9">
        <w:rPr>
          <w:rFonts w:hint="eastAsia"/>
        </w:rPr>
        <w:t>工作</w:t>
      </w:r>
      <w:bookmarkEnd w:id="3"/>
    </w:p>
    <w:p w14:paraId="6ADC6A6F" w14:textId="77777777" w:rsidR="00D917F8" w:rsidRPr="00D917F8" w:rsidRDefault="00EC4CBC" w:rsidP="006A70B3">
      <w:r>
        <w:rPr>
          <w:rFonts w:hint="eastAsia"/>
        </w:rPr>
        <w:t>首先，本文</w:t>
      </w:r>
      <w:r w:rsidR="00D917F8">
        <w:rPr>
          <w:rFonts w:hint="eastAsia"/>
        </w:rPr>
        <w:t>工作</w:t>
      </w:r>
      <w:r>
        <w:rPr>
          <w:rFonts w:hint="eastAsia"/>
        </w:rPr>
        <w:t>对机器人运动原理进行</w:t>
      </w:r>
      <w:r w:rsidR="00D72AAB">
        <w:rPr>
          <w:rFonts w:hint="eastAsia"/>
        </w:rPr>
        <w:t>探究，</w:t>
      </w:r>
      <w:r w:rsidR="00363D8F">
        <w:rPr>
          <w:rFonts w:hint="eastAsia"/>
        </w:rPr>
        <w:t>展开了</w:t>
      </w:r>
      <w:r>
        <w:rPr>
          <w:rFonts w:hint="eastAsia"/>
        </w:rPr>
        <w:t>运动学层面的分析</w:t>
      </w:r>
      <w:r w:rsidR="00363D8F">
        <w:rPr>
          <w:rFonts w:hint="eastAsia"/>
        </w:rPr>
        <w:t>，并</w:t>
      </w:r>
      <w:r w:rsidR="00D72AAB">
        <w:rPr>
          <w:rFonts w:hint="eastAsia"/>
        </w:rPr>
        <w:t>给出了机器人运动轨迹追踪的计算模型。</w:t>
      </w:r>
      <w:r w:rsidR="00D917F8">
        <w:rPr>
          <w:rFonts w:hint="eastAsia"/>
        </w:rPr>
        <w:t>其次，通过加速度计、陀螺仪、重力传感器和磁力计等惯性感知传感器获取实时数据</w:t>
      </w:r>
      <w:r w:rsidR="009D43C0">
        <w:rPr>
          <w:rFonts w:hint="eastAsia"/>
        </w:rPr>
        <w:t>，</w:t>
      </w:r>
      <w:r w:rsidR="00D917F8">
        <w:rPr>
          <w:rFonts w:hint="eastAsia"/>
        </w:rPr>
        <w:t>并对数据进行处理，继而进行转角计算和位移计算。同时，将给出运动状态的判别，基于运动特征的工程性处理等操作。通过系列处理，最终</w:t>
      </w:r>
      <w:r w:rsidR="00032D11">
        <w:rPr>
          <w:rFonts w:hint="eastAsia"/>
        </w:rPr>
        <w:t>实时</w:t>
      </w:r>
      <w:r w:rsidR="00D917F8">
        <w:rPr>
          <w:rFonts w:hint="eastAsia"/>
        </w:rPr>
        <w:t>计算</w:t>
      </w:r>
      <w:r w:rsidR="00032D11">
        <w:rPr>
          <w:rFonts w:hint="eastAsia"/>
        </w:rPr>
        <w:t>出机器人平面运动</w:t>
      </w:r>
      <w:r w:rsidR="009D43C0">
        <w:rPr>
          <w:rFonts w:hint="eastAsia"/>
        </w:rPr>
        <w:t>轨迹，形成完整的运动轨迹追踪机制。</w:t>
      </w:r>
      <w:r w:rsidR="00D917F8">
        <w:rPr>
          <w:rFonts w:hint="eastAsia"/>
        </w:rPr>
        <w:t>最后，研究工作中还为提出的机器人运动轨迹追踪机制完成了系统实</w:t>
      </w:r>
      <w:r w:rsidR="00032D11">
        <w:rPr>
          <w:rFonts w:hint="eastAsia"/>
        </w:rPr>
        <w:t>现，并通过实验验证了机制的有效性</w:t>
      </w:r>
      <w:r w:rsidR="00D917F8">
        <w:rPr>
          <w:rFonts w:hint="eastAsia"/>
        </w:rPr>
        <w:t>。</w:t>
      </w:r>
    </w:p>
    <w:p w14:paraId="24EC18B1" w14:textId="77777777" w:rsidR="00D917F8" w:rsidRDefault="00907061" w:rsidP="000F165C">
      <w:r>
        <w:rPr>
          <w:rFonts w:hint="eastAsia"/>
        </w:rPr>
        <w:t>本文工作</w:t>
      </w:r>
      <w:r w:rsidR="00D917F8">
        <w:rPr>
          <w:rFonts w:hint="eastAsia"/>
        </w:rPr>
        <w:t>主要做出了如下贡献：</w:t>
      </w:r>
    </w:p>
    <w:p w14:paraId="107BF53A" w14:textId="77777777" w:rsidR="004853E1" w:rsidRDefault="00D917F8" w:rsidP="000F165C">
      <w:r>
        <w:rPr>
          <w:rFonts w:hint="eastAsia"/>
        </w:rPr>
        <w:t>1.</w:t>
      </w:r>
      <w:r w:rsidR="00713D1E">
        <w:t xml:space="preserve"> </w:t>
      </w:r>
      <w:r w:rsidR="00713D1E">
        <w:rPr>
          <w:rFonts w:hint="eastAsia"/>
        </w:rPr>
        <w:t>构建了针对平面运动机器人的运动轨迹追踪</w:t>
      </w:r>
      <w:r w:rsidR="00ED1DEA">
        <w:rPr>
          <w:rFonts w:hint="eastAsia"/>
        </w:rPr>
        <w:t>的计算</w:t>
      </w:r>
      <w:r w:rsidR="00713D1E">
        <w:rPr>
          <w:rFonts w:hint="eastAsia"/>
        </w:rPr>
        <w:t>模型，</w:t>
      </w:r>
      <w:r w:rsidR="00ED1DEA">
        <w:rPr>
          <w:rFonts w:hint="eastAsia"/>
        </w:rPr>
        <w:t>该计算模型可</w:t>
      </w:r>
      <w:r w:rsidR="00ED1DEA">
        <w:rPr>
          <w:rFonts w:hint="eastAsia"/>
        </w:rPr>
        <w:lastRenderedPageBreak/>
        <w:t>扩展性较强。</w:t>
      </w:r>
      <w:r w:rsidR="00713D1E">
        <w:rPr>
          <w:rFonts w:hint="eastAsia"/>
        </w:rPr>
        <w:t>提出了应用四元数优化转角计算的方法，优化效果显著。</w:t>
      </w:r>
    </w:p>
    <w:p w14:paraId="7E7B6B03" w14:textId="77777777" w:rsidR="00D917F8" w:rsidRDefault="00713D1E" w:rsidP="000F165C">
      <w:r>
        <w:rPr>
          <w:rFonts w:hint="eastAsia"/>
        </w:rPr>
        <w:t>2.</w:t>
      </w:r>
      <w:r>
        <w:t xml:space="preserve"> </w:t>
      </w:r>
      <w:r w:rsidR="008B3E95">
        <w:rPr>
          <w:rFonts w:hint="eastAsia"/>
        </w:rPr>
        <w:t>对机器人运动状态进行分类，并提出对应</w:t>
      </w:r>
      <w:r>
        <w:rPr>
          <w:rFonts w:hint="eastAsia"/>
        </w:rPr>
        <w:t>判</w:t>
      </w:r>
      <w:r w:rsidR="00ED1DEA">
        <w:rPr>
          <w:rFonts w:hint="eastAsia"/>
        </w:rPr>
        <w:t>别算法。判别算法将为整套轨迹追踪机制提供数据处理依据，以进行特定区间数据</w:t>
      </w:r>
      <w:r>
        <w:rPr>
          <w:rFonts w:hint="eastAsia"/>
        </w:rPr>
        <w:t>的放缩和速度较准。</w:t>
      </w:r>
    </w:p>
    <w:p w14:paraId="5FC55417" w14:textId="77777777" w:rsidR="00713D1E" w:rsidRDefault="00713D1E" w:rsidP="000F165C">
      <w:r>
        <w:rPr>
          <w:rFonts w:hint="eastAsia"/>
        </w:rPr>
        <w:t>3.</w:t>
      </w:r>
      <w:r>
        <w:t xml:space="preserve"> </w:t>
      </w:r>
      <w:r>
        <w:rPr>
          <w:rFonts w:hint="eastAsia"/>
        </w:rPr>
        <w:t>提出了对加速度信号异常区间的削弱填补方案。这是一种针对压电传感器在锯齿波输入下产生异常输出的处理办法</w:t>
      </w:r>
      <w:r w:rsidR="00EF4268">
        <w:rPr>
          <w:rFonts w:hint="eastAsia"/>
        </w:rPr>
        <w:t>，</w:t>
      </w:r>
      <w:r w:rsidR="00EF4268" w:rsidRPr="00EF4268">
        <w:rPr>
          <w:rFonts w:hint="eastAsia"/>
        </w:rPr>
        <w:t>解决了由于加速度数据异常导致的速度计算偏差</w:t>
      </w:r>
      <w:r>
        <w:rPr>
          <w:rFonts w:hint="eastAsia"/>
        </w:rPr>
        <w:t>。</w:t>
      </w:r>
    </w:p>
    <w:p w14:paraId="3037D5E4" w14:textId="77777777" w:rsidR="00713D1E" w:rsidRPr="00713D1E" w:rsidRDefault="00713D1E" w:rsidP="000F165C">
      <w:r>
        <w:rPr>
          <w:rFonts w:hint="eastAsia"/>
        </w:rPr>
        <w:t>4.</w:t>
      </w:r>
      <w:r>
        <w:t xml:space="preserve"> </w:t>
      </w:r>
      <w:r>
        <w:rPr>
          <w:rFonts w:hint="eastAsia"/>
        </w:rPr>
        <w:t>给出了完整的基于惯性感知的机器人轨迹追踪机制的系统实现</w:t>
      </w:r>
      <w:r w:rsidR="005B692B">
        <w:rPr>
          <w:rFonts w:hint="eastAsia"/>
        </w:rPr>
        <w:t>。</w:t>
      </w:r>
      <w:r w:rsidR="00380EDA">
        <w:rPr>
          <w:rFonts w:hint="eastAsia"/>
        </w:rPr>
        <w:t>最终</w:t>
      </w:r>
      <w:r w:rsidR="005B692B">
        <w:rPr>
          <w:rFonts w:hint="eastAsia"/>
        </w:rPr>
        <w:t>实验中</w:t>
      </w:r>
      <w:r w:rsidR="00380EDA">
        <w:rPr>
          <w:rFonts w:hint="eastAsia"/>
        </w:rPr>
        <w:t>，对于一分钟左右的机器人自由运动，</w:t>
      </w:r>
      <w:r w:rsidR="005B692B">
        <w:rPr>
          <w:rFonts w:hint="eastAsia"/>
        </w:rPr>
        <w:t>计算</w:t>
      </w:r>
      <w:r w:rsidR="00E96112">
        <w:rPr>
          <w:rFonts w:hint="eastAsia"/>
        </w:rPr>
        <w:t>轨迹</w:t>
      </w:r>
      <w:r w:rsidR="005B692B">
        <w:rPr>
          <w:rFonts w:hint="eastAsia"/>
        </w:rPr>
        <w:t>和实际轨迹的绝对路程相对偏差在10%到25%之间</w:t>
      </w:r>
      <w:r w:rsidR="006A70B3">
        <w:rPr>
          <w:rFonts w:hint="eastAsia"/>
        </w:rPr>
        <w:t>，平均为16.2%；</w:t>
      </w:r>
      <w:r w:rsidR="005B692B">
        <w:rPr>
          <w:rFonts w:hint="eastAsia"/>
        </w:rPr>
        <w:t>计算转角与实际转角的</w:t>
      </w:r>
      <w:r w:rsidR="00380EDA">
        <w:rPr>
          <w:rFonts w:hint="eastAsia"/>
        </w:rPr>
        <w:t>累计</w:t>
      </w:r>
      <w:r w:rsidR="005B692B">
        <w:rPr>
          <w:rFonts w:hint="eastAsia"/>
        </w:rPr>
        <w:t>偏差</w:t>
      </w:r>
      <w:r w:rsidR="00380EDA">
        <w:rPr>
          <w:rFonts w:hint="eastAsia"/>
        </w:rPr>
        <w:t>在1.5%到3.5%之间</w:t>
      </w:r>
      <w:r w:rsidR="006A70B3">
        <w:rPr>
          <w:rFonts w:hint="eastAsia"/>
        </w:rPr>
        <w:t>，平均为2.1%</w:t>
      </w:r>
      <w:r w:rsidR="00E96112">
        <w:rPr>
          <w:rFonts w:hint="eastAsia"/>
        </w:rPr>
        <w:t>。</w:t>
      </w:r>
    </w:p>
    <w:p w14:paraId="69155601" w14:textId="77777777" w:rsidR="001704D8" w:rsidRDefault="001D69A9" w:rsidP="001704D8">
      <w:pPr>
        <w:pStyle w:val="2"/>
      </w:pPr>
      <w:bookmarkStart w:id="4" w:name="_Toc388194438"/>
      <w:r>
        <w:rPr>
          <w:rFonts w:hint="eastAsia"/>
        </w:rPr>
        <w:t>本文结构</w:t>
      </w:r>
      <w:bookmarkEnd w:id="4"/>
    </w:p>
    <w:p w14:paraId="72915DD2" w14:textId="5CA1044F" w:rsidR="001704D8" w:rsidRDefault="006C2899" w:rsidP="001D4B1C">
      <w:r>
        <w:rPr>
          <w:rFonts w:hint="eastAsia"/>
        </w:rPr>
        <w:t>本文的</w:t>
      </w:r>
      <w:r w:rsidR="002C4B41">
        <w:rPr>
          <w:rFonts w:hint="eastAsia"/>
        </w:rPr>
        <w:t>研究内容是基于RFID</w:t>
      </w:r>
      <w:r w:rsidR="002C4B41">
        <w:t>系统的</w:t>
      </w:r>
      <w:r w:rsidR="007310C4">
        <w:t>相对定位和绝对定位</w:t>
      </w:r>
      <w:r w:rsidR="00E41342">
        <w:rPr>
          <w:rFonts w:hint="eastAsia"/>
        </w:rPr>
        <w:t>机制，全文共分为五</w:t>
      </w:r>
      <w:r w:rsidR="00AE5DAE">
        <w:rPr>
          <w:rFonts w:hint="eastAsia"/>
        </w:rPr>
        <w:t>章，内容与组织结构如下：</w:t>
      </w:r>
    </w:p>
    <w:p w14:paraId="4DC92BFD" w14:textId="77777777" w:rsidR="00AE5DAE" w:rsidRDefault="00AE5DAE" w:rsidP="001D4B1C">
      <w:r>
        <w:rPr>
          <w:rFonts w:hint="eastAsia"/>
        </w:rPr>
        <w:t>第一章绪论。本章从</w:t>
      </w:r>
      <w:r w:rsidR="006C2899">
        <w:rPr>
          <w:rFonts w:hint="eastAsia"/>
        </w:rPr>
        <w:t>课题研究背景出发，对相关背景进行介绍，并对研究目的和意义进行了简要说明，给出了面临的挑战性问题的应对思路。并对本文工作做了概括性介绍，给出了几个贡献点。</w:t>
      </w:r>
    </w:p>
    <w:p w14:paraId="39A95590" w14:textId="3333FE0D" w:rsidR="00AE5DAE" w:rsidRDefault="00FD2065" w:rsidP="001D4B1C">
      <w:r>
        <w:rPr>
          <w:rFonts w:hint="eastAsia"/>
        </w:rPr>
        <w:t>第二章相关工作。首先</w:t>
      </w:r>
      <w:r w:rsidR="006E6F7F">
        <w:rPr>
          <w:rFonts w:hint="eastAsia"/>
        </w:rPr>
        <w:t>对</w:t>
      </w:r>
      <w:r w:rsidR="00827CAD">
        <w:rPr>
          <w:rFonts w:hint="eastAsia"/>
        </w:rPr>
        <w:t>RFID系统组件——阅读器和标签</w:t>
      </w:r>
      <w:r w:rsidR="006E6F7F">
        <w:rPr>
          <w:rFonts w:hint="eastAsia"/>
        </w:rPr>
        <w:t>进行简单介绍</w:t>
      </w:r>
      <w:r w:rsidR="00827CAD">
        <w:rPr>
          <w:rFonts w:hint="eastAsia"/>
        </w:rPr>
        <w:t>。</w:t>
      </w:r>
      <w:r w:rsidR="00827CAD">
        <w:rPr>
          <w:rFonts w:hint="eastAsia"/>
        </w:rPr>
        <w:t>然后对射频信号</w:t>
      </w:r>
      <w:r w:rsidR="00827CAD">
        <w:t>中的关键信号</w:t>
      </w:r>
      <w:r w:rsidR="00827CAD">
        <w:rPr>
          <w:rFonts w:hint="eastAsia"/>
        </w:rPr>
        <w:t>指标</w:t>
      </w:r>
      <w:r w:rsidR="00014556">
        <w:rPr>
          <w:rFonts w:hint="eastAsia"/>
        </w:rPr>
        <w:t>进行介绍，重点阐述</w:t>
      </w:r>
      <w:r w:rsidR="00827CAD">
        <w:rPr>
          <w:rFonts w:hint="eastAsia"/>
        </w:rPr>
        <w:t>了本文工作涉及的三种</w:t>
      </w:r>
      <w:r w:rsidR="00827CAD">
        <w:t>射频信号指标</w:t>
      </w:r>
      <w:r w:rsidR="00827CAD">
        <w:rPr>
          <w:rFonts w:hint="eastAsia"/>
        </w:rPr>
        <w:t>。</w:t>
      </w:r>
      <w:r w:rsidR="00827CAD">
        <w:rPr>
          <w:rFonts w:hint="eastAsia"/>
        </w:rPr>
        <w:t>再</w:t>
      </w:r>
      <w:r w:rsidR="00C12AB1">
        <w:t>基于RFID系统的</w:t>
      </w:r>
      <w:r w:rsidR="00C12AB1">
        <w:rPr>
          <w:rFonts w:hint="eastAsia"/>
        </w:rPr>
        <w:t>相对定位</w:t>
      </w:r>
      <w:r w:rsidR="00C12AB1">
        <w:t>和绝对定位的研究现状，</w:t>
      </w:r>
      <w:r w:rsidR="00C12AB1">
        <w:rPr>
          <w:rFonts w:hint="eastAsia"/>
        </w:rPr>
        <w:t>简介</w:t>
      </w:r>
      <w:r w:rsidR="00C12AB1">
        <w:t>当前流行</w:t>
      </w:r>
      <w:r w:rsidR="00C12AB1">
        <w:rPr>
          <w:rFonts w:hint="eastAsia"/>
        </w:rPr>
        <w:t>并</w:t>
      </w:r>
      <w:r w:rsidR="00C12AB1">
        <w:t>已成熟的定位方案或者技术</w:t>
      </w:r>
      <w:r w:rsidR="00F574E7">
        <w:t>。</w:t>
      </w:r>
      <w:r w:rsidR="00730BD1">
        <w:rPr>
          <w:rFonts w:hint="eastAsia"/>
        </w:rPr>
        <w:t>最后介绍多波束天线，主要阐述其物理原理</w:t>
      </w:r>
      <w:r w:rsidR="00197980">
        <w:rPr>
          <w:rFonts w:hint="eastAsia"/>
        </w:rPr>
        <w:t>，并对本文工作中用到的</w:t>
      </w:r>
      <w:proofErr w:type="spellStart"/>
      <w:r w:rsidR="00197980">
        <w:rPr>
          <w:rFonts w:hint="eastAsia"/>
        </w:rPr>
        <w:t>xArray</w:t>
      </w:r>
      <w:proofErr w:type="spellEnd"/>
      <w:r w:rsidR="00197980">
        <w:rPr>
          <w:rFonts w:hint="eastAsia"/>
        </w:rPr>
        <w:t>进行详细说明。</w:t>
      </w:r>
      <w:bookmarkStart w:id="5" w:name="_GoBack"/>
      <w:bookmarkEnd w:id="5"/>
    </w:p>
    <w:p w14:paraId="3044482F" w14:textId="4161C774" w:rsidR="00AE5DAE" w:rsidRDefault="00CB489A" w:rsidP="001D4B1C">
      <w:pPr>
        <w:rPr>
          <w:rFonts w:hint="eastAsia"/>
        </w:rPr>
      </w:pPr>
      <w:r>
        <w:rPr>
          <w:rFonts w:hint="eastAsia"/>
        </w:rPr>
        <w:t>第三章基于</w:t>
      </w:r>
      <w:r w:rsidR="0019109A">
        <w:t>相对定位的</w:t>
      </w:r>
      <w:r>
        <w:t>扫描检错机制</w:t>
      </w:r>
      <w:r w:rsidR="00AE652F">
        <w:rPr>
          <w:rFonts w:hint="eastAsia"/>
        </w:rPr>
        <w:t>。</w:t>
      </w:r>
      <w:r w:rsidR="00673BF3">
        <w:t>首先介绍</w:t>
      </w:r>
      <w:r w:rsidR="00673BF3">
        <w:rPr>
          <w:rFonts w:hint="eastAsia"/>
        </w:rPr>
        <w:t>研究动机和内容</w:t>
      </w:r>
      <w:r>
        <w:t>，</w:t>
      </w:r>
      <w:r>
        <w:rPr>
          <w:rFonts w:hint="eastAsia"/>
        </w:rPr>
        <w:t>然后</w:t>
      </w:r>
      <w:r>
        <w:t>基于</w:t>
      </w:r>
      <w:r w:rsidR="009E2DE6">
        <w:t>阅读率和RSSI</w:t>
      </w:r>
      <w:r w:rsidR="009E2DE6">
        <w:rPr>
          <w:rFonts w:hint="eastAsia"/>
        </w:rPr>
        <w:t>两种</w:t>
      </w:r>
      <w:r w:rsidR="009E2DE6">
        <w:t>信号指标</w:t>
      </w:r>
      <w:r w:rsidR="002603BF">
        <w:rPr>
          <w:rFonts w:hint="eastAsia"/>
        </w:rPr>
        <w:t>建立</w:t>
      </w:r>
      <w:r w:rsidR="00673BF3">
        <w:t>相</w:t>
      </w:r>
      <w:r w:rsidR="00673BF3">
        <w:rPr>
          <w:rFonts w:hint="eastAsia"/>
        </w:rPr>
        <w:t>应</w:t>
      </w:r>
      <w:r w:rsidR="006A5AC3">
        <w:rPr>
          <w:rFonts w:hint="eastAsia"/>
        </w:rPr>
        <w:t>的定位</w:t>
      </w:r>
      <w:r w:rsidR="009E2DE6">
        <w:t>模型</w:t>
      </w:r>
      <w:r w:rsidR="0065379E">
        <w:t>。</w:t>
      </w:r>
      <w:r w:rsidR="004909C0">
        <w:rPr>
          <w:rFonts w:hint="eastAsia"/>
        </w:rPr>
        <w:t>分别针对</w:t>
      </w:r>
      <w:r w:rsidR="004909C0">
        <w:t>一般积木和特定形态积木提出普适</w:t>
      </w:r>
      <w:r w:rsidR="004909C0">
        <w:rPr>
          <w:rFonts w:hint="eastAsia"/>
        </w:rPr>
        <w:t>化</w:t>
      </w:r>
      <w:r w:rsidR="00E47DFB">
        <w:t>和特化的相对定位方案</w:t>
      </w:r>
      <w:r w:rsidR="00E47DFB">
        <w:rPr>
          <w:rFonts w:hint="eastAsia"/>
        </w:rPr>
        <w:t>。同时增加了针对异形积木单元的标签阵列的设计</w:t>
      </w:r>
      <w:r w:rsidR="00873533">
        <w:t>，</w:t>
      </w:r>
      <w:r w:rsidR="004E4D96">
        <w:rPr>
          <w:rFonts w:hint="eastAsia"/>
        </w:rPr>
        <w:t>用来确定异形积木的摆放形态</w:t>
      </w:r>
      <w:r w:rsidR="00873533">
        <w:t>。</w:t>
      </w:r>
      <w:r w:rsidR="002409AB">
        <w:rPr>
          <w:rFonts w:hint="eastAsia"/>
        </w:rPr>
        <w:t>最终通过实验论证了模型的可行性。</w:t>
      </w:r>
    </w:p>
    <w:p w14:paraId="469208DE" w14:textId="245F8681" w:rsidR="00AE5DAE" w:rsidRDefault="007554EE" w:rsidP="001D4B1C">
      <w:pPr>
        <w:rPr>
          <w:rFonts w:hint="eastAsia"/>
        </w:rPr>
      </w:pPr>
      <w:r>
        <w:rPr>
          <w:rFonts w:hint="eastAsia"/>
        </w:rPr>
        <w:t>第四章基于多波束天线</w:t>
      </w:r>
      <w:r>
        <w:t>的绝对定位机制。</w:t>
      </w:r>
      <w:r w:rsidR="008F197C">
        <w:rPr>
          <w:rFonts w:hint="eastAsia"/>
        </w:rPr>
        <w:t>首先介绍研究动机和内容</w:t>
      </w:r>
      <w:r w:rsidR="00DC1092">
        <w:t>，</w:t>
      </w:r>
      <w:r w:rsidR="00CD3059">
        <w:rPr>
          <w:rFonts w:hint="eastAsia"/>
        </w:rPr>
        <w:t>然后</w:t>
      </w:r>
      <w:r w:rsidR="00DE3B98">
        <w:rPr>
          <w:rFonts w:hint="eastAsia"/>
        </w:rPr>
        <w:t>利用多波束的扫描特性，</w:t>
      </w:r>
      <w:r w:rsidR="00423913">
        <w:rPr>
          <w:rFonts w:hint="eastAsia"/>
        </w:rPr>
        <w:t>提出</w:t>
      </w:r>
      <w:r w:rsidR="00DE3B98">
        <w:rPr>
          <w:rFonts w:hint="eastAsia"/>
        </w:rPr>
        <w:t>对不同波束的RSSI值建立二维高斯模型</w:t>
      </w:r>
      <w:r w:rsidR="00423913">
        <w:rPr>
          <w:rFonts w:hint="eastAsia"/>
        </w:rPr>
        <w:t>，</w:t>
      </w:r>
      <w:r w:rsidR="00DE3B98">
        <w:rPr>
          <w:rFonts w:hint="eastAsia"/>
        </w:rPr>
        <w:t>以缩小定位区域。</w:t>
      </w:r>
      <w:r w:rsidR="00425BCE">
        <w:rPr>
          <w:rFonts w:hint="eastAsia"/>
        </w:rPr>
        <w:t>再</w:t>
      </w:r>
      <w:r w:rsidR="00FC0F50">
        <w:rPr>
          <w:rFonts w:hint="eastAsia"/>
        </w:rPr>
        <w:t>探究多波束之间相位的相关性</w:t>
      </w:r>
      <w:r w:rsidR="0068497B">
        <w:rPr>
          <w:rFonts w:hint="eastAsia"/>
        </w:rPr>
        <w:t>。通过将相位得到的一系列的可能位置</w:t>
      </w:r>
      <w:r w:rsidR="0068497B">
        <w:rPr>
          <w:rFonts w:hint="eastAsia"/>
        </w:rPr>
        <w:lastRenderedPageBreak/>
        <w:t>与基于RSSI得到的定位区域做交集，从而得到</w:t>
      </w:r>
      <w:r w:rsidR="009C6E82">
        <w:rPr>
          <w:rFonts w:hint="eastAsia"/>
        </w:rPr>
        <w:t>目标的一个更为精确的位置区域。</w:t>
      </w:r>
    </w:p>
    <w:p w14:paraId="03C51C82" w14:textId="5118B49A" w:rsidR="000431C5" w:rsidRDefault="00097E10" w:rsidP="001D4B1C">
      <w:r>
        <w:rPr>
          <w:rFonts w:hint="eastAsia"/>
        </w:rPr>
        <w:t>第五</w:t>
      </w:r>
      <w:r w:rsidR="00AE5DAE">
        <w:rPr>
          <w:rFonts w:hint="eastAsia"/>
        </w:rPr>
        <w:t>章总结与展望。</w:t>
      </w:r>
      <w:r w:rsidR="009C7632">
        <w:rPr>
          <w:rFonts w:hint="eastAsia"/>
        </w:rPr>
        <w:t>对本文的基于RFID系统</w:t>
      </w:r>
      <w:r w:rsidR="00F96D75">
        <w:rPr>
          <w:rFonts w:hint="eastAsia"/>
        </w:rPr>
        <w:t>的</w:t>
      </w:r>
      <w:r w:rsidR="009C7632">
        <w:rPr>
          <w:rFonts w:hint="eastAsia"/>
        </w:rPr>
        <w:t>相对定位和绝对定位机制</w:t>
      </w:r>
      <w:r w:rsidR="00F96D75">
        <w:rPr>
          <w:rFonts w:hint="eastAsia"/>
        </w:rPr>
        <w:t>研究工作</w:t>
      </w:r>
      <w:r w:rsidR="008D0A26">
        <w:rPr>
          <w:rFonts w:hint="eastAsia"/>
        </w:rPr>
        <w:t>进行总结，并指出利用射频信号进行定位过程中的一些瓶颈问题，</w:t>
      </w:r>
      <w:r w:rsidR="00232C16">
        <w:rPr>
          <w:rFonts w:hint="eastAsia"/>
        </w:rPr>
        <w:t>对</w:t>
      </w:r>
      <w:r w:rsidR="00AC37EA">
        <w:rPr>
          <w:rFonts w:hint="eastAsia"/>
        </w:rPr>
        <w:t>未来射频信号定位技术</w:t>
      </w:r>
      <w:r w:rsidR="00D46056">
        <w:rPr>
          <w:rFonts w:hint="eastAsia"/>
        </w:rPr>
        <w:t>的提高</w:t>
      </w:r>
      <w:r w:rsidR="00970D00">
        <w:rPr>
          <w:rFonts w:hint="eastAsia"/>
        </w:rPr>
        <w:t>和进步</w:t>
      </w:r>
      <w:r w:rsidR="00CC44D1">
        <w:rPr>
          <w:rFonts w:hint="eastAsia"/>
        </w:rPr>
        <w:t>进行展望。</w:t>
      </w:r>
    </w:p>
    <w:p w14:paraId="3BE3614C" w14:textId="77777777" w:rsidR="00AE5DAE" w:rsidRPr="001704D8" w:rsidRDefault="000431C5" w:rsidP="000431C5">
      <w:pPr>
        <w:widowControl/>
        <w:spacing w:line="240" w:lineRule="auto"/>
        <w:ind w:firstLine="0"/>
        <w:jc w:val="left"/>
      </w:pPr>
      <w:r>
        <w:br w:type="page"/>
      </w:r>
    </w:p>
    <w:p w14:paraId="1D1871AF" w14:textId="77777777" w:rsidR="00FC64D1" w:rsidRDefault="001D69A9" w:rsidP="00AE3437">
      <w:pPr>
        <w:pStyle w:val="10"/>
      </w:pPr>
      <w:bookmarkStart w:id="6" w:name="_Toc388194439"/>
      <w:r>
        <w:rPr>
          <w:rFonts w:hint="eastAsia"/>
        </w:rPr>
        <w:lastRenderedPageBreak/>
        <w:t>相关工作</w:t>
      </w:r>
      <w:bookmarkEnd w:id="6"/>
    </w:p>
    <w:p w14:paraId="275B017E" w14:textId="583D2427" w:rsidR="009F4170" w:rsidRDefault="00D44528" w:rsidP="00DD0877">
      <w:pPr>
        <w:pStyle w:val="2"/>
        <w:rPr>
          <w:rFonts w:hint="eastAsia"/>
        </w:rPr>
      </w:pPr>
      <w:bookmarkStart w:id="7" w:name="_Toc388194440"/>
      <w:r>
        <w:rPr>
          <w:rFonts w:hint="eastAsia"/>
        </w:rPr>
        <w:t>RFID</w:t>
      </w:r>
      <w:r w:rsidR="00DA4B92">
        <w:rPr>
          <w:rFonts w:hint="eastAsia"/>
        </w:rPr>
        <w:t>系统</w:t>
      </w:r>
      <w:r w:rsidR="00277025">
        <w:rPr>
          <w:rFonts w:hint="eastAsia"/>
        </w:rPr>
        <w:t>组件</w:t>
      </w:r>
      <w:bookmarkEnd w:id="7"/>
    </w:p>
    <w:p w14:paraId="746C7E5B" w14:textId="7CB8821F" w:rsidR="00DA4B92" w:rsidRDefault="00DA4B92" w:rsidP="00DA4B92">
      <w:pPr>
        <w:pStyle w:val="3"/>
        <w:rPr>
          <w:rFonts w:hint="eastAsia"/>
        </w:rPr>
      </w:pPr>
      <w:bookmarkStart w:id="8" w:name="_Toc388194441"/>
      <w:r>
        <w:rPr>
          <w:rFonts w:hint="eastAsia"/>
        </w:rPr>
        <w:t>RFID阅读器</w:t>
      </w:r>
      <w:bookmarkEnd w:id="8"/>
    </w:p>
    <w:p w14:paraId="6D4FACA1" w14:textId="77777777" w:rsidR="00DA4B92" w:rsidRPr="00DA4B92" w:rsidRDefault="00DA4B92" w:rsidP="00DA4B92">
      <w:pPr>
        <w:rPr>
          <w:rFonts w:hint="eastAsia"/>
        </w:rPr>
      </w:pPr>
    </w:p>
    <w:p w14:paraId="510B84EC" w14:textId="77777777" w:rsidR="00242BBB" w:rsidRDefault="0000673F" w:rsidP="00D44528">
      <w:r>
        <w:rPr>
          <w:rFonts w:hint="eastAsia"/>
        </w:rPr>
        <w:t>在RFID系统中，阅读器作为连接应用层（中间件）和射频标签的桥梁，占据着十分重要的位置。</w:t>
      </w:r>
      <w:r w:rsidR="00D44528">
        <w:rPr>
          <w:rFonts w:hint="eastAsia"/>
        </w:rPr>
        <w:t>RFID</w:t>
      </w:r>
      <w:r w:rsidR="00D97900">
        <w:rPr>
          <w:rFonts w:hint="eastAsia"/>
        </w:rPr>
        <w:t>阅读</w:t>
      </w:r>
      <w:r w:rsidR="00D44528">
        <w:rPr>
          <w:rFonts w:hint="eastAsia"/>
        </w:rPr>
        <w:t>器，即射频识别技术，此技术通常用于无线收发。</w:t>
      </w:r>
      <w:r w:rsidR="003F1B9B">
        <w:rPr>
          <w:rFonts w:hint="eastAsia"/>
        </w:rPr>
        <w:t>RFID</w:t>
      </w:r>
      <w:r w:rsidR="00D97900">
        <w:rPr>
          <w:rFonts w:hint="eastAsia"/>
        </w:rPr>
        <w:t>阅读</w:t>
      </w:r>
      <w:r w:rsidR="003F1B9B">
        <w:rPr>
          <w:rFonts w:hint="eastAsia"/>
        </w:rPr>
        <w:t>器由天线、射频收发模块、信号处理单元、控制单元和接口电路组成。</w:t>
      </w:r>
      <w:r w:rsidR="00ED45CB">
        <w:rPr>
          <w:rFonts w:hint="eastAsia"/>
        </w:rPr>
        <w:t>对于被动RFID</w:t>
      </w:r>
      <w:r w:rsidR="00ED5EE9">
        <w:rPr>
          <w:rFonts w:hint="eastAsia"/>
        </w:rPr>
        <w:t>标签，由</w:t>
      </w:r>
      <w:r w:rsidR="00ED45CB">
        <w:rPr>
          <w:rFonts w:hint="eastAsia"/>
        </w:rPr>
        <w:t>RFID</w:t>
      </w:r>
      <w:r w:rsidR="00EC6862">
        <w:rPr>
          <w:rFonts w:hint="eastAsia"/>
        </w:rPr>
        <w:t>读写</w:t>
      </w:r>
      <w:r w:rsidR="00ED45CB">
        <w:rPr>
          <w:rFonts w:hint="eastAsia"/>
        </w:rPr>
        <w:t>器产生的磁场中获得工作所需的能量。</w:t>
      </w:r>
    </w:p>
    <w:p w14:paraId="424F7813" w14:textId="7E692BB9" w:rsidR="00242BBB" w:rsidRDefault="00242BBB" w:rsidP="00D44528">
      <w:r>
        <w:rPr>
          <w:rFonts w:hint="eastAsia"/>
        </w:rPr>
        <w:t>一般来说，阅读器在RFID系统中可能提供的功能可以总结为如下几个方面：</w:t>
      </w:r>
    </w:p>
    <w:p w14:paraId="23BF605B" w14:textId="481E75E6" w:rsidR="00242BBB" w:rsidRDefault="00242BBB" w:rsidP="00242BBB">
      <w:pPr>
        <w:pStyle w:val="af"/>
        <w:numPr>
          <w:ilvl w:val="0"/>
          <w:numId w:val="31"/>
        </w:numPr>
        <w:ind w:firstLineChars="0"/>
      </w:pPr>
      <w:r>
        <w:rPr>
          <w:rFonts w:hint="eastAsia"/>
        </w:rPr>
        <w:t>阅读器为射频标签工作提供能量。</w:t>
      </w:r>
    </w:p>
    <w:p w14:paraId="01C749ED" w14:textId="1EEB68C1" w:rsidR="00242BBB" w:rsidRDefault="00242BBB" w:rsidP="00242BBB">
      <w:pPr>
        <w:pStyle w:val="af"/>
        <w:numPr>
          <w:ilvl w:val="0"/>
          <w:numId w:val="31"/>
        </w:numPr>
        <w:ind w:firstLineChars="0"/>
      </w:pPr>
      <w:r>
        <w:rPr>
          <w:rFonts w:hint="eastAsia"/>
        </w:rPr>
        <w:t>阅读器和射频标签之间的通信。</w:t>
      </w:r>
    </w:p>
    <w:p w14:paraId="539DE4D3" w14:textId="3E611D3E" w:rsidR="00242BBB" w:rsidRDefault="00242BBB" w:rsidP="00242BBB">
      <w:pPr>
        <w:pStyle w:val="af"/>
        <w:numPr>
          <w:ilvl w:val="0"/>
          <w:numId w:val="31"/>
        </w:numPr>
        <w:ind w:firstLineChars="0"/>
      </w:pPr>
      <w:r>
        <w:rPr>
          <w:rFonts w:hint="eastAsia"/>
        </w:rPr>
        <w:t>阅读器和应用层（中间件）之间的通信。</w:t>
      </w:r>
    </w:p>
    <w:p w14:paraId="2EABA5A5" w14:textId="529D8524" w:rsidR="00242BBB" w:rsidRDefault="00242BBB" w:rsidP="00242BBB">
      <w:pPr>
        <w:pStyle w:val="af"/>
        <w:numPr>
          <w:ilvl w:val="0"/>
          <w:numId w:val="31"/>
        </w:numPr>
        <w:ind w:firstLineChars="0"/>
      </w:pPr>
      <w:r>
        <w:rPr>
          <w:rFonts w:hint="eastAsia"/>
        </w:rPr>
        <w:t>阅读器的通信安全性保证功能，如使用加密、解密技术。</w:t>
      </w:r>
    </w:p>
    <w:p w14:paraId="000988CE" w14:textId="2DED8FF4" w:rsidR="00242BBB" w:rsidRDefault="00242BBB" w:rsidP="00242BBB">
      <w:pPr>
        <w:pStyle w:val="af"/>
        <w:numPr>
          <w:ilvl w:val="0"/>
          <w:numId w:val="31"/>
        </w:numPr>
        <w:ind w:firstLineChars="0"/>
      </w:pPr>
      <w:r>
        <w:rPr>
          <w:rFonts w:hint="eastAsia"/>
        </w:rPr>
        <w:t>多阅读器的自组网能力，多标签读写操作场景下的冲突处理功能。</w:t>
      </w:r>
    </w:p>
    <w:p w14:paraId="0DB843DC" w14:textId="468B2E39" w:rsidR="00242BBB" w:rsidRDefault="00242BBB" w:rsidP="00242BBB">
      <w:pPr>
        <w:pStyle w:val="af"/>
        <w:numPr>
          <w:ilvl w:val="0"/>
          <w:numId w:val="31"/>
        </w:numPr>
        <w:ind w:firstLineChars="0"/>
      </w:pPr>
      <w:r>
        <w:rPr>
          <w:rFonts w:hint="eastAsia"/>
        </w:rPr>
        <w:t>多天线的管理，如使用天线调制、多路复用、动态自适应等技术。</w:t>
      </w:r>
    </w:p>
    <w:p w14:paraId="64791F7D" w14:textId="127D9871" w:rsidR="00242BBB" w:rsidRDefault="00242BBB" w:rsidP="00242BBB">
      <w:pPr>
        <w:pStyle w:val="af"/>
        <w:numPr>
          <w:ilvl w:val="0"/>
          <w:numId w:val="31"/>
        </w:numPr>
        <w:ind w:firstLineChars="0"/>
      </w:pPr>
      <w:r>
        <w:rPr>
          <w:rFonts w:hint="eastAsia"/>
        </w:rPr>
        <w:t>中间件接口。</w:t>
      </w:r>
    </w:p>
    <w:p w14:paraId="774DEA1C" w14:textId="109B88B8" w:rsidR="00242BBB" w:rsidRDefault="00242BBB" w:rsidP="00242BBB">
      <w:pPr>
        <w:pStyle w:val="af"/>
        <w:numPr>
          <w:ilvl w:val="0"/>
          <w:numId w:val="31"/>
        </w:numPr>
        <w:ind w:firstLineChars="0"/>
      </w:pPr>
      <w:r>
        <w:rPr>
          <w:rFonts w:hint="eastAsia"/>
        </w:rPr>
        <w:t>连接外部传感器节点和控制电路。</w:t>
      </w:r>
      <w:r w:rsidR="00715F45">
        <w:rPr>
          <w:rFonts w:hint="eastAsia"/>
        </w:rPr>
        <w:t>[8]</w:t>
      </w:r>
    </w:p>
    <w:p w14:paraId="6D1F933A" w14:textId="41F72B93" w:rsidR="00B962F0" w:rsidRDefault="00611AA3" w:rsidP="00D44528">
      <w:r>
        <w:rPr>
          <w:rFonts w:hint="eastAsia"/>
        </w:rPr>
        <w:t>RFID</w:t>
      </w:r>
      <w:r w:rsidR="00D97900">
        <w:rPr>
          <w:rFonts w:hint="eastAsia"/>
        </w:rPr>
        <w:t>阅读</w:t>
      </w:r>
      <w:r>
        <w:rPr>
          <w:rFonts w:hint="eastAsia"/>
        </w:rPr>
        <w:t>器有着广泛的应用场景，如制造业、物流、港口、码头、车辆及人员管理等。</w:t>
      </w:r>
      <w:r w:rsidR="00F66977">
        <w:rPr>
          <w:rFonts w:hint="eastAsia"/>
        </w:rPr>
        <w:t>具备不需要光源、读取距离远、可同时处理多个标签、可追踪定位物体、安全性强</w:t>
      </w:r>
      <w:r w:rsidR="00E210E8">
        <w:rPr>
          <w:rFonts w:hint="eastAsia"/>
        </w:rPr>
        <w:t>、超低能耗、系统集成简便、</w:t>
      </w:r>
      <w:r w:rsidR="00740292">
        <w:rPr>
          <w:rFonts w:hint="eastAsia"/>
        </w:rPr>
        <w:t>等功能。</w:t>
      </w:r>
      <w:r w:rsidR="008E48AD">
        <w:rPr>
          <w:rFonts w:hint="eastAsia"/>
        </w:rPr>
        <w:t>目前市场上，</w:t>
      </w:r>
      <w:proofErr w:type="spellStart"/>
      <w:r w:rsidR="000B1EE8">
        <w:rPr>
          <w:rFonts w:hint="eastAsia"/>
        </w:rPr>
        <w:t>Impinj</w:t>
      </w:r>
      <w:proofErr w:type="spellEnd"/>
      <w:r w:rsidR="000B1EE8">
        <w:rPr>
          <w:rFonts w:hint="eastAsia"/>
        </w:rPr>
        <w:t>公司在RFID</w:t>
      </w:r>
      <w:r w:rsidR="00D97900">
        <w:rPr>
          <w:rFonts w:hint="eastAsia"/>
        </w:rPr>
        <w:t>阅读</w:t>
      </w:r>
      <w:r w:rsidR="000B1EE8">
        <w:rPr>
          <w:rFonts w:hint="eastAsia"/>
        </w:rPr>
        <w:t>器这块有着成熟而丰富的产品线，</w:t>
      </w:r>
      <w:r w:rsidR="00704566">
        <w:rPr>
          <w:rFonts w:hint="eastAsia"/>
        </w:rPr>
        <w:t>能够提供高性能</w:t>
      </w:r>
      <w:r w:rsidR="00FB2B3D">
        <w:rPr>
          <w:rFonts w:hint="eastAsia"/>
        </w:rPr>
        <w:t>的阅读器。</w:t>
      </w:r>
    </w:p>
    <w:p w14:paraId="44758C47" w14:textId="5742C7FB" w:rsidR="00981286" w:rsidRDefault="000123A8" w:rsidP="00D44528">
      <w:r>
        <w:rPr>
          <w:rFonts w:hint="eastAsia"/>
        </w:rPr>
        <w:t>对于RFID</w:t>
      </w:r>
      <w:r w:rsidR="00D97900">
        <w:rPr>
          <w:rFonts w:hint="eastAsia"/>
        </w:rPr>
        <w:t>阅读</w:t>
      </w:r>
      <w:r>
        <w:rPr>
          <w:rFonts w:hint="eastAsia"/>
        </w:rPr>
        <w:t>器获得的信号数据，我们主要会用到以下三种信号指标：阅读率、RSSI、相位。</w:t>
      </w:r>
    </w:p>
    <w:p w14:paraId="7BF830FC" w14:textId="426C1D1A" w:rsidR="006A17E3" w:rsidRDefault="006A17E3" w:rsidP="00D44528">
      <w:r>
        <w:rPr>
          <w:rFonts w:hint="eastAsia"/>
        </w:rPr>
        <w:t>图2-1提供了RFID</w:t>
      </w:r>
      <w:r w:rsidR="00D97900">
        <w:rPr>
          <w:rFonts w:hint="eastAsia"/>
        </w:rPr>
        <w:t>阅读</w:t>
      </w:r>
      <w:r>
        <w:rPr>
          <w:rFonts w:hint="eastAsia"/>
        </w:rPr>
        <w:t>器和无源RFID标签之间的无线电波传播的概念图。</w:t>
      </w:r>
    </w:p>
    <w:p w14:paraId="02E5D878" w14:textId="79B20D41" w:rsidR="006A17E3" w:rsidRDefault="006A17E3" w:rsidP="00D44528">
      <w:r>
        <w:rPr>
          <w:noProof/>
        </w:rPr>
        <w:lastRenderedPageBreak/>
        <w:drawing>
          <wp:inline distT="0" distB="0" distL="0" distR="0" wp14:anchorId="4D73A90E" wp14:editId="4EB7CB1F">
            <wp:extent cx="5274310" cy="2223484"/>
            <wp:effectExtent l="0" t="0" r="8890" b="1206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223484"/>
                    </a:xfrm>
                    <a:prstGeom prst="rect">
                      <a:avLst/>
                    </a:prstGeom>
                    <a:noFill/>
                    <a:ln>
                      <a:noFill/>
                    </a:ln>
                  </pic:spPr>
                </pic:pic>
              </a:graphicData>
            </a:graphic>
          </wp:inline>
        </w:drawing>
      </w:r>
    </w:p>
    <w:p w14:paraId="51FFBAAC" w14:textId="09BE7415" w:rsidR="00901C78" w:rsidRDefault="00901C78" w:rsidP="00901C78">
      <w:pPr>
        <w:jc w:val="center"/>
        <w:rPr>
          <w:rFonts w:hint="eastAsia"/>
          <w:sz w:val="21"/>
          <w:szCs w:val="21"/>
        </w:rPr>
      </w:pPr>
      <w:r>
        <w:rPr>
          <w:rFonts w:hint="eastAsia"/>
          <w:sz w:val="21"/>
          <w:szCs w:val="21"/>
        </w:rPr>
        <w:t>图2-1 RFID</w:t>
      </w:r>
      <w:r w:rsidR="00D97900">
        <w:rPr>
          <w:rFonts w:hint="eastAsia"/>
          <w:sz w:val="21"/>
          <w:szCs w:val="21"/>
        </w:rPr>
        <w:t>阅读</w:t>
      </w:r>
      <w:r>
        <w:rPr>
          <w:rFonts w:hint="eastAsia"/>
          <w:sz w:val="21"/>
          <w:szCs w:val="21"/>
        </w:rPr>
        <w:t>器和RFID标签之间的无线电波传播概念图</w:t>
      </w:r>
    </w:p>
    <w:p w14:paraId="782372BE" w14:textId="77777777" w:rsidR="00311543" w:rsidRDefault="00311543" w:rsidP="00B42E54">
      <w:pPr>
        <w:pStyle w:val="3"/>
      </w:pPr>
      <w:bookmarkStart w:id="9" w:name="_Toc388194442"/>
      <w:r>
        <w:rPr>
          <w:rFonts w:hint="eastAsia"/>
        </w:rPr>
        <w:t>RFID标签</w:t>
      </w:r>
      <w:bookmarkEnd w:id="9"/>
    </w:p>
    <w:p w14:paraId="02F5E9D3" w14:textId="77777777" w:rsidR="00311543" w:rsidRDefault="00311543" w:rsidP="00311543">
      <w:r>
        <w:rPr>
          <w:rFonts w:hint="eastAsia"/>
        </w:rPr>
        <w:t>RFID标签可以分为两种：有源电子标签，标签的工作电源完全由内部电池供给，同时标签电池的能量供应也部分地转换为电子标签与读写器通信所需的射频能量。无源电子标签没有内装电池，在阅读器的阅读范围之外时，标签处于无源状态，在阅读器的阅读范围之内时，标签从阅读器发出的射频能量中提取其工作所需的电能。无源电子标签体积小、成本低，但在读写距离及适应物体运动方面比有源电子标签差。[9]</w:t>
      </w:r>
    </w:p>
    <w:p w14:paraId="7D7B2410" w14:textId="6584EE3C" w:rsidR="00311543" w:rsidRPr="00123BD4" w:rsidRDefault="00311543" w:rsidP="00123BD4">
      <w:pPr>
        <w:rPr>
          <w:rFonts w:hint="eastAsia"/>
        </w:rPr>
      </w:pPr>
      <w:r>
        <w:rPr>
          <w:rFonts w:hint="eastAsia"/>
        </w:rPr>
        <w:t>一个完整超高频无源RFID标签由天线和标签芯片两部分组成。其中，标签芯片一般包括以下几部分电路：电源恢复电路、电源稳压电路、反向散射调制电路、调解电路、时钟提取/产生电路、启动信号产生电路、参考源产生电路、控制单元、存储器。无源RFID标签芯片工作时所需要的能量完全来源于阅读器产生的电磁波的能量，因此，电源恢复电路需要将标签天线感应出的超高频信号转换为芯片工作需要的直流电压，为芯片提供能量。</w:t>
      </w:r>
    </w:p>
    <w:p w14:paraId="331C4755" w14:textId="67CF52D5" w:rsidR="003B2489" w:rsidRPr="002E18F6" w:rsidRDefault="003B2489" w:rsidP="002E18F6">
      <w:pPr>
        <w:pStyle w:val="2"/>
        <w:rPr>
          <w:rFonts w:hint="eastAsia"/>
        </w:rPr>
      </w:pPr>
      <w:bookmarkStart w:id="10" w:name="_Toc388194443"/>
      <w:r>
        <w:rPr>
          <w:rFonts w:hint="eastAsia"/>
        </w:rPr>
        <w:t>RFID信号指标</w:t>
      </w:r>
      <w:bookmarkEnd w:id="10"/>
    </w:p>
    <w:p w14:paraId="7651EDB0" w14:textId="10AE6C9D" w:rsidR="001704D8" w:rsidRDefault="00CD458C" w:rsidP="008026E3">
      <w:pPr>
        <w:pStyle w:val="3"/>
      </w:pPr>
      <w:bookmarkStart w:id="11" w:name="_Toc388194444"/>
      <w:r>
        <w:t>阅读率</w:t>
      </w:r>
      <w:bookmarkEnd w:id="11"/>
    </w:p>
    <w:p w14:paraId="5BE744BC" w14:textId="7AF024D6" w:rsidR="00E71676" w:rsidRPr="00E71676" w:rsidRDefault="00A007E6" w:rsidP="00E71676">
      <w:r>
        <w:rPr>
          <w:rFonts w:hint="eastAsia"/>
        </w:rPr>
        <w:t>阅读率是指</w:t>
      </w:r>
      <w:r w:rsidR="00286FE6">
        <w:rPr>
          <w:rFonts w:hint="eastAsia"/>
        </w:rPr>
        <w:t>在某特定功率下，</w:t>
      </w:r>
      <w:r w:rsidR="000A1803">
        <w:rPr>
          <w:rFonts w:hint="eastAsia"/>
        </w:rPr>
        <w:t>RFID读写</w:t>
      </w:r>
      <w:r>
        <w:rPr>
          <w:rFonts w:hint="eastAsia"/>
        </w:rPr>
        <w:t>器在</w:t>
      </w:r>
      <w:r w:rsidR="00EE28E9">
        <w:rPr>
          <w:rFonts w:hint="eastAsia"/>
        </w:rPr>
        <w:t>一定时间内</w:t>
      </w:r>
      <w:r w:rsidR="00286FE6">
        <w:rPr>
          <w:rFonts w:hint="eastAsia"/>
        </w:rPr>
        <w:t>能够</w:t>
      </w:r>
      <w:r w:rsidR="00EE28E9">
        <w:rPr>
          <w:rFonts w:hint="eastAsia"/>
        </w:rPr>
        <w:t>读到标签的次数。</w:t>
      </w:r>
      <w:r w:rsidR="00B47F24">
        <w:rPr>
          <w:rFonts w:hint="eastAsia"/>
        </w:rPr>
        <w:t>阅读率会受到环境、标签、功率等因素的影响。</w:t>
      </w:r>
    </w:p>
    <w:p w14:paraId="63C2C0F9" w14:textId="7C682FA9" w:rsidR="00BF11C2" w:rsidRDefault="002A7D68" w:rsidP="00BF11C2">
      <w:pPr>
        <w:pStyle w:val="3"/>
      </w:pPr>
      <w:bookmarkStart w:id="12" w:name="_Toc388194445"/>
      <w:r>
        <w:rPr>
          <w:rFonts w:hint="eastAsia"/>
        </w:rPr>
        <w:lastRenderedPageBreak/>
        <w:t>RSSI</w:t>
      </w:r>
      <w:bookmarkEnd w:id="12"/>
    </w:p>
    <w:p w14:paraId="07DC872D" w14:textId="2B334911" w:rsidR="00E974CF" w:rsidRDefault="00A22A4D" w:rsidP="00382CAA">
      <w:r>
        <w:rPr>
          <w:rFonts w:hint="eastAsia"/>
        </w:rPr>
        <w:t>接收信号强度指示符（RSSI）是存在于接收到的无线电信号中的功率的测量值。</w:t>
      </w:r>
      <w:r w:rsidR="00AF48FE">
        <w:rPr>
          <w:rFonts w:hint="eastAsia"/>
        </w:rPr>
        <w:t>在</w:t>
      </w:r>
      <w:r w:rsidR="00AF48FE">
        <w:t>IEEE 802.11</w:t>
      </w:r>
      <w:r w:rsidR="00AF48FE">
        <w:rPr>
          <w:rFonts w:hint="eastAsia"/>
        </w:rPr>
        <w:t>系统</w:t>
      </w:r>
      <w:r w:rsidR="00AF48FE">
        <w:t>中，</w:t>
      </w:r>
      <w:r w:rsidR="00AF48FE">
        <w:rPr>
          <w:rFonts w:hint="eastAsia"/>
        </w:rPr>
        <w:t>RSSI</w:t>
      </w:r>
      <w:r w:rsidR="00AF48FE">
        <w:t>是无线环境中以任意单位表示的相对接收信号强度。</w:t>
      </w:r>
      <w:r w:rsidR="00AF48FE">
        <w:rPr>
          <w:rFonts w:hint="eastAsia"/>
        </w:rPr>
        <w:t>RSSI</w:t>
      </w:r>
      <w:r w:rsidR="00AF48FE">
        <w:t>指示接收无线电在天线和可能的电缆损耗后接收的功率电平。</w:t>
      </w:r>
      <w:r w:rsidR="00AF48FE">
        <w:rPr>
          <w:rFonts w:hint="eastAsia"/>
        </w:rPr>
        <w:t>因此</w:t>
      </w:r>
      <w:r w:rsidR="00AF48FE">
        <w:t>，</w:t>
      </w:r>
      <w:r w:rsidR="00AF48FE">
        <w:rPr>
          <w:rFonts w:hint="eastAsia"/>
        </w:rPr>
        <w:t>RSSI</w:t>
      </w:r>
      <w:r w:rsidR="00AF48FE">
        <w:t>数越高，</w:t>
      </w:r>
      <w:r w:rsidR="00AF48FE">
        <w:rPr>
          <w:rFonts w:hint="eastAsia"/>
        </w:rPr>
        <w:t>信号</w:t>
      </w:r>
      <w:r w:rsidR="00AF48FE">
        <w:t>越强。</w:t>
      </w:r>
      <w:r w:rsidR="00AF48FE">
        <w:rPr>
          <w:rFonts w:hint="eastAsia"/>
        </w:rPr>
        <w:t>因此</w:t>
      </w:r>
      <w:r w:rsidR="00AF48FE">
        <w:t>，</w:t>
      </w:r>
      <w:r w:rsidR="00AF48FE">
        <w:rPr>
          <w:rFonts w:hint="eastAsia"/>
        </w:rPr>
        <w:t>当</w:t>
      </w:r>
      <w:r w:rsidR="00AF48FE">
        <w:t>以负</w:t>
      </w:r>
      <w:r w:rsidR="00AF48FE">
        <w:rPr>
          <w:rFonts w:hint="eastAsia"/>
        </w:rPr>
        <w:t>形式</w:t>
      </w:r>
      <w:r w:rsidR="00AF48FE">
        <w:t>（例如-100）表示RSSI值时，</w:t>
      </w:r>
      <w:r w:rsidR="00AF48FE">
        <w:rPr>
          <w:rFonts w:hint="eastAsia"/>
        </w:rPr>
        <w:t>该值</w:t>
      </w:r>
      <w:r w:rsidR="00AF48FE">
        <w:t>越接近0，</w:t>
      </w:r>
      <w:r w:rsidR="00AF48FE">
        <w:rPr>
          <w:rFonts w:hint="eastAsia"/>
        </w:rPr>
        <w:t>接收信号</w:t>
      </w:r>
      <w:r w:rsidR="00AF48FE">
        <w:t>越强。</w:t>
      </w:r>
    </w:p>
    <w:p w14:paraId="323A7F72" w14:textId="09547E9D" w:rsidR="00E221FC" w:rsidRDefault="00DE3B78" w:rsidP="00BF11C2">
      <w:pPr>
        <w:pStyle w:val="3"/>
      </w:pPr>
      <w:bookmarkStart w:id="13" w:name="_Toc388194446"/>
      <w:r>
        <w:rPr>
          <w:rFonts w:hint="eastAsia"/>
        </w:rPr>
        <w:t>相位</w:t>
      </w:r>
      <w:bookmarkEnd w:id="13"/>
    </w:p>
    <w:p w14:paraId="3C2E7AD2" w14:textId="5B069F00" w:rsidR="00BF11C2" w:rsidRDefault="00F72AC6" w:rsidP="004E509C">
      <w:r>
        <w:rPr>
          <w:rFonts w:hint="eastAsia"/>
        </w:rPr>
        <w:t>相位（phase）是波形周期中某个时间点（瞬间）的位置。</w:t>
      </w:r>
      <w:r w:rsidR="005D08B5">
        <w:rPr>
          <w:rFonts w:hint="eastAsia"/>
        </w:rPr>
        <w:t>相位描述信号波形变化的度量通常以度（角度）为单位，也叫做相角。</w:t>
      </w:r>
      <w:r>
        <w:rPr>
          <w:rFonts w:hint="eastAsia"/>
        </w:rPr>
        <w:t>完整的周期被定义为波形返回其任意初始值所需的时间间隔</w:t>
      </w:r>
      <w:r w:rsidR="00E174D2">
        <w:rPr>
          <w:rFonts w:hint="eastAsia"/>
        </w:rPr>
        <w:t>，波形循环一周即为360°</w:t>
      </w:r>
      <w:r>
        <w:rPr>
          <w:rFonts w:hint="eastAsia"/>
        </w:rPr>
        <w:t>。</w:t>
      </w:r>
    </w:p>
    <w:p w14:paraId="21FC1C83" w14:textId="49709751" w:rsidR="000E16BE" w:rsidRDefault="000E16BE" w:rsidP="004E509C">
      <w:r>
        <w:rPr>
          <w:rFonts w:hint="eastAsia"/>
        </w:rPr>
        <w:t>对于</w:t>
      </w:r>
      <w:r w:rsidR="00BF61D2">
        <w:rPr>
          <w:rFonts w:hint="eastAsia"/>
        </w:rPr>
        <w:t>频率为</w:t>
      </w:r>
      <m:oMath>
        <m:r>
          <w:rPr>
            <w:rFonts w:ascii="Cambria Math" w:hAnsi="Cambria Math"/>
          </w:rPr>
          <m:t>f (Hz)</m:t>
        </m:r>
      </m:oMath>
      <w:r w:rsidR="001A6432">
        <w:rPr>
          <w:rFonts w:hint="eastAsia"/>
        </w:rPr>
        <w:t>的RF载波，频率和波长之间的关系由下式给出</w:t>
      </w:r>
    </w:p>
    <w:p w14:paraId="786BB035" w14:textId="6646FE6D" w:rsidR="007707D4" w:rsidRPr="00EA61E8" w:rsidRDefault="00EA61E8" w:rsidP="004E509C">
      <m:oMathPara>
        <m:oMath>
          <m:r>
            <w:rPr>
              <w:rFonts w:ascii="Cambria Math" w:hAnsi="Cambria Math"/>
            </w:rPr>
            <m:t>λ=</m:t>
          </m:r>
          <m:f>
            <m:fPr>
              <m:ctrlPr>
                <w:rPr>
                  <w:rFonts w:ascii="Cambria Math" w:hAnsi="Cambria Math"/>
                  <w:i/>
                </w:rPr>
              </m:ctrlPr>
            </m:fPr>
            <m:num>
              <m:r>
                <w:rPr>
                  <w:rFonts w:ascii="Cambria Math" w:hAnsi="Cambria Math"/>
                </w:rPr>
                <m:t>c</m:t>
              </m:r>
            </m:num>
            <m:den>
              <m:r>
                <w:rPr>
                  <w:rFonts w:ascii="Cambria Math" w:hAnsi="Cambria Math"/>
                </w:rPr>
                <m:t>f</m:t>
              </m:r>
            </m:den>
          </m:f>
          <m:r>
            <w:rPr>
              <w:rFonts w:ascii="Cambria Math" w:hAnsi="Cambria Math"/>
            </w:rPr>
            <m:t xml:space="preserve"> (</m:t>
          </m:r>
          <m:r>
            <w:rPr>
              <w:rFonts w:ascii="Cambria Math" w:hAnsi="Cambria Math"/>
            </w:rPr>
            <m:t>米</m:t>
          </m:r>
          <m:r>
            <w:rPr>
              <w:rFonts w:ascii="Cambria Math" w:hAnsi="Cambria Math"/>
            </w:rPr>
            <m:t>)</m:t>
          </m:r>
        </m:oMath>
      </m:oMathPara>
    </w:p>
    <w:p w14:paraId="4C9B86D2" w14:textId="5084D8C1" w:rsidR="00EA61E8" w:rsidRDefault="00EA61E8" w:rsidP="00EA61E8">
      <w:pPr>
        <w:ind w:firstLine="0"/>
      </w:pPr>
      <w:r>
        <w:rPr>
          <w:rFonts w:hint="eastAsia"/>
        </w:rPr>
        <w:t>其中</w:t>
      </w:r>
      <m:oMath>
        <m:r>
          <w:rPr>
            <w:rFonts w:ascii="Cambria Math" w:hAnsi="Cambria Math"/>
          </w:rPr>
          <m:t>c</m:t>
        </m:r>
      </m:oMath>
      <w:r w:rsidR="00D315E4">
        <w:rPr>
          <w:rFonts w:hint="eastAsia"/>
        </w:rPr>
        <w:t>是通信介质中的EM波的速度，在空气中等于光速。</w:t>
      </w:r>
    </w:p>
    <w:p w14:paraId="470FB426" w14:textId="4F34C830" w:rsidR="00080F53" w:rsidRDefault="00080F53" w:rsidP="00EA61E8">
      <w:pPr>
        <w:ind w:firstLine="0"/>
      </w:pPr>
      <w:r>
        <w:rPr>
          <w:rFonts w:hint="eastAsia"/>
        </w:rPr>
        <w:tab/>
        <w:t>如图2-1所示，信号经过的总距离为</w:t>
      </w:r>
      <m:oMath>
        <m:r>
          <w:rPr>
            <w:rFonts w:ascii="Cambria Math" w:hAnsi="Cambria Math"/>
          </w:rPr>
          <m:t>2</m:t>
        </m:r>
        <m:r>
          <w:rPr>
            <w:rFonts w:ascii="Cambria Math" w:hAnsi="Cambria Math" w:cs="STIXGeneral-Regular"/>
          </w:rPr>
          <m:t>R</m:t>
        </m:r>
      </m:oMath>
      <w:r>
        <w:rPr>
          <w:rFonts w:hint="eastAsia"/>
        </w:rPr>
        <w:t>。除了距离上的RF相位旋转之外，阅读器的发射电路</w:t>
      </w:r>
      <w:r w:rsidR="00E9109F">
        <w:rPr>
          <w:rFonts w:hint="eastAsia"/>
        </w:rPr>
        <w:t>、标签的发射特性以及阅读器的接收器电路都将分别引入一些额外的相位</w:t>
      </w:r>
      <w:r w:rsidR="00B440AF">
        <w:rPr>
          <w:rFonts w:hint="eastAsia"/>
        </w:rPr>
        <w:t>旋转</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rsidR="007300A9">
        <w:rPr>
          <w:rFonts w:hint="eastAsia"/>
        </w:rPr>
        <w:t>，</w:t>
      </w:r>
      <m:oMath>
        <m:sSub>
          <m:sSubPr>
            <m:ctrlPr>
              <w:rPr>
                <w:rFonts w:ascii="Cambria Math" w:hAnsi="Cambria Math"/>
                <w:i/>
              </w:rPr>
            </m:ctrlPr>
          </m:sSubPr>
          <m:e>
            <m:r>
              <w:rPr>
                <w:rFonts w:ascii="Cambria Math" w:hAnsi="Cambria Math"/>
              </w:rPr>
              <m:t>θ</m:t>
            </m:r>
          </m:e>
          <m:sub>
            <m:r>
              <w:rPr>
                <w:rFonts w:ascii="Cambria Math" w:hAnsi="Cambria Math"/>
              </w:rPr>
              <m:t>Tag</m:t>
            </m:r>
          </m:sub>
        </m:sSub>
      </m:oMath>
      <w:r w:rsidR="007300A9">
        <w:rPr>
          <w:rFonts w:hint="eastAsia"/>
        </w:rPr>
        <w:t>，</w:t>
      </w:r>
      <m:oMath>
        <m:sSub>
          <m:sSubPr>
            <m:ctrlPr>
              <w:rPr>
                <w:rFonts w:ascii="Cambria Math" w:hAnsi="Cambria Math"/>
                <w:i/>
              </w:rPr>
            </m:ctrlPr>
          </m:sSubPr>
          <m:e>
            <m:r>
              <w:rPr>
                <w:rFonts w:ascii="Cambria Math" w:hAnsi="Cambria Math"/>
              </w:rPr>
              <m:t>θ</m:t>
            </m:r>
          </m:e>
          <m:sub>
            <m:r>
              <w:rPr>
                <w:rFonts w:ascii="Cambria Math" w:hAnsi="Cambria Math"/>
              </w:rPr>
              <m:t>R</m:t>
            </m:r>
          </m:sub>
        </m:sSub>
      </m:oMath>
      <w:r w:rsidR="00F12F59">
        <w:rPr>
          <w:rFonts w:hint="eastAsia"/>
        </w:rPr>
        <w:t>。总相位旋转可以表示为</w:t>
      </w:r>
    </w:p>
    <w:p w14:paraId="36F0CAF4" w14:textId="1A73DEAE" w:rsidR="00F12F59" w:rsidRPr="00EF7CC4" w:rsidRDefault="003027CB" w:rsidP="00EA61E8">
      <w:pPr>
        <w:ind w:firstLine="0"/>
        <w:rPr>
          <w:rFonts w:ascii="STIXGeneral-Regular" w:hAnsi="STIXGeneral-Regular" w:cs="STIXGeneral-Regular"/>
        </w:rPr>
      </w:pPr>
      <m:oMathPara>
        <m:oMath>
          <m:r>
            <w:rPr>
              <w:rFonts w:ascii="Cambria Math" w:hAnsi="Cambria Math" w:cs="STIXGeneral-Regular"/>
            </w:rPr>
            <m:t>θ=2∙π(</m:t>
          </m:r>
          <m:f>
            <m:fPr>
              <m:ctrlPr>
                <w:rPr>
                  <w:rFonts w:ascii="Cambria Math" w:hAnsi="Cambria Math" w:cs="STIXGeneral-Regular"/>
                  <w:i/>
                </w:rPr>
              </m:ctrlPr>
            </m:fPr>
            <m:num>
              <m:r>
                <w:rPr>
                  <w:rFonts w:ascii="Cambria Math" w:hAnsi="Cambria Math" w:cs="STIXGeneral-Regular"/>
                </w:rPr>
                <m:t>2R</m:t>
              </m:r>
            </m:num>
            <m:den>
              <m:r>
                <w:rPr>
                  <w:rFonts w:ascii="Cambria Math" w:hAnsi="Cambria Math" w:cs="STIXGeneral-Regular"/>
                </w:rPr>
                <m:t>λ</m:t>
              </m:r>
            </m:den>
          </m:f>
          <m:r>
            <w:rPr>
              <w:rFonts w:ascii="Cambria Math" w:hAnsi="Cambria Math" w:cs="STIXGeneral-Regular"/>
            </w:rPr>
            <m:t>)+</m:t>
          </m:r>
          <m:sSub>
            <m:sSubPr>
              <m:ctrlPr>
                <w:rPr>
                  <w:rFonts w:ascii="Cambria Math" w:hAnsi="Cambria Math" w:cs="STIXGeneral-Regular"/>
                  <w:i/>
                </w:rPr>
              </m:ctrlPr>
            </m:sSubPr>
            <m:e>
              <m:r>
                <w:rPr>
                  <w:rFonts w:ascii="Cambria Math" w:hAnsi="Cambria Math" w:cs="STIXGeneral-Regular"/>
                </w:rPr>
                <m:t>θ</m:t>
              </m:r>
            </m:e>
            <m:sub>
              <m:r>
                <w:rPr>
                  <w:rFonts w:ascii="Cambria Math" w:hAnsi="Cambria Math" w:cs="STIXGeneral-Regular"/>
                </w:rPr>
                <m:t>T</m:t>
              </m:r>
            </m:sub>
          </m:sSub>
          <m:r>
            <w:rPr>
              <w:rFonts w:ascii="Cambria Math" w:hAnsi="Cambria Math" w:cs="STIXGeneral-Regular"/>
            </w:rPr>
            <m:t>+</m:t>
          </m:r>
          <m:sSub>
            <m:sSubPr>
              <m:ctrlPr>
                <w:rPr>
                  <w:rFonts w:ascii="Cambria Math" w:hAnsi="Cambria Math" w:cs="STIXGeneral-Regular"/>
                  <w:i/>
                </w:rPr>
              </m:ctrlPr>
            </m:sSubPr>
            <m:e>
              <m:r>
                <w:rPr>
                  <w:rFonts w:ascii="Cambria Math" w:hAnsi="Cambria Math" w:cs="STIXGeneral-Regular"/>
                </w:rPr>
                <m:t>θ</m:t>
              </m:r>
            </m:e>
            <m:sub>
              <m:r>
                <w:rPr>
                  <w:rFonts w:ascii="Cambria Math" w:hAnsi="Cambria Math" w:cs="STIXGeneral-Regular"/>
                </w:rPr>
                <m:t>R</m:t>
              </m:r>
            </m:sub>
          </m:sSub>
          <m:r>
            <w:rPr>
              <w:rFonts w:ascii="Cambria Math" w:hAnsi="Cambria Math" w:cs="STIXGeneral-Regular"/>
            </w:rPr>
            <m:t>+</m:t>
          </m:r>
          <m:sSub>
            <m:sSubPr>
              <m:ctrlPr>
                <w:rPr>
                  <w:rFonts w:ascii="Cambria Math" w:hAnsi="Cambria Math" w:cs="STIXGeneral-Regular"/>
                  <w:i/>
                </w:rPr>
              </m:ctrlPr>
            </m:sSubPr>
            <m:e>
              <m:r>
                <w:rPr>
                  <w:rFonts w:ascii="Cambria Math" w:hAnsi="Cambria Math" w:cs="STIXGeneral-Regular"/>
                </w:rPr>
                <m:t>θ</m:t>
              </m:r>
            </m:e>
            <m:sub>
              <m:r>
                <w:rPr>
                  <w:rFonts w:ascii="Cambria Math" w:hAnsi="Cambria Math" w:cs="STIXGeneral-Regular"/>
                </w:rPr>
                <m:t>Tag</m:t>
              </m:r>
            </m:sub>
          </m:sSub>
        </m:oMath>
      </m:oMathPara>
    </w:p>
    <w:p w14:paraId="12CEAC84" w14:textId="46689856" w:rsidR="00EF7CC4" w:rsidRDefault="00EF7CC4" w:rsidP="00EA61E8">
      <w:pPr>
        <w:ind w:firstLine="0"/>
        <w:rPr>
          <w:rFonts w:ascii="STIXGeneral-Regular" w:hAnsi="STIXGeneral-Regular" w:cs="STIXGeneral-Regular"/>
        </w:rPr>
      </w:pPr>
      <w:r>
        <w:rPr>
          <w:rFonts w:ascii="STIXGeneral-Regular" w:hAnsi="STIXGeneral-Regular" w:cs="STIXGeneral-Regular" w:hint="eastAsia"/>
        </w:rPr>
        <w:tab/>
      </w:r>
      <w:r>
        <w:rPr>
          <w:rFonts w:ascii="STIXGeneral-Regular" w:hAnsi="STIXGeneral-Regular" w:cs="STIXGeneral-Regular" w:hint="eastAsia"/>
        </w:rPr>
        <w:t>由于相位是一个周期为</w:t>
      </w:r>
      <m:oMath>
        <m:r>
          <w:rPr>
            <w:rFonts w:ascii="Cambria Math" w:hAnsi="Cambria Math" w:cs="STIXGeneral-Regular"/>
          </w:rPr>
          <m:t>2π</m:t>
        </m:r>
      </m:oMath>
      <w:r w:rsidR="000E10DF">
        <w:rPr>
          <w:rFonts w:ascii="STIXGeneral-Regular" w:hAnsi="STIXGeneral-Regular" w:cs="STIXGeneral-Regular" w:hint="eastAsia"/>
        </w:rPr>
        <w:t>弧度的周期函数，因此相位值将在以载波波长的一半的整数倍分开的距离处明显重复。</w:t>
      </w:r>
    </w:p>
    <w:p w14:paraId="6A327347" w14:textId="7073FC65" w:rsidR="003027CB" w:rsidRPr="00747A88" w:rsidRDefault="00820D9C" w:rsidP="00EA61E8">
      <w:pPr>
        <w:ind w:firstLine="0"/>
        <w:rPr>
          <w:rFonts w:ascii="Cambria Math" w:hAnsi="Cambria Math" w:cs="STIXGeneral-Regular" w:hint="eastAsia"/>
          <w:i/>
        </w:rPr>
      </w:pPr>
      <m:oMathPara>
        <m:oMath>
          <m:sSub>
            <m:sSubPr>
              <m:ctrlPr>
                <w:rPr>
                  <w:rFonts w:ascii="Cambria Math" w:hAnsi="Cambria Math" w:cs="STIXGeneral-Regular"/>
                  <w:i/>
                </w:rPr>
              </m:ctrlPr>
            </m:sSubPr>
            <m:e>
              <m:r>
                <w:rPr>
                  <w:rFonts w:ascii="Cambria Math" w:hAnsi="Cambria Math" w:cs="STIXGeneral-Regular"/>
                </w:rPr>
                <m:t>R</m:t>
              </m:r>
            </m:e>
            <m:sub>
              <m:r>
                <w:rPr>
                  <w:rFonts w:ascii="Cambria Math" w:hAnsi="Cambria Math" w:cs="STIXGeneral-Regular"/>
                </w:rPr>
                <m:t>n</m:t>
              </m:r>
            </m:sub>
          </m:sSub>
          <m:r>
            <w:rPr>
              <w:rFonts w:ascii="Cambria Math" w:hAnsi="Cambria Math" w:cs="STIXGeneral-Regular"/>
            </w:rPr>
            <m:t>=</m:t>
          </m:r>
          <m:f>
            <m:fPr>
              <m:ctrlPr>
                <w:rPr>
                  <w:rFonts w:ascii="Cambria Math" w:hAnsi="Cambria Math" w:cs="STIXGeneral-Regular"/>
                  <w:i/>
                </w:rPr>
              </m:ctrlPr>
            </m:fPr>
            <m:num>
              <m:r>
                <w:rPr>
                  <w:rFonts w:ascii="Cambria Math" w:hAnsi="Cambria Math" w:cs="STIXGeneral-Regular"/>
                </w:rPr>
                <m:t>nλ</m:t>
              </m:r>
            </m:num>
            <m:den>
              <m:r>
                <w:rPr>
                  <w:rFonts w:ascii="Cambria Math" w:hAnsi="Cambria Math" w:cs="STIXGeneral-Regular"/>
                </w:rPr>
                <m:t>2</m:t>
              </m:r>
            </m:den>
          </m:f>
          <m:r>
            <w:rPr>
              <w:rFonts w:ascii="Cambria Math" w:hAnsi="Cambria Math" w:cs="STIXGeneral-Regular"/>
            </w:rPr>
            <m:t>, n = 0, 1, 2, …</m:t>
          </m:r>
        </m:oMath>
      </m:oMathPara>
    </w:p>
    <w:p w14:paraId="6667AA5F" w14:textId="77777777" w:rsidR="00747A88" w:rsidRDefault="00747A88" w:rsidP="00747A88">
      <w:pPr>
        <w:pStyle w:val="2"/>
      </w:pPr>
      <w:bookmarkStart w:id="14" w:name="_Toc388194447"/>
      <w:r>
        <w:rPr>
          <w:rFonts w:hint="eastAsia"/>
        </w:rPr>
        <w:t>RFID定位技术</w:t>
      </w:r>
      <w:bookmarkEnd w:id="14"/>
    </w:p>
    <w:p w14:paraId="31FFFA5F" w14:textId="77777777" w:rsidR="00747A88" w:rsidRDefault="00747A88" w:rsidP="00747A88">
      <w:r>
        <w:rPr>
          <w:rFonts w:hint="eastAsia"/>
        </w:rPr>
        <w:t>在RFID定位中，若按照定位技术的参考信号特征，主要可以分为三大类：基于RSSI的定位方案、基于相位的定位方案、基于接近度的定位方案。</w:t>
      </w:r>
    </w:p>
    <w:p w14:paraId="4434CBA7" w14:textId="77777777" w:rsidR="00747A88" w:rsidRDefault="00747A88" w:rsidP="00747A88">
      <w:r>
        <w:rPr>
          <w:rFonts w:hint="eastAsia"/>
        </w:rPr>
        <w:t>早期的RFID定位方案大多基于RSSI。在已知位置部署的参考标签的RSSI</w:t>
      </w:r>
      <w:r>
        <w:rPr>
          <w:rFonts w:hint="eastAsia"/>
        </w:rPr>
        <w:lastRenderedPageBreak/>
        <w:t>被记录下来以用来定位目标标签。但是RSSI并不是一个可靠稳定的位置指标，其对标签的转向和天线增益异常敏感。而在移动的场景中，标签的方向往往是不可知的。</w:t>
      </w:r>
    </w:p>
    <w:p w14:paraId="3875A7E6" w14:textId="77777777" w:rsidR="00747A88" w:rsidRDefault="00747A88" w:rsidP="00747A88">
      <w:r>
        <w:rPr>
          <w:rFonts w:hint="eastAsia"/>
        </w:rPr>
        <w:t>基于相位的定位方案可以分为两类，</w:t>
      </w:r>
      <w:proofErr w:type="spellStart"/>
      <w:r>
        <w:rPr>
          <w:rFonts w:hint="eastAsia"/>
        </w:rPr>
        <w:t>AoA</w:t>
      </w:r>
      <w:proofErr w:type="spellEnd"/>
      <w:r>
        <w:rPr>
          <w:rFonts w:hint="eastAsia"/>
        </w:rPr>
        <w:t>（到达角）和SAR（合成孔径）。</w:t>
      </w:r>
      <w:proofErr w:type="spellStart"/>
      <w:r>
        <w:rPr>
          <w:rFonts w:hint="eastAsia"/>
        </w:rPr>
        <w:t>AoA</w:t>
      </w:r>
      <w:proofErr w:type="spellEnd"/>
      <w:r>
        <w:rPr>
          <w:rFonts w:hint="eastAsia"/>
        </w:rPr>
        <w:t>定位技术基本步骤如图2-1所示，基于到达时间差的RFID定位机制主要依靠测量射频电波从阅读器天线到达RFID标签的角度，然后通过多基点的不同角度计算传播方向途径，几条途径相交即可得出标签的估算为止。而SAR方法最先用在雷达系统中，主要利用天线阵列来进行物体定位和地形成像。</w:t>
      </w:r>
    </w:p>
    <w:p w14:paraId="14B7016B" w14:textId="77777777" w:rsidR="00747A88" w:rsidRDefault="00747A88" w:rsidP="00747A88">
      <w:r>
        <w:rPr>
          <w:noProof/>
        </w:rPr>
        <w:drawing>
          <wp:inline distT="0" distB="0" distL="0" distR="0" wp14:anchorId="2D198535" wp14:editId="47180B3C">
            <wp:extent cx="5274310" cy="1803183"/>
            <wp:effectExtent l="0" t="0" r="8890" b="63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803183"/>
                    </a:xfrm>
                    <a:prstGeom prst="rect">
                      <a:avLst/>
                    </a:prstGeom>
                    <a:noFill/>
                    <a:ln>
                      <a:noFill/>
                    </a:ln>
                  </pic:spPr>
                </pic:pic>
              </a:graphicData>
            </a:graphic>
          </wp:inline>
        </w:drawing>
      </w:r>
    </w:p>
    <w:p w14:paraId="4BBE17B3" w14:textId="77777777" w:rsidR="00747A88" w:rsidRDefault="00747A88" w:rsidP="00747A88">
      <w:pPr>
        <w:jc w:val="center"/>
        <w:rPr>
          <w:sz w:val="21"/>
          <w:szCs w:val="21"/>
        </w:rPr>
      </w:pPr>
      <w:r>
        <w:rPr>
          <w:rFonts w:hint="eastAsia"/>
          <w:sz w:val="21"/>
          <w:szCs w:val="21"/>
        </w:rPr>
        <w:t xml:space="preserve">图2-1 </w:t>
      </w:r>
      <w:proofErr w:type="spellStart"/>
      <w:r>
        <w:rPr>
          <w:rFonts w:hint="eastAsia"/>
          <w:sz w:val="21"/>
          <w:szCs w:val="21"/>
        </w:rPr>
        <w:t>AoA</w:t>
      </w:r>
      <w:proofErr w:type="spellEnd"/>
      <w:r>
        <w:rPr>
          <w:rFonts w:hint="eastAsia"/>
          <w:sz w:val="21"/>
          <w:szCs w:val="21"/>
        </w:rPr>
        <w:t>原理图</w:t>
      </w:r>
    </w:p>
    <w:p w14:paraId="569FFFD9" w14:textId="77777777" w:rsidR="00747A88" w:rsidRDefault="00747A88" w:rsidP="00747A88">
      <w:r>
        <w:rPr>
          <w:rFonts w:hint="eastAsia"/>
        </w:rPr>
        <w:t>最后一种定位技术基于接近度。这种方法依赖于密集的天线部署。当目标标签进入天线的无线电范围时，其位置假定和该接收器相同。</w:t>
      </w:r>
    </w:p>
    <w:p w14:paraId="53270F28" w14:textId="77777777" w:rsidR="00747A88" w:rsidRDefault="00747A88" w:rsidP="00747A88">
      <w:r>
        <w:rPr>
          <w:rFonts w:hint="eastAsia"/>
        </w:rPr>
        <w:t>若按照RFID定位技术的方法进行划分，主要有三角测量法和场景感知法等两大类。三角测量法采用个多点协作的方式，通过距离、角度等元素进行定位。而场景感知法，通过在整个场景中预研或实时的反应场景中的无线电信号特征，进行定位信息解读。</w:t>
      </w:r>
    </w:p>
    <w:p w14:paraId="1C7D5DE1" w14:textId="77777777" w:rsidR="00747A88" w:rsidRDefault="00747A88" w:rsidP="00747A88">
      <w:r>
        <w:rPr>
          <w:rFonts w:hint="eastAsia"/>
        </w:rPr>
        <w:t>三角测量法分为TOA/TDOA和AOA两种，前者是以估算出来的距离为参考标准进行定位测算，后者则由估算出来的角度为参考标准进行定位测算。</w:t>
      </w:r>
    </w:p>
    <w:p w14:paraId="10874D3E" w14:textId="77777777" w:rsidR="00747A88" w:rsidRPr="00FD445C" w:rsidRDefault="00747A88" w:rsidP="00747A88">
      <w:r>
        <w:rPr>
          <w:rFonts w:hint="eastAsia"/>
        </w:rPr>
        <w:t>场景感知法主要分为参考节点法、场景指纹法、规律建模法等方法。在当前最热门的研究前沿中，这一类方法多数依靠反射信号能量指标（RSSI）。在参考节点法中，通过在场景中适当的部署参考节点，将目标与参考节点集进行无线电特征对比，从而进行定位。在场景指纹法中，通过预先采集场景中各个基准点的无线电特征指纹信息，然后进行定位。在规律建模法中，通过无线电特征衰减等规律，建立场景内传播模型，进而通过距离进行定位。</w:t>
      </w:r>
    </w:p>
    <w:p w14:paraId="31AB0875" w14:textId="77777777" w:rsidR="00747A88" w:rsidRDefault="00747A88" w:rsidP="00747A88">
      <w:pPr>
        <w:pStyle w:val="3"/>
      </w:pPr>
      <w:bookmarkStart w:id="15" w:name="_Toc388194448"/>
      <w:r>
        <w:rPr>
          <w:rFonts w:hint="eastAsia"/>
        </w:rPr>
        <w:lastRenderedPageBreak/>
        <w:t>相对定位</w:t>
      </w:r>
      <w:bookmarkEnd w:id="15"/>
    </w:p>
    <w:p w14:paraId="09704E8B" w14:textId="77777777" w:rsidR="00747A88" w:rsidRPr="00F604C2" w:rsidRDefault="00747A88" w:rsidP="00747A88">
      <w:r>
        <w:rPr>
          <w:rFonts w:hint="eastAsia"/>
        </w:rPr>
        <w:t>相对定位关注多个对象的相对位置，因此不需要进行绝对的本地化，并不需要任何参考节点的预先部署。</w:t>
      </w:r>
    </w:p>
    <w:p w14:paraId="3481DC66" w14:textId="77777777" w:rsidR="00747A88" w:rsidRPr="00CB26B2" w:rsidRDefault="00747A88" w:rsidP="00747A88">
      <w:r>
        <w:rPr>
          <w:rFonts w:hint="eastAsia"/>
        </w:rPr>
        <w:t>STPP[4]</w:t>
      </w:r>
      <w:bookmarkStart w:id="16" w:name="_Toc481322464"/>
      <w:bookmarkEnd w:id="16"/>
      <w:r>
        <w:rPr>
          <w:rFonts w:hint="eastAsia"/>
        </w:rPr>
        <w:t>是第一个处理2D相对定位的工作。它研究相位分布中的空间-时间动态，需要天线在扫描过程中穿过垂直点以收集足够的相位，从相位序列中检测出V-zone，从而利用V-zone的波谷或波峰确定标签的位置。</w:t>
      </w:r>
    </w:p>
    <w:p w14:paraId="74F10DD8" w14:textId="77777777" w:rsidR="00747A88" w:rsidRPr="009E586E" w:rsidRDefault="00747A88" w:rsidP="00747A88">
      <w:pPr>
        <w:pStyle w:val="3"/>
      </w:pPr>
      <w:bookmarkStart w:id="17" w:name="_Toc388194449"/>
      <w:r>
        <w:rPr>
          <w:rFonts w:hint="eastAsia"/>
        </w:rPr>
        <w:t>绝对定位</w:t>
      </w:r>
      <w:bookmarkEnd w:id="17"/>
    </w:p>
    <w:p w14:paraId="5EACFAAC" w14:textId="77777777" w:rsidR="00747A88" w:rsidRPr="00187A0F" w:rsidRDefault="00747A88" w:rsidP="00747A88">
      <w:proofErr w:type="spellStart"/>
      <w:r>
        <w:rPr>
          <w:rFonts w:hint="eastAsia"/>
        </w:rPr>
        <w:t>PinIt</w:t>
      </w:r>
      <w:proofErr w:type="spellEnd"/>
      <w:r>
        <w:rPr>
          <w:rFonts w:hint="eastAsia"/>
        </w:rPr>
        <w:t>[5]通过预先部署密集的参考标签，采用移动的天线来测量已知位置的参考标签的多径分布，通过比较目标标签和参考标签的多径分布特征来确定目标标签的位置。其优点是能够在非视距环境中定位标签，但是缺点在于需要预先部署大量参考标签。</w:t>
      </w:r>
      <w:proofErr w:type="spellStart"/>
      <w:r>
        <w:rPr>
          <w:rFonts w:hint="eastAsia"/>
        </w:rPr>
        <w:t>Tagoram</w:t>
      </w:r>
      <w:proofErr w:type="spellEnd"/>
      <w:r>
        <w:rPr>
          <w:rFonts w:hint="eastAsia"/>
        </w:rPr>
        <w:t>[6]利用标签的移动性，通过在一个时间窗口内使用几个物理天线的读数来构建虚拟天线阵列，通过差分增强全息图（DAH）来实现对RFID标签高精度地即时跟踪。其优点在于能够能够达到厘米乃至毫米级的定位精度，但是缺点是需要复杂的多读数校准。</w:t>
      </w:r>
    </w:p>
    <w:p w14:paraId="3EB1C214" w14:textId="77777777" w:rsidR="000168D3" w:rsidRDefault="000168D3" w:rsidP="000168D3">
      <w:pPr>
        <w:pStyle w:val="2"/>
      </w:pPr>
      <w:bookmarkStart w:id="18" w:name="_Toc388194450"/>
      <w:r>
        <w:rPr>
          <w:rFonts w:hint="eastAsia"/>
        </w:rPr>
        <w:t>多波束天线</w:t>
      </w:r>
      <w:bookmarkEnd w:id="18"/>
    </w:p>
    <w:p w14:paraId="446F4445" w14:textId="77777777" w:rsidR="000168D3" w:rsidRPr="000918D2" w:rsidRDefault="000168D3" w:rsidP="000168D3">
      <w:r>
        <w:rPr>
          <w:rFonts w:hint="eastAsia"/>
        </w:rPr>
        <w:t>多波束天线能够产生多个元波束，这些元波束可以合成一个或几个成形波束，来覆盖特定的空域。多波束天线有三种基本形式：透镜式、反射面式和相控阵式。该部分工作主要基于多波束相控阵天线，该类天线由许多辐射元排阵过程，通过波束成形技术，用波束形成网格向阵列单元激烈所需的振幅和相位，以形成不同形状的成形波束。其可灵活控制波束数目和形状，可以控制波束实现快速扫描。</w:t>
      </w:r>
    </w:p>
    <w:p w14:paraId="7B9ADE15" w14:textId="77777777" w:rsidR="000168D3" w:rsidRDefault="000168D3" w:rsidP="000168D3">
      <w:pPr>
        <w:pStyle w:val="3"/>
      </w:pPr>
      <w:bookmarkStart w:id="19" w:name="_Toc388194451"/>
      <w:r>
        <w:rPr>
          <w:rFonts w:hint="eastAsia"/>
        </w:rPr>
        <w:t>波束成形（</w:t>
      </w:r>
      <w:proofErr w:type="spellStart"/>
      <w:r>
        <w:rPr>
          <w:rFonts w:hint="eastAsia"/>
        </w:rPr>
        <w:t>beamforming</w:t>
      </w:r>
      <w:proofErr w:type="spellEnd"/>
      <w:r>
        <w:rPr>
          <w:rFonts w:hint="eastAsia"/>
        </w:rPr>
        <w:t>）技术</w:t>
      </w:r>
      <w:bookmarkEnd w:id="19"/>
    </w:p>
    <w:p w14:paraId="7F46D5B8" w14:textId="77777777" w:rsidR="000168D3" w:rsidRPr="00423C53" w:rsidRDefault="000168D3" w:rsidP="000168D3">
      <w:r>
        <w:rPr>
          <w:rFonts w:hint="eastAsia"/>
        </w:rPr>
        <w:t>波束成形是</w:t>
      </w:r>
      <w:r>
        <w:t>传感器阵列中用于定向信号传输或接</w:t>
      </w:r>
      <w:r>
        <w:rPr>
          <w:rFonts w:hint="eastAsia"/>
        </w:rPr>
        <w:t>收</w:t>
      </w:r>
      <w:r>
        <w:t>的信号处理技术。这是通过将天线阵列中的</w:t>
      </w:r>
      <w:r>
        <w:rPr>
          <w:rFonts w:hint="eastAsia"/>
        </w:rPr>
        <w:t>元件</w:t>
      </w:r>
      <w:r>
        <w:t>以这样的方式组合来实现的，</w:t>
      </w:r>
      <w:r>
        <w:rPr>
          <w:rFonts w:hint="eastAsia"/>
        </w:rPr>
        <w:t>即</w:t>
      </w:r>
      <w:r>
        <w:t>特定角度的信号经历相长干涉而其他经历相消干涉。波束成形可以在发送端和接收端都是用，</w:t>
      </w:r>
      <w:r>
        <w:rPr>
          <w:rFonts w:hint="eastAsia"/>
        </w:rPr>
        <w:t>已实现</w:t>
      </w:r>
      <w:r>
        <w:t>空间</w:t>
      </w:r>
      <w:r>
        <w:lastRenderedPageBreak/>
        <w:t>选择性。</w:t>
      </w:r>
    </w:p>
    <w:p w14:paraId="5B81EB0E" w14:textId="77777777" w:rsidR="000168D3" w:rsidRDefault="000168D3" w:rsidP="000168D3">
      <w:pPr>
        <w:pStyle w:val="3"/>
      </w:pPr>
      <w:bookmarkStart w:id="20" w:name="_Toc388194452"/>
      <w:proofErr w:type="spellStart"/>
      <w:proofErr w:type="gramStart"/>
      <w:r>
        <w:rPr>
          <w:rFonts w:hint="eastAsia"/>
        </w:rPr>
        <w:t>xArray</w:t>
      </w:r>
      <w:bookmarkEnd w:id="20"/>
      <w:proofErr w:type="spellEnd"/>
      <w:proofErr w:type="gramEnd"/>
    </w:p>
    <w:p w14:paraId="222351A1" w14:textId="77777777" w:rsidR="000168D3" w:rsidRDefault="000168D3" w:rsidP="000168D3">
      <w:proofErr w:type="spellStart"/>
      <w:r>
        <w:rPr>
          <w:rFonts w:hint="eastAsia"/>
        </w:rPr>
        <w:t>xArray</w:t>
      </w:r>
      <w:proofErr w:type="spellEnd"/>
      <w:r>
        <w:rPr>
          <w:rFonts w:hint="eastAsia"/>
        </w:rPr>
        <w:t>是</w:t>
      </w:r>
      <w:r>
        <w:t xml:space="preserve">固定的RAIN </w:t>
      </w:r>
      <w:r>
        <w:rPr>
          <w:rFonts w:hint="eastAsia"/>
        </w:rPr>
        <w:t>RFID</w:t>
      </w:r>
      <w:r>
        <w:t>读写器系统，</w:t>
      </w:r>
      <w:r>
        <w:rPr>
          <w:rFonts w:hint="eastAsia"/>
        </w:rPr>
        <w:t>对</w:t>
      </w:r>
      <w:r>
        <w:t>贴</w:t>
      </w:r>
      <w:r>
        <w:rPr>
          <w:rFonts w:hint="eastAsia"/>
        </w:rPr>
        <w:t>附</w:t>
      </w:r>
      <w:r>
        <w:t xml:space="preserve">RAIN </w:t>
      </w:r>
      <w:r>
        <w:rPr>
          <w:rFonts w:hint="eastAsia"/>
        </w:rPr>
        <w:t>RFID</w:t>
      </w:r>
      <w:r>
        <w:t>标签的物</w:t>
      </w:r>
      <w:r>
        <w:rPr>
          <w:rFonts w:hint="eastAsia"/>
        </w:rPr>
        <w:t>品</w:t>
      </w:r>
      <w:r>
        <w:t>，</w:t>
      </w:r>
      <w:r>
        <w:rPr>
          <w:rFonts w:hint="eastAsia"/>
        </w:rPr>
        <w:t>具备</w:t>
      </w:r>
      <w:r>
        <w:t>实时在线、</w:t>
      </w:r>
      <w:r>
        <w:rPr>
          <w:rFonts w:hint="eastAsia"/>
        </w:rPr>
        <w:t>实时识别</w:t>
      </w:r>
      <w:r>
        <w:t>的</w:t>
      </w:r>
      <w:r>
        <w:rPr>
          <w:rFonts w:hint="eastAsia"/>
        </w:rPr>
        <w:t>广域</w:t>
      </w:r>
      <w:r>
        <w:t>监控、</w:t>
      </w:r>
      <w:r>
        <w:rPr>
          <w:rFonts w:hint="eastAsia"/>
        </w:rPr>
        <w:t>定位</w:t>
      </w:r>
      <w:r>
        <w:t>以及运动方向判定。</w:t>
      </w:r>
      <w:proofErr w:type="spellStart"/>
      <w:r>
        <w:rPr>
          <w:rFonts w:hint="eastAsia"/>
        </w:rPr>
        <w:t>xArray</w:t>
      </w:r>
      <w:proofErr w:type="spellEnd"/>
      <w:r>
        <w:t>是一个多波束天线，</w:t>
      </w:r>
      <w:r>
        <w:rPr>
          <w:rFonts w:hint="eastAsia"/>
        </w:rPr>
        <w:t>它</w:t>
      </w:r>
      <w:r>
        <w:t>通过束波成</w:t>
      </w:r>
      <w:r>
        <w:rPr>
          <w:rFonts w:hint="eastAsia"/>
        </w:rPr>
        <w:t>形</w:t>
      </w:r>
      <w:r>
        <w:t>即</w:t>
      </w:r>
      <w:proofErr w:type="spellStart"/>
      <w:r>
        <w:t>beamforming</w:t>
      </w:r>
      <w:proofErr w:type="spellEnd"/>
      <w:r>
        <w:t>的技术，</w:t>
      </w:r>
      <w:r>
        <w:rPr>
          <w:rFonts w:hint="eastAsia"/>
        </w:rPr>
        <w:t>形成</w:t>
      </w:r>
      <w:r>
        <w:t>52</w:t>
      </w:r>
      <w:r>
        <w:rPr>
          <w:rFonts w:hint="eastAsia"/>
        </w:rPr>
        <w:t>个</w:t>
      </w:r>
      <w:r>
        <w:t>线性波束，</w:t>
      </w:r>
      <w:r>
        <w:rPr>
          <w:rFonts w:hint="eastAsia"/>
        </w:rPr>
        <w:t>每个</w:t>
      </w:r>
      <w:r>
        <w:t>波束都能单独产生信号值。</w:t>
      </w:r>
    </w:p>
    <w:p w14:paraId="3FFF434A" w14:textId="77777777" w:rsidR="000168D3" w:rsidRDefault="000168D3" w:rsidP="000168D3">
      <w:proofErr w:type="spellStart"/>
      <w:r>
        <w:rPr>
          <w:rFonts w:hint="eastAsia"/>
        </w:rPr>
        <w:t>xArray</w:t>
      </w:r>
      <w:proofErr w:type="spellEnd"/>
      <w:r>
        <w:t>中的52</w:t>
      </w:r>
      <w:r>
        <w:rPr>
          <w:rFonts w:hint="eastAsia"/>
        </w:rPr>
        <w:t>个</w:t>
      </w:r>
      <w:r>
        <w:t>波束按照如图</w:t>
      </w:r>
      <w:r>
        <w:rPr>
          <w:rFonts w:hint="eastAsia"/>
        </w:rPr>
        <w:t>4-1</w:t>
      </w:r>
      <w:r>
        <w:t>方式排列，每个波束的编号按照逆时针、</w:t>
      </w:r>
      <w:r>
        <w:rPr>
          <w:rFonts w:hint="eastAsia"/>
        </w:rPr>
        <w:t>从里到外</w:t>
      </w:r>
      <w:r>
        <w:t>依次递增</w:t>
      </w:r>
      <w:r>
        <w:rPr>
          <w:rFonts w:hint="eastAsia"/>
        </w:rPr>
        <w:t>。</w:t>
      </w:r>
    </w:p>
    <w:p w14:paraId="3EC53165" w14:textId="77777777" w:rsidR="000168D3" w:rsidRDefault="000168D3" w:rsidP="000168D3">
      <w:r w:rsidRPr="000334E2">
        <w:rPr>
          <w:noProof/>
        </w:rPr>
        <mc:AlternateContent>
          <mc:Choice Requires="wpg">
            <w:drawing>
              <wp:inline distT="0" distB="0" distL="0" distR="0" wp14:anchorId="7A3DF127" wp14:editId="35594B85">
                <wp:extent cx="4576063" cy="3431540"/>
                <wp:effectExtent l="0" t="0" r="0" b="0"/>
                <wp:docPr id="5" name="Group 1"/>
                <wp:cNvGraphicFramePr/>
                <a:graphic xmlns:a="http://schemas.openxmlformats.org/drawingml/2006/main">
                  <a:graphicData uri="http://schemas.microsoft.com/office/word/2010/wordprocessingGroup">
                    <wpg:wgp>
                      <wpg:cNvGrpSpPr/>
                      <wpg:grpSpPr>
                        <a:xfrm>
                          <a:off x="0" y="0"/>
                          <a:ext cx="4576063" cy="3431540"/>
                          <a:chOff x="0" y="0"/>
                          <a:chExt cx="8177824" cy="6133368"/>
                        </a:xfrm>
                      </wpg:grpSpPr>
                      <pic:pic xmlns:pic="http://schemas.openxmlformats.org/drawingml/2006/picture">
                        <pic:nvPicPr>
                          <pic:cNvPr id="7" name="Picture 6"/>
                          <pic:cNvPicPr>
                            <a:picLocks noChangeAspect="1" noChangeArrowheads="1"/>
                          </pic:cNvPicPr>
                        </pic:nvPicPr>
                        <pic:blipFill>
                          <a:blip r:embed="rId15">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8" name="Arc 9"/>
                        <wps:cNvSpPr/>
                        <wps:spPr bwMode="auto">
                          <a:xfrm rot="17555842">
                            <a:off x="3799338" y="2942883"/>
                            <a:ext cx="921059" cy="921059"/>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9" name="Arc 10"/>
                        <wps:cNvSpPr/>
                        <wps:spPr bwMode="auto">
                          <a:xfrm>
                            <a:off x="3472710" y="2669436"/>
                            <a:ext cx="1383814" cy="1417608"/>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10" name="Arc 11"/>
                        <wps:cNvSpPr/>
                        <wps:spPr bwMode="auto">
                          <a:xfrm>
                            <a:off x="3211874" y="2428747"/>
                            <a:ext cx="1879600" cy="1877371"/>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g:wgp>
                  </a:graphicData>
                </a:graphic>
              </wp:inline>
            </w:drawing>
          </mc:Choice>
          <mc:Fallback>
            <w:pict>
              <v:group id="Group 1" o:spid="_x0000_s1026" style="width:360.3pt;height:270.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10;w+vEAAAA2gAAAA8AAABkcnMvZG93bnJldi54bWxEj09rAjEUxO+C3yE8wZtm9WDLahQRbS32Uv+g&#10;x+fmubuYvCybqOu3bwoFj8PM/IaZzBprxJ1qXzpWMOgnIIgzp0vOFex3q947CB+QNRrHpOBJHmbT&#10;dmuCqXYP/qH7NuQiQtinqKAIoUql9FlBFn3fVcTRu7jaYoiyzqWu8RHh1shhkoykxZLjQoEVLQrK&#10;rtubVXBcH0+7W/a5P3+Z5emw+TaH4YdRqttp5mMQgZrwCv+311rBG/xdiTdAT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Cw+vEAAAA2gAAAA8AAAAAAAAAAAAAAAAAnAIA&#10;AGRycy9kb3ducmV2LnhtbFBLBQYAAAAABAAEAPcAAACNAwAAAAA=&#10;">
                  <v:imagedata r:id="rId16" o:title=""/>
                </v:shape>
                <v:shape id="Arc 9" o:spid="_x0000_s1028" style="position:absolute;left:3799338;top:2942883;width:921059;height:921059;rotation:-4417299fd;visibility:visible;mso-wrap-style:square;v-text-anchor:middle" coordsize="921059,9210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Si2twAAA&#10;ANoAAAAPAAAAZHJzL2Rvd25yZXYueG1sRE+7bsIwFN2R+AfrInUDB5AqlGJQxUsdysBjYLzEt0ma&#10;+DqyDQS+Hg9IjEfnPZ23phZXcr60rGA4SEAQZ1aXnCs4Htb9CQgfkDXWlknBnTzMZ93OFFNtb7yj&#10;6z7kIoawT1FBEUKTSumzggz6gW2II/dnncEQoculdniL4aaWoyT5lAZLjg0FNrQoKKv2F6Pg9+yq&#10;7Wp1pk1zWuKoWj7uY/pX6qPXfn+BCNSGt/jl/tEK4tZ4Jd4AOXs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1Si2twAAAANoAAAAPAAAAAAAAAAAAAAAAAJcCAABkcnMvZG93bnJl&#10;di54bWxQSwUGAAAAAAQABAD1AAAAhAMAAAAA&#10;" path="m460529,0nsc714873,,921059,206186,921059,460530l460530,460530c460530,307020,460529,153510,460529,0xem460529,0nfc714873,,921059,206186,921059,460530e" filled="f" strokecolor="white [3212]" strokeweight="1pt">
                  <v:stroke endarrow="block" endarrowwidth="wide" endarrowlength="long"/>
                  <v:path arrowok="t" o:connecttype="custom" o:connectlocs="460529,0;921059,460530" o:connectangles="0,0"/>
                </v:shape>
                <v:shape id="Arc 10" o:spid="_x0000_s1029" style="position:absolute;left:3472710;top:2669436;width:1383814;height:1417608;visibility:visible;mso-wrap-style:square;v-text-anchor:middle" coordsize="1383814,14176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Qqh5wgAA&#10;ANoAAAAPAAAAZHJzL2Rvd25yZXYueG1sRI9Bi8IwFITvgv8hPGEvi6YKLms1iggraz1tFXp9NM+2&#10;2LzUJqv13xtB8DjMzDfMYtWZWlypdZVlBeNRBII4t7riQsHx8DP8BuE8ssbaMim4k4PVst9bYKzt&#10;jf/omvpCBAi7GBWU3jexlC4vyaAb2YY4eCfbGvRBtoXULd4C3NRyEkVf0mDFYaHEhjYl5ef03yio&#10;MtO4zOw/68xtkiJJptvdZarUx6Bbz0F46vw7/Gr/agUzeF4JN0A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lCqHnCAAAA2gAAAA8AAAAAAAAAAAAAAAAAlwIAAGRycy9kb3du&#10;cmV2LnhtbFBLBQYAAAAABAAEAPUAAACGAwAAAAA=&#10;" path="m691907,0nsc1074037,,1383814,317342,1383814,708804l691907,708804,691907,0xem691907,0nfc1074037,,1383814,317342,1383814,708804e" filled="f" strokecolor="white [3212]" strokeweight="1pt">
                  <v:stroke endarrow="block" endarrowwidth="wide" endarrowlength="long"/>
                  <v:path arrowok="t" o:connecttype="custom" o:connectlocs="691907,0;1383814,708804" o:connectangles="0,0"/>
                </v:shape>
                <v:shape id="Arc 11" o:spid="_x0000_s1030" style="position:absolute;left:3211874;top:2428747;width:1879600;height:1877371;visibility:visible;mso-wrap-style:square;v-text-anchor:middle" coordsize="1879600,1877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O+tUwwAA&#10;ANsAAAAPAAAAZHJzL2Rvd25yZXYueG1sRI9BawIxEIXvgv8hjNCbZttCsatRiqBYKCzaQq/jZtxd&#10;3EzCJtX033cOBW9vmDffvLdcZ9erKw2x82zgcVaAIq697bgx8PW5nc5BxYRssfdMBn4pwno1Hi2x&#10;tP7GB7oeU6MEwrFEA21KodQ61i05jDMfiGV39oPDJOPQaDvgTeCu109F8aIddiwfWgy0aam+HH+c&#10;UNzH7nSowmuo36uK9s9Zf++yMQ+T/LYAlSinu/n/em8lvqSXLiJAr/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O+tUwwAAANsAAAAPAAAAAAAAAAAAAAAAAJcCAABkcnMvZG93&#10;bnJldi54bWxQSwUGAAAAAAQABAD1AAAAhwMAAAAA&#10;" path="m939800,0nsc1458837,,1879600,420264,1879600,938686l939800,938686,939800,0xem939800,0nfc1458837,,1879600,420264,1879600,938686e" filled="f" strokecolor="white [3212]" strokeweight="1pt">
                  <v:stroke endarrow="block" endarrowwidth="wide" endarrowlength="long"/>
                  <v:path arrowok="t" o:connecttype="custom" o:connectlocs="939800,0;1879600,938686" o:connectangles="0,0"/>
                </v:shape>
                <w10:anchorlock/>
              </v:group>
            </w:pict>
          </mc:Fallback>
        </mc:AlternateContent>
      </w:r>
    </w:p>
    <w:p w14:paraId="2E04BC6B" w14:textId="77777777" w:rsidR="000168D3" w:rsidRDefault="000168D3" w:rsidP="000168D3">
      <w:pPr>
        <w:jc w:val="center"/>
        <w:rPr>
          <w:sz w:val="21"/>
          <w:szCs w:val="21"/>
        </w:rPr>
      </w:pPr>
      <w:r w:rsidRPr="0098623C">
        <w:rPr>
          <w:rFonts w:hint="eastAsia"/>
          <w:sz w:val="21"/>
          <w:szCs w:val="21"/>
        </w:rPr>
        <w:t>图4-1</w:t>
      </w:r>
      <w:r>
        <w:rPr>
          <w:rFonts w:hint="eastAsia"/>
          <w:sz w:val="21"/>
          <w:szCs w:val="21"/>
        </w:rPr>
        <w:t xml:space="preserve"> </w:t>
      </w:r>
      <w:proofErr w:type="spellStart"/>
      <w:r>
        <w:rPr>
          <w:rFonts w:hint="eastAsia"/>
          <w:sz w:val="21"/>
          <w:szCs w:val="21"/>
        </w:rPr>
        <w:t>xArray</w:t>
      </w:r>
      <w:proofErr w:type="spellEnd"/>
      <w:r>
        <w:rPr>
          <w:rFonts w:hint="eastAsia"/>
          <w:sz w:val="21"/>
          <w:szCs w:val="21"/>
        </w:rPr>
        <w:t>波束分布图</w:t>
      </w:r>
    </w:p>
    <w:p w14:paraId="06BD2EB7" w14:textId="77777777" w:rsidR="000168D3" w:rsidRDefault="000168D3" w:rsidP="000168D3">
      <w:r>
        <w:rPr>
          <w:rFonts w:hint="eastAsia"/>
        </w:rPr>
        <w:t>这</w:t>
      </w:r>
      <w:r>
        <w:t>52</w:t>
      </w:r>
      <w:r>
        <w:rPr>
          <w:rFonts w:hint="eastAsia"/>
        </w:rPr>
        <w:t>个</w:t>
      </w:r>
      <w:r>
        <w:t>波束被分成如图</w:t>
      </w:r>
      <w:r>
        <w:rPr>
          <w:rFonts w:hint="eastAsia"/>
        </w:rPr>
        <w:t>4-2</w:t>
      </w:r>
      <w:r>
        <w:t>的9</w:t>
      </w:r>
      <w:r>
        <w:rPr>
          <w:rFonts w:hint="eastAsia"/>
        </w:rPr>
        <w:t>个</w:t>
      </w:r>
      <w:r>
        <w:t>扇区。</w:t>
      </w:r>
      <w:r>
        <w:rPr>
          <w:rFonts w:hint="eastAsia"/>
        </w:rPr>
        <w:t>一个</w:t>
      </w:r>
      <w:r>
        <w:t>中心扇区（#1），</w:t>
      </w:r>
      <w:r>
        <w:rPr>
          <w:rFonts w:hint="eastAsia"/>
        </w:rPr>
        <w:t>其中包含</w:t>
      </w:r>
      <w:r>
        <w:t>4</w:t>
      </w:r>
      <w:r>
        <w:rPr>
          <w:rFonts w:hint="eastAsia"/>
        </w:rPr>
        <w:t>个</w:t>
      </w:r>
      <w:r>
        <w:t>波束；</w:t>
      </w:r>
      <w:r>
        <w:rPr>
          <w:rFonts w:hint="eastAsia"/>
        </w:rPr>
        <w:t>其余</w:t>
      </w:r>
      <w:r>
        <w:t>8</w:t>
      </w:r>
      <w:r>
        <w:rPr>
          <w:rFonts w:hint="eastAsia"/>
        </w:rPr>
        <w:t>个</w:t>
      </w:r>
      <w:r>
        <w:t>扇区按照顺时针</w:t>
      </w:r>
      <w:r>
        <w:rPr>
          <w:rFonts w:hint="eastAsia"/>
        </w:rPr>
        <w:t>排布</w:t>
      </w:r>
      <w:r>
        <w:t>，</w:t>
      </w:r>
      <w:r>
        <w:rPr>
          <w:rFonts w:hint="eastAsia"/>
        </w:rPr>
        <w:t>且</w:t>
      </w:r>
      <w:r>
        <w:t>每个扇区</w:t>
      </w:r>
      <w:r>
        <w:rPr>
          <w:rFonts w:hint="eastAsia"/>
        </w:rPr>
        <w:t>包含</w:t>
      </w:r>
      <w:r>
        <w:t>6</w:t>
      </w:r>
      <w:r>
        <w:rPr>
          <w:rFonts w:hint="eastAsia"/>
        </w:rPr>
        <w:t>个</w:t>
      </w:r>
      <w:r>
        <w:t>波束，#2</w:t>
      </w:r>
      <w:r>
        <w:rPr>
          <w:rFonts w:hint="eastAsia"/>
        </w:rPr>
        <w:t>号</w:t>
      </w:r>
      <w:r>
        <w:t>扇区位于12</w:t>
      </w:r>
      <w:r>
        <w:rPr>
          <w:rFonts w:hint="eastAsia"/>
        </w:rPr>
        <w:t>点</w:t>
      </w:r>
      <w:r>
        <w:t>钟方向，</w:t>
      </w:r>
      <w:r>
        <w:rPr>
          <w:rFonts w:hint="eastAsia"/>
        </w:rPr>
        <w:t>然后按照</w:t>
      </w:r>
      <w:r>
        <w:t>顺时针</w:t>
      </w:r>
      <w:r>
        <w:rPr>
          <w:rFonts w:hint="eastAsia"/>
        </w:rPr>
        <w:t>依次</w:t>
      </w:r>
      <w:r>
        <w:t>增大。</w:t>
      </w:r>
    </w:p>
    <w:p w14:paraId="22B5CDCB" w14:textId="77777777" w:rsidR="000168D3" w:rsidRDefault="000168D3" w:rsidP="000168D3">
      <w:r w:rsidRPr="00D31294">
        <w:rPr>
          <w:noProof/>
        </w:rPr>
        <w:lastRenderedPageBreak/>
        <mc:AlternateContent>
          <mc:Choice Requires="wpg">
            <w:drawing>
              <wp:inline distT="0" distB="0" distL="0" distR="0" wp14:anchorId="3DB30BF4" wp14:editId="18DE52EE">
                <wp:extent cx="4728486" cy="3545840"/>
                <wp:effectExtent l="0" t="0" r="0" b="0"/>
                <wp:docPr id="15" name="Group 1"/>
                <wp:cNvGraphicFramePr/>
                <a:graphic xmlns:a="http://schemas.openxmlformats.org/drawingml/2006/main">
                  <a:graphicData uri="http://schemas.microsoft.com/office/word/2010/wordprocessingGroup">
                    <wpg:wgp>
                      <wpg:cNvGrpSpPr/>
                      <wpg:grpSpPr>
                        <a:xfrm>
                          <a:off x="0" y="0"/>
                          <a:ext cx="4728486" cy="3545840"/>
                          <a:chOff x="0" y="0"/>
                          <a:chExt cx="8177824" cy="6133368"/>
                        </a:xfrm>
                      </wpg:grpSpPr>
                      <pic:pic xmlns:pic="http://schemas.openxmlformats.org/drawingml/2006/picture">
                        <pic:nvPicPr>
                          <pic:cNvPr id="16" name="Picture 31"/>
                          <pic:cNvPicPr>
                            <a:picLocks noChangeAspect="1" noChangeArrowheads="1"/>
                          </pic:cNvPicPr>
                        </pic:nvPicPr>
                        <pic:blipFill>
                          <a:blip r:embed="rId17">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20" name="Rectangle 32"/>
                        <wps:cNvSpPr/>
                        <wps:spPr>
                          <a:xfrm>
                            <a:off x="3978104" y="2656793"/>
                            <a:ext cx="465102" cy="577555"/>
                          </a:xfrm>
                          <a:prstGeom prst="rect">
                            <a:avLst/>
                          </a:prstGeom>
                          <a:noFill/>
                        </wps:spPr>
                        <wps:txbx>
                          <w:txbxContent>
                            <w:p w14:paraId="79C3EF05"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wps:txbx>
                        <wps:bodyPr wrap="square" lIns="91440" tIns="45720" rIns="91440" bIns="45720">
                          <a:noAutofit/>
                        </wps:bodyPr>
                      </wps:wsp>
                      <wps:wsp>
                        <wps:cNvPr id="27" name="Rectangle 33"/>
                        <wps:cNvSpPr/>
                        <wps:spPr>
                          <a:xfrm>
                            <a:off x="3978104" y="1523427"/>
                            <a:ext cx="465102" cy="577555"/>
                          </a:xfrm>
                          <a:prstGeom prst="rect">
                            <a:avLst/>
                          </a:prstGeom>
                          <a:noFill/>
                        </wps:spPr>
                        <wps:txbx>
                          <w:txbxContent>
                            <w:p w14:paraId="6CB58468"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wps:txbx>
                        <wps:bodyPr wrap="square" lIns="91440" tIns="45720" rIns="91440" bIns="45720">
                          <a:noAutofit/>
                        </wps:bodyPr>
                      </wps:wsp>
                      <wps:wsp>
                        <wps:cNvPr id="28" name="Rectangle 34"/>
                        <wps:cNvSpPr/>
                        <wps:spPr>
                          <a:xfrm>
                            <a:off x="5044905" y="1999632"/>
                            <a:ext cx="466009" cy="577555"/>
                          </a:xfrm>
                          <a:prstGeom prst="rect">
                            <a:avLst/>
                          </a:prstGeom>
                          <a:noFill/>
                        </wps:spPr>
                        <wps:txbx>
                          <w:txbxContent>
                            <w:p w14:paraId="0AA571B6"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wps:txbx>
                        <wps:bodyPr wrap="square" lIns="91440" tIns="45720" rIns="91440" bIns="45720">
                          <a:noAutofit/>
                        </wps:bodyPr>
                      </wps:wsp>
                      <wps:wsp>
                        <wps:cNvPr id="30" name="Rectangle 35"/>
                        <wps:cNvSpPr/>
                        <wps:spPr>
                          <a:xfrm>
                            <a:off x="5644980" y="3056865"/>
                            <a:ext cx="466009" cy="577555"/>
                          </a:xfrm>
                          <a:prstGeom prst="rect">
                            <a:avLst/>
                          </a:prstGeom>
                          <a:noFill/>
                        </wps:spPr>
                        <wps:txbx>
                          <w:txbxContent>
                            <w:p w14:paraId="08080433"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wps:txbx>
                        <wps:bodyPr wrap="square" lIns="91440" tIns="45720" rIns="91440" bIns="45720">
                          <a:noAutofit/>
                        </wps:bodyPr>
                      </wps:wsp>
                      <wps:wsp>
                        <wps:cNvPr id="33" name="Rectangle 36"/>
                        <wps:cNvSpPr/>
                        <wps:spPr>
                          <a:xfrm>
                            <a:off x="5044905" y="4104515"/>
                            <a:ext cx="466009" cy="577555"/>
                          </a:xfrm>
                          <a:prstGeom prst="rect">
                            <a:avLst/>
                          </a:prstGeom>
                          <a:noFill/>
                        </wps:spPr>
                        <wps:txbx>
                          <w:txbxContent>
                            <w:p w14:paraId="3695CB08"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wps:txbx>
                        <wps:bodyPr wrap="square" lIns="91440" tIns="45720" rIns="91440" bIns="45720">
                          <a:noAutofit/>
                        </wps:bodyPr>
                      </wps:wsp>
                      <wps:wsp>
                        <wps:cNvPr id="35" name="Rectangle 37"/>
                        <wps:cNvSpPr/>
                        <wps:spPr>
                          <a:xfrm>
                            <a:off x="3978104" y="4666435"/>
                            <a:ext cx="465102" cy="577555"/>
                          </a:xfrm>
                          <a:prstGeom prst="rect">
                            <a:avLst/>
                          </a:prstGeom>
                          <a:noFill/>
                        </wps:spPr>
                        <wps:txbx>
                          <w:txbxContent>
                            <w:p w14:paraId="2B9AB5B8"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wps:txbx>
                        <wps:bodyPr wrap="square" lIns="91440" tIns="45720" rIns="91440" bIns="45720">
                          <a:noAutofit/>
                        </wps:bodyPr>
                      </wps:wsp>
                      <wps:wsp>
                        <wps:cNvPr id="46" name="Rectangle 38"/>
                        <wps:cNvSpPr/>
                        <wps:spPr>
                          <a:xfrm>
                            <a:off x="2888020" y="2009157"/>
                            <a:ext cx="466009" cy="577555"/>
                          </a:xfrm>
                          <a:prstGeom prst="rect">
                            <a:avLst/>
                          </a:prstGeom>
                          <a:noFill/>
                        </wps:spPr>
                        <wps:txbx>
                          <w:txbxContent>
                            <w:p w14:paraId="693A1614"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wps:txbx>
                        <wps:bodyPr wrap="square" lIns="91440" tIns="45720" rIns="91440" bIns="45720">
                          <a:noAutofit/>
                        </wps:bodyPr>
                      </wps:wsp>
                      <wps:wsp>
                        <wps:cNvPr id="49" name="Rectangle 39"/>
                        <wps:cNvSpPr/>
                        <wps:spPr>
                          <a:xfrm>
                            <a:off x="2287945" y="3066389"/>
                            <a:ext cx="465102" cy="577555"/>
                          </a:xfrm>
                          <a:prstGeom prst="rect">
                            <a:avLst/>
                          </a:prstGeom>
                          <a:noFill/>
                        </wps:spPr>
                        <wps:txbx>
                          <w:txbxContent>
                            <w:p w14:paraId="746DECFB"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wps:txbx>
                        <wps:bodyPr wrap="square" lIns="91440" tIns="45720" rIns="91440" bIns="45720">
                          <a:noAutofit/>
                        </wps:bodyPr>
                      </wps:wsp>
                      <wps:wsp>
                        <wps:cNvPr id="50" name="Rectangle 40"/>
                        <wps:cNvSpPr/>
                        <wps:spPr>
                          <a:xfrm>
                            <a:off x="2888020" y="4088180"/>
                            <a:ext cx="466009" cy="577555"/>
                          </a:xfrm>
                          <a:prstGeom prst="rect">
                            <a:avLst/>
                          </a:prstGeom>
                          <a:noFill/>
                        </wps:spPr>
                        <wps:txbx>
                          <w:txbxContent>
                            <w:p w14:paraId="382952B8"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wps:txbx>
                        <wps:bodyPr wrap="square" lIns="91440" tIns="45720" rIns="91440" bIns="45720">
                          <a:noAutofit/>
                        </wps:bodyPr>
                      </wps:wsp>
                      <wps:wsp>
                        <wps:cNvPr id="51" name="Straight Arrow Connector 41"/>
                        <wps:cNvCnPr/>
                        <wps:spPr bwMode="auto">
                          <a:xfrm flipV="1">
                            <a:off x="4088912" y="2123739"/>
                            <a:ext cx="0" cy="1133475"/>
                          </a:xfrm>
                          <a:prstGeom prst="straightConnector1">
                            <a:avLst/>
                          </a:prstGeom>
                          <a:noFill/>
                          <a:ln w="12700" cap="flat" cmpd="sng" algn="ctr">
                            <a:solidFill>
                              <a:schemeClr val="bg1"/>
                            </a:solidFill>
                            <a:prstDash val="solid"/>
                            <a:round/>
                            <a:headEnd type="none" w="med" len="med"/>
                            <a:tailEnd type="triangle" w="lg" len="lg"/>
                          </a:ln>
                          <a:effectLst>
                            <a:glow rad="38100">
                              <a:schemeClr val="tx1"/>
                            </a:glow>
                          </a:effectLst>
                          <a:extLst>
                            <a:ext uri="{909E8E84-426E-40dd-AFC4-6F175D3DCCD1}">
                              <a14:hiddenFill xmlns:a14="http://schemas.microsoft.com/office/drawing/2010/main">
                                <a:solidFill>
                                  <a:srgbClr val="FFFFFF"/>
                                </a:solidFill>
                              </a14:hiddenFill>
                            </a:ext>
                          </a:extLst>
                        </wps:spPr>
                        <wps:bodyPr/>
                      </wps:wsp>
                      <wpg:grpSp>
                        <wpg:cNvPr id="56" name="Group 42"/>
                        <wpg:cNvGrpSpPr/>
                        <wpg:grpSpPr>
                          <a:xfrm>
                            <a:off x="2888019" y="2046264"/>
                            <a:ext cx="2603080" cy="2583210"/>
                            <a:chOff x="2888019" y="2046264"/>
                            <a:chExt cx="2603080" cy="2583210"/>
                          </a:xfrm>
                          <a:effectLst>
                            <a:glow rad="38100">
                              <a:schemeClr val="tx1"/>
                            </a:glow>
                          </a:effectLst>
                        </wpg:grpSpPr>
                        <wps:wsp>
                          <wps:cNvPr id="57" name="Arc 43"/>
                          <wps:cNvSpPr/>
                          <wps:spPr bwMode="auto">
                            <a:xfrm>
                              <a:off x="2888019" y="206915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58" name="Arc 44"/>
                          <wps:cNvSpPr/>
                          <wps:spPr bwMode="auto">
                            <a:xfrm rot="5400000">
                              <a:off x="2888020"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59" name="Arc 45"/>
                          <wps:cNvSpPr/>
                          <wps:spPr bwMode="auto">
                            <a:xfrm rot="10800000">
                              <a:off x="2930778"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60" name="Arc 46"/>
                          <wps:cNvSpPr/>
                          <wps:spPr bwMode="auto">
                            <a:xfrm rot="13548607">
                              <a:off x="2930779" y="2047674"/>
                              <a:ext cx="2560320" cy="2560320"/>
                            </a:xfrm>
                            <a:prstGeom prst="arc">
                              <a:avLst/>
                            </a:prstGeom>
                            <a:noFill/>
                            <a:ln w="12700" cap="flat" cmpd="sng" algn="ctr">
                              <a:solidFill>
                                <a:schemeClr val="bg1"/>
                              </a:solidFill>
                              <a:prstDash val="solid"/>
                              <a:round/>
                              <a:headEnd type="none" w="med" len="med"/>
                              <a:tailEnd type="triangle" w="lg" len="lg"/>
                            </a:ln>
                            <a:effectLst/>
                            <a:extLst>
                              <a:ext uri="{909E8E84-426E-40dd-AFC4-6F175D3DCCD1}">
                                <a14:hiddenFill xmlns:a14="http://schemas.microsoft.com/office/drawing/2010/main">
                                  <a:solidFill>
                                    <a:srgbClr val="FFFFFF"/>
                                  </a:solidFill>
                                </a14:hiddenFill>
                              </a:ext>
                            </a:extLst>
                          </wps:spPr>
                          <wps:bodyPr rtlCol="0" anchor="ctr"/>
                        </wps:wsp>
                      </wpg:grpSp>
                    </wpg:wgp>
                  </a:graphicData>
                </a:graphic>
              </wp:inline>
            </w:drawing>
          </mc:Choice>
          <mc:Fallback>
            <w:pict>
              <v:group id="Group 1" o:spid="_x0000_s1026" style="width:372.3pt;height:279.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">
                <v:shape id="Picture 31" o:spid="_x0000_s1027"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nfvAAAAA2wAAAA8AAABkcnMvZG93bnJldi54bWxET0trwkAQvgv+h2UEb2aTHoKmriKFQnNM7MHj&#10;NDt52OxsyG5N7K/vCgVv8/E9Z3+cTS9uNLrOsoIkikEQV1Z33Cj4PL9vtiCcR9bYWyYFd3JwPCwX&#10;e8y0nbigW+kbEULYZaig9X7IpHRVSwZdZAfiwNV2NOgDHBupR5xCuOnlSxyn0mDHoaHFgd5aqr7L&#10;H6OAr4X+8nma1EXyeyrynXXX6aLUejWfXkF4mv1T/O/+0GF+Co9fwgHy8A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Aed+8AAAADbAAAADwAAAAAAAAAAAAAAAACcAgAAZHJz&#10;L2Rvd25yZXYueG1sUEsFBgAAAAAEAAQA9wAAAIkDAAAAAA==&#10;">
                  <v:imagedata r:id="rId18" o:title=""/>
                </v:shape>
                <v:rect id="Rectangle 32" o:spid="_x0000_s1028" style="position:absolute;left:3978104;top:2656793;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YD2iwAAA&#10;ANsAAAAPAAAAZHJzL2Rvd25yZXYueG1sRE/LisIwFN0P+A/hCm4GTceFSDWKCGIRQaY+1pfm2hab&#10;m9pk2vr3ZjHg8nDey3VvKtFS40rLCn4mEQjizOqScwWX8248B+E8ssbKMil4kYP1avC1xFjbjn+p&#10;TX0uQgi7GBUU3texlC4ryKCb2Jo4cHfbGPQBNrnUDXYh3FRyGkUzabDk0FBgTduCskf6ZxR02am9&#10;nY97efq+JZafyXObXg9KjYb9ZgHCU+8/4n93ohVMw/rwJfwAuXo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YD2iwAAAANsAAAAPAAAAAAAAAAAAAAAAAJcCAABkcnMvZG93bnJl&#10;di54bWxQSwUGAAAAAAQABAD1AAAAhAMAAAAA&#10;" filled="f" stroked="f">
                  <v:textbox>
                    <w:txbxContent>
                      <w:p w14:paraId="79C3EF05"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v:textbox>
                </v:rect>
                <v:rect id="Rectangle 33" o:spid="_x0000_s1029" style="position:absolute;left:3978104;top:1523427;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aXWxAAA&#10;ANsAAAAPAAAAZHJzL2Rvd25yZXYueG1sRI9Ba8JAFITvhf6H5RW8FN3UQ1tiNlKEYhBBGqvnR/aZ&#10;hGbfxuyaxH/fFQSPw8x8wyTL0TSip87VlhW8zSIQxIXVNZcKfvff008QziNrbCyTgis5WKbPTwnG&#10;2g78Q33uSxEg7GJUUHnfxlK6oiKDbmZb4uCdbGfQB9mVUnc4BLhp5DyK3qXBmsNChS2tKir+8otR&#10;MBS7/rjfruXu9ZhZPmfnVX7YKDV5Gb8WIDyN/hG+tzOtYP4B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ml1sQAAADbAAAADwAAAAAAAAAAAAAAAACXAgAAZHJzL2Rv&#10;d25yZXYueG1sUEsFBgAAAAAEAAQA9QAAAIgDAAAAAA==&#10;" filled="f" stroked="f">
                  <v:textbox>
                    <w:txbxContent>
                      <w:p w14:paraId="6CB58468"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v:textbox>
                </v:rect>
                <v:rect id="Rectangle 34" o:spid="_x0000_s1030" style="position:absolute;left:5044905;top:1999632;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jGkwAAA&#10;ANsAAAAPAAAAZHJzL2Rvd25yZXYueG1sRE/LisIwFN0P+A/hCm4GTceFSDWKCGIRQaY+1pfm2hab&#10;m9pk2vr3ZjHg8nDey3VvKtFS40rLCn4mEQjizOqScwWX8248B+E8ssbKMil4kYP1avC1xFjbjn+p&#10;TX0uQgi7GBUU3texlC4ryKCb2Jo4cHfbGPQBNrnUDXYh3FRyGkUzabDk0FBgTduCskf6ZxR02am9&#10;nY97efq+JZafyXObXg9KjYb9ZgHCU+8/4n93ohVMw9jwJfwAuXo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jGkwAAAANsAAAAPAAAAAAAAAAAAAAAAAJcCAABkcnMvZG93bnJl&#10;di54bWxQSwUGAAAAAAQABAD1AAAAhAMAAAAA&#10;" filled="f" stroked="f">
                  <v:textbox>
                    <w:txbxContent>
                      <w:p w14:paraId="0AA571B6"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v:textbox>
                </v:rect>
                <v:rect id="Rectangle 35" o:spid="_x0000_s1031" style="position:absolute;left:5644980;top:305686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uat/wgAA&#10;ANsAAAAPAAAAZHJzL2Rvd25yZXYueG1sRE9Na4NAEL0H+h+WKeQS4poWSj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S5q3/CAAAA2wAAAA8AAAAAAAAAAAAAAAAAlwIAAGRycy9kb3du&#10;cmV2LnhtbFBLBQYAAAAABAAEAPUAAACGAwAAAAA=&#10;" filled="f" stroked="f">
                  <v:textbox>
                    <w:txbxContent>
                      <w:p w14:paraId="08080433"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v:textbox>
                </v:rect>
                <v:rect id="Rectangle 36" o:spid="_x0000_s1032" style="position:absolute;left:5044905;top:410451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zUIxQAA&#10;ANsAAAAPAAAAZHJzL2Rvd25yZXYueG1sRI9Ba8JAFITvBf/D8oReSt1YoU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NQjFAAAA2wAAAA8AAAAAAAAAAAAAAAAAlwIAAGRycy9k&#10;b3ducmV2LnhtbFBLBQYAAAAABAAEAPUAAACJAwAAAAA=&#10;" filled="f" stroked="f">
                  <v:textbox>
                    <w:txbxContent>
                      <w:p w14:paraId="3695CB08"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v:textbox>
                </v:rect>
                <v:rect id="Rectangle 37" o:spid="_x0000_s1033" style="position:absolute;left:3978104;top:4666435;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gjnxAAA&#10;ANsAAAAPAAAAZHJzL2Rvd25yZXYueG1sRI9Ba8JAFITvBf/D8gQvohst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4I58QAAADbAAAADwAAAAAAAAAAAAAAAACXAgAAZHJzL2Rv&#10;d25yZXYueG1sUEsFBgAAAAAEAAQA9QAAAIgDAAAAAA==&#10;" filled="f" stroked="f">
                  <v:textbox>
                    <w:txbxContent>
                      <w:p w14:paraId="2B9AB5B8"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v:textbox>
                </v:rect>
                <v:rect id="Rectangle 38" o:spid="_x0000_s1034" style="position:absolute;left:2888020;top:2009157;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GuXtxQAA&#10;ANsAAAAPAAAAZHJzL2Rvd25yZXYueG1sRI9Ba8JAFITvBf/D8oReSt1YRCTNRkSQhiJIE+v5kX1N&#10;gtm3MbtN0n/fLRQ8DjPzDZNsJ9OKgXrXWFawXEQgiEurG64UnIvD8waE88gaW8uk4IccbNPZQ4Kx&#10;tiN/0JD7SgQIuxgV1N53sZSurMmgW9iOOHhftjfog+wrqXscA9y08iWK1tJgw2Ghxo72NZXX/Nso&#10;GMvTcCmOb/L0dMks37LbPv98V+pxPu1eQXia/D383860gtUa/r6EHyDT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a5e3FAAAA2wAAAA8AAAAAAAAAAAAAAAAAlwIAAGRycy9k&#10;b3ducmV2LnhtbFBLBQYAAAAABAAEAPUAAACJAwAAAAA=&#10;" filled="f" stroked="f">
                  <v:textbox>
                    <w:txbxContent>
                      <w:p w14:paraId="693A1614"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v:textbox>
                </v:rect>
                <v:rect id="Rectangle 39" o:spid="_x0000_s1035" style="position:absolute;left:2287945;top:3066389;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hXGfxAAA&#10;ANsAAAAPAAAAZHJzL2Rvd25yZXYueG1sRI9Ba8JAFITvBf/D8gQvohulFE1dRQQxSEGM1vMj+5qE&#10;Zt/G7Jqk/75bEHocZuYbZrXpTSVaalxpWcFsGoEgzqwuOVdwvewnCxDOI2usLJOCH3KwWQ9eVhhr&#10;2/GZ2tTnIkDYxaig8L6OpXRZQQbd1NbEwfuyjUEfZJNL3WAX4KaS8yh6kwZLDgsF1rQrKPtOH0ZB&#10;l53a2+XjIE/jW2L5ntx36edRqdGw376D8NT7//CznWgFr0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Vxn8QAAADbAAAADwAAAAAAAAAAAAAAAACXAgAAZHJzL2Rv&#10;d25yZXYueG1sUEsFBgAAAAAEAAQA9QAAAIgDAAAAAA==&#10;" filled="f" stroked="f">
                  <v:textbox>
                    <w:txbxContent>
                      <w:p w14:paraId="746DECFB"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v:textbox>
                </v:rect>
                <v:rect id="Rectangle 40" o:spid="_x0000_s1036" style="position:absolute;left:2888020;top:4088180;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v:textbox>
                    <w:txbxContent>
                      <w:p w14:paraId="382952B8" w14:textId="77777777" w:rsidR="00E94981" w:rsidRDefault="00E94981"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v:textbox>
                </v:rect>
                <v:shapetype id="_x0000_t32" coordsize="21600,21600" o:spt="32" o:oned="t" path="m0,0l21600,21600e" filled="f">
                  <v:path arrowok="t" fillok="f" o:connecttype="none"/>
                  <o:lock v:ext="edit" shapetype="t"/>
                </v:shapetype>
                <v:shape id="Straight Arrow Connector 41" o:spid="_x0000_s1037" type="#_x0000_t32" style="position:absolute;left:4088912;top:2123739;width:0;height:11334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YSUC8QAAADbAAAADwAAAGRycy9kb3ducmV2LnhtbESPQWvCQBSE70L/w/IK3nSTgkVSN0Gk&#10;BbUebFoP3h7ZZzY0+zZkV5P++26h4HGYmW+YVTHaVtyo941jBek8AUFcOd1wreDr8222BOEDssbW&#10;MSn4IQ9F/jBZYabdwB90K0MtIoR9hgpMCF0mpa8MWfRz1xFH7+J6iyHKvpa6xyHCbSufkuRZWmw4&#10;LhjsaGOo+i6vVkGzeyX5ftqnx81CmnO5PXQ4HJSaPo7rFxCBxnAP/7e3WsEihb8v8QfI/B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hJQLxAAAANsAAAAPAAAAAAAAAAAA&#10;AAAAAKECAABkcnMvZG93bnJldi54bWxQSwUGAAAAAAQABAD5AAAAkgMAAAAA&#10;" strokecolor="white [3212]" strokeweight="1pt">
                  <v:stroke endarrow="block" endarrowwidth="wide" endarrowlength="long"/>
                </v:shape>
                <v:group id="Group 42" o:spid="_x0000_s1038" style="position:absolute;left:2888019;top:2046264;width:2603080;height:2583210" coordorigin="2888019,2046264" coordsize="2603080,25832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shape id="Arc 43" o:spid="_x0000_s1039" style="position:absolute;left:2888019;top:2069154;width:2560320;height:256032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AZjvxgAA&#10;ANsAAAAPAAAAZHJzL2Rvd25yZXYueG1sRI/dasJAFITvC77DcoTeSN1UqNboGqRQqAVb/KP07pA9&#10;JqHZs2F3o/HtXUHo5TAz3zDzrDO1OJHzlWUFz8MEBHFudcWFgv3u/ekVhA/IGmvLpOBCHrJF72GO&#10;qbZn3tBpGwoRIexTVFCG0KRS+rwkg35oG+LoHa0zGKJ0hdQOzxFuajlKkrE0WHFcKLGht5Lyv21r&#10;FHx9m+ngkEyX7Wj3s/50bjWQvyulHvvdcgYiUBf+w/f2h1bwMoHbl/gD5O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AZjvxgAAANsAAAAPAAAAAAAAAAAAAAAAAJcCAABkcnMv&#10;ZG93bnJldi54bWxQSwUGAAAAAAQABAD1AAAAigM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 44" o:spid="_x0000_s1040" style="position:absolute;left:2888020;top:2046264;width:2560320;height:2560320;rotation:9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7QLiwgAA&#10;ANsAAAAPAAAAZHJzL2Rvd25yZXYueG1sRE9Na8JAEL0L/Q/LFHoR3bSgSHQVm1ooKKZVex+y0yQ0&#10;OxuyW03/vXMQPD7e92LVu0adqQu1ZwPP4wQUceFtzaWB0/F9NAMVIrLFxjMZ+KcAq+XDYIGp9Rf+&#10;ovMhlkpCOKRooIqxTbUORUUOw9i3xML9+M5hFNiV2nZ4kXDX6JckmWqHNUtDhS1lFRW/hz8nJd/1&#10;Z27bbJhn2fp1P9nuNm+bYMzTY7+eg4rUx7v45v6wBiYyVr7ID9DLK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XtAuLCAAAA2wAAAA8AAAAAAAAAAAAAAAAAlwIAAGRycy9kb3du&#10;cmV2LnhtbFBLBQYAAAAABAAEAPUAAACGAw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 45" o:spid="_x0000_s1041" style="position:absolute;left:2930778;top:2046264;width:2560320;height:2560320;rotation:18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rbAxQAA&#10;ANsAAAAPAAAAZHJzL2Rvd25yZXYueG1sRI9PawIxFMTvBb9DeIK3mq1g0dUoRfDfRdEq2ttj87pZ&#10;3Lwsm+huv30jFHocZuY3zHTe2lI8qPaFYwVv/QQEceZ0wbmC0+fydQTCB2SNpWNS8EMe5rPOyxRT&#10;7Ro+0OMYchEh7FNUYEKoUil9Zsii77uKOHrfrrYYoqxzqWtsItyWcpAk79JiwXHBYEULQ9nteLcK&#10;ttgszXlkd8Xla7Ve76+3fTY+KdXrth8TEIHa8B/+a2+0guEYnl/iD5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utsDFAAAA2wAAAA8AAAAAAAAAAAAAAAAAlwIAAGRycy9k&#10;b3ducmV2LnhtbFBLBQYAAAAABAAEAPUAAACJAw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 46" o:spid="_x0000_s1042" style="position:absolute;left:2930779;top:2047674;width:2560320;height:2560320;rotation:-8794268fd;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ykRwvAAA&#10;ANsAAAAPAAAAZHJzL2Rvd25yZXYueG1sRE/LisIwFN0L/kO4gjtNdeFINYqII4KLwccHXJprU2xu&#10;SpJp69+bheDycN7rbW9r0ZIPlWMFs2kGgrhwuuJSwf32O1mCCBFZY+2YFLwowHYzHKwx167jC7XX&#10;WIoUwiFHBSbGJpcyFIYshqlriBP3cN5iTNCXUnvsUrit5TzLFtJixanBYEN7Q8Xz+m8V2Lbu/spD&#10;fwlkPHU/2lZnd1RqPOp3KxCR+vgVf9wnrWCR1qcv6QfIzRs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rKRHC8AAAA2wAAAA8AAAAAAAAAAAAAAAAAlwIAAGRycy9kb3ducmV2Lnht&#10;bFBLBQYAAAAABAAEAPUAAACAAwAAAAA=&#10;" path="m1280160,0nsc1987173,,2560320,573147,2560320,1280160l1280160,1280160,1280160,0xem1280160,0nfc1987173,,2560320,573147,2560320,1280160e" filled="f" strokecolor="white [3212]" strokeweight="1pt">
                    <v:stroke endarrow="block" endarrowwidth="wide" endarrowlength="long"/>
                    <v:path arrowok="t" o:connecttype="custom" o:connectlocs="1280160,0;2560320,1280160" o:connectangles="0,0"/>
                  </v:shape>
                </v:group>
                <w10:anchorlock/>
              </v:group>
            </w:pict>
          </mc:Fallback>
        </mc:AlternateContent>
      </w:r>
    </w:p>
    <w:p w14:paraId="33A497C6" w14:textId="77777777" w:rsidR="000168D3" w:rsidRDefault="000168D3" w:rsidP="000168D3">
      <w:pPr>
        <w:jc w:val="center"/>
        <w:rPr>
          <w:sz w:val="21"/>
          <w:szCs w:val="21"/>
        </w:rPr>
      </w:pPr>
      <w:r w:rsidRPr="00FC797D">
        <w:rPr>
          <w:rFonts w:hint="eastAsia"/>
          <w:sz w:val="21"/>
          <w:szCs w:val="21"/>
        </w:rPr>
        <w:t xml:space="preserve">图4-2 </w:t>
      </w:r>
      <w:proofErr w:type="spellStart"/>
      <w:r w:rsidRPr="00FC797D">
        <w:rPr>
          <w:rFonts w:hint="eastAsia"/>
          <w:sz w:val="21"/>
          <w:szCs w:val="21"/>
        </w:rPr>
        <w:t>xArray</w:t>
      </w:r>
      <w:proofErr w:type="spellEnd"/>
      <w:r w:rsidRPr="00FC797D">
        <w:rPr>
          <w:rFonts w:hint="eastAsia"/>
          <w:sz w:val="21"/>
          <w:szCs w:val="21"/>
        </w:rPr>
        <w:t>扇区图</w:t>
      </w:r>
    </w:p>
    <w:p w14:paraId="4C5F5528" w14:textId="77777777" w:rsidR="000168D3" w:rsidRDefault="000168D3" w:rsidP="000168D3">
      <w:r>
        <w:rPr>
          <w:rFonts w:hint="eastAsia"/>
        </w:rPr>
        <w:t>48个</w:t>
      </w:r>
      <w:r>
        <w:t>波束（除中心扇区4</w:t>
      </w:r>
      <w:r>
        <w:rPr>
          <w:rFonts w:hint="eastAsia"/>
        </w:rPr>
        <w:t>个</w:t>
      </w:r>
      <w:r>
        <w:t>波束外）</w:t>
      </w:r>
      <w:r>
        <w:rPr>
          <w:rFonts w:hint="eastAsia"/>
        </w:rPr>
        <w:t>如图4-3</w:t>
      </w:r>
      <w:r>
        <w:t>还能被划分成6</w:t>
      </w:r>
      <w:r>
        <w:rPr>
          <w:rFonts w:hint="eastAsia"/>
        </w:rPr>
        <w:t>个</w:t>
      </w:r>
      <w:r>
        <w:t>环（如图所示），</w:t>
      </w:r>
      <w:r>
        <w:rPr>
          <w:rFonts w:hint="eastAsia"/>
        </w:rPr>
        <w:t>每个环包含</w:t>
      </w:r>
      <w:r>
        <w:t>8</w:t>
      </w:r>
      <w:r>
        <w:rPr>
          <w:rFonts w:hint="eastAsia"/>
        </w:rPr>
        <w:t>个</w:t>
      </w:r>
      <w:r>
        <w:t>波束，</w:t>
      </w:r>
      <w:r>
        <w:rPr>
          <w:rFonts w:hint="eastAsia"/>
        </w:rPr>
        <w:t>从</w:t>
      </w:r>
      <w:r>
        <w:t>最里</w:t>
      </w:r>
      <w:r>
        <w:rPr>
          <w:rFonts w:hint="eastAsia"/>
        </w:rPr>
        <w:t>环</w:t>
      </w:r>
      <w:r>
        <w:t>#1</w:t>
      </w:r>
      <w:r>
        <w:rPr>
          <w:rFonts w:hint="eastAsia"/>
        </w:rPr>
        <w:t>号</w:t>
      </w:r>
      <w:r>
        <w:t>依次向外递增。</w:t>
      </w:r>
    </w:p>
    <w:p w14:paraId="0052AB4A" w14:textId="77777777" w:rsidR="000168D3" w:rsidRDefault="000168D3" w:rsidP="000168D3">
      <w:r>
        <w:rPr>
          <w:rFonts w:hint="eastAsia"/>
          <w:noProof/>
        </w:rPr>
        <w:drawing>
          <wp:inline distT="0" distB="0" distL="0" distR="0" wp14:anchorId="24202C49" wp14:editId="014FAC5D">
            <wp:extent cx="4038600" cy="3026711"/>
            <wp:effectExtent l="0" t="0" r="0" b="0"/>
            <wp:docPr id="61" name="Picture 59"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8745" cy="3026820"/>
                    </a:xfrm>
                    <a:prstGeom prst="rect">
                      <a:avLst/>
                    </a:prstGeom>
                    <a:noFill/>
                    <a:ln>
                      <a:noFill/>
                    </a:ln>
                  </pic:spPr>
                </pic:pic>
              </a:graphicData>
            </a:graphic>
          </wp:inline>
        </w:drawing>
      </w:r>
    </w:p>
    <w:p w14:paraId="7E81DB7E" w14:textId="77777777" w:rsidR="000168D3" w:rsidRDefault="000168D3" w:rsidP="000168D3">
      <w:pPr>
        <w:jc w:val="center"/>
        <w:rPr>
          <w:sz w:val="21"/>
          <w:szCs w:val="21"/>
        </w:rPr>
      </w:pPr>
      <w:r>
        <w:rPr>
          <w:rFonts w:hint="eastAsia"/>
          <w:sz w:val="21"/>
          <w:szCs w:val="21"/>
        </w:rPr>
        <w:t xml:space="preserve">图4-3 </w:t>
      </w:r>
      <w:proofErr w:type="spellStart"/>
      <w:r>
        <w:rPr>
          <w:rFonts w:hint="eastAsia"/>
          <w:sz w:val="21"/>
          <w:szCs w:val="21"/>
        </w:rPr>
        <w:t>xArray</w:t>
      </w:r>
      <w:proofErr w:type="spellEnd"/>
      <w:r>
        <w:rPr>
          <w:rFonts w:hint="eastAsia"/>
          <w:sz w:val="21"/>
          <w:szCs w:val="21"/>
        </w:rPr>
        <w:t>环图</w:t>
      </w:r>
    </w:p>
    <w:p w14:paraId="56CE7805" w14:textId="77777777" w:rsidR="000168D3" w:rsidRDefault="000168D3" w:rsidP="000168D3">
      <w:r>
        <w:rPr>
          <w:rFonts w:hint="eastAsia"/>
        </w:rPr>
        <w:t>扇区#1内</w:t>
      </w:r>
      <w:r>
        <w:t>的四个波束</w:t>
      </w:r>
      <w:r>
        <w:rPr>
          <w:rFonts w:hint="eastAsia"/>
        </w:rPr>
        <w:t>主要用途</w:t>
      </w:r>
      <w:r>
        <w:t>在于确定标签的扇区位置，其信号数据与其余的48</w:t>
      </w:r>
      <w:r>
        <w:rPr>
          <w:rFonts w:hint="eastAsia"/>
        </w:rPr>
        <w:t>个</w:t>
      </w:r>
      <w:r>
        <w:t>波束不一致，</w:t>
      </w:r>
      <w:r>
        <w:rPr>
          <w:rFonts w:hint="eastAsia"/>
        </w:rPr>
        <w:t>故只有</w:t>
      </w:r>
      <w:r>
        <w:t>#2~#9</w:t>
      </w:r>
      <w:r>
        <w:rPr>
          <w:rFonts w:hint="eastAsia"/>
        </w:rPr>
        <w:t>扇区</w:t>
      </w:r>
      <w:r>
        <w:t>的波束获得的信号数据能够统一使用。</w:t>
      </w:r>
    </w:p>
    <w:p w14:paraId="49DF3ACC" w14:textId="77777777" w:rsidR="000168D3" w:rsidRDefault="000168D3" w:rsidP="000168D3">
      <w:r>
        <w:rPr>
          <w:rFonts w:hint="eastAsia"/>
        </w:rPr>
        <w:t>聚合</w:t>
      </w:r>
      <w:r>
        <w:t>的</w:t>
      </w:r>
      <w:r>
        <w:rPr>
          <w:rFonts w:hint="eastAsia"/>
        </w:rPr>
        <w:t>天线</w:t>
      </w:r>
      <w:r>
        <w:t>在三个维度都</w:t>
      </w:r>
      <w:r>
        <w:rPr>
          <w:rFonts w:hint="eastAsia"/>
        </w:rPr>
        <w:t>具有</w:t>
      </w:r>
      <w:r>
        <w:t>灵敏度（如图</w:t>
      </w:r>
      <w:r>
        <w:rPr>
          <w:rFonts w:hint="eastAsia"/>
        </w:rPr>
        <w:t>4-4所示</w:t>
      </w:r>
      <w:r>
        <w:t>的垂直</w:t>
      </w:r>
      <w:r>
        <w:rPr>
          <w:rFonts w:hint="eastAsia"/>
        </w:rPr>
        <w:t>截面</w:t>
      </w:r>
      <w:r>
        <w:t>），</w:t>
      </w:r>
      <w:r>
        <w:rPr>
          <w:rFonts w:hint="eastAsia"/>
        </w:rPr>
        <w:t>与</w:t>
      </w:r>
      <w:r>
        <w:t>竖直</w:t>
      </w:r>
      <w:r>
        <w:lastRenderedPageBreak/>
        <w:t>方向的45</w:t>
      </w:r>
      <w:r>
        <w:sym w:font="Symbol" w:char="F0B0"/>
      </w:r>
      <w:r>
        <w:t>内是有效的阅读区域，</w:t>
      </w:r>
      <w:r>
        <w:rPr>
          <w:rFonts w:hint="eastAsia"/>
        </w:rPr>
        <w:t>随着</w:t>
      </w:r>
      <w:r>
        <w:t>角度增大，距离</w:t>
      </w:r>
      <w:r>
        <w:rPr>
          <w:rFonts w:hint="eastAsia"/>
        </w:rPr>
        <w:t>变远</w:t>
      </w:r>
      <w:r>
        <w:t>，</w:t>
      </w:r>
      <w:r>
        <w:rPr>
          <w:rFonts w:hint="eastAsia"/>
        </w:rPr>
        <w:t>能量</w:t>
      </w:r>
      <w:r>
        <w:t>会</w:t>
      </w:r>
      <w:r>
        <w:rPr>
          <w:rFonts w:hint="eastAsia"/>
        </w:rPr>
        <w:t>减小</w:t>
      </w:r>
      <w:r>
        <w:t>。</w:t>
      </w:r>
    </w:p>
    <w:p w14:paraId="13DF7BEE" w14:textId="77777777" w:rsidR="000168D3" w:rsidRDefault="000168D3" w:rsidP="000168D3">
      <w:pPr>
        <w:jc w:val="center"/>
      </w:pPr>
      <w:r w:rsidRPr="00F11BBF">
        <w:rPr>
          <w:rFonts w:ascii="Calibri" w:eastAsia="Times New Roman" w:hAnsi="Calibri" w:cs="Times New Roman"/>
          <w:noProof/>
        </w:rPr>
        <mc:AlternateContent>
          <mc:Choice Requires="wpg">
            <w:drawing>
              <wp:inline distT="0" distB="0" distL="0" distR="0" wp14:anchorId="689415F8" wp14:editId="141BAF0D">
                <wp:extent cx="3505200" cy="2847340"/>
                <wp:effectExtent l="0" t="0" r="50800" b="73660"/>
                <wp:docPr id="62" name="Group 1"/>
                <wp:cNvGraphicFramePr/>
                <a:graphic xmlns:a="http://schemas.openxmlformats.org/drawingml/2006/main">
                  <a:graphicData uri="http://schemas.microsoft.com/office/word/2010/wordprocessingGroup">
                    <wpg:wgp>
                      <wpg:cNvGrpSpPr/>
                      <wpg:grpSpPr>
                        <a:xfrm>
                          <a:off x="0" y="0"/>
                          <a:ext cx="3505200" cy="2847340"/>
                          <a:chOff x="0" y="0"/>
                          <a:chExt cx="5968604" cy="5083138"/>
                        </a:xfrm>
                      </wpg:grpSpPr>
                      <wpg:grpSp>
                        <wpg:cNvPr id="63" name="Group 48"/>
                        <wpg:cNvGrpSpPr/>
                        <wpg:grpSpPr>
                          <a:xfrm>
                            <a:off x="0" y="0"/>
                            <a:ext cx="5815017" cy="4753273"/>
                            <a:chOff x="0" y="0"/>
                            <a:chExt cx="5815017" cy="4753273"/>
                          </a:xfrm>
                        </wpg:grpSpPr>
                        <pic:pic xmlns:pic="http://schemas.openxmlformats.org/drawingml/2006/picture">
                          <pic:nvPicPr>
                            <pic:cNvPr id="67" name="Picture 49"/>
                            <pic:cNvPicPr>
                              <a:picLocks noChangeAspect="1" noChangeArrowheads="1"/>
                            </pic:cNvPicPr>
                          </pic:nvPicPr>
                          <pic:blipFill rotWithShape="1">
                            <a:blip r:embed="rId20">
                              <a:extLst>
                                <a:ext uri="{28A0092B-C50C-407E-A947-70E740481C1C}">
                                  <a14:useLocalDpi xmlns:a14="http://schemas.microsoft.com/office/drawing/2010/main" val="0"/>
                                </a:ext>
                              </a:extLst>
                            </a:blip>
                            <a:srcRect/>
                            <a:stretch/>
                          </pic:blipFill>
                          <pic:spPr bwMode="auto">
                            <a:xfrm>
                              <a:off x="0" y="460408"/>
                              <a:ext cx="5815017" cy="429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50"/>
                            <pic:cNvPicPr>
                              <a:picLocks noChangeAspect="1" noChangeArrowheads="1"/>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5815017" cy="479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69" name="Arc 5"/>
                        <wps:cNvSpPr/>
                        <wps:spPr bwMode="auto">
                          <a:xfrm rot="6723646">
                            <a:off x="2690547" y="595890"/>
                            <a:ext cx="916212" cy="878919"/>
                          </a:xfrm>
                          <a:custGeom>
                            <a:avLst/>
                            <a:gdLst>
                              <a:gd name="connsiteX0" fmla="*/ 514350 w 1028700"/>
                              <a:gd name="connsiteY0" fmla="*/ 0 h 1089212"/>
                              <a:gd name="connsiteX1" fmla="*/ 1027008 w 1028700"/>
                              <a:gd name="connsiteY1" fmla="*/ 500468 h 1089212"/>
                              <a:gd name="connsiteX2" fmla="*/ 514350 w 1028700"/>
                              <a:gd name="connsiteY2" fmla="*/ 544606 h 1089212"/>
                              <a:gd name="connsiteX3" fmla="*/ 514350 w 1028700"/>
                              <a:gd name="connsiteY3" fmla="*/ 0 h 1089212"/>
                              <a:gd name="connsiteX0" fmla="*/ 514350 w 1028700"/>
                              <a:gd name="connsiteY0" fmla="*/ 0 h 1089212"/>
                              <a:gd name="connsiteX1" fmla="*/ 1027008 w 1028700"/>
                              <a:gd name="connsiteY1" fmla="*/ 500468 h 1089212"/>
                              <a:gd name="connsiteX0" fmla="*/ 403555 w 916213"/>
                              <a:gd name="connsiteY0" fmla="*/ 0 h 857498"/>
                              <a:gd name="connsiteX1" fmla="*/ 916213 w 916213"/>
                              <a:gd name="connsiteY1" fmla="*/ 500468 h 857498"/>
                              <a:gd name="connsiteX2" fmla="*/ 403555 w 916213"/>
                              <a:gd name="connsiteY2" fmla="*/ 544606 h 857498"/>
                              <a:gd name="connsiteX3" fmla="*/ 3 w 916213"/>
                              <a:gd name="connsiteY3" fmla="*/ 857479 h 857498"/>
                              <a:gd name="connsiteX4" fmla="*/ 403555 w 916213"/>
                              <a:gd name="connsiteY4" fmla="*/ 0 h 857498"/>
                              <a:gd name="connsiteX0" fmla="*/ 403555 w 916213"/>
                              <a:gd name="connsiteY0" fmla="*/ 0 h 857498"/>
                              <a:gd name="connsiteX1" fmla="*/ 916213 w 916213"/>
                              <a:gd name="connsiteY1" fmla="*/ 500468 h 857498"/>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4 w 916212"/>
                              <a:gd name="connsiteY0" fmla="*/ 0 h 857514"/>
                              <a:gd name="connsiteX1" fmla="*/ 916212 w 916212"/>
                              <a:gd name="connsiteY1" fmla="*/ 500468 h 857514"/>
                              <a:gd name="connsiteX2" fmla="*/ 429421 w 916212"/>
                              <a:gd name="connsiteY2" fmla="*/ 690854 h 857514"/>
                              <a:gd name="connsiteX3" fmla="*/ 2 w 916212"/>
                              <a:gd name="connsiteY3" fmla="*/ 857479 h 857514"/>
                              <a:gd name="connsiteX4" fmla="*/ 403554 w 916212"/>
                              <a:gd name="connsiteY4" fmla="*/ 0 h 857514"/>
                              <a:gd name="connsiteX0" fmla="*/ 403554 w 916212"/>
                              <a:gd name="connsiteY0" fmla="*/ 0 h 857514"/>
                              <a:gd name="connsiteX1" fmla="*/ 916212 w 916212"/>
                              <a:gd name="connsiteY1" fmla="*/ 500468 h 857514"/>
                              <a:gd name="connsiteX0" fmla="*/ 403554 w 916212"/>
                              <a:gd name="connsiteY0" fmla="*/ 4367 h 861881"/>
                              <a:gd name="connsiteX1" fmla="*/ 916212 w 916212"/>
                              <a:gd name="connsiteY1" fmla="*/ 504835 h 861881"/>
                              <a:gd name="connsiteX2" fmla="*/ 429421 w 916212"/>
                              <a:gd name="connsiteY2" fmla="*/ 695221 h 861881"/>
                              <a:gd name="connsiteX3" fmla="*/ 2 w 916212"/>
                              <a:gd name="connsiteY3" fmla="*/ 861846 h 861881"/>
                              <a:gd name="connsiteX4" fmla="*/ 403554 w 916212"/>
                              <a:gd name="connsiteY4" fmla="*/ 4367 h 861881"/>
                              <a:gd name="connsiteX0" fmla="*/ 375669 w 916212"/>
                              <a:gd name="connsiteY0" fmla="*/ 0 h 861881"/>
                              <a:gd name="connsiteX1" fmla="*/ 916212 w 916212"/>
                              <a:gd name="connsiteY1" fmla="*/ 504835 h 861881"/>
                              <a:gd name="connsiteX0" fmla="*/ 381490 w 916212"/>
                              <a:gd name="connsiteY0" fmla="*/ 0 h 866851"/>
                              <a:gd name="connsiteX1" fmla="*/ 916212 w 916212"/>
                              <a:gd name="connsiteY1" fmla="*/ 509805 h 866851"/>
                              <a:gd name="connsiteX2" fmla="*/ 429421 w 916212"/>
                              <a:gd name="connsiteY2" fmla="*/ 700191 h 866851"/>
                              <a:gd name="connsiteX3" fmla="*/ 2 w 916212"/>
                              <a:gd name="connsiteY3" fmla="*/ 866816 h 866851"/>
                              <a:gd name="connsiteX4" fmla="*/ 381490 w 916212"/>
                              <a:gd name="connsiteY4" fmla="*/ 0 h 866851"/>
                              <a:gd name="connsiteX0" fmla="*/ 375669 w 916212"/>
                              <a:gd name="connsiteY0" fmla="*/ 4970 h 866851"/>
                              <a:gd name="connsiteX1" fmla="*/ 916212 w 916212"/>
                              <a:gd name="connsiteY1" fmla="*/ 509805 h 866851"/>
                              <a:gd name="connsiteX0" fmla="*/ 381490 w 916212"/>
                              <a:gd name="connsiteY0" fmla="*/ 367 h 867218"/>
                              <a:gd name="connsiteX1" fmla="*/ 916212 w 916212"/>
                              <a:gd name="connsiteY1" fmla="*/ 510172 h 867218"/>
                              <a:gd name="connsiteX2" fmla="*/ 429421 w 916212"/>
                              <a:gd name="connsiteY2" fmla="*/ 700558 h 867218"/>
                              <a:gd name="connsiteX3" fmla="*/ 2 w 916212"/>
                              <a:gd name="connsiteY3" fmla="*/ 867183 h 867218"/>
                              <a:gd name="connsiteX4" fmla="*/ 381490 w 916212"/>
                              <a:gd name="connsiteY4" fmla="*/ 367 h 867218"/>
                              <a:gd name="connsiteX0" fmla="*/ 363061 w 916212"/>
                              <a:gd name="connsiteY0" fmla="*/ 0 h 867218"/>
                              <a:gd name="connsiteX1" fmla="*/ 916212 w 916212"/>
                              <a:gd name="connsiteY1" fmla="*/ 510172 h 86721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1760 h 878918"/>
                              <a:gd name="connsiteX1" fmla="*/ 916212 w 916212"/>
                              <a:gd name="connsiteY1" fmla="*/ 521872 h 878918"/>
                              <a:gd name="connsiteX2" fmla="*/ 429421 w 916212"/>
                              <a:gd name="connsiteY2" fmla="*/ 712258 h 878918"/>
                              <a:gd name="connsiteX3" fmla="*/ 2 w 916212"/>
                              <a:gd name="connsiteY3" fmla="*/ 878883 h 878918"/>
                              <a:gd name="connsiteX4" fmla="*/ 374703 w 916212"/>
                              <a:gd name="connsiteY4" fmla="*/ 1760 h 878918"/>
                              <a:gd name="connsiteX0" fmla="*/ 366154 w 916212"/>
                              <a:gd name="connsiteY0" fmla="*/ 0 h 878918"/>
                              <a:gd name="connsiteX1" fmla="*/ 916212 w 916212"/>
                              <a:gd name="connsiteY1" fmla="*/ 521872 h 878918"/>
                            </a:gdLst>
                            <a:ahLst/>
                            <a:cxnLst>
                              <a:cxn ang="0">
                                <a:pos x="connsiteX0" y="connsiteY0"/>
                              </a:cxn>
                              <a:cxn ang="0">
                                <a:pos x="connsiteX1" y="connsiteY1"/>
                              </a:cxn>
                            </a:cxnLst>
                            <a:rect l="l" t="t" r="r" b="b"/>
                            <a:pathLst>
                              <a:path w="916212" h="878918" stroke="0" extrusionOk="0">
                                <a:moveTo>
                                  <a:pt x="374703" y="1760"/>
                                </a:moveTo>
                                <a:cubicBezTo>
                                  <a:pt x="642607" y="1760"/>
                                  <a:pt x="894499" y="239142"/>
                                  <a:pt x="916212" y="521872"/>
                                </a:cubicBezTo>
                                <a:lnTo>
                                  <a:pt x="429421" y="712258"/>
                                </a:lnTo>
                                <a:cubicBezTo>
                                  <a:pt x="430466" y="709367"/>
                                  <a:pt x="-1043" y="881774"/>
                                  <a:pt x="2" y="878883"/>
                                </a:cubicBezTo>
                                <a:cubicBezTo>
                                  <a:pt x="45953" y="727442"/>
                                  <a:pt x="310895" y="186047"/>
                                  <a:pt x="374703" y="1760"/>
                                </a:cubicBezTo>
                                <a:close/>
                              </a:path>
                              <a:path w="916212" h="878918" fill="none">
                                <a:moveTo>
                                  <a:pt x="366154" y="0"/>
                                </a:moveTo>
                                <a:cubicBezTo>
                                  <a:pt x="634058" y="0"/>
                                  <a:pt x="894499" y="239142"/>
                                  <a:pt x="916212" y="521872"/>
                                </a:cubicBezTo>
                              </a:path>
                            </a:pathLst>
                          </a:custGeom>
                          <a:solidFill>
                            <a:srgbClr val="FFC000"/>
                          </a:solidFill>
                          <a:ln w="12700" cap="flat" cmpd="sng" algn="ctr">
                            <a:solidFill>
                              <a:srgbClr val="FF6600"/>
                            </a:solidFill>
                            <a:prstDash val="solid"/>
                            <a:round/>
                            <a:headEnd type="none" w="med" len="med"/>
                            <a:tailEnd type="none" w="med" len="med"/>
                          </a:ln>
                          <a:effectLst/>
                          <a:extLst/>
                        </wps:spPr>
                        <wps:bodyPr rtlCol="0" anchor="ctr"/>
                      </wps:wsp>
                      <wps:wsp>
                        <wps:cNvPr id="70" name="Text Box 52"/>
                        <wps:cNvSpPr txBox="1"/>
                        <wps:spPr>
                          <a:xfrm>
                            <a:off x="2864295" y="944430"/>
                            <a:ext cx="777507" cy="338795"/>
                          </a:xfrm>
                          <a:prstGeom prst="rect">
                            <a:avLst/>
                          </a:prstGeom>
                          <a:noFill/>
                        </wps:spPr>
                        <wps:txbx>
                          <w:txbxContent>
                            <w:p w14:paraId="2457284C" w14:textId="77777777" w:rsidR="00E94981" w:rsidRDefault="00E94981" w:rsidP="000168D3">
                              <w:pPr>
                                <w:pStyle w:val="af5"/>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wps:txbx>
                        <wps:bodyPr wrap="square" rtlCol="0">
                          <a:noAutofit/>
                        </wps:bodyPr>
                      </wps:wsp>
                      <wps:wsp>
                        <wps:cNvPr id="72" name="Straight Connector 53"/>
                        <wps:cNvCnPr/>
                        <wps:spPr bwMode="auto">
                          <a:xfrm>
                            <a:off x="2903937" y="436356"/>
                            <a:ext cx="0" cy="4646782"/>
                          </a:xfrm>
                          <a:prstGeom prst="line">
                            <a:avLst/>
                          </a:prstGeom>
                          <a:noFill/>
                          <a:ln w="25400" cap="flat" cmpd="sng" algn="ctr">
                            <a:solidFill>
                              <a:srgbClr val="FF6600"/>
                            </a:solidFill>
                            <a:prstDash val="solid"/>
                            <a:headEnd type="none" w="med" len="med"/>
                            <a:tailEnd type="triangle" w="med" len="med"/>
                          </a:ln>
                          <a:effectLst/>
                          <a:extLst/>
                        </wps:spPr>
                        <wps:bodyPr/>
                      </wps:wsp>
                      <wps:wsp>
                        <wps:cNvPr id="73" name="Straight Arrow Connector 54"/>
                        <wps:cNvCnPr/>
                        <wps:spPr bwMode="auto">
                          <a:xfrm>
                            <a:off x="2911079" y="438598"/>
                            <a:ext cx="3057525" cy="3086100"/>
                          </a:xfrm>
                          <a:prstGeom prst="straightConnector1">
                            <a:avLst/>
                          </a:prstGeom>
                          <a:noFill/>
                          <a:ln w="25400" cap="flat" cmpd="sng" algn="ctr">
                            <a:solidFill>
                              <a:srgbClr val="FF6600"/>
                            </a:solidFill>
                            <a:prstDash val="solid"/>
                            <a:headEnd type="none" w="med" len="med"/>
                            <a:tailEnd type="triangle" w="med" len="med"/>
                          </a:ln>
                          <a:effectLst/>
                          <a:extLst/>
                        </wps:spPr>
                        <wps:bodyPr/>
                      </wps:wsp>
                    </wpg:wgp>
                  </a:graphicData>
                </a:graphic>
              </wp:inline>
            </w:drawing>
          </mc:Choice>
          <mc:Fallback>
            <w:pict>
              <v:group id="_x0000_s1043" style="width:276pt;height:224.2pt;mso-position-horizontal-relative:char;mso-position-vertical-relative:line" coordsize="5968604,50831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">
                <v:group id="Group 48" o:spid="_x0000_s1044" style="position:absolute;width:5815017;height:4753273" coordsize="5815017,47532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Picture 49" o:spid="_x0000_s1045" type="#_x0000_t75" style="position:absolute;top:460408;width:5815017;height:4292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E&#10;CU/DAAAA2wAAAA8AAABkcnMvZG93bnJldi54bWxEj9FqwkAURN8L/sNyC76UumkCqURXKQWLr0n9&#10;gNvsbRKbvRt3Nxr/3hWEPg4zc4ZZbyfTizM531lW8LZIQBDXVnfcKDh8716XIHxA1thbJgVX8rDd&#10;zJ7WWGh74ZLOVWhEhLAvUEEbwlBI6euWDPqFHYij92udwRCla6R2eIlw08s0SXJpsOO40OJAny3V&#10;f9VoFLyMy+Rnd3BZd6q+sjLQmB7NqNT8efpYgQg0hf/wo73XCvJ3uH+JP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gQJT8MAAADbAAAADwAAAAAAAAAAAAAAAACcAgAA&#10;ZHJzL2Rvd25yZXYueG1sUEsFBgAAAAAEAAQA9wAAAIwDAAAAAA==&#10;">
                    <v:imagedata r:id="rId22" o:title=""/>
                  </v:shape>
                  <v:shape id="Picture 50" o:spid="_x0000_s1046" type="#_x0000_t75" style="position:absolute;width:5815017;height:4796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m&#10;jsq/AAAA2wAAAA8AAABkcnMvZG93bnJldi54bWxET82KwjAQvi/4DmEEb2uqgqvVKLKwqOAetD7A&#10;0IxNtZmUJrb17TeHBY8f3/9629tKtNT40rGCyTgBQZw7XXKh4Jr9fC5A+ICssXJMCl7kYbsZfKwx&#10;1a7jM7WXUIgYwj5FBSaEOpXS54Ys+rGriSN3c43FEGFTSN1gF8NtJadJMpcWS44NBmv6NpQ/Lk+r&#10;YNpn2f548r+Tr2U7o6473o2vlRoN+90KRKA+vMX/7oNWMI9j45f4A+TmD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5o7KvwAAANsAAAAPAAAAAAAAAAAAAAAAAJwCAABkcnMv&#10;ZG93bnJldi54bWxQSwUGAAAAAAQABAD3AAAAiAMAAAAA&#10;">
                    <v:imagedata r:id="rId23" o:title=""/>
                  </v:shape>
                </v:group>
                <v:shape id="Arc 5" o:spid="_x0000_s1047" style="position:absolute;left:2690547;top:595890;width:916212;height:878919;rotation:7344014fd;visibility:visible;mso-wrap-style:square;v-text-anchor:middle" coordsize="916212,8789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WvIewwAA&#10;ANsAAAAPAAAAZHJzL2Rvd25yZXYueG1sRI9Ba8JAFITvBf/D8gRvdRMLkqauQQRB6ElbBG+P7Es2&#10;mH0bsxuN/vpuodDjMDPfMKtitK24Ue8bxwrSeQKCuHS64VrB99fuNQPhA7LG1jEpeJCHYj15WWGu&#10;3Z0PdDuGWkQI+xwVmBC6XEpfGrLo564jjl7leoshyr6Wusd7hNtWLpJkKS02HBcMdrQ1VF6Og1Xg&#10;Pt9s9kz8ntLz6XTljCqjB6Vm03HzASLQGP7Df+29VrB8h98v8Qf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WvIewwAAANsAAAAPAAAAAAAAAAAAAAAAAJcCAABkcnMvZG93&#10;bnJldi54bWxQSwUGAAAAAAQABAD1AAAAhwMAAAAA&#10;" path="m374703,1760nsc642607,1760,894499,239142,916212,521872l429421,712258c430466,709367,-1043,881774,2,878883,45953,727442,310895,186047,374703,1760xem366154,0nfc634058,,894499,239142,916212,521872e" fillcolor="#ffc000" strokecolor="#f60" strokeweight="1pt">
                  <v:path arrowok="t" o:connecttype="custom" o:connectlocs="366154,0;916212,521873" o:connectangles="0,0"/>
                </v:shape>
                <v:shapetype id="_x0000_t202" coordsize="21600,21600" o:spt="202" path="m0,0l0,21600,21600,21600,21600,0xe">
                  <v:stroke joinstyle="miter"/>
                  <v:path gradientshapeok="t" o:connecttype="rect"/>
                </v:shapetype>
                <v:shape id="Text Box 52" o:spid="_x0000_s1048" type="#_x0000_t202" style="position:absolute;left:2864295;top:944430;width:777507;height:33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2457284C" w14:textId="77777777" w:rsidR="00E94981" w:rsidRDefault="00E94981" w:rsidP="000168D3">
                        <w:pPr>
                          <w:pStyle w:val="af5"/>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v:textbox>
                </v:shape>
                <v:line id="Straight Connector 53" o:spid="_x0000_s1049" style="position:absolute;visibility:visible;mso-wrap-style:square" from="2903937,436356" to="2903937,50831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8NOMIAAADbAAAADwAAAGRycy9kb3ducmV2LnhtbESPQYvCMBSE78L+h/AEL6JpVap0jSKC&#10;4E2sLnt9NG+bYvNSmqzWf28WFjwOM/MNs972thF36nztWEE6TUAQl07XXCm4Xg6TFQgfkDU2jknB&#10;kzxsNx+DNebaPfhM9yJUIkLY56jAhNDmUvrSkEU/dS1x9H5cZzFE2VVSd/iIcNvIWZJk0mLNccFg&#10;S3tD5a34tQq+n8V+nC7Sxdd4R8twmhubybNSo2G/+wQRqA/v8H/7qBUsZ/D3Jf4AuX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08NOMIAAADbAAAADwAAAAAAAAAAAAAA&#10;AAChAgAAZHJzL2Rvd25yZXYueG1sUEsFBgAAAAAEAAQA+QAAAJADAAAAAA==&#10;" strokecolor="#f60" strokeweight="2pt">
                  <v:stroke endarrow="block"/>
                </v:line>
                <v:shape id="Straight Arrow Connector 54" o:spid="_x0000_s1050" type="#_x0000_t32" style="position:absolute;left:2911079;top:438598;width:3057525;height:3086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1TDpsYAAADbAAAADwAAAGRycy9kb3ducmV2LnhtbESPT2sCMRTE70K/Q3hCbzVrC1q2xkVs&#10;rXqwUFtEb4/N2z9087IkUddvb4SCx2FmfsNMss404kTO15YVDAcJCOLc6ppLBb8/i6dXED4ga2ws&#10;k4ILecimD70Jptqe+ZtO21CKCGGfooIqhDaV0ucVGfQD2xJHr7DOYIjSlVI7PEe4aeRzkoykwZrj&#10;QoUtzSvK/7ZHo8AtLh+zzfvSL+e75HO//loXQzwo9djvZm8gAnXhHv5vr7SC8QvcvsQfIKd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tUw6bGAAAA2wAAAA8AAAAAAAAA&#10;AAAAAAAAoQIAAGRycy9kb3ducmV2LnhtbFBLBQYAAAAABAAEAPkAAACUAwAAAAA=&#10;" strokecolor="#f60" strokeweight="2pt">
                  <v:stroke endarrow="block"/>
                </v:shape>
                <w10:anchorlock/>
              </v:group>
            </w:pict>
          </mc:Fallback>
        </mc:AlternateContent>
      </w:r>
    </w:p>
    <w:p w14:paraId="7FA20870" w14:textId="77777777" w:rsidR="000168D3" w:rsidRDefault="000168D3" w:rsidP="000168D3">
      <w:pPr>
        <w:jc w:val="center"/>
        <w:rPr>
          <w:sz w:val="21"/>
          <w:szCs w:val="21"/>
        </w:rPr>
      </w:pPr>
      <w:r>
        <w:rPr>
          <w:rFonts w:hint="eastAsia"/>
          <w:sz w:val="21"/>
          <w:szCs w:val="21"/>
        </w:rPr>
        <w:t xml:space="preserve">图4-4 </w:t>
      </w:r>
      <w:proofErr w:type="spellStart"/>
      <w:r>
        <w:rPr>
          <w:rFonts w:hint="eastAsia"/>
          <w:sz w:val="21"/>
          <w:szCs w:val="21"/>
        </w:rPr>
        <w:t>xArray</w:t>
      </w:r>
      <w:proofErr w:type="spellEnd"/>
      <w:r>
        <w:rPr>
          <w:rFonts w:hint="eastAsia"/>
          <w:sz w:val="21"/>
          <w:szCs w:val="21"/>
        </w:rPr>
        <w:t>垂直截面</w:t>
      </w:r>
    </w:p>
    <w:p w14:paraId="062AAC9F" w14:textId="77777777" w:rsidR="000168D3" w:rsidRDefault="000168D3" w:rsidP="000168D3">
      <w:r>
        <w:t>如图</w:t>
      </w:r>
      <w:r>
        <w:rPr>
          <w:rFonts w:hint="eastAsia"/>
        </w:rPr>
        <w:t>4-5</w:t>
      </w:r>
      <w:r>
        <w:t>，每次只有一个</w:t>
      </w:r>
      <w:r>
        <w:rPr>
          <w:rFonts w:hint="eastAsia"/>
        </w:rPr>
        <w:t>波束</w:t>
      </w:r>
      <w:r>
        <w:t>处于激活状态，</w:t>
      </w:r>
      <w:r>
        <w:rPr>
          <w:rFonts w:hint="eastAsia"/>
        </w:rPr>
        <w:t>天线</w:t>
      </w:r>
      <w:r>
        <w:t>会在不同的时间段对不同的空间进行</w:t>
      </w:r>
      <w:r>
        <w:rPr>
          <w:rFonts w:hint="eastAsia"/>
        </w:rPr>
        <w:t>轮询</w:t>
      </w:r>
      <w:r>
        <w:t>扫描。</w:t>
      </w:r>
      <w:r>
        <w:rPr>
          <w:rFonts w:hint="eastAsia"/>
        </w:rPr>
        <w:t>当</w:t>
      </w:r>
      <w:r>
        <w:t>某个空间内的标签个数增多时，</w:t>
      </w:r>
      <w:r>
        <w:rPr>
          <w:rFonts w:hint="eastAsia"/>
        </w:rPr>
        <w:t>在</w:t>
      </w:r>
      <w:r>
        <w:t>该空间的扫描时间会变长。</w:t>
      </w:r>
    </w:p>
    <w:p w14:paraId="2E2D1406" w14:textId="77777777" w:rsidR="000168D3" w:rsidRDefault="000168D3" w:rsidP="000168D3">
      <w:pPr>
        <w:ind w:firstLine="0"/>
      </w:pPr>
      <w:r>
        <w:rPr>
          <w:rFonts w:hint="eastAsia"/>
          <w:noProof/>
        </w:rPr>
        <w:drawing>
          <wp:inline distT="0" distB="0" distL="0" distR="0" wp14:anchorId="05175081" wp14:editId="6A7822FA">
            <wp:extent cx="2626196" cy="2444750"/>
            <wp:effectExtent l="0" t="0" r="0" b="0"/>
            <wp:docPr id="74" name="Picture 60"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2323" cy="2459762"/>
                    </a:xfrm>
                    <a:prstGeom prst="rect">
                      <a:avLst/>
                    </a:prstGeom>
                    <a:noFill/>
                    <a:ln>
                      <a:noFill/>
                    </a:ln>
                  </pic:spPr>
                </pic:pic>
              </a:graphicData>
            </a:graphic>
          </wp:inline>
        </w:drawing>
      </w:r>
      <w:r>
        <w:rPr>
          <w:rFonts w:hint="eastAsia"/>
          <w:noProof/>
        </w:rPr>
        <w:drawing>
          <wp:inline distT="0" distB="0" distL="0" distR="0" wp14:anchorId="1DE2C0EA" wp14:editId="1F0FA0A9">
            <wp:extent cx="2629528" cy="2466975"/>
            <wp:effectExtent l="0" t="0" r="12700" b="0"/>
            <wp:docPr id="76" name="Picture 61"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553" cy="2483886"/>
                    </a:xfrm>
                    <a:prstGeom prst="rect">
                      <a:avLst/>
                    </a:prstGeom>
                    <a:noFill/>
                    <a:ln>
                      <a:noFill/>
                    </a:ln>
                  </pic:spPr>
                </pic:pic>
              </a:graphicData>
            </a:graphic>
          </wp:inline>
        </w:drawing>
      </w:r>
    </w:p>
    <w:p w14:paraId="1265EFDE" w14:textId="77777777" w:rsidR="000168D3" w:rsidRPr="00210E25" w:rsidRDefault="000168D3" w:rsidP="000168D3">
      <w:pPr>
        <w:ind w:firstLine="0"/>
        <w:jc w:val="center"/>
        <w:rPr>
          <w:sz w:val="21"/>
          <w:szCs w:val="21"/>
        </w:rPr>
      </w:pPr>
      <w:r>
        <w:rPr>
          <w:rFonts w:hint="eastAsia"/>
          <w:sz w:val="21"/>
          <w:szCs w:val="21"/>
        </w:rPr>
        <w:t xml:space="preserve">图4.5 </w:t>
      </w:r>
      <w:proofErr w:type="spellStart"/>
      <w:r>
        <w:rPr>
          <w:rFonts w:hint="eastAsia"/>
          <w:sz w:val="21"/>
          <w:szCs w:val="21"/>
        </w:rPr>
        <w:t>xArray</w:t>
      </w:r>
      <w:proofErr w:type="spellEnd"/>
      <w:r>
        <w:rPr>
          <w:rFonts w:hint="eastAsia"/>
          <w:sz w:val="21"/>
          <w:szCs w:val="21"/>
        </w:rPr>
        <w:t>轮询扫描图（左为侧视图，右为俯视图）</w:t>
      </w:r>
    </w:p>
    <w:p w14:paraId="6BAFC846" w14:textId="77777777" w:rsidR="000168D3" w:rsidRDefault="000168D3" w:rsidP="000168D3">
      <w:proofErr w:type="spellStart"/>
      <w:r>
        <w:t>xArray</w:t>
      </w:r>
      <w:proofErr w:type="spellEnd"/>
      <w:r>
        <w:rPr>
          <w:rFonts w:hint="eastAsia"/>
        </w:rPr>
        <w:t>的阅读</w:t>
      </w:r>
      <w:r>
        <w:t>范围受到标签、</w:t>
      </w:r>
      <w:r>
        <w:rPr>
          <w:rFonts w:hint="eastAsia"/>
        </w:rPr>
        <w:t>安装高度</w:t>
      </w:r>
      <w:r>
        <w:t>的</w:t>
      </w:r>
      <w:r>
        <w:rPr>
          <w:rFonts w:hint="eastAsia"/>
        </w:rPr>
        <w:t>影响</w:t>
      </w:r>
      <w:r>
        <w:t>。其中</w:t>
      </w:r>
      <w:proofErr w:type="spellStart"/>
      <w:r>
        <w:rPr>
          <w:rFonts w:hint="eastAsia"/>
        </w:rPr>
        <w:t>xArray</w:t>
      </w:r>
      <w:proofErr w:type="spellEnd"/>
      <w:r>
        <w:t>安装</w:t>
      </w:r>
      <w:r>
        <w:rPr>
          <w:rFonts w:hint="eastAsia"/>
        </w:rPr>
        <w:t>高度越低</w:t>
      </w:r>
      <w:r>
        <w:t>，</w:t>
      </w:r>
      <w:r>
        <w:rPr>
          <w:rFonts w:hint="eastAsia"/>
        </w:rPr>
        <w:t>阅读</w:t>
      </w:r>
      <w:r>
        <w:t>范围越小；</w:t>
      </w:r>
      <w:r>
        <w:rPr>
          <w:rFonts w:hint="eastAsia"/>
        </w:rPr>
        <w:t>反之</w:t>
      </w:r>
      <w:r>
        <w:t>，</w:t>
      </w:r>
      <w:r>
        <w:rPr>
          <w:rFonts w:hint="eastAsia"/>
        </w:rPr>
        <w:t>在一定</w:t>
      </w:r>
      <w:r>
        <w:t>限度内，安装高度越高，</w:t>
      </w:r>
      <w:r>
        <w:rPr>
          <w:rFonts w:hint="eastAsia"/>
        </w:rPr>
        <w:t>阅读范围</w:t>
      </w:r>
      <w:r>
        <w:t>越大。</w:t>
      </w:r>
    </w:p>
    <w:p w14:paraId="51A32136" w14:textId="77777777" w:rsidR="000168D3" w:rsidRPr="00A3496E" w:rsidRDefault="000168D3" w:rsidP="000168D3">
      <w:pPr>
        <w:jc w:val="left"/>
      </w:pPr>
      <w:proofErr w:type="spellStart"/>
      <w:r>
        <w:t>xArray</w:t>
      </w:r>
      <w:proofErr w:type="spellEnd"/>
      <w:r>
        <w:rPr>
          <w:rFonts w:hint="eastAsia"/>
        </w:rPr>
        <w:t>感知</w:t>
      </w:r>
      <w:r>
        <w:t>标签的灵敏度和天线的功率、标签摆放的角度</w:t>
      </w:r>
      <w:r>
        <w:rPr>
          <w:rFonts w:hint="eastAsia"/>
        </w:rPr>
        <w:t>和摆放</w:t>
      </w:r>
      <w:r>
        <w:t>的角度有</w:t>
      </w:r>
      <w:r>
        <w:rPr>
          <w:rFonts w:hint="eastAsia"/>
        </w:rPr>
        <w:t>关</w:t>
      </w:r>
      <w:r>
        <w:t>，</w:t>
      </w:r>
      <w:r>
        <w:rPr>
          <w:rFonts w:hint="eastAsia"/>
        </w:rPr>
        <w:t>此外</w:t>
      </w:r>
      <w:r>
        <w:t>还</w:t>
      </w:r>
      <w:r>
        <w:rPr>
          <w:rFonts w:hint="eastAsia"/>
        </w:rPr>
        <w:t>会受到</w:t>
      </w:r>
      <w:r>
        <w:t>环境的</w:t>
      </w:r>
      <w:r>
        <w:rPr>
          <w:rFonts w:hint="eastAsia"/>
        </w:rPr>
        <w:t>影响</w:t>
      </w:r>
      <w:r>
        <w:t>，</w:t>
      </w:r>
      <w:r>
        <w:rPr>
          <w:rFonts w:hint="eastAsia"/>
        </w:rPr>
        <w:t>例如</w:t>
      </w:r>
      <w:r>
        <w:t>墙壁、</w:t>
      </w:r>
      <w:r>
        <w:rPr>
          <w:rFonts w:hint="eastAsia"/>
        </w:rPr>
        <w:t>家具</w:t>
      </w:r>
      <w:r>
        <w:t>。</w:t>
      </w:r>
    </w:p>
    <w:p w14:paraId="38B3D7B9" w14:textId="77777777" w:rsidR="00747A88" w:rsidRPr="00AB5CE1" w:rsidRDefault="00747A88" w:rsidP="00EA61E8">
      <w:pPr>
        <w:ind w:firstLine="0"/>
        <w:rPr>
          <w:rFonts w:ascii="Cambria Math" w:hAnsi="Cambria Math" w:cs="STIXGeneral-Regular" w:hint="eastAsia"/>
          <w:i/>
        </w:rPr>
      </w:pPr>
    </w:p>
    <w:p w14:paraId="496FB156" w14:textId="77777777" w:rsidR="001704D8" w:rsidRDefault="00113D09" w:rsidP="005B5690">
      <w:pPr>
        <w:pStyle w:val="2"/>
      </w:pPr>
      <w:bookmarkStart w:id="21" w:name="_Toc388194453"/>
      <w:r>
        <w:rPr>
          <w:rFonts w:hint="eastAsia"/>
        </w:rPr>
        <w:lastRenderedPageBreak/>
        <w:t>本章小结</w:t>
      </w:r>
      <w:bookmarkEnd w:id="21"/>
    </w:p>
    <w:p w14:paraId="5CF308BB" w14:textId="1F5C6940" w:rsidR="001704D8" w:rsidRDefault="003A14F6" w:rsidP="001704D8">
      <w:r>
        <w:rPr>
          <w:rFonts w:hint="eastAsia"/>
        </w:rPr>
        <w:t>本章首先</w:t>
      </w:r>
      <w:r w:rsidR="00AE4AFA">
        <w:rPr>
          <w:rFonts w:hint="eastAsia"/>
        </w:rPr>
        <w:t>对</w:t>
      </w:r>
      <w:r w:rsidR="00A6373F">
        <w:rPr>
          <w:rFonts w:hint="eastAsia"/>
        </w:rPr>
        <w:t>RFID系统的组件——RFID阅读器和RFID标签作了简单的介绍。然后对其主要的三个信号指标（阅读率、RSSI和相位）进行了相对详细的介绍。</w:t>
      </w:r>
      <w:r w:rsidR="009C4455">
        <w:rPr>
          <w:rFonts w:hint="eastAsia"/>
        </w:rPr>
        <w:t>再</w:t>
      </w:r>
      <w:r w:rsidR="00570BD8">
        <w:rPr>
          <w:rFonts w:hint="eastAsia"/>
        </w:rPr>
        <w:t>对</w:t>
      </w:r>
      <w:r w:rsidR="003C6A39">
        <w:rPr>
          <w:rFonts w:hint="eastAsia"/>
        </w:rPr>
        <w:t>基于RFID系统的相对定位和绝对定位</w:t>
      </w:r>
      <w:r w:rsidR="00160FA8">
        <w:rPr>
          <w:rFonts w:hint="eastAsia"/>
        </w:rPr>
        <w:t>相关技术进行了介绍，简单阐述了当前主流RFID定位技术的特点、应用场景以及</w:t>
      </w:r>
      <w:r w:rsidR="00606433">
        <w:rPr>
          <w:rFonts w:hint="eastAsia"/>
        </w:rPr>
        <w:t>优劣势</w:t>
      </w:r>
      <w:r w:rsidR="002A1416">
        <w:rPr>
          <w:rFonts w:hint="eastAsia"/>
        </w:rPr>
        <w:t>。</w:t>
      </w:r>
      <w:r w:rsidR="009106E8">
        <w:rPr>
          <w:rFonts w:hint="eastAsia"/>
        </w:rPr>
        <w:t>最后对多波束天线的</w:t>
      </w:r>
      <w:r w:rsidR="000F63A2">
        <w:rPr>
          <w:rFonts w:hint="eastAsia"/>
        </w:rPr>
        <w:t>物理组成和实现原理做了简单的介绍，</w:t>
      </w:r>
      <w:r w:rsidR="00285F77">
        <w:rPr>
          <w:rFonts w:hint="eastAsia"/>
        </w:rPr>
        <w:t>并对多波束天线</w:t>
      </w:r>
      <w:r w:rsidR="00D67214">
        <w:rPr>
          <w:rFonts w:hint="eastAsia"/>
        </w:rPr>
        <w:t>的代表</w:t>
      </w:r>
      <w:proofErr w:type="spellStart"/>
      <w:r w:rsidR="00D67214">
        <w:rPr>
          <w:rFonts w:hint="eastAsia"/>
        </w:rPr>
        <w:t>xArray</w:t>
      </w:r>
      <w:proofErr w:type="spellEnd"/>
      <w:r w:rsidR="00D67214">
        <w:rPr>
          <w:rFonts w:hint="eastAsia"/>
        </w:rPr>
        <w:t>的组成结构和原理进行了阐述。</w:t>
      </w:r>
    </w:p>
    <w:p w14:paraId="72A2DBA0" w14:textId="77777777" w:rsidR="0053650C" w:rsidRPr="0053650C" w:rsidRDefault="000431C5" w:rsidP="000431C5">
      <w:pPr>
        <w:widowControl/>
        <w:spacing w:line="240" w:lineRule="auto"/>
        <w:ind w:firstLine="0"/>
        <w:jc w:val="left"/>
      </w:pPr>
      <w:r>
        <w:br w:type="page"/>
      </w:r>
    </w:p>
    <w:p w14:paraId="6CD08654" w14:textId="344ADC3E" w:rsidR="00265BBB" w:rsidRDefault="005A2CA2" w:rsidP="005B5690">
      <w:pPr>
        <w:pStyle w:val="10"/>
        <w:ind w:hanging="432"/>
      </w:pPr>
      <w:bookmarkStart w:id="22" w:name="_Toc388194454"/>
      <w:r>
        <w:rPr>
          <w:rFonts w:hint="eastAsia"/>
        </w:rPr>
        <w:lastRenderedPageBreak/>
        <w:t>基于</w:t>
      </w:r>
      <w:r w:rsidR="00397B28">
        <w:t>相对定位</w:t>
      </w:r>
      <w:r w:rsidR="003D0894">
        <w:t>的</w:t>
      </w:r>
      <w:r>
        <w:t>扫描</w:t>
      </w:r>
      <w:r>
        <w:rPr>
          <w:rFonts w:hint="eastAsia"/>
        </w:rPr>
        <w:t>检错</w:t>
      </w:r>
      <w:r w:rsidR="00397B28">
        <w:rPr>
          <w:rFonts w:hint="eastAsia"/>
        </w:rPr>
        <w:t>机制</w:t>
      </w:r>
      <w:bookmarkEnd w:id="22"/>
    </w:p>
    <w:p w14:paraId="4C9F0356" w14:textId="56A2CC36" w:rsidR="00365C01" w:rsidRDefault="00365C01" w:rsidP="00C642A3">
      <w:r>
        <w:rPr>
          <w:rFonts w:hint="eastAsia"/>
        </w:rPr>
        <w:t>本章</w:t>
      </w:r>
      <w:r w:rsidR="003A3CE3">
        <w:rPr>
          <w:rFonts w:hint="eastAsia"/>
        </w:rPr>
        <w:t>工作</w:t>
      </w:r>
      <w:r w:rsidR="00047123">
        <w:rPr>
          <w:rFonts w:hint="eastAsia"/>
        </w:rPr>
        <w:t>基于RFID系统，</w:t>
      </w:r>
      <w:r w:rsidR="00B90EF9">
        <w:rPr>
          <w:rFonts w:hint="eastAsia"/>
        </w:rPr>
        <w:t>通过在积木上按照一定的方式贴上RFID无源标签或者</w:t>
      </w:r>
      <w:r w:rsidR="00DF7BB5">
        <w:rPr>
          <w:rFonts w:hint="eastAsia"/>
        </w:rPr>
        <w:t>标签阵列</w:t>
      </w:r>
      <w:r w:rsidR="00B90EF9">
        <w:rPr>
          <w:rFonts w:hint="eastAsia"/>
        </w:rPr>
        <w:t>，利用RFID阅读器的一维扫描，实现位于同一二维平面内的积木的扫描检错功能</w:t>
      </w:r>
      <w:r w:rsidR="00806E83">
        <w:rPr>
          <w:rFonts w:hint="eastAsia"/>
        </w:rPr>
        <w:t>。</w:t>
      </w:r>
    </w:p>
    <w:p w14:paraId="24774183" w14:textId="67B01AF6" w:rsidR="00265BBB" w:rsidRPr="00265BBB" w:rsidRDefault="00A45CD4" w:rsidP="00265BBB">
      <w:r>
        <w:rPr>
          <w:rFonts w:hint="eastAsia"/>
        </w:rPr>
        <w:t>下面</w:t>
      </w:r>
      <w:r w:rsidR="00C82FF0">
        <w:rPr>
          <w:rFonts w:hint="eastAsia"/>
        </w:rPr>
        <w:t>阐述基于</w:t>
      </w:r>
      <w:r w:rsidR="00991EA9">
        <w:rPr>
          <w:rFonts w:hint="eastAsia"/>
        </w:rPr>
        <w:t>RFID系统</w:t>
      </w:r>
      <w:r w:rsidR="00B26D0F">
        <w:rPr>
          <w:rFonts w:hint="eastAsia"/>
        </w:rPr>
        <w:t>，对积木扫描问题进行抽象，</w:t>
      </w:r>
      <w:r w:rsidR="00991EA9">
        <w:rPr>
          <w:rFonts w:hint="eastAsia"/>
        </w:rPr>
        <w:t>建立定位</w:t>
      </w:r>
      <w:r w:rsidR="00C82FF0">
        <w:rPr>
          <w:rFonts w:hint="eastAsia"/>
        </w:rPr>
        <w:t>模型，并进行相关分析</w:t>
      </w:r>
      <w:r w:rsidR="00933AC7">
        <w:rPr>
          <w:rFonts w:hint="eastAsia"/>
        </w:rPr>
        <w:t>，最终判断</w:t>
      </w:r>
      <w:r w:rsidR="009D44C3">
        <w:rPr>
          <w:rFonts w:hint="eastAsia"/>
        </w:rPr>
        <w:t>积木拼搭的正确性</w:t>
      </w:r>
      <w:r w:rsidR="00C82FF0">
        <w:rPr>
          <w:rFonts w:hint="eastAsia"/>
        </w:rPr>
        <w:t>。</w:t>
      </w:r>
    </w:p>
    <w:p w14:paraId="0E1909F9" w14:textId="75C61A8C" w:rsidR="00265BBB" w:rsidRDefault="00503306" w:rsidP="00265BBB">
      <w:pPr>
        <w:pStyle w:val="2"/>
      </w:pPr>
      <w:bookmarkStart w:id="23" w:name="_Toc388194455"/>
      <w:r>
        <w:rPr>
          <w:rFonts w:hint="eastAsia"/>
        </w:rPr>
        <w:t>研究动机和内容介绍</w:t>
      </w:r>
      <w:bookmarkEnd w:id="23"/>
    </w:p>
    <w:p w14:paraId="585627AF" w14:textId="478E0C55" w:rsidR="005A6282" w:rsidRDefault="004510F5" w:rsidP="005A6282">
      <w:r>
        <w:rPr>
          <w:rFonts w:hint="eastAsia"/>
        </w:rPr>
        <w:t>对</w:t>
      </w:r>
      <w:r w:rsidR="00DB03DD">
        <w:rPr>
          <w:rFonts w:hint="eastAsia"/>
        </w:rPr>
        <w:t>位于同一二维平面内的积</w:t>
      </w:r>
      <w:r>
        <w:rPr>
          <w:rFonts w:hint="eastAsia"/>
        </w:rPr>
        <w:t>木而言，</w:t>
      </w:r>
      <w:r w:rsidR="007041FF">
        <w:rPr>
          <w:rFonts w:hint="eastAsia"/>
        </w:rPr>
        <w:t>若</w:t>
      </w:r>
      <w:r w:rsidR="00F93B5D">
        <w:rPr>
          <w:rFonts w:hint="eastAsia"/>
        </w:rPr>
        <w:t>需判断积木拼搭结构是否有错误，只需确定积木之间的相对位置关系是否与正确的积木结构一致即可。</w:t>
      </w:r>
      <w:r w:rsidR="00214E2B">
        <w:rPr>
          <w:rFonts w:hint="eastAsia"/>
        </w:rPr>
        <w:t>这也就意味着，在一次一维扫描中，我们需要获得二维平面内各个积木的相对关系</w:t>
      </w:r>
      <w:r w:rsidR="004F5597">
        <w:rPr>
          <w:rFonts w:hint="eastAsia"/>
        </w:rPr>
        <w:t>，即我们需要通过天线的一维移动获得二维标签阵列中各个标签（阵列）的上下左右</w:t>
      </w:r>
      <w:r w:rsidR="007714E4">
        <w:rPr>
          <w:rFonts w:hint="eastAsia"/>
        </w:rPr>
        <w:t>的相对</w:t>
      </w:r>
      <w:r w:rsidR="00395379">
        <w:rPr>
          <w:rFonts w:hint="eastAsia"/>
        </w:rPr>
        <w:t>位置</w:t>
      </w:r>
      <w:r w:rsidR="004F5597">
        <w:rPr>
          <w:rFonts w:hint="eastAsia"/>
        </w:rPr>
        <w:t>关系。</w:t>
      </w:r>
    </w:p>
    <w:p w14:paraId="28DA96D4" w14:textId="6B2C2C18" w:rsidR="001777EE" w:rsidRPr="005A6282" w:rsidRDefault="001777EE" w:rsidP="005A6282">
      <w:r>
        <w:rPr>
          <w:rFonts w:hint="eastAsia"/>
        </w:rPr>
        <w:t>RFID阅读器的一维移动扫描，实现一维空间</w:t>
      </w:r>
      <w:r w:rsidR="004C4693">
        <w:rPr>
          <w:rFonts w:hint="eastAsia"/>
        </w:rPr>
        <w:t>内</w:t>
      </w:r>
      <w:r>
        <w:rPr>
          <w:rFonts w:hint="eastAsia"/>
        </w:rPr>
        <w:t>的标签的左右或上下判断</w:t>
      </w:r>
      <w:r w:rsidR="00A70CFB">
        <w:rPr>
          <w:rFonts w:hint="eastAsia"/>
        </w:rPr>
        <w:t>是没有任何问题的</w:t>
      </w:r>
      <w:r w:rsidR="00152F06">
        <w:rPr>
          <w:rFonts w:hint="eastAsia"/>
        </w:rPr>
        <w:t>。</w:t>
      </w:r>
      <w:r w:rsidR="00E176A8">
        <w:rPr>
          <w:rFonts w:hint="eastAsia"/>
        </w:rPr>
        <w:t>但是要实现</w:t>
      </w:r>
      <w:r w:rsidR="00C868BF">
        <w:rPr>
          <w:rFonts w:hint="eastAsia"/>
        </w:rPr>
        <w:t>二维空间内的标签的相对位置的判断存在这一些难度。</w:t>
      </w:r>
      <w:r w:rsidR="00BF7D6F">
        <w:rPr>
          <w:rFonts w:hint="eastAsia"/>
        </w:rPr>
        <w:t>我们</w:t>
      </w:r>
      <w:r w:rsidR="00AA1FCD">
        <w:rPr>
          <w:rFonts w:hint="eastAsia"/>
        </w:rPr>
        <w:t>设计了一套在无</w:t>
      </w:r>
      <w:r w:rsidR="00AC5E7A">
        <w:rPr>
          <w:rFonts w:hint="eastAsia"/>
        </w:rPr>
        <w:t>环境</w:t>
      </w:r>
      <w:r w:rsidR="00AA1FCD">
        <w:rPr>
          <w:rFonts w:hint="eastAsia"/>
        </w:rPr>
        <w:t>多径</w:t>
      </w:r>
      <w:r w:rsidR="0070711D">
        <w:rPr>
          <w:rFonts w:hint="eastAsia"/>
        </w:rPr>
        <w:t>影响</w:t>
      </w:r>
      <w:r w:rsidR="00AA1FCD">
        <w:rPr>
          <w:rFonts w:hint="eastAsia"/>
        </w:rPr>
        <w:t>（或受环境多径影响较少</w:t>
      </w:r>
      <w:r w:rsidR="00177461">
        <w:rPr>
          <w:rFonts w:hint="eastAsia"/>
        </w:rPr>
        <w:t>的</w:t>
      </w:r>
      <w:r w:rsidR="00AA1FCD">
        <w:rPr>
          <w:rFonts w:hint="eastAsia"/>
        </w:rPr>
        <w:t>）</w:t>
      </w:r>
      <w:r w:rsidR="00A44BF2">
        <w:rPr>
          <w:rFonts w:hint="eastAsia"/>
        </w:rPr>
        <w:t>的</w:t>
      </w:r>
      <w:r w:rsidR="00AA1FCD">
        <w:rPr>
          <w:rFonts w:hint="eastAsia"/>
        </w:rPr>
        <w:t>条件</w:t>
      </w:r>
      <w:r w:rsidR="004B22BB">
        <w:rPr>
          <w:rFonts w:hint="eastAsia"/>
        </w:rPr>
        <w:t>下</w:t>
      </w:r>
      <w:r w:rsidR="003D4929">
        <w:rPr>
          <w:rFonts w:hint="eastAsia"/>
        </w:rPr>
        <w:t>，</w:t>
      </w:r>
      <w:r w:rsidR="00770653">
        <w:rPr>
          <w:rFonts w:hint="eastAsia"/>
        </w:rPr>
        <w:t>通过</w:t>
      </w:r>
      <w:r w:rsidR="003D4929">
        <w:rPr>
          <w:rFonts w:hint="eastAsia"/>
        </w:rPr>
        <w:t>设定阅读器一维扫描轨道</w:t>
      </w:r>
      <w:r w:rsidR="00770653">
        <w:rPr>
          <w:rFonts w:hint="eastAsia"/>
        </w:rPr>
        <w:t>和阅读器相关属性</w:t>
      </w:r>
      <w:r w:rsidR="004B05BB">
        <w:rPr>
          <w:rFonts w:hint="eastAsia"/>
        </w:rPr>
        <w:t>，利用阅读率和</w:t>
      </w:r>
      <w:r w:rsidR="00CB0176">
        <w:rPr>
          <w:rFonts w:hint="eastAsia"/>
        </w:rPr>
        <w:t>RSSI值</w:t>
      </w:r>
      <w:r w:rsidR="00612C6F">
        <w:rPr>
          <w:rFonts w:hint="eastAsia"/>
        </w:rPr>
        <w:t>，</w:t>
      </w:r>
      <w:r w:rsidR="00CB0176">
        <w:rPr>
          <w:rFonts w:hint="eastAsia"/>
        </w:rPr>
        <w:t>给出二维平面内各个标签的相对位置关系。</w:t>
      </w:r>
    </w:p>
    <w:p w14:paraId="267B7307" w14:textId="0F4E359E" w:rsidR="002E2821" w:rsidRDefault="00870F86" w:rsidP="006F768F">
      <w:pPr>
        <w:pStyle w:val="2"/>
      </w:pPr>
      <w:bookmarkStart w:id="24" w:name="_Toc388194456"/>
      <w:r>
        <w:rPr>
          <w:rFonts w:hint="eastAsia"/>
        </w:rPr>
        <w:t>相对定位</w:t>
      </w:r>
      <w:r w:rsidR="00265BBB">
        <w:rPr>
          <w:rFonts w:hint="eastAsia"/>
        </w:rPr>
        <w:t>模型设计</w:t>
      </w:r>
      <w:bookmarkEnd w:id="24"/>
    </w:p>
    <w:p w14:paraId="466BA552" w14:textId="1A82545B" w:rsidR="006F768F" w:rsidRDefault="006F768F" w:rsidP="006F768F">
      <w:r>
        <w:rPr>
          <w:rFonts w:hint="eastAsia"/>
        </w:rPr>
        <w:t>为了避免环境多径的负面影响所给定位带来的复杂度和巨大挑战，</w:t>
      </w:r>
      <w:r w:rsidR="00576DDD">
        <w:rPr>
          <w:rFonts w:hint="eastAsia"/>
        </w:rPr>
        <w:t>这份工作主要在无环境多径影响（或受环境多径影响较小）的场景下</w:t>
      </w:r>
      <w:r w:rsidR="005A2DB1">
        <w:rPr>
          <w:rFonts w:hint="eastAsia"/>
        </w:rPr>
        <w:t>。</w:t>
      </w:r>
    </w:p>
    <w:p w14:paraId="19925D88" w14:textId="3CF207EF" w:rsidR="0005397C" w:rsidRDefault="00D61727" w:rsidP="006F768F">
      <w:r>
        <w:rPr>
          <w:rFonts w:hint="eastAsia"/>
        </w:rPr>
        <w:t>因为积木之间的距离很小，</w:t>
      </w:r>
      <w:r w:rsidR="00746801">
        <w:rPr>
          <w:rFonts w:hint="eastAsia"/>
        </w:rPr>
        <w:t>整个拼搭出的积木图形面积也较小，</w:t>
      </w:r>
      <w:r>
        <w:rPr>
          <w:rFonts w:hint="eastAsia"/>
        </w:rPr>
        <w:t>也就意味着所贴标签的距离很近，</w:t>
      </w:r>
      <w:r w:rsidR="00746801">
        <w:rPr>
          <w:rFonts w:hint="eastAsia"/>
        </w:rPr>
        <w:t>如果阅读器阅读功率太大，</w:t>
      </w:r>
      <w:r w:rsidR="00562060">
        <w:rPr>
          <w:rFonts w:hint="eastAsia"/>
        </w:rPr>
        <w:t>那么标签之间的差异</w:t>
      </w:r>
      <w:r w:rsidR="00F13873">
        <w:rPr>
          <w:rFonts w:hint="eastAsia"/>
        </w:rPr>
        <w:t>将会</w:t>
      </w:r>
      <w:r w:rsidR="004C45B3">
        <w:rPr>
          <w:rFonts w:hint="eastAsia"/>
        </w:rPr>
        <w:t>很小，增加</w:t>
      </w:r>
      <w:r w:rsidR="00C40FC5">
        <w:rPr>
          <w:rFonts w:hint="eastAsia"/>
        </w:rPr>
        <w:t>定位难度。</w:t>
      </w:r>
      <w:r w:rsidR="00CE5DE8">
        <w:rPr>
          <w:rFonts w:hint="eastAsia"/>
        </w:rPr>
        <w:t>所以本次工作将阅读器的功率调小</w:t>
      </w:r>
      <w:r w:rsidR="009E6003">
        <w:rPr>
          <w:rFonts w:hint="eastAsia"/>
        </w:rPr>
        <w:t>（约为10~20</w:t>
      </w:r>
      <w:r w:rsidR="003052AB">
        <w:rPr>
          <w:rFonts w:hint="eastAsia"/>
        </w:rPr>
        <w:t>Dbm</w:t>
      </w:r>
      <w:r w:rsidR="009E6003">
        <w:rPr>
          <w:rFonts w:hint="eastAsia"/>
        </w:rPr>
        <w:t>）</w:t>
      </w:r>
      <w:r w:rsidR="00FE2134">
        <w:rPr>
          <w:rFonts w:hint="eastAsia"/>
        </w:rPr>
        <w:t>，提高较仅距离的标签之间的差异性</w:t>
      </w:r>
      <w:r w:rsidR="006500DD">
        <w:rPr>
          <w:rFonts w:hint="eastAsia"/>
        </w:rPr>
        <w:t>，以此来</w:t>
      </w:r>
      <w:r w:rsidR="00E513BD">
        <w:rPr>
          <w:rFonts w:hint="eastAsia"/>
        </w:rPr>
        <w:t>方便我们的定位模型设计</w:t>
      </w:r>
      <w:r w:rsidR="0066710D">
        <w:rPr>
          <w:rFonts w:hint="eastAsia"/>
        </w:rPr>
        <w:t>。</w:t>
      </w:r>
    </w:p>
    <w:p w14:paraId="7E8B7B09" w14:textId="357CE409" w:rsidR="0073663A" w:rsidRDefault="0073663A" w:rsidP="006F768F">
      <w:r>
        <w:rPr>
          <w:rFonts w:hint="eastAsia"/>
        </w:rPr>
        <w:t>由于</w:t>
      </w:r>
      <w:r w:rsidR="00A65FF4">
        <w:rPr>
          <w:rFonts w:hint="eastAsia"/>
        </w:rPr>
        <w:t>阅读器的功率较小，</w:t>
      </w:r>
      <w:r w:rsidR="00902924">
        <w:rPr>
          <w:rFonts w:hint="eastAsia"/>
        </w:rPr>
        <w:t>阅读器的读取范围将会相应变小，</w:t>
      </w:r>
      <w:r w:rsidR="005A5F7D">
        <w:rPr>
          <w:rFonts w:hint="eastAsia"/>
        </w:rPr>
        <w:t>所以需要减少阅</w:t>
      </w:r>
      <w:r w:rsidR="005A5F7D">
        <w:rPr>
          <w:rFonts w:hint="eastAsia"/>
        </w:rPr>
        <w:lastRenderedPageBreak/>
        <w:t>读器和标签整列之间的距离，以保证所有的标签都在阅读器的可读范围内</w:t>
      </w:r>
      <w:r w:rsidR="00455982">
        <w:rPr>
          <w:rFonts w:hint="eastAsia"/>
        </w:rPr>
        <w:t>。</w:t>
      </w:r>
      <w:r w:rsidR="008A6313">
        <w:rPr>
          <w:rFonts w:hint="eastAsia"/>
        </w:rPr>
        <w:t>本次实验中，阅读器和标签整列的平面之间的距离大约在</w:t>
      </w:r>
      <w:r w:rsidR="00AF54EA">
        <w:rPr>
          <w:rFonts w:hint="eastAsia"/>
        </w:rPr>
        <w:t>5cm~20cm</w:t>
      </w:r>
      <w:r w:rsidR="00D343BF">
        <w:rPr>
          <w:rFonts w:hint="eastAsia"/>
        </w:rPr>
        <w:t>之间。</w:t>
      </w:r>
    </w:p>
    <w:p w14:paraId="70DD008D" w14:textId="5661EE85" w:rsidR="005C250F" w:rsidRDefault="004E371D" w:rsidP="00345857">
      <w:r>
        <w:rPr>
          <w:rFonts w:hint="eastAsia"/>
        </w:rPr>
        <w:t>因为积木本身表面积较小，</w:t>
      </w:r>
      <w:r w:rsidR="008420E0">
        <w:rPr>
          <w:rFonts w:hint="eastAsia"/>
        </w:rPr>
        <w:t>所以这次实验</w:t>
      </w:r>
      <w:r w:rsidR="00686A45">
        <w:rPr>
          <w:rFonts w:hint="eastAsia"/>
        </w:rPr>
        <w:t>采用</w:t>
      </w:r>
      <w:r w:rsidR="004B5661">
        <w:rPr>
          <w:rFonts w:hint="eastAsia"/>
        </w:rPr>
        <w:t>AZ-9629</w:t>
      </w:r>
      <w:r w:rsidR="00345857">
        <w:rPr>
          <w:rFonts w:hint="eastAsia"/>
        </w:rPr>
        <w:t xml:space="preserve"> H3</w:t>
      </w:r>
      <w:r w:rsidR="00B9458B">
        <w:rPr>
          <w:rFonts w:hint="eastAsia"/>
        </w:rPr>
        <w:t>方形标签</w:t>
      </w:r>
      <w:r w:rsidR="004B5661">
        <w:rPr>
          <w:rFonts w:hint="eastAsia"/>
        </w:rPr>
        <w:t>（如图3-1所示）</w:t>
      </w:r>
      <w:r w:rsidR="00345857">
        <w:rPr>
          <w:rFonts w:hint="eastAsia"/>
        </w:rPr>
        <w:t>，其天线规格为</w:t>
      </w:r>
      <w:r w:rsidR="00A578F9">
        <w:rPr>
          <w:rFonts w:hint="eastAsia"/>
        </w:rPr>
        <w:t>22.5*22.5</w:t>
      </w:r>
      <w:r w:rsidR="00345857">
        <w:rPr>
          <w:rFonts w:hint="eastAsia"/>
        </w:rPr>
        <w:t>mm</w:t>
      </w:r>
      <w:r w:rsidR="004B5661">
        <w:rPr>
          <w:rFonts w:hint="eastAsia"/>
        </w:rPr>
        <w:t>。</w:t>
      </w:r>
    </w:p>
    <w:p w14:paraId="032E301C" w14:textId="638060C5" w:rsidR="0008270C" w:rsidRDefault="0008270C" w:rsidP="0008270C">
      <w:pPr>
        <w:jc w:val="center"/>
      </w:pPr>
      <w:r>
        <w:rPr>
          <w:noProof/>
        </w:rPr>
        <w:drawing>
          <wp:inline distT="0" distB="0" distL="0" distR="0" wp14:anchorId="5DA3AAC9" wp14:editId="61B51961">
            <wp:extent cx="2095500" cy="1534206"/>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783" cy="1534413"/>
                    </a:xfrm>
                    <a:prstGeom prst="rect">
                      <a:avLst/>
                    </a:prstGeom>
                    <a:noFill/>
                    <a:ln>
                      <a:noFill/>
                    </a:ln>
                  </pic:spPr>
                </pic:pic>
              </a:graphicData>
            </a:graphic>
          </wp:inline>
        </w:drawing>
      </w:r>
    </w:p>
    <w:p w14:paraId="4F0D4540" w14:textId="4C3D58EC" w:rsidR="0008270C" w:rsidRDefault="0008270C" w:rsidP="0008270C">
      <w:pPr>
        <w:jc w:val="center"/>
        <w:rPr>
          <w:sz w:val="21"/>
          <w:szCs w:val="21"/>
        </w:rPr>
      </w:pPr>
      <w:r>
        <w:rPr>
          <w:rFonts w:hint="eastAsia"/>
          <w:sz w:val="21"/>
          <w:szCs w:val="21"/>
        </w:rPr>
        <w:t>图3-1 AZ-9629 H3方形标签</w:t>
      </w:r>
    </w:p>
    <w:p w14:paraId="664B7636" w14:textId="455FE5F7" w:rsidR="002769DF" w:rsidRDefault="001048C1" w:rsidP="002769DF">
      <w:r>
        <w:rPr>
          <w:rFonts w:hint="eastAsia"/>
        </w:rPr>
        <w:t>虽然RSSI值对标签和环境非常敏感，在目前大多数基于RFID系统的定位方案中都会避免使用RSSI而使用更稳定的相位值</w:t>
      </w:r>
      <w:r w:rsidR="00022BBF">
        <w:rPr>
          <w:rFonts w:hint="eastAsia"/>
        </w:rPr>
        <w:t>，</w:t>
      </w:r>
      <w:r w:rsidR="00676DA9">
        <w:rPr>
          <w:rFonts w:hint="eastAsia"/>
        </w:rPr>
        <w:t>但是本次试验中，</w:t>
      </w:r>
      <w:r w:rsidR="000B68FB">
        <w:rPr>
          <w:rFonts w:hint="eastAsia"/>
        </w:rPr>
        <w:t>因为避免了复杂环境的多径效应的影响</w:t>
      </w:r>
      <w:r w:rsidR="00D70971">
        <w:rPr>
          <w:rFonts w:hint="eastAsia"/>
        </w:rPr>
        <w:t>，同时</w:t>
      </w:r>
      <w:r w:rsidR="00F5537B">
        <w:rPr>
          <w:rFonts w:hint="eastAsia"/>
        </w:rPr>
        <w:t>阅读器和标签的距离很近，所以阅读器读到的信号也更加稳定，</w:t>
      </w:r>
      <w:r w:rsidR="009F39BD">
        <w:rPr>
          <w:rFonts w:hint="eastAsia"/>
        </w:rPr>
        <w:t>故RSSI值在这种实验场景下是可用并且稳定的。</w:t>
      </w:r>
    </w:p>
    <w:p w14:paraId="7B9442CF" w14:textId="4053CB27" w:rsidR="00C4750E" w:rsidRPr="002769DF" w:rsidRDefault="00C4750E" w:rsidP="002769DF">
      <w:r>
        <w:rPr>
          <w:rFonts w:hint="eastAsia"/>
        </w:rPr>
        <w:t>本次实验主要通过阅读率（即标签被阅读器读到的先后顺序以及</w:t>
      </w:r>
      <w:r w:rsidR="00E46FEF">
        <w:rPr>
          <w:rFonts w:hint="eastAsia"/>
        </w:rPr>
        <w:t>可视时间</w:t>
      </w:r>
      <w:r w:rsidR="00A31E5A">
        <w:rPr>
          <w:rFonts w:hint="eastAsia"/>
        </w:rPr>
        <w:t>长短</w:t>
      </w:r>
      <w:r>
        <w:rPr>
          <w:rFonts w:hint="eastAsia"/>
        </w:rPr>
        <w:t>）</w:t>
      </w:r>
      <w:r w:rsidR="00A31E5A">
        <w:rPr>
          <w:rFonts w:hint="eastAsia"/>
        </w:rPr>
        <w:t>和RSSI值</w:t>
      </w:r>
      <w:r w:rsidR="00144030">
        <w:rPr>
          <w:rFonts w:hint="eastAsia"/>
        </w:rPr>
        <w:t>来对标签的相对位置进行判断，具体定位机制和原理将在接下来的几部分详细阐述。</w:t>
      </w:r>
    </w:p>
    <w:p w14:paraId="00E5158B" w14:textId="62F5614A" w:rsidR="007E59AE" w:rsidRDefault="00463EF0" w:rsidP="00776FA0">
      <w:pPr>
        <w:pStyle w:val="3"/>
      </w:pPr>
      <w:bookmarkStart w:id="25" w:name="_Toc388194457"/>
      <w:r>
        <w:rPr>
          <w:rFonts w:hint="eastAsia"/>
        </w:rPr>
        <w:t>基于</w:t>
      </w:r>
      <w:r>
        <w:t>阅读率的定位</w:t>
      </w:r>
      <w:r w:rsidR="005C69A5">
        <w:rPr>
          <w:rFonts w:hint="eastAsia"/>
        </w:rPr>
        <w:t>模型</w:t>
      </w:r>
      <w:bookmarkEnd w:id="25"/>
    </w:p>
    <w:p w14:paraId="59F60E8A" w14:textId="4446272D" w:rsidR="005A1CD9" w:rsidRDefault="008B2D67" w:rsidP="00A41905">
      <w:r>
        <w:rPr>
          <w:rFonts w:hint="eastAsia"/>
        </w:rPr>
        <w:t>通常来说，阅读器都有可读范围，</w:t>
      </w:r>
      <w:r w:rsidR="00782581">
        <w:rPr>
          <w:rFonts w:hint="eastAsia"/>
        </w:rPr>
        <w:t>只有在阅读器的可读范围内的标签才能被阅读器</w:t>
      </w:r>
      <w:r w:rsidR="0025358E">
        <w:rPr>
          <w:rFonts w:hint="eastAsia"/>
        </w:rPr>
        <w:t>捕捉到</w:t>
      </w:r>
      <w:r w:rsidR="00015382">
        <w:rPr>
          <w:rFonts w:hint="eastAsia"/>
        </w:rPr>
        <w:t>，否则</w:t>
      </w:r>
      <w:r w:rsidR="00057DB7">
        <w:rPr>
          <w:rFonts w:hint="eastAsia"/>
        </w:rPr>
        <w:t>阅读器将无法获得该标签的任何信号信息。</w:t>
      </w:r>
      <w:r w:rsidR="00522928">
        <w:rPr>
          <w:rFonts w:hint="eastAsia"/>
        </w:rPr>
        <w:t>如图3-2所示，</w:t>
      </w:r>
      <w:r w:rsidR="001D06EF">
        <w:rPr>
          <w:rFonts w:hint="eastAsia"/>
        </w:rPr>
        <w:t>只有</w:t>
      </w:r>
      <w:r w:rsidR="001E6DDA">
        <w:rPr>
          <w:rFonts w:hint="eastAsia"/>
        </w:rPr>
        <w:t>位于可读区域内的标签（例如标签1号、标签3号）才能被读到，而不在可读区域内的标签无法被读到（例如标签2号</w:t>
      </w:r>
      <w:r w:rsidR="006325CA">
        <w:rPr>
          <w:rFonts w:hint="eastAsia"/>
        </w:rPr>
        <w:t>、标签4号</w:t>
      </w:r>
      <w:r w:rsidR="001E6DDA">
        <w:rPr>
          <w:rFonts w:hint="eastAsia"/>
        </w:rPr>
        <w:t>）。</w:t>
      </w:r>
      <w:r w:rsidR="00B863BB">
        <w:rPr>
          <w:rFonts w:hint="eastAsia"/>
        </w:rPr>
        <w:t>基于这一</w:t>
      </w:r>
      <w:r w:rsidR="00684552">
        <w:rPr>
          <w:rFonts w:hint="eastAsia"/>
        </w:rPr>
        <w:t>特点，我们</w:t>
      </w:r>
      <w:r w:rsidR="00CF7693">
        <w:rPr>
          <w:rFonts w:hint="eastAsia"/>
        </w:rPr>
        <w:t>可以设计通过</w:t>
      </w:r>
      <w:r w:rsidR="00B05245">
        <w:rPr>
          <w:rFonts w:hint="eastAsia"/>
        </w:rPr>
        <w:t>判断标签进入阅读器可读范围的时间以及离开阅读器可读范围的时间来对标签的左右上下关系进行一个判断。</w:t>
      </w:r>
    </w:p>
    <w:p w14:paraId="7F1AE145" w14:textId="7E59C9B7" w:rsidR="00037DE1" w:rsidRDefault="00426718" w:rsidP="00426718">
      <w:pPr>
        <w:jc w:val="center"/>
      </w:pPr>
      <w:r>
        <w:rPr>
          <w:noProof/>
        </w:rPr>
        <w:lastRenderedPageBreak/>
        <w:drawing>
          <wp:inline distT="0" distB="0" distL="0" distR="0" wp14:anchorId="0927DB53" wp14:editId="0FB9E4FE">
            <wp:extent cx="4076700" cy="2491883"/>
            <wp:effectExtent l="0" t="0" r="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7021" cy="2492079"/>
                    </a:xfrm>
                    <a:prstGeom prst="rect">
                      <a:avLst/>
                    </a:prstGeom>
                    <a:noFill/>
                    <a:ln>
                      <a:noFill/>
                    </a:ln>
                  </pic:spPr>
                </pic:pic>
              </a:graphicData>
            </a:graphic>
          </wp:inline>
        </w:drawing>
      </w:r>
    </w:p>
    <w:p w14:paraId="6B44F962" w14:textId="7EC8FEBF" w:rsidR="00426718" w:rsidRDefault="00426718" w:rsidP="00426718">
      <w:pPr>
        <w:jc w:val="center"/>
        <w:rPr>
          <w:sz w:val="21"/>
          <w:szCs w:val="21"/>
        </w:rPr>
      </w:pPr>
      <w:r>
        <w:rPr>
          <w:rFonts w:hint="eastAsia"/>
          <w:sz w:val="21"/>
          <w:szCs w:val="21"/>
        </w:rPr>
        <w:t>图3-2 阅读器可读区域</w:t>
      </w:r>
    </w:p>
    <w:p w14:paraId="18D03DD9" w14:textId="03A84848" w:rsidR="00751F65" w:rsidRDefault="0002782F" w:rsidP="00701E5A">
      <w:r>
        <w:rPr>
          <w:rFonts w:hint="eastAsia"/>
        </w:rPr>
        <w:t>对于一组具有左右位置关系的标签而言，</w:t>
      </w:r>
      <w:r w:rsidR="004E41AF">
        <w:rPr>
          <w:rFonts w:hint="eastAsia"/>
        </w:rPr>
        <w:t>我们可以根据标签进入可读区域的先后顺序和从可读区域离开的先后顺序来判断左右关系。</w:t>
      </w:r>
      <w:r w:rsidR="004B2763">
        <w:rPr>
          <w:rFonts w:hint="eastAsia"/>
        </w:rPr>
        <w:t>如图3-3所示，标签1位于标签2的左边，那么当阅读器从</w:t>
      </w:r>
      <w:r w:rsidR="004C54B3">
        <w:rPr>
          <w:rFonts w:hint="eastAsia"/>
        </w:rPr>
        <w:t>左往右移动时，标签1会先标签2出现在可读区域</w:t>
      </w:r>
      <w:r w:rsidR="004C6700">
        <w:rPr>
          <w:rFonts w:hint="eastAsia"/>
        </w:rPr>
        <w:t>内</w:t>
      </w:r>
      <w:r w:rsidR="004C54B3">
        <w:rPr>
          <w:rFonts w:hint="eastAsia"/>
        </w:rPr>
        <w:t>，同时标签1会先标签2</w:t>
      </w:r>
      <w:r w:rsidR="00C12F11">
        <w:rPr>
          <w:rFonts w:hint="eastAsia"/>
        </w:rPr>
        <w:t>离开可读区域。</w:t>
      </w:r>
    </w:p>
    <w:p w14:paraId="69E99DB0" w14:textId="1087B15B" w:rsidR="00701E5A" w:rsidRDefault="00B935B6" w:rsidP="00B935B6">
      <w:pPr>
        <w:jc w:val="center"/>
      </w:pPr>
      <w:r>
        <w:rPr>
          <w:noProof/>
        </w:rPr>
        <w:drawing>
          <wp:inline distT="0" distB="0" distL="0" distR="0" wp14:anchorId="4713A900" wp14:editId="234A7C21">
            <wp:extent cx="4419600" cy="3190777"/>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0045" cy="3191098"/>
                    </a:xfrm>
                    <a:prstGeom prst="rect">
                      <a:avLst/>
                    </a:prstGeom>
                    <a:noFill/>
                    <a:ln>
                      <a:noFill/>
                    </a:ln>
                  </pic:spPr>
                </pic:pic>
              </a:graphicData>
            </a:graphic>
          </wp:inline>
        </w:drawing>
      </w:r>
    </w:p>
    <w:p w14:paraId="4C078315" w14:textId="18BA7C10" w:rsidR="00B935B6" w:rsidRDefault="00B935B6" w:rsidP="00B935B6">
      <w:pPr>
        <w:jc w:val="center"/>
        <w:rPr>
          <w:sz w:val="21"/>
          <w:szCs w:val="21"/>
        </w:rPr>
      </w:pPr>
      <w:r>
        <w:rPr>
          <w:rFonts w:hint="eastAsia"/>
          <w:sz w:val="21"/>
          <w:szCs w:val="21"/>
        </w:rPr>
        <w:t xml:space="preserve">图3-3 </w:t>
      </w:r>
      <w:r w:rsidR="00795E3D">
        <w:rPr>
          <w:rFonts w:hint="eastAsia"/>
          <w:sz w:val="21"/>
          <w:szCs w:val="21"/>
        </w:rPr>
        <w:t>左右关系判断示意图</w:t>
      </w:r>
    </w:p>
    <w:p w14:paraId="1956C00A" w14:textId="00D82250" w:rsidR="00A36DDA" w:rsidRDefault="00D65AAC" w:rsidP="00A36DDA">
      <w:r>
        <w:rPr>
          <w:rFonts w:hint="eastAsia"/>
        </w:rPr>
        <w:t>对于一组具有上下关系的标签而言，我们</w:t>
      </w:r>
      <w:r w:rsidR="00841786">
        <w:rPr>
          <w:rFonts w:hint="eastAsia"/>
        </w:rPr>
        <w:t>可以通过调整天线扫描</w:t>
      </w:r>
      <w:r w:rsidR="00B35488">
        <w:rPr>
          <w:rFonts w:hint="eastAsia"/>
        </w:rPr>
        <w:t>轨道的高度，</w:t>
      </w:r>
      <w:r w:rsidR="00B17E08">
        <w:rPr>
          <w:rFonts w:hint="eastAsia"/>
        </w:rPr>
        <w:t>然后利用</w:t>
      </w:r>
      <w:r w:rsidR="005E43C7">
        <w:rPr>
          <w:rFonts w:hint="eastAsia"/>
        </w:rPr>
        <w:t>标签进入可读区域的先后顺序和从可读区域离开的先后顺序来判断上下关系。如图3-4所示，</w:t>
      </w:r>
      <w:r w:rsidR="00E809DC">
        <w:rPr>
          <w:rFonts w:hint="eastAsia"/>
        </w:rPr>
        <w:t>天线扫描轨道与标签1齐平或略低于标签1，</w:t>
      </w:r>
      <w:r w:rsidR="005E43C7">
        <w:rPr>
          <w:rFonts w:hint="eastAsia"/>
        </w:rPr>
        <w:t>标签1位</w:t>
      </w:r>
      <w:r w:rsidR="005E43C7">
        <w:rPr>
          <w:rFonts w:hint="eastAsia"/>
        </w:rPr>
        <w:lastRenderedPageBreak/>
        <w:t>于标签2的下方</w:t>
      </w:r>
      <w:r w:rsidR="005D1976">
        <w:rPr>
          <w:rFonts w:hint="eastAsia"/>
        </w:rPr>
        <w:t>，那么当阅读器从左往右移动时，标签1会先标签2出现在可读区域内，</w:t>
      </w:r>
      <w:r w:rsidR="00F02654">
        <w:rPr>
          <w:rFonts w:hint="eastAsia"/>
        </w:rPr>
        <w:t>同时标签1会后标签2</w:t>
      </w:r>
      <w:r w:rsidR="007130DC">
        <w:rPr>
          <w:rFonts w:hint="eastAsia"/>
        </w:rPr>
        <w:t>离开可读区域。</w:t>
      </w:r>
    </w:p>
    <w:p w14:paraId="14379D35" w14:textId="591CC89F" w:rsidR="009F3AAF" w:rsidRDefault="00B703C2" w:rsidP="00B703C2">
      <w:pPr>
        <w:jc w:val="center"/>
      </w:pPr>
      <w:r>
        <w:rPr>
          <w:noProof/>
        </w:rPr>
        <w:drawing>
          <wp:inline distT="0" distB="0" distL="0" distR="0" wp14:anchorId="3BC95304" wp14:editId="12118E55">
            <wp:extent cx="5274310" cy="2256868"/>
            <wp:effectExtent l="0" t="0" r="0"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256868"/>
                    </a:xfrm>
                    <a:prstGeom prst="rect">
                      <a:avLst/>
                    </a:prstGeom>
                    <a:noFill/>
                    <a:ln>
                      <a:noFill/>
                    </a:ln>
                  </pic:spPr>
                </pic:pic>
              </a:graphicData>
            </a:graphic>
          </wp:inline>
        </w:drawing>
      </w:r>
    </w:p>
    <w:p w14:paraId="468E08AD" w14:textId="7696AB43" w:rsidR="00B703C2" w:rsidRDefault="00B703C2" w:rsidP="00B703C2">
      <w:pPr>
        <w:jc w:val="center"/>
        <w:rPr>
          <w:sz w:val="21"/>
          <w:szCs w:val="21"/>
        </w:rPr>
      </w:pPr>
      <w:r>
        <w:rPr>
          <w:rFonts w:hint="eastAsia"/>
          <w:sz w:val="21"/>
          <w:szCs w:val="21"/>
        </w:rPr>
        <w:t xml:space="preserve">图3-4 </w:t>
      </w:r>
      <w:r w:rsidR="00592931">
        <w:rPr>
          <w:rFonts w:hint="eastAsia"/>
          <w:sz w:val="21"/>
          <w:szCs w:val="21"/>
        </w:rPr>
        <w:t>上下关系判断示意图</w:t>
      </w:r>
    </w:p>
    <w:p w14:paraId="083D1EF1" w14:textId="15E033E9" w:rsidR="00166FBA" w:rsidRDefault="002A7EB2" w:rsidP="00166FBA">
      <w:r>
        <w:rPr>
          <w:rFonts w:hint="eastAsia"/>
        </w:rPr>
        <w:t>以上两种方法对于只含左右或上下关系的积木判断具有较高的准确性</w:t>
      </w:r>
      <w:r w:rsidR="00F94443">
        <w:rPr>
          <w:rFonts w:hint="eastAsia"/>
        </w:rPr>
        <w:t>，但是对于同时具备上下左右关系的积木，这种方法含有一定的缺陷。如下图3-5所示，</w:t>
      </w:r>
      <w:r w:rsidR="002514C9">
        <w:rPr>
          <w:rFonts w:hint="eastAsia"/>
        </w:rPr>
        <w:t>标签2会先标签1进入可读区域，同时标签2会先标签1离开可读区域，此时就只能判断标签2位于标签1的左侧，却无法判断标签2是否位于标签1的上方。</w:t>
      </w:r>
    </w:p>
    <w:p w14:paraId="0605153B" w14:textId="6CF7C34B" w:rsidR="00580B18" w:rsidRDefault="00946B36" w:rsidP="00166FBA">
      <w:r w:rsidRPr="00946B36">
        <w:rPr>
          <w:noProof/>
        </w:rPr>
        <w:drawing>
          <wp:inline distT="0" distB="0" distL="0" distR="0" wp14:anchorId="780C089B" wp14:editId="68991EEA">
            <wp:extent cx="5274310" cy="2142490"/>
            <wp:effectExtent l="0" t="0" r="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142490"/>
                    </a:xfrm>
                    <a:prstGeom prst="rect">
                      <a:avLst/>
                    </a:prstGeom>
                    <a:noFill/>
                    <a:ln>
                      <a:noFill/>
                    </a:ln>
                  </pic:spPr>
                </pic:pic>
              </a:graphicData>
            </a:graphic>
          </wp:inline>
        </w:drawing>
      </w:r>
    </w:p>
    <w:p w14:paraId="6502B624" w14:textId="6D2BE33C" w:rsidR="00B10970" w:rsidRPr="00B10970" w:rsidRDefault="00B10970" w:rsidP="00B10970">
      <w:pPr>
        <w:jc w:val="center"/>
        <w:rPr>
          <w:sz w:val="21"/>
          <w:szCs w:val="21"/>
        </w:rPr>
      </w:pPr>
      <w:r>
        <w:rPr>
          <w:rFonts w:hint="eastAsia"/>
          <w:sz w:val="21"/>
          <w:szCs w:val="21"/>
        </w:rPr>
        <w:t>图3-5 复杂关系的判断示意图</w:t>
      </w:r>
    </w:p>
    <w:p w14:paraId="32A18FA2" w14:textId="0D014918" w:rsidR="00796FEA" w:rsidRPr="00796FEA" w:rsidRDefault="00580B18" w:rsidP="00FC7F3D">
      <w:r>
        <w:rPr>
          <w:rFonts w:hint="eastAsia"/>
        </w:rPr>
        <w:t>可以发现，</w:t>
      </w:r>
      <w:r w:rsidR="00A765CB">
        <w:rPr>
          <w:rFonts w:hint="eastAsia"/>
        </w:rPr>
        <w:t>仅凭借阅读率信息</w:t>
      </w:r>
      <w:r w:rsidR="00DE4A19">
        <w:rPr>
          <w:rFonts w:hint="eastAsia"/>
        </w:rPr>
        <w:t>只</w:t>
      </w:r>
      <w:r w:rsidR="00A765CB">
        <w:rPr>
          <w:rFonts w:hint="eastAsia"/>
        </w:rPr>
        <w:t>可以判断一维上的位置关系</w:t>
      </w:r>
      <w:r w:rsidR="00620E29">
        <w:rPr>
          <w:rFonts w:hint="eastAsia"/>
        </w:rPr>
        <w:t>。</w:t>
      </w:r>
      <w:r w:rsidR="000171E5">
        <w:rPr>
          <w:rFonts w:hint="eastAsia"/>
        </w:rPr>
        <w:t>如果</w:t>
      </w:r>
      <w:r w:rsidR="00610B56">
        <w:rPr>
          <w:rFonts w:hint="eastAsia"/>
        </w:rPr>
        <w:t>标签处于一维空间或者</w:t>
      </w:r>
      <w:r w:rsidR="0004755E">
        <w:rPr>
          <w:rFonts w:hint="eastAsia"/>
        </w:rPr>
        <w:t>组成二维的矩形平面</w:t>
      </w:r>
      <w:r w:rsidR="00A5795F">
        <w:rPr>
          <w:rFonts w:hint="eastAsia"/>
        </w:rPr>
        <w:t>（可以看成是一维</w:t>
      </w:r>
      <w:r w:rsidR="009B3E07">
        <w:rPr>
          <w:rFonts w:hint="eastAsia"/>
        </w:rPr>
        <w:t>的线性组合</w:t>
      </w:r>
      <w:r w:rsidR="00A5795F">
        <w:rPr>
          <w:rFonts w:hint="eastAsia"/>
        </w:rPr>
        <w:t>）</w:t>
      </w:r>
      <w:r w:rsidR="00585E05">
        <w:rPr>
          <w:rFonts w:hint="eastAsia"/>
        </w:rPr>
        <w:t>，那么通过阅读率便能加以判断。</w:t>
      </w:r>
      <w:r w:rsidR="004307F5">
        <w:rPr>
          <w:rFonts w:hint="eastAsia"/>
        </w:rPr>
        <w:t>否则，仅依靠阅读率将无法实现</w:t>
      </w:r>
      <w:r w:rsidR="00185235">
        <w:rPr>
          <w:rFonts w:hint="eastAsia"/>
        </w:rPr>
        <w:t>标签位置的准确判断。</w:t>
      </w:r>
      <w:r w:rsidR="007462D9">
        <w:rPr>
          <w:rFonts w:hint="eastAsia"/>
        </w:rPr>
        <w:t>针对</w:t>
      </w:r>
      <w:r w:rsidR="00A4143D">
        <w:rPr>
          <w:rFonts w:hint="eastAsia"/>
        </w:rPr>
        <w:t>这一问题，在阅读率的基础上，加上了RSSI</w:t>
      </w:r>
      <w:r w:rsidR="009F2B82">
        <w:rPr>
          <w:rFonts w:hint="eastAsia"/>
        </w:rPr>
        <w:t>这一信号指标</w:t>
      </w:r>
      <w:r w:rsidR="003938AF">
        <w:rPr>
          <w:rFonts w:hint="eastAsia"/>
        </w:rPr>
        <w:t>，用来对复杂的二维位置关系进行判断。</w:t>
      </w:r>
    </w:p>
    <w:p w14:paraId="6DBE2BF3" w14:textId="02315CE0" w:rsidR="00D97FCA" w:rsidRDefault="00821F28" w:rsidP="00EB4B00">
      <w:pPr>
        <w:pStyle w:val="3"/>
      </w:pPr>
      <w:bookmarkStart w:id="26" w:name="_Toc388194458"/>
      <w:r>
        <w:rPr>
          <w:rFonts w:hint="eastAsia"/>
        </w:rPr>
        <w:lastRenderedPageBreak/>
        <w:t>基于</w:t>
      </w:r>
      <w:r>
        <w:t>RSSI的定位模型</w:t>
      </w:r>
      <w:bookmarkEnd w:id="26"/>
    </w:p>
    <w:p w14:paraId="40B93815" w14:textId="5AD183BE" w:rsidR="000304A8" w:rsidRDefault="000304A8" w:rsidP="00C75B28">
      <w:r>
        <w:rPr>
          <w:rFonts w:hint="eastAsia"/>
        </w:rPr>
        <w:t>因为本次实验</w:t>
      </w:r>
      <w:r w:rsidR="005A0A1C">
        <w:rPr>
          <w:rFonts w:hint="eastAsia"/>
        </w:rPr>
        <w:t>无环境的多径影响，</w:t>
      </w:r>
      <w:r w:rsidR="003522CE">
        <w:rPr>
          <w:rFonts w:hint="eastAsia"/>
        </w:rPr>
        <w:t>且天线与标签阵列距离较近，所以RSSI信号值</w:t>
      </w:r>
      <w:r w:rsidR="001A2CD6">
        <w:rPr>
          <w:rFonts w:hint="eastAsia"/>
        </w:rPr>
        <w:t>会更加稳定，具备较高的可用性。</w:t>
      </w:r>
      <w:r w:rsidR="00DC3259">
        <w:rPr>
          <w:rFonts w:hint="eastAsia"/>
        </w:rPr>
        <w:t>上一小章提及了仅使用阅读率会出现的问题及不足，这一小章将新增RSSI这一信号指标，用来解决上述问题。</w:t>
      </w:r>
    </w:p>
    <w:p w14:paraId="5ADA97DB" w14:textId="77777777" w:rsidR="00BE0F3D" w:rsidRDefault="00DA2602" w:rsidP="00C75B28">
      <w:r>
        <w:rPr>
          <w:rFonts w:hint="eastAsia"/>
        </w:rPr>
        <w:t>我们预先设定天线的轨道位于积木的最下方，这样便能保证所有的积木都位于天线轨道的上方</w:t>
      </w:r>
      <w:r w:rsidR="00E3592C">
        <w:rPr>
          <w:rFonts w:hint="eastAsia"/>
        </w:rPr>
        <w:t>。</w:t>
      </w:r>
      <w:r w:rsidR="004C004A">
        <w:rPr>
          <w:rFonts w:hint="eastAsia"/>
        </w:rPr>
        <w:t>根据RSSI值的物理意义，我们</w:t>
      </w:r>
      <w:r w:rsidR="00DD515E">
        <w:rPr>
          <w:rFonts w:hint="eastAsia"/>
        </w:rPr>
        <w:t>可以确定距离天线越近的标签会</w:t>
      </w:r>
      <w:r w:rsidR="00F80C65">
        <w:rPr>
          <w:rFonts w:hint="eastAsia"/>
        </w:rPr>
        <w:t>对应</w:t>
      </w:r>
      <w:r w:rsidR="00364D58">
        <w:rPr>
          <w:rFonts w:hint="eastAsia"/>
        </w:rPr>
        <w:t>更大的RSSI值</w:t>
      </w:r>
      <w:r w:rsidR="005A0DE1">
        <w:rPr>
          <w:rFonts w:hint="eastAsia"/>
        </w:rPr>
        <w:t>，距离越远的标签会对应更小的RSSI值</w:t>
      </w:r>
      <w:r w:rsidR="00355A41">
        <w:rPr>
          <w:rFonts w:hint="eastAsia"/>
        </w:rPr>
        <w:t>。也就是说，</w:t>
      </w:r>
      <w:r w:rsidR="00014F09">
        <w:rPr>
          <w:rFonts w:hint="eastAsia"/>
        </w:rPr>
        <w:t>位于上方的标签</w:t>
      </w:r>
      <w:r w:rsidR="00022A15">
        <w:rPr>
          <w:rFonts w:hint="eastAsia"/>
        </w:rPr>
        <w:t>的RSSI极值会小于小方的标签的RSSI值</w:t>
      </w:r>
      <w:r w:rsidR="00D20667">
        <w:rPr>
          <w:rFonts w:hint="eastAsia"/>
        </w:rPr>
        <w:t>，而位于同一高度的标签的RSSI极值比较相近。</w:t>
      </w:r>
    </w:p>
    <w:p w14:paraId="74C63FEF" w14:textId="2F09D0DD" w:rsidR="004427C9" w:rsidRDefault="00A1054B" w:rsidP="00C75B28">
      <w:r>
        <w:rPr>
          <w:rFonts w:hint="eastAsia"/>
        </w:rPr>
        <w:t>如图</w:t>
      </w:r>
      <w:r w:rsidR="00DA5659">
        <w:rPr>
          <w:rFonts w:hint="eastAsia"/>
        </w:rPr>
        <w:t>3-6所示，</w:t>
      </w:r>
      <w:r w:rsidR="007A0D97">
        <w:rPr>
          <w:rFonts w:hint="eastAsia"/>
        </w:rPr>
        <w:t>标签1和标签6位于最下方，会有最大的RSSI极值，接下来依次是标签2和标签3，再是标签4，最后是标签5</w:t>
      </w:r>
      <w:r w:rsidR="00972B85">
        <w:rPr>
          <w:rFonts w:hint="eastAsia"/>
        </w:rPr>
        <w:t>。</w:t>
      </w:r>
      <w:r w:rsidR="000660A7">
        <w:rPr>
          <w:rFonts w:hint="eastAsia"/>
        </w:rPr>
        <w:t>故在本次实验设置的场景下，利用RSSI值来判断标签上下关系是可行的</w:t>
      </w:r>
      <w:r w:rsidR="00576AE2">
        <w:rPr>
          <w:rFonts w:hint="eastAsia"/>
        </w:rPr>
        <w:t>。</w:t>
      </w:r>
    </w:p>
    <w:p w14:paraId="64E6F198" w14:textId="4E980A32" w:rsidR="00A42364" w:rsidRDefault="00A42364" w:rsidP="00A42364">
      <w:pPr>
        <w:jc w:val="center"/>
      </w:pPr>
      <w:r>
        <w:rPr>
          <w:noProof/>
        </w:rPr>
        <w:drawing>
          <wp:inline distT="0" distB="0" distL="0" distR="0" wp14:anchorId="266818B9" wp14:editId="61E924EA">
            <wp:extent cx="5274310" cy="2614785"/>
            <wp:effectExtent l="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614785"/>
                    </a:xfrm>
                    <a:prstGeom prst="rect">
                      <a:avLst/>
                    </a:prstGeom>
                    <a:noFill/>
                    <a:ln>
                      <a:noFill/>
                    </a:ln>
                  </pic:spPr>
                </pic:pic>
              </a:graphicData>
            </a:graphic>
          </wp:inline>
        </w:drawing>
      </w:r>
    </w:p>
    <w:p w14:paraId="483A02D1" w14:textId="40109399" w:rsidR="00A42364" w:rsidRDefault="00A42364" w:rsidP="00A42364">
      <w:pPr>
        <w:jc w:val="center"/>
        <w:rPr>
          <w:sz w:val="21"/>
          <w:szCs w:val="21"/>
        </w:rPr>
      </w:pPr>
      <w:r>
        <w:rPr>
          <w:rFonts w:hint="eastAsia"/>
          <w:sz w:val="21"/>
          <w:szCs w:val="21"/>
        </w:rPr>
        <w:t xml:space="preserve">图3-6 </w:t>
      </w:r>
      <w:r w:rsidR="00CC4EF2">
        <w:rPr>
          <w:rFonts w:hint="eastAsia"/>
          <w:sz w:val="21"/>
          <w:szCs w:val="21"/>
        </w:rPr>
        <w:t>利用RSSI值判断标签上下位置关系</w:t>
      </w:r>
    </w:p>
    <w:p w14:paraId="6ECD322C" w14:textId="77777777" w:rsidR="00F42F29" w:rsidRDefault="007847C4" w:rsidP="007847C4">
      <w:r>
        <w:rPr>
          <w:rFonts w:hint="eastAsia"/>
        </w:rPr>
        <w:t>因此，</w:t>
      </w:r>
      <w:r w:rsidR="003B60EB">
        <w:rPr>
          <w:rFonts w:hint="eastAsia"/>
        </w:rPr>
        <w:t>利用RSSI值</w:t>
      </w:r>
      <w:r w:rsidR="0053316F">
        <w:rPr>
          <w:rFonts w:hint="eastAsia"/>
        </w:rPr>
        <w:t>可以解决阅读率无法判断上下关系的问题</w:t>
      </w:r>
      <w:r w:rsidR="008128EB">
        <w:rPr>
          <w:rFonts w:hint="eastAsia"/>
        </w:rPr>
        <w:t>。此外，</w:t>
      </w:r>
      <w:r w:rsidR="00DD08BF">
        <w:rPr>
          <w:rFonts w:hint="eastAsia"/>
        </w:rPr>
        <w:t>当天线经过一个标签时，其RSSI值会先递增再递减，从而形成一个峰值</w:t>
      </w:r>
      <w:r w:rsidR="00852955">
        <w:rPr>
          <w:rFonts w:hint="eastAsia"/>
        </w:rPr>
        <w:t>（如图3-7所示）</w:t>
      </w:r>
      <w:r w:rsidR="00DD08BF">
        <w:rPr>
          <w:rFonts w:hint="eastAsia"/>
        </w:rPr>
        <w:t>，</w:t>
      </w:r>
      <w:r w:rsidR="00605E5A">
        <w:rPr>
          <w:rFonts w:hint="eastAsia"/>
        </w:rPr>
        <w:t>该峰值出现的位置理论上便是天线正对标签的位置</w:t>
      </w:r>
      <w:r w:rsidR="00AE2584">
        <w:rPr>
          <w:rFonts w:hint="eastAsia"/>
        </w:rPr>
        <w:t>。</w:t>
      </w:r>
      <w:r w:rsidR="009878FF">
        <w:rPr>
          <w:rFonts w:hint="eastAsia"/>
        </w:rPr>
        <w:t>所以通过RSSI不仅能够增加一个判断上下关系的指标，同时也可以对标签的左右关系加上一个辅助判断</w:t>
      </w:r>
      <w:r w:rsidR="001667A1">
        <w:rPr>
          <w:rFonts w:hint="eastAsia"/>
        </w:rPr>
        <w:t>。</w:t>
      </w:r>
    </w:p>
    <w:p w14:paraId="229DB639" w14:textId="78F6ADC5" w:rsidR="00F42F29" w:rsidRDefault="00F42F29" w:rsidP="00F42F29">
      <w:pPr>
        <w:jc w:val="center"/>
      </w:pPr>
      <w:r>
        <w:rPr>
          <w:noProof/>
        </w:rPr>
        <w:lastRenderedPageBreak/>
        <w:drawing>
          <wp:inline distT="0" distB="0" distL="0" distR="0" wp14:anchorId="03946A14" wp14:editId="59AFC822">
            <wp:extent cx="3886200" cy="2913818"/>
            <wp:effectExtent l="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650" cy="2914156"/>
                    </a:xfrm>
                    <a:prstGeom prst="rect">
                      <a:avLst/>
                    </a:prstGeom>
                    <a:noFill/>
                    <a:ln>
                      <a:noFill/>
                    </a:ln>
                  </pic:spPr>
                </pic:pic>
              </a:graphicData>
            </a:graphic>
          </wp:inline>
        </w:drawing>
      </w:r>
    </w:p>
    <w:p w14:paraId="479D9F96" w14:textId="566BCDC3" w:rsidR="00F42F29" w:rsidRPr="00F42F29" w:rsidRDefault="00F42F29" w:rsidP="00F42F29">
      <w:pPr>
        <w:jc w:val="center"/>
        <w:rPr>
          <w:sz w:val="21"/>
          <w:szCs w:val="21"/>
        </w:rPr>
      </w:pPr>
      <w:r>
        <w:rPr>
          <w:rFonts w:hint="eastAsia"/>
          <w:sz w:val="21"/>
          <w:szCs w:val="21"/>
        </w:rPr>
        <w:t>图3-7 RSSI分布图</w:t>
      </w:r>
    </w:p>
    <w:p w14:paraId="73AA5FFB" w14:textId="5C2BDB75" w:rsidR="007847C4" w:rsidRDefault="00647C6D" w:rsidP="007847C4">
      <w:r>
        <w:rPr>
          <w:rFonts w:hint="eastAsia"/>
        </w:rPr>
        <w:t>根据RSSI峰值的物理意义，可以利用不同标签的RSSI峰值出现的位置对标签的左右关系加以判断。</w:t>
      </w:r>
      <w:r w:rsidR="00636387">
        <w:rPr>
          <w:rFonts w:hint="eastAsia"/>
        </w:rPr>
        <w:t>如图3-8所示，</w:t>
      </w:r>
      <w:r w:rsidR="00F06D28">
        <w:rPr>
          <w:rFonts w:hint="eastAsia"/>
        </w:rPr>
        <w:t>标签1位于标签2的左下方，</w:t>
      </w:r>
      <w:r w:rsidR="004754A9">
        <w:rPr>
          <w:rFonts w:hint="eastAsia"/>
        </w:rPr>
        <w:t>通过RSSI的峰值可以看出标签1的峰值位于标签2的</w:t>
      </w:r>
      <w:r w:rsidR="00F65EEA">
        <w:rPr>
          <w:rFonts w:hint="eastAsia"/>
        </w:rPr>
        <w:t>左方，同时标签1的峰值比标签2的大，因此根据前面的</w:t>
      </w:r>
      <w:r w:rsidR="00A66A35">
        <w:rPr>
          <w:rFonts w:hint="eastAsia"/>
        </w:rPr>
        <w:t>理论，可以从RSSI的数据得到标签1和标签2的位置关系。</w:t>
      </w:r>
    </w:p>
    <w:p w14:paraId="03C968E0" w14:textId="261AD11E" w:rsidR="00AD5429" w:rsidRDefault="00287C7C" w:rsidP="00287C7C">
      <w:pPr>
        <w:jc w:val="center"/>
      </w:pPr>
      <w:r>
        <w:rPr>
          <w:noProof/>
        </w:rPr>
        <w:drawing>
          <wp:inline distT="0" distB="0" distL="0" distR="0" wp14:anchorId="2657E7AB" wp14:editId="6B53082B">
            <wp:extent cx="5274310" cy="2493831"/>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493831"/>
                    </a:xfrm>
                    <a:prstGeom prst="rect">
                      <a:avLst/>
                    </a:prstGeom>
                    <a:noFill/>
                    <a:ln>
                      <a:noFill/>
                    </a:ln>
                  </pic:spPr>
                </pic:pic>
              </a:graphicData>
            </a:graphic>
          </wp:inline>
        </w:drawing>
      </w:r>
    </w:p>
    <w:p w14:paraId="460DF14F" w14:textId="4DCA12FD" w:rsidR="00AD5429" w:rsidRPr="00AD5429" w:rsidRDefault="00AD5429" w:rsidP="00AD5429">
      <w:pPr>
        <w:jc w:val="center"/>
        <w:rPr>
          <w:sz w:val="21"/>
          <w:szCs w:val="21"/>
        </w:rPr>
      </w:pPr>
      <w:r>
        <w:rPr>
          <w:rFonts w:hint="eastAsia"/>
          <w:sz w:val="21"/>
          <w:szCs w:val="21"/>
        </w:rPr>
        <w:t>图3-8 利用RSSI判断位置关系示意图</w:t>
      </w:r>
    </w:p>
    <w:p w14:paraId="0B9D9259" w14:textId="5D2881C1" w:rsidR="00C82FF0" w:rsidRDefault="00DF2E12" w:rsidP="00C82FF0">
      <w:pPr>
        <w:pStyle w:val="2"/>
      </w:pPr>
      <w:bookmarkStart w:id="27" w:name="_Toc388194459"/>
      <w:r>
        <w:t>积木</w:t>
      </w:r>
      <w:r w:rsidR="00485630">
        <w:t>扫描</w:t>
      </w:r>
      <w:r w:rsidR="00485630">
        <w:rPr>
          <w:rFonts w:hint="eastAsia"/>
        </w:rPr>
        <w:t>检</w:t>
      </w:r>
      <w:r>
        <w:t>错的</w:t>
      </w:r>
      <w:r w:rsidR="00BF2C04">
        <w:rPr>
          <w:rFonts w:hint="eastAsia"/>
        </w:rPr>
        <w:t>普适</w:t>
      </w:r>
      <w:r w:rsidR="00BF2C04">
        <w:t>方法</w:t>
      </w:r>
      <w:bookmarkEnd w:id="27"/>
    </w:p>
    <w:p w14:paraId="7C8CBF0B" w14:textId="35E93A0D" w:rsidR="009D583A" w:rsidRDefault="00DB63ED" w:rsidP="009D583A">
      <w:r>
        <w:rPr>
          <w:rFonts w:hint="eastAsia"/>
        </w:rPr>
        <w:t>对于同形积木（例如全是</w:t>
      </w:r>
      <w:r w:rsidR="009C57DB">
        <w:rPr>
          <w:rFonts w:hint="eastAsia"/>
        </w:rPr>
        <w:t>同样大小</w:t>
      </w:r>
      <w:r w:rsidR="00E149F4">
        <w:rPr>
          <w:rFonts w:hint="eastAsia"/>
        </w:rPr>
        <w:t>的</w:t>
      </w:r>
      <w:r>
        <w:rPr>
          <w:rFonts w:hint="eastAsia"/>
        </w:rPr>
        <w:t>正方体或者长方体）而言，我们可以</w:t>
      </w:r>
      <w:r w:rsidR="0018100E">
        <w:rPr>
          <w:rFonts w:hint="eastAsia"/>
        </w:rPr>
        <w:t>在</w:t>
      </w:r>
      <w:r w:rsidR="0018100E">
        <w:rPr>
          <w:rFonts w:hint="eastAsia"/>
        </w:rPr>
        <w:lastRenderedPageBreak/>
        <w:t>每个积木单元上贴上标签</w:t>
      </w:r>
      <w:r w:rsidR="00687D60">
        <w:rPr>
          <w:rFonts w:hint="eastAsia"/>
        </w:rPr>
        <w:t>，然后</w:t>
      </w:r>
      <w:r w:rsidR="00AC1643">
        <w:rPr>
          <w:rFonts w:hint="eastAsia"/>
        </w:rPr>
        <w:t>每个标签就</w:t>
      </w:r>
      <w:r w:rsidR="0033596D">
        <w:rPr>
          <w:rFonts w:hint="eastAsia"/>
        </w:rPr>
        <w:t>指示</w:t>
      </w:r>
      <w:r w:rsidR="00AC1643">
        <w:rPr>
          <w:rFonts w:hint="eastAsia"/>
        </w:rPr>
        <w:t>了一个积木单元，那么</w:t>
      </w:r>
      <w:r w:rsidR="004728D0">
        <w:rPr>
          <w:rFonts w:hint="eastAsia"/>
        </w:rPr>
        <w:t>利用</w:t>
      </w:r>
      <w:r w:rsidR="00AC1643">
        <w:rPr>
          <w:rFonts w:hint="eastAsia"/>
        </w:rPr>
        <w:t>上一章介绍的相对定位模型</w:t>
      </w:r>
      <w:r w:rsidR="000B7E78">
        <w:rPr>
          <w:rFonts w:hint="eastAsia"/>
        </w:rPr>
        <w:t>便可得到</w:t>
      </w:r>
      <w:r w:rsidR="00AC1643">
        <w:rPr>
          <w:rFonts w:hint="eastAsia"/>
        </w:rPr>
        <w:t>每个积木单元的位置信息和</w:t>
      </w:r>
      <w:r w:rsidR="00B416D5">
        <w:rPr>
          <w:rFonts w:hint="eastAsia"/>
        </w:rPr>
        <w:t>积木单元之间的位置信息</w:t>
      </w:r>
      <w:r w:rsidR="00944E39">
        <w:rPr>
          <w:rFonts w:hint="eastAsia"/>
        </w:rPr>
        <w:t>，从而实现积木</w:t>
      </w:r>
      <w:r w:rsidR="004B2B65">
        <w:rPr>
          <w:rFonts w:hint="eastAsia"/>
        </w:rPr>
        <w:t>的检错</w:t>
      </w:r>
      <w:r w:rsidR="00250699">
        <w:rPr>
          <w:rFonts w:hint="eastAsia"/>
        </w:rPr>
        <w:t>。</w:t>
      </w:r>
      <w:r w:rsidR="005251A0">
        <w:rPr>
          <w:rFonts w:hint="eastAsia"/>
        </w:rPr>
        <w:t>如图3-9所示，</w:t>
      </w:r>
      <w:r w:rsidR="00BD14AC">
        <w:rPr>
          <w:rFonts w:hint="eastAsia"/>
        </w:rPr>
        <w:t>在每个方形积木单元上贴上标签，用标签之间的位置关系来指示积木单元之间的位置关系。</w:t>
      </w:r>
    </w:p>
    <w:p w14:paraId="659B997B" w14:textId="5070515B" w:rsidR="0044677D" w:rsidRDefault="0044677D" w:rsidP="0044677D">
      <w:pPr>
        <w:jc w:val="center"/>
      </w:pPr>
      <w:r>
        <w:rPr>
          <w:noProof/>
        </w:rPr>
        <w:drawing>
          <wp:inline distT="0" distB="0" distL="0" distR="0" wp14:anchorId="454BEB58" wp14:editId="67871A5A">
            <wp:extent cx="4343400" cy="1197121"/>
            <wp:effectExtent l="0" t="0" r="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944" cy="1197271"/>
                    </a:xfrm>
                    <a:prstGeom prst="rect">
                      <a:avLst/>
                    </a:prstGeom>
                    <a:noFill/>
                    <a:ln>
                      <a:noFill/>
                    </a:ln>
                  </pic:spPr>
                </pic:pic>
              </a:graphicData>
            </a:graphic>
          </wp:inline>
        </w:drawing>
      </w:r>
    </w:p>
    <w:p w14:paraId="1FED8C2B" w14:textId="2189840C" w:rsidR="0044677D" w:rsidRPr="0044677D" w:rsidRDefault="0044677D" w:rsidP="0044677D">
      <w:pPr>
        <w:jc w:val="center"/>
        <w:rPr>
          <w:sz w:val="21"/>
          <w:szCs w:val="21"/>
        </w:rPr>
      </w:pPr>
      <w:r>
        <w:rPr>
          <w:rFonts w:hint="eastAsia"/>
          <w:sz w:val="21"/>
          <w:szCs w:val="21"/>
        </w:rPr>
        <w:t>图3-9 同形积木</w:t>
      </w:r>
      <w:r w:rsidR="000843B0">
        <w:rPr>
          <w:rFonts w:hint="eastAsia"/>
          <w:sz w:val="21"/>
          <w:szCs w:val="21"/>
        </w:rPr>
        <w:t>设计正视图</w:t>
      </w:r>
    </w:p>
    <w:p w14:paraId="02CDF53F" w14:textId="77777777" w:rsidR="00242C2A" w:rsidRDefault="001C261E" w:rsidP="009D583A">
      <w:r>
        <w:rPr>
          <w:rFonts w:hint="eastAsia"/>
        </w:rPr>
        <w:t>而对于</w:t>
      </w:r>
      <w:r w:rsidR="00C0201E">
        <w:rPr>
          <w:rFonts w:hint="eastAsia"/>
        </w:rPr>
        <w:t>非同形积木</w:t>
      </w:r>
      <w:r w:rsidR="004E6878">
        <w:rPr>
          <w:rFonts w:hint="eastAsia"/>
        </w:rPr>
        <w:t>而言，</w:t>
      </w:r>
      <w:r w:rsidR="001E374C">
        <w:rPr>
          <w:rFonts w:hint="eastAsia"/>
        </w:rPr>
        <w:t>我们可以将每个积木单元划分成若干个同样大小的正方体或是长方体单元</w:t>
      </w:r>
      <w:r w:rsidR="00271639">
        <w:rPr>
          <w:rFonts w:hint="eastAsia"/>
        </w:rPr>
        <w:t>，然后</w:t>
      </w:r>
      <w:r w:rsidR="000831EB">
        <w:rPr>
          <w:rFonts w:hint="eastAsia"/>
        </w:rPr>
        <w:t>对每个划分的小正方体或是长方体单元贴上标签，</w:t>
      </w:r>
      <w:r w:rsidR="00D5528E">
        <w:rPr>
          <w:rFonts w:hint="eastAsia"/>
        </w:rPr>
        <w:t>也就是用标签阵列来表示</w:t>
      </w:r>
      <w:r w:rsidR="003623F4">
        <w:rPr>
          <w:rFonts w:hint="eastAsia"/>
        </w:rPr>
        <w:t>一个积木单元，然后</w:t>
      </w:r>
      <w:r w:rsidR="00D65C1E">
        <w:rPr>
          <w:rFonts w:hint="eastAsia"/>
        </w:rPr>
        <w:t>将该标签阵列的整体信号信息作为一个积木单元的指示信息</w:t>
      </w:r>
      <w:r w:rsidR="0089596D">
        <w:rPr>
          <w:rFonts w:hint="eastAsia"/>
        </w:rPr>
        <w:t>，</w:t>
      </w:r>
      <w:r w:rsidR="00D90BB6">
        <w:rPr>
          <w:rFonts w:hint="eastAsia"/>
        </w:rPr>
        <w:t>最后利用</w:t>
      </w:r>
      <w:r w:rsidR="00124CA2">
        <w:rPr>
          <w:rFonts w:hint="eastAsia"/>
        </w:rPr>
        <w:t>相对定位的策略对异形积木单元之间的位置关系进行判断</w:t>
      </w:r>
      <w:r w:rsidR="00BF2FB7">
        <w:rPr>
          <w:rFonts w:hint="eastAsia"/>
        </w:rPr>
        <w:t>。</w:t>
      </w:r>
    </w:p>
    <w:p w14:paraId="756F14DA" w14:textId="6A26090A" w:rsidR="001C261E" w:rsidRDefault="00474E64" w:rsidP="009D583A">
      <w:r>
        <w:rPr>
          <w:rFonts w:hint="eastAsia"/>
        </w:rPr>
        <w:t>如图3-10所示，</w:t>
      </w:r>
      <w:r w:rsidR="00CF03FE">
        <w:rPr>
          <w:rFonts w:hint="eastAsia"/>
        </w:rPr>
        <w:t>一个Z字形的积木单元可以划分成4个方形小单元，然后</w:t>
      </w:r>
      <w:r w:rsidR="00746840">
        <w:rPr>
          <w:rFonts w:hint="eastAsia"/>
        </w:rPr>
        <w:t>在每个方形小单元上贴上标签</w:t>
      </w:r>
      <w:r w:rsidR="00643A22">
        <w:rPr>
          <w:rFonts w:hint="eastAsia"/>
        </w:rPr>
        <w:t>。这样我们便</w:t>
      </w:r>
      <w:r w:rsidR="00746840">
        <w:rPr>
          <w:rFonts w:hint="eastAsia"/>
        </w:rPr>
        <w:t>用</w:t>
      </w:r>
      <w:r w:rsidR="00E943BB">
        <w:rPr>
          <w:rFonts w:hint="eastAsia"/>
        </w:rPr>
        <w:t>一个标签阵列来表示这个Z字形的积木单元</w:t>
      </w:r>
      <w:r w:rsidR="003546AB">
        <w:rPr>
          <w:rFonts w:hint="eastAsia"/>
        </w:rPr>
        <w:t>。</w:t>
      </w:r>
      <w:r w:rsidR="00387A0A">
        <w:rPr>
          <w:rFonts w:hint="eastAsia"/>
        </w:rPr>
        <w:t>我们利用整个标签阵列的信号特征</w:t>
      </w:r>
      <w:r w:rsidR="00A8695E">
        <w:rPr>
          <w:rFonts w:hint="eastAsia"/>
        </w:rPr>
        <w:t>来代表这个积木单元，</w:t>
      </w:r>
      <w:r w:rsidR="00D60190">
        <w:rPr>
          <w:rFonts w:hint="eastAsia"/>
        </w:rPr>
        <w:t>用来判断积木单元与其他积木单元之间的位置关系；同时</w:t>
      </w:r>
      <w:r w:rsidR="00181BA6">
        <w:rPr>
          <w:rFonts w:hint="eastAsia"/>
        </w:rPr>
        <w:t>利用标签阵列中各个标签的</w:t>
      </w:r>
      <w:r w:rsidR="009C1572">
        <w:rPr>
          <w:rFonts w:hint="eastAsia"/>
        </w:rPr>
        <w:t>信号特征，我们可以判断标签阵列中各个标签的相对位置，从而可以</w:t>
      </w:r>
      <w:r w:rsidR="00E758A1">
        <w:rPr>
          <w:rFonts w:hint="eastAsia"/>
        </w:rPr>
        <w:t>确定积木摆放的形态</w:t>
      </w:r>
      <w:r w:rsidR="006731B0">
        <w:rPr>
          <w:rFonts w:hint="eastAsia"/>
        </w:rPr>
        <w:t>。</w:t>
      </w:r>
    </w:p>
    <w:p w14:paraId="59E0F312" w14:textId="3246529C" w:rsidR="0032162C" w:rsidRDefault="00B22337" w:rsidP="00B22337">
      <w:pPr>
        <w:jc w:val="center"/>
      </w:pPr>
      <w:r>
        <w:rPr>
          <w:noProof/>
        </w:rPr>
        <w:drawing>
          <wp:inline distT="0" distB="0" distL="0" distR="0" wp14:anchorId="619AE6FC" wp14:editId="191B22EA">
            <wp:extent cx="4191000" cy="800393"/>
            <wp:effectExtent l="0" t="0" r="0" b="1270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1716" cy="800530"/>
                    </a:xfrm>
                    <a:prstGeom prst="rect">
                      <a:avLst/>
                    </a:prstGeom>
                    <a:noFill/>
                    <a:ln>
                      <a:noFill/>
                    </a:ln>
                  </pic:spPr>
                </pic:pic>
              </a:graphicData>
            </a:graphic>
          </wp:inline>
        </w:drawing>
      </w:r>
    </w:p>
    <w:p w14:paraId="411737F6" w14:textId="61A70540" w:rsidR="00B22337" w:rsidRDefault="00B22337" w:rsidP="00B22337">
      <w:pPr>
        <w:jc w:val="center"/>
        <w:rPr>
          <w:sz w:val="21"/>
          <w:szCs w:val="21"/>
        </w:rPr>
      </w:pPr>
      <w:r>
        <w:rPr>
          <w:rFonts w:hint="eastAsia"/>
          <w:sz w:val="21"/>
          <w:szCs w:val="21"/>
        </w:rPr>
        <w:t xml:space="preserve">图3-10 </w:t>
      </w:r>
      <w:r w:rsidR="00912CA3">
        <w:rPr>
          <w:rFonts w:hint="eastAsia"/>
          <w:sz w:val="21"/>
          <w:szCs w:val="21"/>
        </w:rPr>
        <w:t>Z</w:t>
      </w:r>
      <w:r w:rsidR="00670157">
        <w:rPr>
          <w:rFonts w:hint="eastAsia"/>
          <w:sz w:val="21"/>
          <w:szCs w:val="21"/>
        </w:rPr>
        <w:t>形积木设计正视图</w:t>
      </w:r>
    </w:p>
    <w:p w14:paraId="6CECA1F4" w14:textId="58D4936E" w:rsidR="00D61223" w:rsidRDefault="00D61223" w:rsidP="00D61223">
      <w:r>
        <w:rPr>
          <w:rFonts w:hint="eastAsia"/>
        </w:rPr>
        <w:t>总的来说，</w:t>
      </w:r>
      <w:r w:rsidR="00C56D8B">
        <w:rPr>
          <w:rFonts w:hint="eastAsia"/>
        </w:rPr>
        <w:t>我们可以将一个积木单元划分成更小的同形的单元，然后在每个更小的同形单元上贴上标签，将积木单元转化成标签阵列</w:t>
      </w:r>
      <w:r w:rsidR="00A9175C">
        <w:rPr>
          <w:rFonts w:hint="eastAsia"/>
        </w:rPr>
        <w:t>。这样能够通过标签阵列之间的信号关系来判断积木单元间的位置关系，通过标签阵列内标签的信号关系来判断积木单元的摆放形态</w:t>
      </w:r>
      <w:r w:rsidR="00783F83">
        <w:rPr>
          <w:rFonts w:hint="eastAsia"/>
        </w:rPr>
        <w:t>。</w:t>
      </w:r>
    </w:p>
    <w:p w14:paraId="7CB2D37D" w14:textId="4208B25B" w:rsidR="000959B3" w:rsidRPr="00D61223" w:rsidRDefault="003E5ED4" w:rsidP="00D61223">
      <w:r>
        <w:rPr>
          <w:rFonts w:hint="eastAsia"/>
        </w:rPr>
        <w:lastRenderedPageBreak/>
        <w:t>上述方法适用于</w:t>
      </w:r>
      <w:r w:rsidR="00DD7CC3">
        <w:rPr>
          <w:rFonts w:hint="eastAsia"/>
        </w:rPr>
        <w:t>所有积木，</w:t>
      </w:r>
      <w:r w:rsidR="003919B8">
        <w:rPr>
          <w:rFonts w:hint="eastAsia"/>
        </w:rPr>
        <w:t>不仅能够有效的确定积木单元间的位置关系，而且能够确定积木单元具体的摆放方式</w:t>
      </w:r>
      <w:r w:rsidR="0015647B">
        <w:rPr>
          <w:rFonts w:hint="eastAsia"/>
        </w:rPr>
        <w:t>。但是</w:t>
      </w:r>
      <w:r w:rsidR="00DF753C">
        <w:rPr>
          <w:rFonts w:hint="eastAsia"/>
        </w:rPr>
        <w:t>缺点在于这种方式需要使用大量的标签</w:t>
      </w:r>
      <w:r w:rsidR="005A336A">
        <w:rPr>
          <w:rFonts w:hint="eastAsia"/>
        </w:rPr>
        <w:t>。对于</w:t>
      </w:r>
      <w:r w:rsidR="00E27955">
        <w:rPr>
          <w:rFonts w:hint="eastAsia"/>
        </w:rPr>
        <w:t>某些具有特征的积木而言，我们可以简化标签阵列，</w:t>
      </w:r>
      <w:r w:rsidR="00E10FBD">
        <w:rPr>
          <w:rFonts w:hint="eastAsia"/>
        </w:rPr>
        <w:t>通过设计</w:t>
      </w:r>
      <w:r w:rsidR="003B755C">
        <w:rPr>
          <w:rFonts w:hint="eastAsia"/>
        </w:rPr>
        <w:t>标签阵列</w:t>
      </w:r>
      <w:r w:rsidR="00DA7C47">
        <w:rPr>
          <w:rFonts w:hint="eastAsia"/>
        </w:rPr>
        <w:t>，利用更少的标签来得到相同的</w:t>
      </w:r>
      <w:r w:rsidR="00512370">
        <w:rPr>
          <w:rFonts w:hint="eastAsia"/>
        </w:rPr>
        <w:t>积木单元的信息。</w:t>
      </w:r>
      <w:r w:rsidR="00A37409">
        <w:rPr>
          <w:rFonts w:hint="eastAsia"/>
        </w:rPr>
        <w:t>接下来一章就会针对这一类具有特征的积木设计标签阵列，</w:t>
      </w:r>
      <w:r w:rsidR="00C55D99">
        <w:rPr>
          <w:rFonts w:hint="eastAsia"/>
        </w:rPr>
        <w:t>制定特化方法。</w:t>
      </w:r>
    </w:p>
    <w:p w14:paraId="756F5E0A" w14:textId="764CE635" w:rsidR="009C7B23" w:rsidRDefault="009C7B23" w:rsidP="009C7B23">
      <w:pPr>
        <w:pStyle w:val="2"/>
      </w:pPr>
      <w:bookmarkStart w:id="28" w:name="_Toc388194460"/>
      <w:r>
        <w:rPr>
          <w:rFonts w:hint="eastAsia"/>
        </w:rPr>
        <w:t>针对</w:t>
      </w:r>
      <w:r>
        <w:t>特定形态积木的</w:t>
      </w:r>
      <w:r w:rsidR="00034F5C">
        <w:t>特化方法</w:t>
      </w:r>
      <w:bookmarkEnd w:id="28"/>
    </w:p>
    <w:p w14:paraId="6CD7F470" w14:textId="3D975583" w:rsidR="006C1B3F" w:rsidRDefault="00AE5F78" w:rsidP="006C1B3F">
      <w:r>
        <w:rPr>
          <w:rFonts w:hint="eastAsia"/>
        </w:rPr>
        <w:t>对于大部分积木单元，其往往具备一定的特征，诸如对称性</w:t>
      </w:r>
      <w:r w:rsidR="00EA3F07">
        <w:rPr>
          <w:rFonts w:hint="eastAsia"/>
        </w:rPr>
        <w:t>等。利用这类特征我们可以简化标签阵列的设计，从而利用更少的标签获得同样的</w:t>
      </w:r>
      <w:r w:rsidR="00394C7C">
        <w:rPr>
          <w:rFonts w:hint="eastAsia"/>
        </w:rPr>
        <w:t>信息</w:t>
      </w:r>
      <w:r w:rsidR="00547140">
        <w:rPr>
          <w:rFonts w:hint="eastAsia"/>
        </w:rPr>
        <w:t>。</w:t>
      </w:r>
    </w:p>
    <w:p w14:paraId="556AF14A" w14:textId="7DB5FA68" w:rsidR="00DB6CE5" w:rsidRDefault="00FF5C38" w:rsidP="006C1B3F">
      <w:r>
        <w:rPr>
          <w:rFonts w:hint="eastAsia"/>
        </w:rPr>
        <w:t>对称性分为轴对称和旋转对称，接下来</w:t>
      </w:r>
      <w:r w:rsidR="00772E6F">
        <w:rPr>
          <w:rFonts w:hint="eastAsia"/>
        </w:rPr>
        <w:t>我们将根据对称特点来对标签阵列进行设计</w:t>
      </w:r>
      <w:r w:rsidR="00454C9A">
        <w:rPr>
          <w:rFonts w:hint="eastAsia"/>
        </w:rPr>
        <w:t>。</w:t>
      </w:r>
    </w:p>
    <w:p w14:paraId="20E207EE" w14:textId="1A70AC3A" w:rsidR="00026C86" w:rsidRDefault="002D024E" w:rsidP="006C1B3F">
      <w:r>
        <w:rPr>
          <w:rFonts w:hint="eastAsia"/>
        </w:rPr>
        <w:t>对于轴对称的积木单元而言，</w:t>
      </w:r>
      <w:r w:rsidR="00E95736">
        <w:rPr>
          <w:rFonts w:hint="eastAsia"/>
        </w:rPr>
        <w:t>可以在对称轴上</w:t>
      </w:r>
      <w:r w:rsidR="003F7AC5">
        <w:rPr>
          <w:rFonts w:hint="eastAsia"/>
        </w:rPr>
        <w:t>和对称轴两侧</w:t>
      </w:r>
      <w:r w:rsidR="00E95736">
        <w:rPr>
          <w:rFonts w:hint="eastAsia"/>
        </w:rPr>
        <w:t>贴上特征标签，</w:t>
      </w:r>
      <w:r w:rsidR="005D2688">
        <w:rPr>
          <w:rFonts w:hint="eastAsia"/>
        </w:rPr>
        <w:t>然后利用特征标签</w:t>
      </w:r>
      <w:r w:rsidR="001D4959">
        <w:rPr>
          <w:rFonts w:hint="eastAsia"/>
        </w:rPr>
        <w:t>阵列</w:t>
      </w:r>
      <w:r w:rsidR="005D2688">
        <w:rPr>
          <w:rFonts w:hint="eastAsia"/>
        </w:rPr>
        <w:t>来</w:t>
      </w:r>
      <w:r w:rsidR="005B21D7">
        <w:rPr>
          <w:rFonts w:hint="eastAsia"/>
        </w:rPr>
        <w:t>对其位置和形态进行判断。</w:t>
      </w:r>
      <w:r w:rsidR="00971FE5">
        <w:rPr>
          <w:rFonts w:hint="eastAsia"/>
        </w:rPr>
        <w:t>如图3-11所示，</w:t>
      </w:r>
      <w:r w:rsidR="00137E4E">
        <w:rPr>
          <w:rFonts w:hint="eastAsia"/>
        </w:rPr>
        <w:t>左侧的积木单元含有一条对称轴，</w:t>
      </w:r>
      <w:r w:rsidR="00E05AD3">
        <w:rPr>
          <w:rFonts w:hint="eastAsia"/>
        </w:rPr>
        <w:t>我们在其对称轴上贴上标签2，同时在两侧贴上标签1和标签3</w:t>
      </w:r>
      <w:r w:rsidR="00C51E26">
        <w:rPr>
          <w:rFonts w:hint="eastAsia"/>
        </w:rPr>
        <w:t>，如右侧图所示</w:t>
      </w:r>
      <w:r w:rsidR="00DE1992">
        <w:rPr>
          <w:rFonts w:hint="eastAsia"/>
        </w:rPr>
        <w:t>，</w:t>
      </w:r>
      <w:r w:rsidR="008A510A">
        <w:rPr>
          <w:rFonts w:hint="eastAsia"/>
        </w:rPr>
        <w:t>这样我们便减少了一个标签的使用。</w:t>
      </w:r>
      <w:r w:rsidR="00C53EBE">
        <w:rPr>
          <w:rFonts w:hint="eastAsia"/>
        </w:rPr>
        <w:t>我们可以通过判断标签2余标签1、3的位置关系得到该积木单元的摆放形态。</w:t>
      </w:r>
    </w:p>
    <w:p w14:paraId="0A298528" w14:textId="036E35F7" w:rsidR="00B2478C" w:rsidRDefault="000D1850" w:rsidP="000D1850">
      <w:pPr>
        <w:jc w:val="center"/>
      </w:pPr>
      <w:r>
        <w:rPr>
          <w:noProof/>
        </w:rPr>
        <w:drawing>
          <wp:inline distT="0" distB="0" distL="0" distR="0" wp14:anchorId="331F909A" wp14:editId="4DB83F49">
            <wp:extent cx="4114800" cy="1300727"/>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5748" cy="1301027"/>
                    </a:xfrm>
                    <a:prstGeom prst="rect">
                      <a:avLst/>
                    </a:prstGeom>
                    <a:noFill/>
                    <a:ln>
                      <a:noFill/>
                    </a:ln>
                  </pic:spPr>
                </pic:pic>
              </a:graphicData>
            </a:graphic>
          </wp:inline>
        </w:drawing>
      </w:r>
    </w:p>
    <w:p w14:paraId="3060A006" w14:textId="22B9F359" w:rsidR="000D1850" w:rsidRDefault="000D1850" w:rsidP="000D1850">
      <w:pPr>
        <w:jc w:val="center"/>
        <w:rPr>
          <w:sz w:val="21"/>
          <w:szCs w:val="21"/>
        </w:rPr>
      </w:pPr>
      <w:r>
        <w:rPr>
          <w:rFonts w:hint="eastAsia"/>
          <w:sz w:val="21"/>
          <w:szCs w:val="21"/>
        </w:rPr>
        <w:t xml:space="preserve">图3-11 </w:t>
      </w:r>
      <w:r w:rsidR="00BC51F4">
        <w:rPr>
          <w:rFonts w:hint="eastAsia"/>
          <w:sz w:val="21"/>
          <w:szCs w:val="21"/>
        </w:rPr>
        <w:t>含对称轴的积木单元的标签阵列设计图</w:t>
      </w:r>
    </w:p>
    <w:p w14:paraId="38C4E0F5" w14:textId="744080E1" w:rsidR="00E7506A" w:rsidRDefault="008937E8" w:rsidP="00E7506A">
      <w:r>
        <w:rPr>
          <w:rFonts w:hint="eastAsia"/>
        </w:rPr>
        <w:t>例如，</w:t>
      </w:r>
      <w:r w:rsidR="0048219E">
        <w:rPr>
          <w:rFonts w:hint="eastAsia"/>
        </w:rPr>
        <w:t>对于图3-12（a），</w:t>
      </w:r>
      <w:r w:rsidR="00C323ED">
        <w:rPr>
          <w:rFonts w:hint="eastAsia"/>
        </w:rPr>
        <w:t>从左右关系来看，</w:t>
      </w:r>
      <w:r w:rsidR="005512BC">
        <w:rPr>
          <w:rFonts w:hint="eastAsia"/>
        </w:rPr>
        <w:t>标签2位于1</w:t>
      </w:r>
      <w:r w:rsidR="00A01553">
        <w:rPr>
          <w:rFonts w:hint="eastAsia"/>
        </w:rPr>
        <w:t>、</w:t>
      </w:r>
      <w:r w:rsidR="005512BC">
        <w:rPr>
          <w:rFonts w:hint="eastAsia"/>
        </w:rPr>
        <w:t>3的中间，</w:t>
      </w:r>
      <w:r w:rsidR="00C2216A">
        <w:rPr>
          <w:rFonts w:hint="eastAsia"/>
        </w:rPr>
        <w:t>从上下关系来看</w:t>
      </w:r>
      <w:r w:rsidR="00036ABA">
        <w:rPr>
          <w:rFonts w:hint="eastAsia"/>
        </w:rPr>
        <w:t>，2</w:t>
      </w:r>
      <w:r w:rsidR="005512BC">
        <w:rPr>
          <w:rFonts w:hint="eastAsia"/>
        </w:rPr>
        <w:t>位于1、3的上方；对于图3-12（b），</w:t>
      </w:r>
      <w:r w:rsidR="00D81324">
        <w:rPr>
          <w:rFonts w:hint="eastAsia"/>
        </w:rPr>
        <w:t>从左右关系来看</w:t>
      </w:r>
      <w:r w:rsidR="00F85A96">
        <w:rPr>
          <w:rFonts w:hint="eastAsia"/>
        </w:rPr>
        <w:t>，</w:t>
      </w:r>
      <w:r w:rsidR="005512BC">
        <w:rPr>
          <w:rFonts w:hint="eastAsia"/>
        </w:rPr>
        <w:t>标签2位于1、3的中间，</w:t>
      </w:r>
      <w:r w:rsidR="00AE51AC">
        <w:rPr>
          <w:rFonts w:hint="eastAsia"/>
        </w:rPr>
        <w:t>从上下关系来看</w:t>
      </w:r>
      <w:r w:rsidR="0032628F">
        <w:rPr>
          <w:rFonts w:hint="eastAsia"/>
        </w:rPr>
        <w:t>，</w:t>
      </w:r>
      <w:r w:rsidR="005512BC">
        <w:rPr>
          <w:rFonts w:hint="eastAsia"/>
        </w:rPr>
        <w:t>位于1、3的下方；对于图3-12（c），</w:t>
      </w:r>
      <w:r w:rsidR="00F330C9">
        <w:rPr>
          <w:rFonts w:hint="eastAsia"/>
        </w:rPr>
        <w:t>从左右关系来看，</w:t>
      </w:r>
      <w:r w:rsidR="005512BC">
        <w:rPr>
          <w:rFonts w:hint="eastAsia"/>
        </w:rPr>
        <w:t>标签2位于1、3的右侧，</w:t>
      </w:r>
      <w:r w:rsidR="003604A5">
        <w:rPr>
          <w:rFonts w:hint="eastAsia"/>
        </w:rPr>
        <w:t>从上下关系来看，位于1、3中间</w:t>
      </w:r>
      <w:r w:rsidR="00DE4723">
        <w:rPr>
          <w:rFonts w:hint="eastAsia"/>
        </w:rPr>
        <w:t>；对于图3-12（d），从左右关系来看，标签2位于1、3的左侧，从上下关系来看，位于1、3中间。</w:t>
      </w:r>
    </w:p>
    <w:p w14:paraId="5879727E" w14:textId="72179DA2" w:rsidR="00365CE1" w:rsidRDefault="00365CE1" w:rsidP="00365CE1">
      <w:pPr>
        <w:jc w:val="center"/>
      </w:pPr>
      <w:r>
        <w:rPr>
          <w:noProof/>
        </w:rPr>
        <w:lastRenderedPageBreak/>
        <w:drawing>
          <wp:inline distT="0" distB="0" distL="0" distR="0" wp14:anchorId="026DEB86" wp14:editId="0FD9D5E1">
            <wp:extent cx="4724400" cy="1181894"/>
            <wp:effectExtent l="0" t="0" r="0" b="1206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6438" cy="1182404"/>
                    </a:xfrm>
                    <a:prstGeom prst="rect">
                      <a:avLst/>
                    </a:prstGeom>
                    <a:noFill/>
                    <a:ln>
                      <a:noFill/>
                    </a:ln>
                  </pic:spPr>
                </pic:pic>
              </a:graphicData>
            </a:graphic>
          </wp:inline>
        </w:drawing>
      </w:r>
    </w:p>
    <w:p w14:paraId="32EEDC8D" w14:textId="6C652015" w:rsidR="00365CE1" w:rsidRDefault="00365CE1" w:rsidP="00365CE1">
      <w:pPr>
        <w:jc w:val="center"/>
        <w:rPr>
          <w:sz w:val="21"/>
          <w:szCs w:val="21"/>
        </w:rPr>
      </w:pPr>
      <w:r>
        <w:rPr>
          <w:rFonts w:hint="eastAsia"/>
          <w:sz w:val="21"/>
          <w:szCs w:val="21"/>
        </w:rPr>
        <w:t xml:space="preserve">图3-12 </w:t>
      </w:r>
      <w:r w:rsidR="00DE7380">
        <w:rPr>
          <w:rFonts w:hint="eastAsia"/>
          <w:sz w:val="21"/>
          <w:szCs w:val="21"/>
        </w:rPr>
        <w:t>积木单元的</w:t>
      </w:r>
      <w:r w:rsidR="005F7B92">
        <w:rPr>
          <w:rFonts w:hint="eastAsia"/>
          <w:sz w:val="21"/>
          <w:szCs w:val="21"/>
        </w:rPr>
        <w:t>四种</w:t>
      </w:r>
      <w:r w:rsidR="00DE7380">
        <w:rPr>
          <w:rFonts w:hint="eastAsia"/>
          <w:sz w:val="21"/>
          <w:szCs w:val="21"/>
        </w:rPr>
        <w:t>摆放形态</w:t>
      </w:r>
    </w:p>
    <w:p w14:paraId="6FC86735" w14:textId="6A67CF99" w:rsidR="00C43275" w:rsidRDefault="00C43275" w:rsidP="00C43275">
      <w:r>
        <w:rPr>
          <w:rFonts w:hint="eastAsia"/>
        </w:rPr>
        <w:t>对于不含对称轴但是</w:t>
      </w:r>
      <w:r w:rsidR="00DC1C4E">
        <w:rPr>
          <w:rFonts w:hint="eastAsia"/>
        </w:rPr>
        <w:t>有对称中心的积木单元而言</w:t>
      </w:r>
      <w:r w:rsidR="00562D5C">
        <w:rPr>
          <w:rFonts w:hint="eastAsia"/>
        </w:rPr>
        <w:t>，我们可以在对称中心周围贴上特征标签，使得特征标签阵列能够表示积木单元的旋转轴，从而通过旋转轴的方向得到积木单元的</w:t>
      </w:r>
      <w:r w:rsidR="00734836">
        <w:rPr>
          <w:rFonts w:hint="eastAsia"/>
        </w:rPr>
        <w:t>摆放形态。</w:t>
      </w:r>
      <w:r w:rsidR="004055F0">
        <w:rPr>
          <w:rFonts w:hint="eastAsia"/>
        </w:rPr>
        <w:t>如图3-13所示，</w:t>
      </w:r>
      <w:r w:rsidR="003C7570">
        <w:rPr>
          <w:rFonts w:hint="eastAsia"/>
        </w:rPr>
        <w:t>在对称中心上下分别贴上标签1和标签2，</w:t>
      </w:r>
      <w:r w:rsidR="00002D59">
        <w:rPr>
          <w:rFonts w:hint="eastAsia"/>
        </w:rPr>
        <w:t>利用标签1和标签2的位置关系便能确定这一积木的摆放形态</w:t>
      </w:r>
      <w:r w:rsidR="009A4250">
        <w:rPr>
          <w:rFonts w:hint="eastAsia"/>
        </w:rPr>
        <w:t>，这样减少了两个标签的使用。</w:t>
      </w:r>
    </w:p>
    <w:p w14:paraId="060686F9" w14:textId="0E01B183" w:rsidR="00736C1C" w:rsidRDefault="00736C1C" w:rsidP="00736C1C">
      <w:pPr>
        <w:jc w:val="center"/>
      </w:pPr>
      <w:r>
        <w:rPr>
          <w:noProof/>
        </w:rPr>
        <w:drawing>
          <wp:inline distT="0" distB="0" distL="0" distR="0" wp14:anchorId="541DCA9C" wp14:editId="5025458C">
            <wp:extent cx="4495800" cy="858603"/>
            <wp:effectExtent l="0" t="0" r="0" b="508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6568" cy="858750"/>
                    </a:xfrm>
                    <a:prstGeom prst="rect">
                      <a:avLst/>
                    </a:prstGeom>
                    <a:noFill/>
                    <a:ln>
                      <a:noFill/>
                    </a:ln>
                  </pic:spPr>
                </pic:pic>
              </a:graphicData>
            </a:graphic>
          </wp:inline>
        </w:drawing>
      </w:r>
    </w:p>
    <w:p w14:paraId="40E9D909" w14:textId="7C24A8E2" w:rsidR="00736C1C" w:rsidRDefault="00736C1C" w:rsidP="00736C1C">
      <w:pPr>
        <w:jc w:val="center"/>
        <w:rPr>
          <w:sz w:val="21"/>
          <w:szCs w:val="21"/>
        </w:rPr>
      </w:pPr>
      <w:r>
        <w:rPr>
          <w:rFonts w:hint="eastAsia"/>
          <w:sz w:val="21"/>
          <w:szCs w:val="21"/>
        </w:rPr>
        <w:t>图3-13</w:t>
      </w:r>
      <w:r w:rsidR="00E93A0D">
        <w:rPr>
          <w:rFonts w:hint="eastAsia"/>
          <w:sz w:val="21"/>
          <w:szCs w:val="21"/>
        </w:rPr>
        <w:t xml:space="preserve"> 含对称中心的积木单元的标签阵列设计图</w:t>
      </w:r>
    </w:p>
    <w:p w14:paraId="292EA52D" w14:textId="0E23CB60" w:rsidR="00653D5C" w:rsidRDefault="002C59FE" w:rsidP="00653D5C">
      <w:r>
        <w:rPr>
          <w:rFonts w:hint="eastAsia"/>
        </w:rPr>
        <w:t>如图3-14所示，由于旋转对称性，（a）和（c）的形态一致，（b）和（d）的形态一致。</w:t>
      </w:r>
      <w:r w:rsidR="00376D8E">
        <w:rPr>
          <w:rFonts w:hint="eastAsia"/>
        </w:rPr>
        <w:t>对于图3-14（a）和（c），</w:t>
      </w:r>
      <w:r w:rsidR="008976BA">
        <w:rPr>
          <w:rFonts w:hint="eastAsia"/>
        </w:rPr>
        <w:t>标签1、2的左右关系一致，呈上下分布；对于图3-14（b）和（d），标签1、2的上下关系一致，呈左右分布。</w:t>
      </w:r>
    </w:p>
    <w:p w14:paraId="4F57FFFF" w14:textId="42740D83" w:rsidR="005F7B92" w:rsidRDefault="005F7B92" w:rsidP="005F7B92">
      <w:pPr>
        <w:jc w:val="center"/>
      </w:pPr>
      <w:r>
        <w:rPr>
          <w:noProof/>
        </w:rPr>
        <w:drawing>
          <wp:inline distT="0" distB="0" distL="0" distR="0" wp14:anchorId="1DEB3E21" wp14:editId="260FFB4B">
            <wp:extent cx="4724400" cy="1297086"/>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5261" cy="1297323"/>
                    </a:xfrm>
                    <a:prstGeom prst="rect">
                      <a:avLst/>
                    </a:prstGeom>
                    <a:noFill/>
                    <a:ln>
                      <a:noFill/>
                    </a:ln>
                  </pic:spPr>
                </pic:pic>
              </a:graphicData>
            </a:graphic>
          </wp:inline>
        </w:drawing>
      </w:r>
    </w:p>
    <w:p w14:paraId="3DA1C0B8" w14:textId="49FD9C52" w:rsidR="008066C8" w:rsidRDefault="005F7B92" w:rsidP="00E061F1">
      <w:pPr>
        <w:jc w:val="center"/>
        <w:rPr>
          <w:sz w:val="21"/>
          <w:szCs w:val="21"/>
        </w:rPr>
      </w:pPr>
      <w:r>
        <w:rPr>
          <w:rFonts w:hint="eastAsia"/>
          <w:sz w:val="21"/>
          <w:szCs w:val="21"/>
        </w:rPr>
        <w:t>图3-14 积木单元的四种摆放形态</w:t>
      </w:r>
    </w:p>
    <w:p w14:paraId="4C34344B" w14:textId="4CF0E8CB" w:rsidR="00930E6E" w:rsidRDefault="00227AE2" w:rsidP="00930E6E">
      <w:r>
        <w:rPr>
          <w:rFonts w:hint="eastAsia"/>
        </w:rPr>
        <w:t>而对于其他不具备</w:t>
      </w:r>
      <w:r w:rsidR="004A07D0">
        <w:rPr>
          <w:rFonts w:hint="eastAsia"/>
        </w:rPr>
        <w:t>对称性</w:t>
      </w:r>
      <w:r>
        <w:rPr>
          <w:rFonts w:hint="eastAsia"/>
        </w:rPr>
        <w:t>的积木单元而言，我们</w:t>
      </w:r>
      <w:r w:rsidR="00F72F46">
        <w:rPr>
          <w:rFonts w:hint="eastAsia"/>
        </w:rPr>
        <w:t>也可以设计相应的特征标签阵列，</w:t>
      </w:r>
      <w:r w:rsidR="002B4542">
        <w:rPr>
          <w:rFonts w:hint="eastAsia"/>
        </w:rPr>
        <w:t>如图3-15所示，</w:t>
      </w:r>
      <w:r w:rsidR="00210C71">
        <w:rPr>
          <w:rFonts w:hint="eastAsia"/>
        </w:rPr>
        <w:t>我们可以在积木单元上贴上三个标签来构成特征标签阵列用来指示积木单元的摆放形态。</w:t>
      </w:r>
      <w:r w:rsidR="009F5535">
        <w:rPr>
          <w:rFonts w:hint="eastAsia"/>
        </w:rPr>
        <w:t>但是这类积木单元没有一定的可循方案来设计特征标签阵列，需要根据具体的积木单元形态来设计</w:t>
      </w:r>
      <w:r w:rsidR="00930E6E">
        <w:rPr>
          <w:rFonts w:hint="eastAsia"/>
        </w:rPr>
        <w:t>。尽管如此，</w:t>
      </w:r>
      <w:r w:rsidR="00B04960">
        <w:rPr>
          <w:rFonts w:hint="eastAsia"/>
        </w:rPr>
        <w:t>但</w:t>
      </w:r>
      <w:r w:rsidR="00930E6E">
        <w:rPr>
          <w:rFonts w:hint="eastAsia"/>
        </w:rPr>
        <w:t>通过设计特征标签阵列</w:t>
      </w:r>
      <w:r w:rsidR="005A7EF0">
        <w:rPr>
          <w:rFonts w:hint="eastAsia"/>
        </w:rPr>
        <w:t>能够减少标签的使用却不丢失必需的信息，从而提高了单个标签的阅读率</w:t>
      </w:r>
      <w:r w:rsidR="00ED47CD">
        <w:rPr>
          <w:rFonts w:hint="eastAsia"/>
        </w:rPr>
        <w:t>，同时简化了</w:t>
      </w:r>
      <w:r w:rsidR="003D3539">
        <w:rPr>
          <w:rFonts w:hint="eastAsia"/>
        </w:rPr>
        <w:t>积木检错的预先准备工作。</w:t>
      </w:r>
    </w:p>
    <w:p w14:paraId="3C308BD2" w14:textId="28792177" w:rsidR="006B5D47" w:rsidRDefault="006B5D47" w:rsidP="006B5D47">
      <w:pPr>
        <w:jc w:val="center"/>
      </w:pPr>
      <w:r>
        <w:rPr>
          <w:noProof/>
        </w:rPr>
        <w:lastRenderedPageBreak/>
        <w:drawing>
          <wp:inline distT="0" distB="0" distL="0" distR="0" wp14:anchorId="2B8DDCC6" wp14:editId="21B64AC1">
            <wp:extent cx="4419600" cy="1292281"/>
            <wp:effectExtent l="0" t="0" r="0" b="317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0792" cy="1292630"/>
                    </a:xfrm>
                    <a:prstGeom prst="rect">
                      <a:avLst/>
                    </a:prstGeom>
                    <a:noFill/>
                    <a:ln>
                      <a:noFill/>
                    </a:ln>
                  </pic:spPr>
                </pic:pic>
              </a:graphicData>
            </a:graphic>
          </wp:inline>
        </w:drawing>
      </w:r>
    </w:p>
    <w:p w14:paraId="695EA04F" w14:textId="136BDBE1" w:rsidR="006B5D47" w:rsidRPr="006B5D47" w:rsidRDefault="006B5D47" w:rsidP="006B5D47">
      <w:pPr>
        <w:jc w:val="center"/>
        <w:rPr>
          <w:sz w:val="21"/>
          <w:szCs w:val="21"/>
        </w:rPr>
      </w:pPr>
      <w:r>
        <w:rPr>
          <w:rFonts w:hint="eastAsia"/>
          <w:sz w:val="21"/>
          <w:szCs w:val="21"/>
        </w:rPr>
        <w:t>图3-15 无对称性的积木单元标签阵列设计图</w:t>
      </w:r>
    </w:p>
    <w:p w14:paraId="1F2E2773" w14:textId="3415867C" w:rsidR="007471A8" w:rsidRDefault="007471A8" w:rsidP="007471A8">
      <w:pPr>
        <w:pStyle w:val="2"/>
        <w:rPr>
          <w:rFonts w:hint="eastAsia"/>
        </w:rPr>
      </w:pPr>
      <w:bookmarkStart w:id="29" w:name="_Toc388194461"/>
      <w:r>
        <w:rPr>
          <w:rFonts w:hint="eastAsia"/>
        </w:rPr>
        <w:t>系统实现与实验分析</w:t>
      </w:r>
      <w:bookmarkEnd w:id="29"/>
    </w:p>
    <w:p w14:paraId="3A4919E2" w14:textId="77777777" w:rsidR="00D36F86" w:rsidRDefault="00D36F86" w:rsidP="00D36F86">
      <w:pPr>
        <w:pStyle w:val="3"/>
      </w:pPr>
      <w:bookmarkStart w:id="30" w:name="_Toc388194462"/>
      <w:r>
        <w:rPr>
          <w:rFonts w:hint="eastAsia"/>
        </w:rPr>
        <w:t>开发环境与平台</w:t>
      </w:r>
      <w:bookmarkEnd w:id="30"/>
    </w:p>
    <w:p w14:paraId="2172C321" w14:textId="77777777" w:rsidR="00D36F86" w:rsidRDefault="00D36F86" w:rsidP="00D36F86">
      <w:pPr>
        <w:rPr>
          <w:b/>
        </w:rPr>
      </w:pPr>
      <w:r w:rsidRPr="009C4785">
        <w:rPr>
          <w:rFonts w:hint="eastAsia"/>
          <w:b/>
        </w:rPr>
        <w:t>硬件条件</w:t>
      </w:r>
      <w:r>
        <w:rPr>
          <w:rFonts w:hint="eastAsia"/>
          <w:b/>
        </w:rPr>
        <w:t>：</w:t>
      </w:r>
    </w:p>
    <w:p w14:paraId="4AB47C2A" w14:textId="77777777" w:rsidR="00D36F86" w:rsidRDefault="00D36F86" w:rsidP="00D36F86">
      <w:r>
        <w:rPr>
          <w:rFonts w:hint="eastAsia"/>
        </w:rPr>
        <w:t>本次实验采用的阅读器是</w:t>
      </w:r>
      <w:proofErr w:type="spellStart"/>
      <w:r>
        <w:rPr>
          <w:rFonts w:hint="eastAsia"/>
        </w:rPr>
        <w:t>Impinj</w:t>
      </w:r>
      <w:proofErr w:type="spellEnd"/>
      <w:r>
        <w:rPr>
          <w:rFonts w:hint="eastAsia"/>
        </w:rPr>
        <w:t xml:space="preserve"> Speedway Reader R420。</w:t>
      </w:r>
    </w:p>
    <w:p w14:paraId="090C336C" w14:textId="77777777" w:rsidR="00D36F86" w:rsidRDefault="00D36F86" w:rsidP="00D36F86">
      <w:r>
        <w:rPr>
          <w:rFonts w:hint="eastAsia"/>
        </w:rPr>
        <w:t>本次实验采用的标签是AZ-9629 H3方形标签。</w:t>
      </w:r>
    </w:p>
    <w:p w14:paraId="341D79BF" w14:textId="77777777" w:rsidR="00D36F86" w:rsidRDefault="00D36F86" w:rsidP="00D36F86">
      <w:pPr>
        <w:rPr>
          <w:b/>
        </w:rPr>
      </w:pPr>
      <w:r w:rsidRPr="00FB01DA">
        <w:rPr>
          <w:rFonts w:hint="eastAsia"/>
          <w:b/>
        </w:rPr>
        <w:t>系统平台：</w:t>
      </w:r>
    </w:p>
    <w:p w14:paraId="69D4611C" w14:textId="77777777" w:rsidR="00D36F86" w:rsidRPr="00E50B7C" w:rsidRDefault="00D36F86" w:rsidP="00D36F86">
      <w:pPr>
        <w:rPr>
          <w:b/>
        </w:rPr>
      </w:pPr>
      <w:r>
        <w:rPr>
          <w:rFonts w:hint="eastAsia"/>
          <w:b/>
        </w:rPr>
        <w:t>采用了</w:t>
      </w:r>
      <w:proofErr w:type="spellStart"/>
      <w:r>
        <w:rPr>
          <w:rFonts w:hint="eastAsia"/>
          <w:b/>
        </w:rPr>
        <w:t>Impinj</w:t>
      </w:r>
      <w:proofErr w:type="spellEnd"/>
      <w:r>
        <w:rPr>
          <w:rFonts w:hint="eastAsia"/>
          <w:b/>
        </w:rPr>
        <w:t>官方提供的Octane SDK 1.26.0（Java）。</w:t>
      </w:r>
    </w:p>
    <w:p w14:paraId="139E6F61" w14:textId="77777777" w:rsidR="00D36F86" w:rsidRPr="00FB01DA" w:rsidRDefault="00D36F86" w:rsidP="00D36F86">
      <w:pPr>
        <w:rPr>
          <w:b/>
        </w:rPr>
      </w:pPr>
      <w:r w:rsidRPr="00FB01DA">
        <w:rPr>
          <w:rFonts w:hint="eastAsia"/>
          <w:b/>
        </w:rPr>
        <w:t>开发工具：</w:t>
      </w:r>
    </w:p>
    <w:p w14:paraId="4023878C" w14:textId="77777777" w:rsidR="00D36F86" w:rsidRDefault="00D36F86" w:rsidP="00D36F86">
      <w:pPr>
        <w:rPr>
          <w:rFonts w:hint="eastAsia"/>
        </w:rPr>
      </w:pPr>
      <w:proofErr w:type="spellStart"/>
      <w:r>
        <w:rPr>
          <w:rFonts w:hint="eastAsia"/>
        </w:rPr>
        <w:t>IntelliJ</w:t>
      </w:r>
      <w:proofErr w:type="spellEnd"/>
      <w:r>
        <w:rPr>
          <w:rFonts w:hint="eastAsia"/>
        </w:rPr>
        <w:t xml:space="preserve"> IDEA CE</w:t>
      </w:r>
      <w:r>
        <w:t xml:space="preserve"> </w:t>
      </w:r>
      <w:r>
        <w:rPr>
          <w:rFonts w:hint="eastAsia"/>
        </w:rPr>
        <w:t>版本号：2016.3.4。</w:t>
      </w:r>
    </w:p>
    <w:p w14:paraId="2E13DF40" w14:textId="77777777" w:rsidR="00D36F86" w:rsidRDefault="00D36F86" w:rsidP="00D36F86">
      <w:pPr>
        <w:pStyle w:val="3"/>
        <w:rPr>
          <w:rFonts w:hint="eastAsia"/>
        </w:rPr>
      </w:pPr>
      <w:bookmarkStart w:id="31" w:name="_Toc388194463"/>
      <w:r>
        <w:rPr>
          <w:rFonts w:hint="eastAsia"/>
        </w:rPr>
        <w:t>同形积木扫描检错实验</w:t>
      </w:r>
      <w:bookmarkEnd w:id="31"/>
    </w:p>
    <w:p w14:paraId="4B68687A" w14:textId="77777777" w:rsidR="00D36F86" w:rsidRDefault="00D36F86" w:rsidP="00D36F86">
      <w:pPr>
        <w:pStyle w:val="4"/>
      </w:pPr>
      <w:r>
        <w:rPr>
          <w:rFonts w:hint="eastAsia"/>
        </w:rPr>
        <w:t>实验设计</w:t>
      </w:r>
    </w:p>
    <w:p w14:paraId="7F7CDC12" w14:textId="77777777" w:rsidR="00D36F86" w:rsidRPr="00127CFC" w:rsidRDefault="00D36F86" w:rsidP="00D36F86">
      <w:r>
        <w:rPr>
          <w:rFonts w:hint="eastAsia"/>
        </w:rPr>
        <w:t>如图5-1所示，对每个同形的积木单元贴上标签，形成5*5的标签阵列。通过阅读天线的一维扫描，判断出各个标签的相对位置关系，从而实现同形积木的检错。</w:t>
      </w:r>
    </w:p>
    <w:p w14:paraId="741390E0" w14:textId="77777777" w:rsidR="00D36F86" w:rsidRDefault="00D36F86" w:rsidP="00D36F86">
      <w:pPr>
        <w:jc w:val="center"/>
      </w:pPr>
      <w:r>
        <w:rPr>
          <w:noProof/>
        </w:rPr>
        <w:drawing>
          <wp:inline distT="0" distB="0" distL="0" distR="0" wp14:anchorId="7F2DF4BD" wp14:editId="2112E3E8">
            <wp:extent cx="4191000" cy="1309853"/>
            <wp:effectExtent l="0" t="0" r="0" b="1143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2539" cy="1310334"/>
                    </a:xfrm>
                    <a:prstGeom prst="rect">
                      <a:avLst/>
                    </a:prstGeom>
                    <a:noFill/>
                    <a:ln>
                      <a:noFill/>
                    </a:ln>
                  </pic:spPr>
                </pic:pic>
              </a:graphicData>
            </a:graphic>
          </wp:inline>
        </w:drawing>
      </w:r>
    </w:p>
    <w:p w14:paraId="2DA9E8C6" w14:textId="77777777" w:rsidR="00D36F86" w:rsidRDefault="00D36F86" w:rsidP="00D36F86">
      <w:pPr>
        <w:jc w:val="center"/>
        <w:rPr>
          <w:rFonts w:hint="eastAsia"/>
          <w:sz w:val="21"/>
          <w:szCs w:val="21"/>
        </w:rPr>
      </w:pPr>
      <w:r>
        <w:rPr>
          <w:rFonts w:hint="eastAsia"/>
          <w:sz w:val="21"/>
          <w:szCs w:val="21"/>
        </w:rPr>
        <w:lastRenderedPageBreak/>
        <w:t>图5-1 同形积木实验图（左）与示意图（右）</w:t>
      </w:r>
    </w:p>
    <w:p w14:paraId="6A53B018" w14:textId="77777777" w:rsidR="00D36F86" w:rsidRDefault="00D36F86" w:rsidP="00D36F86">
      <w:pPr>
        <w:pStyle w:val="4"/>
      </w:pPr>
      <w:r>
        <w:rPr>
          <w:rFonts w:hint="eastAsia"/>
        </w:rPr>
        <w:t>实验结果与分析</w:t>
      </w:r>
    </w:p>
    <w:p w14:paraId="27978374" w14:textId="77777777" w:rsidR="00D36F86" w:rsidRPr="00D2081A" w:rsidRDefault="00D36F86" w:rsidP="00D36F86">
      <w:r>
        <w:rPr>
          <w:rFonts w:hint="eastAsia"/>
        </w:rPr>
        <w:t>在实验数据处理和分析上，对于每个标签的阅读率，将其转化成</w:t>
      </w:r>
      <w:proofErr w:type="spellStart"/>
      <w:r>
        <w:rPr>
          <w:rFonts w:hint="eastAsia"/>
        </w:rPr>
        <w:t>Epc</w:t>
      </w:r>
      <w:proofErr w:type="spellEnd"/>
      <w:r>
        <w:rPr>
          <w:rFonts w:hint="eastAsia"/>
        </w:rPr>
        <w:t>-Time的表示；对于RSSI峰值，在RSSI峰值的很小区域内取一个均值。</w:t>
      </w:r>
    </w:p>
    <w:p w14:paraId="7A9AC0D8" w14:textId="77777777" w:rsidR="00D36F86" w:rsidRDefault="00D36F86" w:rsidP="00D36F86">
      <w:r>
        <w:rPr>
          <w:rFonts w:hint="eastAsia"/>
        </w:rPr>
        <w:t>对上述同形积木的扫描得到的阅读率如下图5-5所示，可以发现标签之间的左右关系能够比较明显的得到，但是上下关系很难确定。</w:t>
      </w:r>
    </w:p>
    <w:p w14:paraId="1DE51828" w14:textId="77777777" w:rsidR="00D36F86" w:rsidRDefault="00D36F86" w:rsidP="00D36F86">
      <w:pPr>
        <w:jc w:val="center"/>
      </w:pPr>
      <w:r>
        <w:rPr>
          <w:noProof/>
        </w:rPr>
        <w:drawing>
          <wp:inline distT="0" distB="0" distL="0" distR="0" wp14:anchorId="6CBE0ED3" wp14:editId="524BA2CC">
            <wp:extent cx="4278118" cy="2096135"/>
            <wp:effectExtent l="0" t="0" r="0"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8815" cy="2096477"/>
                    </a:xfrm>
                    <a:prstGeom prst="rect">
                      <a:avLst/>
                    </a:prstGeom>
                    <a:noFill/>
                    <a:ln>
                      <a:noFill/>
                    </a:ln>
                  </pic:spPr>
                </pic:pic>
              </a:graphicData>
            </a:graphic>
          </wp:inline>
        </w:drawing>
      </w:r>
    </w:p>
    <w:p w14:paraId="78DC6968" w14:textId="77777777" w:rsidR="00D36F86" w:rsidRDefault="00D36F86" w:rsidP="00D36F86">
      <w:pPr>
        <w:jc w:val="center"/>
        <w:rPr>
          <w:sz w:val="21"/>
          <w:szCs w:val="21"/>
        </w:rPr>
      </w:pPr>
      <w:r>
        <w:rPr>
          <w:rFonts w:hint="eastAsia"/>
          <w:sz w:val="21"/>
          <w:szCs w:val="21"/>
        </w:rPr>
        <w:t>图5-5 同形积木扫描的阅读率图</w:t>
      </w:r>
    </w:p>
    <w:p w14:paraId="3AC4A16F" w14:textId="77777777" w:rsidR="00D36F86" w:rsidRDefault="00D36F86" w:rsidP="00D36F86">
      <w:r>
        <w:rPr>
          <w:rFonts w:hint="eastAsia"/>
        </w:rPr>
        <w:t>接下来通过处理每个标签的RSSI峰值来判断标签的上下关系。如下图5-6所示，每个标签的RSSI峰值会因为标签上下位置的不同而不同，上下位置相同的，其对应的RSSI峰值也是相近的；上下位置存在差异的，其对应的RSSI峰值也是差异较大的。由RSSI峰值分布图，可以看出标签1~5、标签6~10、标签11~15、标签16~20、标签21~25分别形成不同的簇，簇内的RSSI峰值相近，簇间的RSSI峰值相差较大，因此可以判断出簇之间的标签位于同一高度，然后根据不同簇之间RSSI峰值的大小关系确定簇之间的上下关系。</w:t>
      </w:r>
    </w:p>
    <w:p w14:paraId="2471F378" w14:textId="77777777" w:rsidR="00D36F86" w:rsidRDefault="00D36F86" w:rsidP="00D36F86">
      <w:pPr>
        <w:jc w:val="center"/>
      </w:pPr>
      <w:r>
        <w:rPr>
          <w:noProof/>
        </w:rPr>
        <w:lastRenderedPageBreak/>
        <w:drawing>
          <wp:inline distT="0" distB="0" distL="0" distR="0" wp14:anchorId="3AB1468C" wp14:editId="3DEC4BEA">
            <wp:extent cx="2882900" cy="2103868"/>
            <wp:effectExtent l="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4373" cy="2104943"/>
                    </a:xfrm>
                    <a:prstGeom prst="rect">
                      <a:avLst/>
                    </a:prstGeom>
                    <a:noFill/>
                    <a:ln>
                      <a:noFill/>
                    </a:ln>
                  </pic:spPr>
                </pic:pic>
              </a:graphicData>
            </a:graphic>
          </wp:inline>
        </w:drawing>
      </w:r>
    </w:p>
    <w:p w14:paraId="42961BC2" w14:textId="77777777" w:rsidR="00D36F86" w:rsidRDefault="00D36F86" w:rsidP="00D36F86">
      <w:pPr>
        <w:jc w:val="center"/>
        <w:rPr>
          <w:rFonts w:hint="eastAsia"/>
          <w:sz w:val="21"/>
          <w:szCs w:val="21"/>
        </w:rPr>
      </w:pPr>
      <w:r>
        <w:rPr>
          <w:rFonts w:hint="eastAsia"/>
          <w:sz w:val="21"/>
          <w:szCs w:val="21"/>
        </w:rPr>
        <w:t>图5-6 标签RSSI峰值图</w:t>
      </w:r>
    </w:p>
    <w:p w14:paraId="13B3C12A" w14:textId="77777777" w:rsidR="00D36F86" w:rsidRDefault="00D36F86" w:rsidP="00D36F86">
      <w:pPr>
        <w:rPr>
          <w:rFonts w:hint="eastAsia"/>
        </w:rPr>
      </w:pPr>
      <w:r>
        <w:rPr>
          <w:rFonts w:hint="eastAsia"/>
        </w:rPr>
        <w:t>所以，根据RSSI峰值确定标签间的上下关系，根据阅读率得到同一高度标签的左右关系，最终可以得到整个标签阵列中各个标签的位置关系。下图5-7为根据RSSI和阅读率得到的标签位置关系，可以看出与标签的真实位置关系一致。</w:t>
      </w:r>
    </w:p>
    <w:p w14:paraId="72061A02" w14:textId="77777777" w:rsidR="00D36F86" w:rsidRDefault="00D36F86" w:rsidP="00D36F86">
      <w:pPr>
        <w:jc w:val="center"/>
        <w:rPr>
          <w:rFonts w:hint="eastAsia"/>
        </w:rPr>
      </w:pPr>
      <w:r>
        <w:rPr>
          <w:noProof/>
        </w:rPr>
        <w:drawing>
          <wp:inline distT="0" distB="0" distL="0" distR="0" wp14:anchorId="2D292ECB" wp14:editId="1FF4F2F8">
            <wp:extent cx="3962400" cy="1253127"/>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21" cy="1253513"/>
                    </a:xfrm>
                    <a:prstGeom prst="rect">
                      <a:avLst/>
                    </a:prstGeom>
                    <a:noFill/>
                    <a:ln>
                      <a:noFill/>
                    </a:ln>
                  </pic:spPr>
                </pic:pic>
              </a:graphicData>
            </a:graphic>
          </wp:inline>
        </w:drawing>
      </w:r>
    </w:p>
    <w:p w14:paraId="6F20AFF1" w14:textId="77777777" w:rsidR="00D36F86" w:rsidRPr="00862045" w:rsidRDefault="00D36F86" w:rsidP="00D36F86">
      <w:pPr>
        <w:jc w:val="center"/>
        <w:rPr>
          <w:rFonts w:hint="eastAsia"/>
          <w:sz w:val="21"/>
          <w:szCs w:val="21"/>
        </w:rPr>
      </w:pPr>
      <w:r>
        <w:rPr>
          <w:rFonts w:hint="eastAsia"/>
          <w:sz w:val="21"/>
          <w:szCs w:val="21"/>
        </w:rPr>
        <w:t>图5-7 程序实验结果</w:t>
      </w:r>
    </w:p>
    <w:p w14:paraId="540A9C12" w14:textId="77777777" w:rsidR="00D36F86" w:rsidRPr="00EC33C1" w:rsidRDefault="00D36F86" w:rsidP="00D36F86">
      <w:pPr>
        <w:rPr>
          <w:rFonts w:hint="eastAsia"/>
          <w:sz w:val="21"/>
          <w:szCs w:val="21"/>
        </w:rPr>
      </w:pPr>
    </w:p>
    <w:p w14:paraId="3612518E" w14:textId="77777777" w:rsidR="00D36F86" w:rsidRDefault="00D36F86" w:rsidP="00D36F86">
      <w:pPr>
        <w:pStyle w:val="3"/>
        <w:rPr>
          <w:rFonts w:hint="eastAsia"/>
        </w:rPr>
      </w:pPr>
      <w:bookmarkStart w:id="32" w:name="_Toc388194464"/>
      <w:r>
        <w:rPr>
          <w:rFonts w:hint="eastAsia"/>
        </w:rPr>
        <w:t>异形积木扫描检错实验</w:t>
      </w:r>
      <w:bookmarkEnd w:id="32"/>
    </w:p>
    <w:p w14:paraId="77CF8774" w14:textId="77777777" w:rsidR="00D36F86" w:rsidRPr="001B01A9" w:rsidRDefault="00D36F86" w:rsidP="00D36F86">
      <w:pPr>
        <w:pStyle w:val="4"/>
        <w:rPr>
          <w:rFonts w:hint="eastAsia"/>
        </w:rPr>
      </w:pPr>
      <w:r>
        <w:rPr>
          <w:rFonts w:hint="eastAsia"/>
        </w:rPr>
        <w:t>实验设计</w:t>
      </w:r>
    </w:p>
    <w:p w14:paraId="6F8C694B" w14:textId="77777777" w:rsidR="00D36F86" w:rsidRDefault="00D36F86" w:rsidP="00D36F86">
      <w:r>
        <w:rPr>
          <w:rFonts w:hint="eastAsia"/>
        </w:rPr>
        <w:t>异形积木单元参考俄罗斯方块，设计了以下9种异形积木单元，如下图5-2所示。</w:t>
      </w:r>
    </w:p>
    <w:p w14:paraId="78B061B2" w14:textId="77777777" w:rsidR="00D36F86" w:rsidRDefault="00D36F86" w:rsidP="00D36F86">
      <w:pPr>
        <w:jc w:val="center"/>
      </w:pPr>
      <w:r>
        <w:rPr>
          <w:noProof/>
        </w:rPr>
        <w:lastRenderedPageBreak/>
        <w:drawing>
          <wp:inline distT="0" distB="0" distL="0" distR="0" wp14:anchorId="1319EA0A" wp14:editId="64344238">
            <wp:extent cx="3657600" cy="2401626"/>
            <wp:effectExtent l="0" t="0" r="0" b="1143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8152" cy="2401989"/>
                    </a:xfrm>
                    <a:prstGeom prst="rect">
                      <a:avLst/>
                    </a:prstGeom>
                    <a:noFill/>
                    <a:ln>
                      <a:noFill/>
                    </a:ln>
                  </pic:spPr>
                </pic:pic>
              </a:graphicData>
            </a:graphic>
          </wp:inline>
        </w:drawing>
      </w:r>
    </w:p>
    <w:p w14:paraId="21A0E8D2" w14:textId="77777777" w:rsidR="00D36F86" w:rsidRDefault="00D36F86" w:rsidP="00D36F86">
      <w:pPr>
        <w:jc w:val="center"/>
        <w:rPr>
          <w:sz w:val="21"/>
          <w:szCs w:val="21"/>
        </w:rPr>
      </w:pPr>
      <w:r>
        <w:rPr>
          <w:rFonts w:hint="eastAsia"/>
          <w:sz w:val="21"/>
          <w:szCs w:val="21"/>
        </w:rPr>
        <w:t>图5-2 9种异形积木单元展示图</w:t>
      </w:r>
    </w:p>
    <w:p w14:paraId="35107D35" w14:textId="77777777" w:rsidR="00D36F86" w:rsidRDefault="00D36F86" w:rsidP="00D36F86">
      <w:pPr>
        <w:rPr>
          <w:rFonts w:hint="eastAsia"/>
        </w:rPr>
      </w:pPr>
      <w:r>
        <w:rPr>
          <w:rFonts w:hint="eastAsia"/>
        </w:rPr>
        <w:t>根据对异形积木单元的标签阵列设计模式，各个异形积木单元的标签贴法如下图5-3所示。</w:t>
      </w:r>
    </w:p>
    <w:p w14:paraId="56348544" w14:textId="0163FF85" w:rsidR="00F14E34" w:rsidRDefault="00F14E34" w:rsidP="00F14E34">
      <w:pPr>
        <w:jc w:val="center"/>
      </w:pPr>
      <w:r>
        <w:rPr>
          <w:noProof/>
        </w:rPr>
        <w:drawing>
          <wp:inline distT="0" distB="0" distL="0" distR="0" wp14:anchorId="5144659E" wp14:editId="2BA2968A">
            <wp:extent cx="3543300" cy="2527585"/>
            <wp:effectExtent l="0" t="0" r="0" b="1270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3516" cy="2527739"/>
                    </a:xfrm>
                    <a:prstGeom prst="rect">
                      <a:avLst/>
                    </a:prstGeom>
                    <a:noFill/>
                    <a:ln>
                      <a:noFill/>
                    </a:ln>
                  </pic:spPr>
                </pic:pic>
              </a:graphicData>
            </a:graphic>
          </wp:inline>
        </w:drawing>
      </w:r>
    </w:p>
    <w:p w14:paraId="54A02794" w14:textId="77777777" w:rsidR="00D36F86" w:rsidRPr="001A4822" w:rsidRDefault="00D36F86" w:rsidP="00D36F86">
      <w:pPr>
        <w:jc w:val="center"/>
        <w:rPr>
          <w:sz w:val="21"/>
          <w:szCs w:val="21"/>
        </w:rPr>
      </w:pPr>
      <w:r>
        <w:rPr>
          <w:rFonts w:hint="eastAsia"/>
          <w:sz w:val="21"/>
          <w:szCs w:val="21"/>
        </w:rPr>
        <w:t>图5-3 9种异形积木单元标签阵列示意图</w:t>
      </w:r>
    </w:p>
    <w:p w14:paraId="1F1B43FE" w14:textId="77777777" w:rsidR="00D36F86" w:rsidRDefault="00D36F86" w:rsidP="00D36F86">
      <w:r>
        <w:rPr>
          <w:rFonts w:hint="eastAsia"/>
        </w:rPr>
        <w:t>将异形积木单元随意拼搭，形成如下图5-4所示图形，然后通过阅读器的一维扫描判断各个积木单元的相对位置和积木单元的摆放形态。</w:t>
      </w:r>
    </w:p>
    <w:p w14:paraId="740C17F9" w14:textId="77777777" w:rsidR="00D36F86" w:rsidRDefault="00D36F86" w:rsidP="00D36F86">
      <w:pPr>
        <w:jc w:val="center"/>
      </w:pPr>
      <w:r>
        <w:rPr>
          <w:noProof/>
        </w:rPr>
        <w:lastRenderedPageBreak/>
        <w:drawing>
          <wp:inline distT="0" distB="0" distL="0" distR="0" wp14:anchorId="43DD4E36" wp14:editId="1C0E4EBA">
            <wp:extent cx="3886200" cy="2896018"/>
            <wp:effectExtent l="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6625" cy="2896335"/>
                    </a:xfrm>
                    <a:prstGeom prst="rect">
                      <a:avLst/>
                    </a:prstGeom>
                    <a:noFill/>
                    <a:ln>
                      <a:noFill/>
                    </a:ln>
                  </pic:spPr>
                </pic:pic>
              </a:graphicData>
            </a:graphic>
          </wp:inline>
        </w:drawing>
      </w:r>
    </w:p>
    <w:p w14:paraId="0F00AE36" w14:textId="77777777" w:rsidR="00D36F86" w:rsidRDefault="00D36F86" w:rsidP="00D36F86">
      <w:pPr>
        <w:jc w:val="center"/>
        <w:rPr>
          <w:sz w:val="21"/>
          <w:szCs w:val="21"/>
        </w:rPr>
      </w:pPr>
      <w:r>
        <w:rPr>
          <w:rFonts w:hint="eastAsia"/>
          <w:sz w:val="21"/>
          <w:szCs w:val="21"/>
        </w:rPr>
        <w:t>图5-4 积木实验图（上）与示意图（下）</w:t>
      </w:r>
    </w:p>
    <w:p w14:paraId="2827FFBF" w14:textId="77777777" w:rsidR="00D36F86" w:rsidRPr="00B8040B" w:rsidRDefault="00D36F86" w:rsidP="00D36F86"/>
    <w:p w14:paraId="218B09B8" w14:textId="77777777" w:rsidR="00D36F86" w:rsidRDefault="00D36F86" w:rsidP="00D36F86">
      <w:pPr>
        <w:pStyle w:val="4"/>
      </w:pPr>
      <w:r>
        <w:rPr>
          <w:rFonts w:hint="eastAsia"/>
        </w:rPr>
        <w:t>实验结果与分析</w:t>
      </w:r>
    </w:p>
    <w:p w14:paraId="6E00AEAF" w14:textId="77777777" w:rsidR="00D36F86" w:rsidRPr="00D2081A" w:rsidRDefault="00D36F86" w:rsidP="00D36F86">
      <w:r>
        <w:rPr>
          <w:rFonts w:hint="eastAsia"/>
        </w:rPr>
        <w:t>在实验数据处理和分析上，对于每个标签的阅读率，将其转化成</w:t>
      </w:r>
      <w:proofErr w:type="spellStart"/>
      <w:r>
        <w:rPr>
          <w:rFonts w:hint="eastAsia"/>
        </w:rPr>
        <w:t>Epc</w:t>
      </w:r>
      <w:proofErr w:type="spellEnd"/>
      <w:r>
        <w:rPr>
          <w:rFonts w:hint="eastAsia"/>
        </w:rPr>
        <w:t>-Time的表示；对于RSSI峰值，在RSSI峰值的很小区域内取一个均值。</w:t>
      </w:r>
    </w:p>
    <w:p w14:paraId="2B3A5D6C" w14:textId="27EAF583" w:rsidR="00D36F86" w:rsidRPr="00F36844" w:rsidRDefault="00D36F86" w:rsidP="00D36F86">
      <w:pPr>
        <w:rPr>
          <w:rFonts w:hint="eastAsia"/>
        </w:rPr>
      </w:pPr>
      <w:r>
        <w:rPr>
          <w:rFonts w:hint="eastAsia"/>
        </w:rPr>
        <w:t>对上述异形积木的扫描得到的阅读率如下图5-8所示，将每个积木单元的标签阵列看成一个整体，通过整体的阅读率来判断积木单元的左右关系</w:t>
      </w:r>
      <w:r w:rsidR="00915B3D">
        <w:rPr>
          <w:rFonts w:hint="eastAsia"/>
        </w:rPr>
        <w:t>。</w:t>
      </w:r>
      <w:r w:rsidR="004A2242">
        <w:rPr>
          <w:rFonts w:hint="eastAsia"/>
        </w:rPr>
        <w:t>由下图可知，从天线移动方向，依次是积木单元6、7、1、3、5、2、4</w:t>
      </w:r>
      <w:r w:rsidR="008F1323">
        <w:rPr>
          <w:rFonts w:hint="eastAsia"/>
        </w:rPr>
        <w:t>。</w:t>
      </w:r>
      <w:r w:rsidR="000D1B2F">
        <w:rPr>
          <w:rFonts w:hint="eastAsia"/>
        </w:rPr>
        <w:t>然后</w:t>
      </w:r>
      <w:r w:rsidR="005713E9">
        <w:rPr>
          <w:rFonts w:hint="eastAsia"/>
        </w:rPr>
        <w:t>根据每个积木单元对应的标签阵列中各个标签的位置关系确定积木单元的摆放形态。</w:t>
      </w:r>
      <w:r w:rsidR="00781249">
        <w:rPr>
          <w:rFonts w:hint="eastAsia"/>
        </w:rPr>
        <w:t>对于积木单元1，标签2位于1的右边；对于积木单元2，标签4位于3的下方；对于积木单元3，标签6位于5的下方；对于积木单元4，标签8位于7、9之间；对于积木单元5，标签11位于10、12之间；对于积木单元6，标签14位于13右边；对于积木单元7，标签18位于17、19之间。</w:t>
      </w:r>
      <w:r w:rsidR="004F478A">
        <w:rPr>
          <w:rFonts w:hint="eastAsia"/>
        </w:rPr>
        <w:t>根据以上分析，我们便能确定</w:t>
      </w:r>
      <w:r w:rsidR="008C5CC2">
        <w:rPr>
          <w:rFonts w:hint="eastAsia"/>
        </w:rPr>
        <w:t>每个积木单元摆放的形态以及积木单元间的位置关系。</w:t>
      </w:r>
      <w:r w:rsidR="006F54BA">
        <w:rPr>
          <w:rFonts w:hint="eastAsia"/>
        </w:rPr>
        <w:t>从而实现积木的检错。</w:t>
      </w:r>
    </w:p>
    <w:p w14:paraId="791EB6CC" w14:textId="77777777" w:rsidR="00D36F86" w:rsidRDefault="00D36F86" w:rsidP="00D36F86">
      <w:pPr>
        <w:jc w:val="center"/>
        <w:rPr>
          <w:rFonts w:hint="eastAsia"/>
        </w:rPr>
      </w:pPr>
      <w:r>
        <w:rPr>
          <w:noProof/>
        </w:rPr>
        <w:lastRenderedPageBreak/>
        <w:drawing>
          <wp:inline distT="0" distB="0" distL="0" distR="0" wp14:anchorId="6BEEF8A1" wp14:editId="49C52822">
            <wp:extent cx="3663695" cy="2289810"/>
            <wp:effectExtent l="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4356" cy="2290223"/>
                    </a:xfrm>
                    <a:prstGeom prst="rect">
                      <a:avLst/>
                    </a:prstGeom>
                    <a:noFill/>
                    <a:ln>
                      <a:noFill/>
                    </a:ln>
                  </pic:spPr>
                </pic:pic>
              </a:graphicData>
            </a:graphic>
          </wp:inline>
        </w:drawing>
      </w:r>
    </w:p>
    <w:p w14:paraId="38D50F53" w14:textId="16D08C3B" w:rsidR="007471A8" w:rsidRPr="002605ED" w:rsidRDefault="00D36F86" w:rsidP="002605ED">
      <w:pPr>
        <w:jc w:val="center"/>
        <w:rPr>
          <w:rFonts w:hint="eastAsia"/>
          <w:sz w:val="21"/>
          <w:szCs w:val="21"/>
        </w:rPr>
      </w:pPr>
      <w:r>
        <w:rPr>
          <w:rFonts w:hint="eastAsia"/>
          <w:sz w:val="21"/>
          <w:szCs w:val="21"/>
        </w:rPr>
        <w:t>图5-8 异形积木扫描的阅读率图</w:t>
      </w:r>
    </w:p>
    <w:p w14:paraId="2C3316E4" w14:textId="77777777" w:rsidR="00265BBB" w:rsidRDefault="00265BBB" w:rsidP="00265BBB">
      <w:pPr>
        <w:pStyle w:val="2"/>
      </w:pPr>
      <w:bookmarkStart w:id="33" w:name="_Toc388194465"/>
      <w:r>
        <w:rPr>
          <w:rFonts w:hint="eastAsia"/>
        </w:rPr>
        <w:t>本章小结</w:t>
      </w:r>
      <w:bookmarkEnd w:id="33"/>
    </w:p>
    <w:p w14:paraId="3F01EB71" w14:textId="3ECB549F" w:rsidR="00A45CD4" w:rsidRDefault="00055260" w:rsidP="00A45CD4">
      <w:r>
        <w:rPr>
          <w:rFonts w:hint="eastAsia"/>
        </w:rPr>
        <w:t>本章</w:t>
      </w:r>
      <w:r w:rsidR="00CD5EC1">
        <w:rPr>
          <w:rFonts w:hint="eastAsia"/>
        </w:rPr>
        <w:t>针对积木检错这一应用场景</w:t>
      </w:r>
      <w:r w:rsidR="00681141">
        <w:rPr>
          <w:rFonts w:hint="eastAsia"/>
        </w:rPr>
        <w:t>提出了一套</w:t>
      </w:r>
      <w:r w:rsidR="00A61E6A">
        <w:rPr>
          <w:rFonts w:hint="eastAsia"/>
        </w:rPr>
        <w:t>利用标签阵列并</w:t>
      </w:r>
      <w:r w:rsidR="0005755F">
        <w:rPr>
          <w:rFonts w:hint="eastAsia"/>
        </w:rPr>
        <w:t>基于阅读率和RSSI值的相对定位</w:t>
      </w:r>
      <w:r w:rsidR="00AA3E89">
        <w:rPr>
          <w:rFonts w:hint="eastAsia"/>
        </w:rPr>
        <w:t>策略</w:t>
      </w:r>
      <w:r w:rsidR="00FE2D17">
        <w:rPr>
          <w:rFonts w:hint="eastAsia"/>
        </w:rPr>
        <w:t>。</w:t>
      </w:r>
      <w:r w:rsidR="00386B88">
        <w:rPr>
          <w:rFonts w:hint="eastAsia"/>
        </w:rPr>
        <w:t>利用天线的一维移动，</w:t>
      </w:r>
      <w:r w:rsidR="00306D40">
        <w:rPr>
          <w:rFonts w:hint="eastAsia"/>
        </w:rPr>
        <w:t>根据判断标签进出天线阅读区域的时间先后以及RSSI峰值特征</w:t>
      </w:r>
      <w:r w:rsidR="006724F5">
        <w:rPr>
          <w:rFonts w:hint="eastAsia"/>
        </w:rPr>
        <w:t>，确定标签之间的上下左右关系</w:t>
      </w:r>
      <w:r w:rsidR="007E002A">
        <w:rPr>
          <w:rFonts w:hint="eastAsia"/>
        </w:rPr>
        <w:t>。对于积木单元，设计有效的标签阵列来表示</w:t>
      </w:r>
      <w:r w:rsidR="004B35D2">
        <w:rPr>
          <w:rFonts w:hint="eastAsia"/>
        </w:rPr>
        <w:t>，对此</w:t>
      </w:r>
      <w:r w:rsidR="00A61E6A">
        <w:rPr>
          <w:rFonts w:hint="eastAsia"/>
        </w:rPr>
        <w:t>分别提出了</w:t>
      </w:r>
      <w:r w:rsidR="00A33A5B">
        <w:rPr>
          <w:rFonts w:hint="eastAsia"/>
        </w:rPr>
        <w:t>一般化的积木和特化的积木</w:t>
      </w:r>
      <w:r w:rsidR="00A61E6A">
        <w:rPr>
          <w:rFonts w:hint="eastAsia"/>
        </w:rPr>
        <w:t>对应的</w:t>
      </w:r>
      <w:r w:rsidR="00496EAD">
        <w:rPr>
          <w:rFonts w:hint="eastAsia"/>
        </w:rPr>
        <w:t>标签阵列设计方案，</w:t>
      </w:r>
      <w:r w:rsidR="001E6994">
        <w:rPr>
          <w:rFonts w:hint="eastAsia"/>
        </w:rPr>
        <w:t>前者适用于所有积木单元，后者会减少标签的使用从而降低成本但却获得</w:t>
      </w:r>
      <w:r w:rsidR="00F50D5B">
        <w:rPr>
          <w:rFonts w:hint="eastAsia"/>
        </w:rPr>
        <w:t>与前者相同的信息。通过标签阵列内各个标签的位置关系进一步确定积木单元的摆放形态。</w:t>
      </w:r>
      <w:r w:rsidR="00417AB3">
        <w:rPr>
          <w:rFonts w:hint="eastAsia"/>
        </w:rPr>
        <w:t>最终达到积木检错的功能。</w:t>
      </w:r>
    </w:p>
    <w:p w14:paraId="47B213E2" w14:textId="77777777" w:rsidR="00265BBB" w:rsidRPr="00265BBB" w:rsidRDefault="00A45CD4" w:rsidP="00A45CD4">
      <w:pPr>
        <w:widowControl/>
        <w:spacing w:line="240" w:lineRule="auto"/>
        <w:ind w:firstLine="0"/>
        <w:jc w:val="left"/>
      </w:pPr>
      <w:r>
        <w:br w:type="page"/>
      </w:r>
    </w:p>
    <w:p w14:paraId="15B1AA08" w14:textId="18488243" w:rsidR="00526F3E" w:rsidRDefault="00423620" w:rsidP="00D81CB6">
      <w:pPr>
        <w:pStyle w:val="10"/>
      </w:pPr>
      <w:bookmarkStart w:id="34" w:name="_Toc388194466"/>
      <w:r>
        <w:rPr>
          <w:rFonts w:hint="eastAsia"/>
        </w:rPr>
        <w:lastRenderedPageBreak/>
        <w:t>基于</w:t>
      </w:r>
      <w:r w:rsidR="0044143C">
        <w:rPr>
          <w:rFonts w:hint="eastAsia"/>
        </w:rPr>
        <w:t>多波束</w:t>
      </w:r>
      <w:r w:rsidR="0044143C">
        <w:t>天线</w:t>
      </w:r>
      <w:r w:rsidR="009639AF">
        <w:rPr>
          <w:rFonts w:hint="eastAsia"/>
        </w:rPr>
        <w:t>的</w:t>
      </w:r>
      <w:bookmarkStart w:id="35" w:name="_Toc481322479"/>
      <w:bookmarkStart w:id="36" w:name="_Toc481322482"/>
      <w:bookmarkEnd w:id="35"/>
      <w:bookmarkEnd w:id="36"/>
      <w:r w:rsidR="00A14523">
        <w:t>绝对定位</w:t>
      </w:r>
      <w:r w:rsidR="00526F3E">
        <w:rPr>
          <w:rFonts w:hint="eastAsia"/>
        </w:rPr>
        <w:t>机制</w:t>
      </w:r>
      <w:bookmarkEnd w:id="34"/>
    </w:p>
    <w:p w14:paraId="5BD4C215" w14:textId="047C3C17" w:rsidR="00E95D98" w:rsidRDefault="0009450E" w:rsidP="00265BBB">
      <w:r>
        <w:rPr>
          <w:rFonts w:hint="eastAsia"/>
        </w:rPr>
        <w:t>在绪论中</w:t>
      </w:r>
      <w:r w:rsidR="00283643">
        <w:rPr>
          <w:rFonts w:hint="eastAsia"/>
        </w:rPr>
        <w:t>已提到，现有的绝大部分基于射频信号来定位的机制或技术都是使用了单个天线或者包含少量天线的天线阵列，少有甚至没有使用多波束天线来</w:t>
      </w:r>
      <w:r w:rsidR="00C723E5">
        <w:rPr>
          <w:rFonts w:hint="eastAsia"/>
        </w:rPr>
        <w:t>进行定位的。</w:t>
      </w:r>
      <w:r w:rsidR="009E6018">
        <w:rPr>
          <w:rFonts w:hint="eastAsia"/>
        </w:rPr>
        <w:t>这部分主要对多波束天线的物理属性进行探究，并针对其物理特点、信号特性设计相应的定位模型，从而获得较高精度的定位结果。</w:t>
      </w:r>
      <w:r w:rsidR="006C6167">
        <w:rPr>
          <w:rFonts w:hint="eastAsia"/>
        </w:rPr>
        <w:t>该部分将以</w:t>
      </w:r>
      <w:proofErr w:type="spellStart"/>
      <w:r w:rsidR="006C6167">
        <w:rPr>
          <w:rFonts w:hint="eastAsia"/>
        </w:rPr>
        <w:t>xArray</w:t>
      </w:r>
      <w:proofErr w:type="spellEnd"/>
      <w:r w:rsidR="006C6167">
        <w:rPr>
          <w:rFonts w:hint="eastAsia"/>
        </w:rPr>
        <w:t>为多波束天线的典型代表，展开上述的探究。</w:t>
      </w:r>
    </w:p>
    <w:p w14:paraId="2F617B09" w14:textId="22951BD7" w:rsidR="00DC29A0" w:rsidRDefault="006971D2" w:rsidP="00DC29A0">
      <w:pPr>
        <w:pStyle w:val="2"/>
      </w:pPr>
      <w:bookmarkStart w:id="37" w:name="_Toc388194467"/>
      <w:r>
        <w:rPr>
          <w:rFonts w:hint="eastAsia"/>
        </w:rPr>
        <w:t>研究动机和内容介绍</w:t>
      </w:r>
      <w:bookmarkEnd w:id="37"/>
    </w:p>
    <w:p w14:paraId="68FA6589" w14:textId="5C8952F1" w:rsidR="009D0CB0" w:rsidRDefault="00943A67" w:rsidP="009D0CB0">
      <w:r>
        <w:rPr>
          <w:rFonts w:hint="eastAsia"/>
        </w:rPr>
        <w:t>我们</w:t>
      </w:r>
      <w:r w:rsidR="005F7BD5">
        <w:t>可以将</w:t>
      </w:r>
      <w:proofErr w:type="spellStart"/>
      <w:r w:rsidR="005F7BD5">
        <w:rPr>
          <w:rFonts w:hint="eastAsia"/>
        </w:rPr>
        <w:t>xArray</w:t>
      </w:r>
      <w:proofErr w:type="spellEnd"/>
      <w:r>
        <w:t>的定位问题进行一定</w:t>
      </w:r>
      <w:r>
        <w:rPr>
          <w:rFonts w:hint="eastAsia"/>
        </w:rPr>
        <w:t>程度</w:t>
      </w:r>
      <w:r>
        <w:t>的抽象。</w:t>
      </w:r>
      <w:r w:rsidR="00E71D96">
        <w:rPr>
          <w:rFonts w:hint="eastAsia"/>
        </w:rPr>
        <w:t>如</w:t>
      </w:r>
      <w:r>
        <w:rPr>
          <w:rFonts w:hint="eastAsia"/>
        </w:rPr>
        <w:t>图</w:t>
      </w:r>
      <w:r w:rsidR="00E71D96">
        <w:rPr>
          <w:rFonts w:hint="eastAsia"/>
        </w:rPr>
        <w:t>4-8</w:t>
      </w:r>
      <w:r>
        <w:t>所示，</w:t>
      </w:r>
      <w:r>
        <w:rPr>
          <w:rFonts w:hint="eastAsia"/>
        </w:rPr>
        <w:t>将</w:t>
      </w:r>
      <w:proofErr w:type="spellStart"/>
      <w:r>
        <w:t>xArray</w:t>
      </w:r>
      <w:proofErr w:type="spellEnd"/>
      <w:r>
        <w:t>悬于天花板（或是一定高度，</w:t>
      </w:r>
      <w:r>
        <w:rPr>
          <w:rFonts w:hint="eastAsia"/>
        </w:rPr>
        <w:t>这里</w:t>
      </w:r>
      <w:r>
        <w:t>高度H已知），其有效</w:t>
      </w:r>
      <w:r>
        <w:rPr>
          <w:rFonts w:hint="eastAsia"/>
        </w:rPr>
        <w:t>读取</w:t>
      </w:r>
      <w:r>
        <w:t xml:space="preserve">区域是一个以半径R（R = </w:t>
      </w:r>
      <w:r>
        <w:rPr>
          <w:rFonts w:hint="eastAsia"/>
        </w:rPr>
        <w:t>H</w:t>
      </w:r>
      <w:r>
        <w:t>）的圆形区域。</w:t>
      </w:r>
      <w:r>
        <w:rPr>
          <w:rFonts w:hint="eastAsia"/>
        </w:rPr>
        <w:t>在</w:t>
      </w:r>
      <w:r>
        <w:t>其有效读取区域内</w:t>
      </w:r>
      <w:r>
        <w:rPr>
          <w:rFonts w:hint="eastAsia"/>
        </w:rPr>
        <w:t>放置</w:t>
      </w:r>
      <w:r>
        <w:t>一物体，</w:t>
      </w:r>
      <w:r>
        <w:rPr>
          <w:rFonts w:hint="eastAsia"/>
        </w:rPr>
        <w:t>物体</w:t>
      </w:r>
      <w:r>
        <w:t>上贴有一个</w:t>
      </w:r>
      <w:r>
        <w:rPr>
          <w:rFonts w:hint="eastAsia"/>
        </w:rPr>
        <w:t>RFID</w:t>
      </w:r>
      <w:r>
        <w:t>标签。</w:t>
      </w:r>
      <w:proofErr w:type="spellStart"/>
      <w:r>
        <w:t>xArray</w:t>
      </w:r>
      <w:proofErr w:type="spellEnd"/>
      <w:r>
        <w:rPr>
          <w:rFonts w:hint="eastAsia"/>
        </w:rPr>
        <w:t>可以</w:t>
      </w:r>
      <w:r>
        <w:t>获得物体上RFID标签的信号</w:t>
      </w:r>
      <w:r>
        <w:rPr>
          <w:rFonts w:hint="eastAsia"/>
        </w:rPr>
        <w:t>数据</w:t>
      </w:r>
      <w:r>
        <w:t>，我们</w:t>
      </w:r>
      <w:r>
        <w:rPr>
          <w:rFonts w:hint="eastAsia"/>
        </w:rPr>
        <w:t>通过</w:t>
      </w:r>
      <w:r>
        <w:t>分析</w:t>
      </w:r>
      <w:r>
        <w:rPr>
          <w:rFonts w:hint="eastAsia"/>
        </w:rPr>
        <w:t>信号数据</w:t>
      </w:r>
      <w:r>
        <w:t>，</w:t>
      </w:r>
      <w:r>
        <w:rPr>
          <w:rFonts w:hint="eastAsia"/>
        </w:rPr>
        <w:t>建立</w:t>
      </w:r>
      <w:r>
        <w:t>相应的模型，进行后台计算，最终以</w:t>
      </w:r>
      <w:proofErr w:type="spellStart"/>
      <w:r>
        <w:t>xArray</w:t>
      </w:r>
      <w:proofErr w:type="spellEnd"/>
      <w:r>
        <w:t>的中心为二维坐标原点(0, 0)，</w:t>
      </w:r>
      <w:r>
        <w:rPr>
          <w:rFonts w:hint="eastAsia"/>
        </w:rPr>
        <w:t>给出</w:t>
      </w:r>
      <w:r>
        <w:t>物体的位置坐标(x, y)。（</w:t>
      </w:r>
      <w:r>
        <w:rPr>
          <w:rFonts w:hint="eastAsia"/>
        </w:rPr>
        <w:t>右侧</w:t>
      </w:r>
      <w:r>
        <w:t>图为整个系统的设计流程）</w:t>
      </w:r>
    </w:p>
    <w:p w14:paraId="340E9D9B" w14:textId="2FC10060" w:rsidR="00E71D96" w:rsidRDefault="00E71D96" w:rsidP="00AE4CC6">
      <w:pPr>
        <w:jc w:val="center"/>
      </w:pPr>
      <w:r>
        <w:rPr>
          <w:rFonts w:hint="eastAsia"/>
          <w:noProof/>
        </w:rPr>
        <w:drawing>
          <wp:inline distT="0" distB="0" distL="0" distR="0" wp14:anchorId="1A383E24" wp14:editId="7AB4A7B1">
            <wp:extent cx="3709035" cy="3128949"/>
            <wp:effectExtent l="0" t="0" r="0" b="0"/>
            <wp:docPr id="117" name="Picture 117"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3364" cy="3132601"/>
                    </a:xfrm>
                    <a:prstGeom prst="rect">
                      <a:avLst/>
                    </a:prstGeom>
                    <a:noFill/>
                    <a:ln>
                      <a:noFill/>
                    </a:ln>
                  </pic:spPr>
                </pic:pic>
              </a:graphicData>
            </a:graphic>
          </wp:inline>
        </w:drawing>
      </w:r>
    </w:p>
    <w:p w14:paraId="5CEA2E09" w14:textId="4A996B78" w:rsidR="00577071" w:rsidRDefault="00577071" w:rsidP="00577071">
      <w:pPr>
        <w:jc w:val="center"/>
        <w:rPr>
          <w:sz w:val="21"/>
          <w:szCs w:val="21"/>
        </w:rPr>
      </w:pPr>
      <w:r>
        <w:rPr>
          <w:rFonts w:hint="eastAsia"/>
          <w:sz w:val="21"/>
          <w:szCs w:val="21"/>
        </w:rPr>
        <w:t xml:space="preserve">图4-8 </w:t>
      </w:r>
      <w:proofErr w:type="spellStart"/>
      <w:r>
        <w:rPr>
          <w:rFonts w:hint="eastAsia"/>
          <w:sz w:val="21"/>
          <w:szCs w:val="21"/>
        </w:rPr>
        <w:t>xArray</w:t>
      </w:r>
      <w:proofErr w:type="spellEnd"/>
      <w:r>
        <w:rPr>
          <w:rFonts w:hint="eastAsia"/>
          <w:sz w:val="21"/>
          <w:szCs w:val="21"/>
        </w:rPr>
        <w:t>定位问题抽象图</w:t>
      </w:r>
    </w:p>
    <w:p w14:paraId="732412F6" w14:textId="77777777" w:rsidR="004A7888" w:rsidRDefault="004A7888" w:rsidP="004A7888">
      <w:pPr>
        <w:pStyle w:val="2"/>
      </w:pPr>
      <w:bookmarkStart w:id="38" w:name="_Toc388194468"/>
      <w:r>
        <w:rPr>
          <w:rFonts w:hint="eastAsia"/>
        </w:rPr>
        <w:lastRenderedPageBreak/>
        <w:t>波束</w:t>
      </w:r>
      <w:r>
        <w:t>的极化性</w:t>
      </w:r>
      <w:bookmarkEnd w:id="38"/>
    </w:p>
    <w:p w14:paraId="49F8501E" w14:textId="77777777" w:rsidR="004A7888" w:rsidRDefault="004A7888" w:rsidP="004A7888">
      <w:proofErr w:type="spellStart"/>
      <w:r>
        <w:rPr>
          <w:rFonts w:hint="eastAsia"/>
        </w:rPr>
        <w:t>xArray</w:t>
      </w:r>
      <w:proofErr w:type="spellEnd"/>
      <w:r>
        <w:t>的技术文档表明，其波束是对偶极化（或称双极化）的。</w:t>
      </w:r>
      <w:r>
        <w:rPr>
          <w:rFonts w:hint="eastAsia"/>
        </w:rPr>
        <w:t>对偶极化</w:t>
      </w:r>
      <w:r>
        <w:t>天线</w:t>
      </w:r>
      <w:r>
        <w:rPr>
          <w:rFonts w:hint="eastAsia"/>
        </w:rPr>
        <w:t>可</w:t>
      </w:r>
      <w:r>
        <w:t>同时</w:t>
      </w:r>
      <w:r>
        <w:rPr>
          <w:rFonts w:hint="eastAsia"/>
        </w:rPr>
        <w:t>响应</w:t>
      </w:r>
      <w:r>
        <w:t>水平和垂直极化无线电波，</w:t>
      </w:r>
      <w:r>
        <w:rPr>
          <w:rFonts w:hint="eastAsia"/>
        </w:rPr>
        <w:t>而</w:t>
      </w:r>
      <w:r>
        <w:t>单极化天线是仅响应一个极化方向的水平或垂直方向的天线。以双极化的方式可以增加系统的业务处理能力。</w:t>
      </w:r>
      <w:r>
        <w:rPr>
          <w:rFonts w:hint="eastAsia"/>
        </w:rPr>
        <w:t>例如</w:t>
      </w:r>
      <w:r>
        <w:t>，</w:t>
      </w:r>
      <w:r>
        <w:rPr>
          <w:rFonts w:hint="eastAsia"/>
        </w:rPr>
        <w:t>一个</w:t>
      </w:r>
      <w:r>
        <w:t>发射器/</w:t>
      </w:r>
      <w:r>
        <w:rPr>
          <w:rFonts w:hint="eastAsia"/>
        </w:rPr>
        <w:t>接收器</w:t>
      </w:r>
      <w:r>
        <w:t>组合可以设置为垂直极化，</w:t>
      </w:r>
      <w:r>
        <w:rPr>
          <w:rFonts w:hint="eastAsia"/>
        </w:rPr>
        <w:t>而</w:t>
      </w:r>
      <w:r>
        <w:t>第二个独立的发射器/</w:t>
      </w:r>
      <w:r>
        <w:rPr>
          <w:rFonts w:hint="eastAsia"/>
        </w:rPr>
        <w:t>接收器</w:t>
      </w:r>
      <w:r>
        <w:t>组合可以设置为水平极化。</w:t>
      </w:r>
    </w:p>
    <w:p w14:paraId="56266657" w14:textId="77777777" w:rsidR="004A7888" w:rsidRDefault="004A7888" w:rsidP="004A7888">
      <w:pPr>
        <w:jc w:val="center"/>
      </w:pPr>
      <w:r>
        <w:rPr>
          <w:rFonts w:hint="eastAsia"/>
          <w:noProof/>
        </w:rPr>
        <w:drawing>
          <wp:inline distT="0" distB="0" distL="0" distR="0" wp14:anchorId="45AD41B4" wp14:editId="22BE6B83">
            <wp:extent cx="3709035" cy="3240266"/>
            <wp:effectExtent l="0" t="0" r="0" b="11430"/>
            <wp:docPr id="119" name="Picture 119" descr="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16898" cy="3247135"/>
                    </a:xfrm>
                    <a:prstGeom prst="rect">
                      <a:avLst/>
                    </a:prstGeom>
                    <a:noFill/>
                    <a:ln>
                      <a:noFill/>
                    </a:ln>
                  </pic:spPr>
                </pic:pic>
              </a:graphicData>
            </a:graphic>
          </wp:inline>
        </w:drawing>
      </w:r>
    </w:p>
    <w:p w14:paraId="1A30F079" w14:textId="77777777" w:rsidR="004A7888" w:rsidRPr="00715120" w:rsidRDefault="004A7888" w:rsidP="004A7888">
      <w:pPr>
        <w:jc w:val="center"/>
        <w:rPr>
          <w:sz w:val="21"/>
          <w:szCs w:val="21"/>
        </w:rPr>
      </w:pPr>
      <w:r>
        <w:rPr>
          <w:rFonts w:hint="eastAsia"/>
          <w:sz w:val="21"/>
          <w:szCs w:val="21"/>
        </w:rPr>
        <w:t>图4-6 研究波束极化实验设计图</w:t>
      </w:r>
    </w:p>
    <w:p w14:paraId="628615C4" w14:textId="77777777" w:rsidR="004A7888" w:rsidRDefault="004A7888" w:rsidP="004A7888">
      <w:r>
        <w:rPr>
          <w:rFonts w:hint="eastAsia"/>
        </w:rPr>
        <w:t>探究</w:t>
      </w:r>
      <w:r>
        <w:t>波束极化的实验如下设计（如图</w:t>
      </w:r>
      <w:r>
        <w:rPr>
          <w:rFonts w:hint="eastAsia"/>
        </w:rPr>
        <w:t>4-6</w:t>
      </w:r>
      <w:r>
        <w:t>所示）：</w:t>
      </w:r>
      <w:r>
        <w:rPr>
          <w:rFonts w:hint="eastAsia"/>
        </w:rPr>
        <w:t>将</w:t>
      </w:r>
      <w:r>
        <w:t>一个标签放置于</w:t>
      </w:r>
      <w:proofErr w:type="spellStart"/>
      <w:r>
        <w:t>xArray</w:t>
      </w:r>
      <w:proofErr w:type="spellEnd"/>
      <w:r>
        <w:t>的</w:t>
      </w:r>
      <w:r>
        <w:rPr>
          <w:rFonts w:hint="eastAsia"/>
        </w:rPr>
        <w:t>有效</w:t>
      </w:r>
      <w:r>
        <w:t>阅读区域的中心，</w:t>
      </w:r>
      <w:proofErr w:type="spellStart"/>
      <w:r>
        <w:rPr>
          <w:rFonts w:hint="eastAsia"/>
        </w:rPr>
        <w:t>xArray</w:t>
      </w:r>
      <w:proofErr w:type="spellEnd"/>
      <w:r>
        <w:t>只打开一个波束（例如#1</w:t>
      </w:r>
      <w:r>
        <w:rPr>
          <w:rFonts w:hint="eastAsia"/>
        </w:rPr>
        <w:t>波束</w:t>
      </w:r>
      <w:r>
        <w:t>）。</w:t>
      </w:r>
      <w:r>
        <w:rPr>
          <w:rFonts w:hint="eastAsia"/>
        </w:rPr>
        <w:t>先</w:t>
      </w:r>
      <w:r>
        <w:t>让</w:t>
      </w:r>
      <w:r>
        <w:rPr>
          <w:rFonts w:hint="eastAsia"/>
        </w:rPr>
        <w:t>标签</w:t>
      </w:r>
      <w:r>
        <w:t>通过旋转机器连续旋转，</w:t>
      </w:r>
      <w:r>
        <w:rPr>
          <w:rFonts w:hint="eastAsia"/>
        </w:rPr>
        <w:t>观察</w:t>
      </w:r>
      <w:proofErr w:type="spellStart"/>
      <w:r>
        <w:rPr>
          <w:rFonts w:hint="eastAsia"/>
        </w:rPr>
        <w:t>xArray</w:t>
      </w:r>
      <w:proofErr w:type="spellEnd"/>
      <w:r>
        <w:rPr>
          <w:rFonts w:hint="eastAsia"/>
        </w:rPr>
        <w:t>读到</w:t>
      </w:r>
      <w:r>
        <w:t>的信号变化；再手动旋转标签，</w:t>
      </w:r>
      <w:r>
        <w:rPr>
          <w:rFonts w:hint="eastAsia"/>
        </w:rPr>
        <w:t>每</w:t>
      </w:r>
      <w:r>
        <w:t>10</w:t>
      </w:r>
      <w:r>
        <w:sym w:font="Symbol" w:char="F0B0"/>
      </w:r>
      <w:r>
        <w:t>旋转一次标签，</w:t>
      </w:r>
      <w:r>
        <w:rPr>
          <w:rFonts w:hint="eastAsia"/>
        </w:rPr>
        <w:t>记录下</w:t>
      </w:r>
      <w:r>
        <w:t>每次的信号数据。实验结</w:t>
      </w:r>
      <w:r>
        <w:rPr>
          <w:rFonts w:hint="eastAsia"/>
        </w:rPr>
        <w:t>果如图4-7所示（左侧为连续旋转的RSSI值变化，右侧为每</w:t>
      </w:r>
      <w:r>
        <w:t>10</w:t>
      </w:r>
      <w:r>
        <w:sym w:font="Symbol" w:char="F0B0"/>
      </w:r>
      <w:r>
        <w:rPr>
          <w:rFonts w:hint="eastAsia"/>
        </w:rPr>
        <w:t>旋转一次的RSSI值变化）</w:t>
      </w:r>
      <w:r>
        <w:t>：</w:t>
      </w:r>
    </w:p>
    <w:p w14:paraId="4CFDE8CD" w14:textId="77777777" w:rsidR="004A7888" w:rsidRDefault="004A7888" w:rsidP="004A7888">
      <w:pPr>
        <w:ind w:firstLine="0"/>
      </w:pPr>
      <w:r w:rsidRPr="00C318DB">
        <w:rPr>
          <w:noProof/>
        </w:rPr>
        <w:lastRenderedPageBreak/>
        <w:drawing>
          <wp:inline distT="0" distB="0" distL="0" distR="0" wp14:anchorId="7E2F4140" wp14:editId="75E72B15">
            <wp:extent cx="2383366" cy="178752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a:stretch>
                      <a:fillRect/>
                    </a:stretch>
                  </pic:blipFill>
                  <pic:spPr>
                    <a:xfrm>
                      <a:off x="0" y="0"/>
                      <a:ext cx="2415717" cy="1811788"/>
                    </a:xfrm>
                    <a:prstGeom prst="rect">
                      <a:avLst/>
                    </a:prstGeom>
                  </pic:spPr>
                </pic:pic>
              </a:graphicData>
            </a:graphic>
          </wp:inline>
        </w:drawing>
      </w:r>
      <w:r w:rsidRPr="00526284">
        <w:rPr>
          <w:noProof/>
        </w:rPr>
        <w:drawing>
          <wp:inline distT="0" distB="0" distL="0" distR="0" wp14:anchorId="406CC821" wp14:editId="28466B70">
            <wp:extent cx="2362200" cy="177165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stretch>
                      <a:fillRect/>
                    </a:stretch>
                  </pic:blipFill>
                  <pic:spPr>
                    <a:xfrm>
                      <a:off x="0" y="0"/>
                      <a:ext cx="2366420" cy="1774815"/>
                    </a:xfrm>
                    <a:prstGeom prst="rect">
                      <a:avLst/>
                    </a:prstGeom>
                  </pic:spPr>
                </pic:pic>
              </a:graphicData>
            </a:graphic>
          </wp:inline>
        </w:drawing>
      </w:r>
    </w:p>
    <w:p w14:paraId="43D8F031" w14:textId="77777777" w:rsidR="004A7888" w:rsidRPr="00330F0C" w:rsidRDefault="004A7888" w:rsidP="004A7888">
      <w:pPr>
        <w:ind w:firstLine="0"/>
        <w:jc w:val="center"/>
        <w:rPr>
          <w:sz w:val="21"/>
          <w:szCs w:val="21"/>
        </w:rPr>
      </w:pPr>
      <w:r>
        <w:rPr>
          <w:rFonts w:hint="eastAsia"/>
          <w:sz w:val="21"/>
          <w:szCs w:val="21"/>
        </w:rPr>
        <w:t>图4-7 探究波束极化实验结果图（左侧为连续旋转，</w:t>
      </w:r>
      <w:r w:rsidRPr="00330F0C">
        <w:rPr>
          <w:rFonts w:hint="eastAsia"/>
          <w:sz w:val="21"/>
          <w:szCs w:val="21"/>
        </w:rPr>
        <w:t>右侧为每</w:t>
      </w:r>
      <w:r w:rsidRPr="00330F0C">
        <w:rPr>
          <w:sz w:val="21"/>
          <w:szCs w:val="21"/>
        </w:rPr>
        <w:t>10</w:t>
      </w:r>
      <w:r w:rsidRPr="00330F0C">
        <w:rPr>
          <w:sz w:val="21"/>
          <w:szCs w:val="21"/>
        </w:rPr>
        <w:sym w:font="Symbol" w:char="F0B0"/>
      </w:r>
      <w:r>
        <w:rPr>
          <w:rFonts w:hint="eastAsia"/>
          <w:sz w:val="21"/>
          <w:szCs w:val="21"/>
        </w:rPr>
        <w:t>旋转一次</w:t>
      </w:r>
      <w:r w:rsidRPr="00330F0C">
        <w:rPr>
          <w:rFonts w:hint="eastAsia"/>
          <w:sz w:val="21"/>
          <w:szCs w:val="21"/>
        </w:rPr>
        <w:t>）</w:t>
      </w:r>
    </w:p>
    <w:p w14:paraId="74835AF8" w14:textId="77777777" w:rsidR="004A7888" w:rsidRDefault="004A7888" w:rsidP="004A7888">
      <w:r>
        <w:rPr>
          <w:rFonts w:hint="eastAsia"/>
        </w:rPr>
        <w:t>当</w:t>
      </w:r>
      <w:r>
        <w:t>连续旋转标签时，</w:t>
      </w:r>
      <w:r>
        <w:rPr>
          <w:rFonts w:hint="eastAsia"/>
        </w:rPr>
        <w:t>观察</w:t>
      </w:r>
      <w:r>
        <w:t>RSSI值的变化，发现由于RSSI值跳变的存在，</w:t>
      </w:r>
      <w:r>
        <w:rPr>
          <w:rFonts w:hint="eastAsia"/>
        </w:rPr>
        <w:t>整体</w:t>
      </w:r>
      <w:r>
        <w:t>规律没有那么明显，</w:t>
      </w:r>
      <w:r>
        <w:rPr>
          <w:rFonts w:hint="eastAsia"/>
        </w:rPr>
        <w:t>波峰波谷</w:t>
      </w:r>
      <w:r>
        <w:t>的位置较难判断。</w:t>
      </w:r>
    </w:p>
    <w:p w14:paraId="6E45CDC2" w14:textId="77777777" w:rsidR="004A7888" w:rsidRDefault="004A7888" w:rsidP="004A7888">
      <w:r>
        <w:t>当每10</w:t>
      </w:r>
      <w:r>
        <w:sym w:font="Symbol" w:char="F0B0"/>
      </w:r>
      <w:r>
        <w:t>旋转一次</w:t>
      </w:r>
      <w:r>
        <w:rPr>
          <w:rFonts w:hint="eastAsia"/>
        </w:rPr>
        <w:t>标签</w:t>
      </w:r>
      <w:r>
        <w:t>时，</w:t>
      </w:r>
      <w:r>
        <w:rPr>
          <w:rFonts w:hint="eastAsia"/>
        </w:rPr>
        <w:t>观察</w:t>
      </w:r>
      <w:r>
        <w:t>RSSI值的变化，</w:t>
      </w:r>
      <w:r>
        <w:rPr>
          <w:rFonts w:hint="eastAsia"/>
        </w:rPr>
        <w:t>发现</w:t>
      </w:r>
      <w:r>
        <w:t>RSSI的变化具有很强的对称性，</w:t>
      </w:r>
      <w:r>
        <w:rPr>
          <w:rFonts w:hint="eastAsia"/>
        </w:rPr>
        <w:t>且</w:t>
      </w:r>
      <w:r>
        <w:t>在一个周期内会出现7</w:t>
      </w:r>
      <w:r>
        <w:rPr>
          <w:rFonts w:hint="eastAsia"/>
        </w:rPr>
        <w:t>个</w:t>
      </w:r>
      <w:r>
        <w:t>波峰和6</w:t>
      </w:r>
      <w:r>
        <w:rPr>
          <w:rFonts w:hint="eastAsia"/>
        </w:rPr>
        <w:t>个</w:t>
      </w:r>
      <w:r>
        <w:t>波谷，</w:t>
      </w:r>
      <w:r>
        <w:rPr>
          <w:rFonts w:hint="eastAsia"/>
        </w:rPr>
        <w:t>波峰波谷</w:t>
      </w:r>
      <w:r>
        <w:t>交替出现。</w:t>
      </w:r>
    </w:p>
    <w:p w14:paraId="76ACFF26" w14:textId="19478CA5" w:rsidR="00B262A7" w:rsidRPr="00B262A7" w:rsidRDefault="004A7888" w:rsidP="003E3C22">
      <w:pPr>
        <w:rPr>
          <w:rFonts w:hint="eastAsia"/>
        </w:rPr>
      </w:pPr>
      <w:r>
        <w:rPr>
          <w:rFonts w:hint="eastAsia"/>
        </w:rPr>
        <w:t>通过实验</w:t>
      </w:r>
      <w:r>
        <w:t>，</w:t>
      </w:r>
      <w:r>
        <w:rPr>
          <w:rFonts w:hint="eastAsia"/>
        </w:rPr>
        <w:t>验证了</w:t>
      </w:r>
      <w:r>
        <w:t>波束</w:t>
      </w:r>
      <w:r>
        <w:rPr>
          <w:rFonts w:hint="eastAsia"/>
        </w:rPr>
        <w:t>是</w:t>
      </w:r>
      <w:r>
        <w:t>线性极化的，</w:t>
      </w:r>
      <w:r>
        <w:rPr>
          <w:rFonts w:hint="eastAsia"/>
        </w:rPr>
        <w:t>即射频信号受到</w:t>
      </w:r>
      <w:r>
        <w:t>标签角度的影响。</w:t>
      </w:r>
    </w:p>
    <w:p w14:paraId="0C267CEB" w14:textId="62600809" w:rsidR="00E95D98" w:rsidRDefault="00807FA4" w:rsidP="00D420A6">
      <w:pPr>
        <w:pStyle w:val="2"/>
      </w:pPr>
      <w:bookmarkStart w:id="39" w:name="_Toc388194469"/>
      <w:r>
        <w:rPr>
          <w:rFonts w:hint="eastAsia"/>
        </w:rPr>
        <w:t>基于</w:t>
      </w:r>
      <w:r>
        <w:t>RSSI的二维高斯模型</w:t>
      </w:r>
      <w:bookmarkEnd w:id="39"/>
    </w:p>
    <w:p w14:paraId="787F6177" w14:textId="49CB1C06" w:rsidR="003E03B5" w:rsidRPr="003E03B5" w:rsidRDefault="003E03B5" w:rsidP="003E03B5">
      <w:proofErr w:type="spellStart"/>
      <w:r>
        <w:rPr>
          <w:rFonts w:hint="eastAsia"/>
        </w:rPr>
        <w:t>xArray</w:t>
      </w:r>
      <w:proofErr w:type="spellEnd"/>
      <w:r>
        <w:t>中的不同波束对于不同区域有着不一样的</w:t>
      </w:r>
      <w:r>
        <w:rPr>
          <w:rFonts w:hint="eastAsia"/>
        </w:rPr>
        <w:t>能量</w:t>
      </w:r>
      <w:r>
        <w:t>分布，</w:t>
      </w:r>
      <w:r>
        <w:rPr>
          <w:rFonts w:hint="eastAsia"/>
        </w:rPr>
        <w:t>例如</w:t>
      </w:r>
      <w:r>
        <w:t>，#23</w:t>
      </w:r>
      <w:r>
        <w:rPr>
          <w:rFonts w:hint="eastAsia"/>
        </w:rPr>
        <w:t>号</w:t>
      </w:r>
      <w:r>
        <w:t>波束对</w:t>
      </w:r>
      <w:r>
        <w:rPr>
          <w:rFonts w:hint="eastAsia"/>
        </w:rPr>
        <w:t>位于</w:t>
      </w:r>
      <w:r>
        <w:t>其正下方的</w:t>
      </w:r>
      <w:r>
        <w:rPr>
          <w:rFonts w:hint="eastAsia"/>
        </w:rPr>
        <w:t>区域</w:t>
      </w:r>
      <w:r>
        <w:t>的能量会比其他区域要强；</w:t>
      </w:r>
      <w:r>
        <w:rPr>
          <w:rFonts w:hint="eastAsia"/>
        </w:rPr>
        <w:t>此外</w:t>
      </w:r>
      <w:r>
        <w:t>，#23</w:t>
      </w:r>
      <w:r>
        <w:rPr>
          <w:rFonts w:hint="eastAsia"/>
        </w:rPr>
        <w:t>号</w:t>
      </w:r>
      <w:r>
        <w:t>波束对位于</w:t>
      </w:r>
      <w:r>
        <w:rPr>
          <w:rFonts w:hint="eastAsia"/>
        </w:rPr>
        <w:t>其</w:t>
      </w:r>
      <w:r>
        <w:t>正下方的区域的能量会比其他波束对该区域的能量要强。根据这一特性，我们可以考虑从</w:t>
      </w:r>
      <w:proofErr w:type="spellStart"/>
      <w:r>
        <w:t>xArray</w:t>
      </w:r>
      <w:proofErr w:type="spellEnd"/>
      <w:r>
        <w:t>的52</w:t>
      </w:r>
      <w:r>
        <w:rPr>
          <w:rFonts w:hint="eastAsia"/>
        </w:rPr>
        <w:t>个</w:t>
      </w:r>
      <w:r>
        <w:t>波束的信号数据分布特征来</w:t>
      </w:r>
      <w:r>
        <w:rPr>
          <w:rFonts w:hint="eastAsia"/>
        </w:rPr>
        <w:t>推导</w:t>
      </w:r>
      <w:r>
        <w:t>标签的位置，</w:t>
      </w:r>
      <w:r>
        <w:rPr>
          <w:rFonts w:hint="eastAsia"/>
        </w:rPr>
        <w:t>这里</w:t>
      </w:r>
      <w:r>
        <w:t>我们只要使用每个波束RSSI的信号值分布特征。</w:t>
      </w:r>
    </w:p>
    <w:p w14:paraId="10E68B11" w14:textId="48167F63" w:rsidR="00AC38B1" w:rsidRDefault="00F0000B" w:rsidP="00E95D98">
      <w:pPr>
        <w:pStyle w:val="3"/>
      </w:pPr>
      <w:bookmarkStart w:id="40" w:name="_Toc388194470"/>
      <w:r>
        <w:rPr>
          <w:rFonts w:hint="eastAsia"/>
        </w:rPr>
        <w:t>RSSI</w:t>
      </w:r>
      <w:r w:rsidR="00EC0D53">
        <w:t>分布特征和</w:t>
      </w:r>
      <w:r>
        <w:t>初步处理</w:t>
      </w:r>
      <w:bookmarkEnd w:id="40"/>
    </w:p>
    <w:p w14:paraId="77DB12E4" w14:textId="0ED2BDA0" w:rsidR="00A63D97" w:rsidRDefault="00A63D97" w:rsidP="00A63D97">
      <w:r>
        <w:t>在探究</w:t>
      </w:r>
      <w:r>
        <w:rPr>
          <w:rFonts w:hint="eastAsia"/>
        </w:rPr>
        <w:t>各个</w:t>
      </w:r>
      <w:r>
        <w:t>波束RSSI的信号值分布特征前，</w:t>
      </w:r>
      <w:r>
        <w:rPr>
          <w:rFonts w:hint="eastAsia"/>
        </w:rPr>
        <w:t>我</w:t>
      </w:r>
      <w:r>
        <w:t>先观察了一个波束</w:t>
      </w:r>
      <w:r>
        <w:rPr>
          <w:rFonts w:hint="eastAsia"/>
        </w:rPr>
        <w:t>读取</w:t>
      </w:r>
      <w:r w:rsidR="00F57004">
        <w:t>标签数据的特征（如</w:t>
      </w:r>
      <w:r>
        <w:t>图</w:t>
      </w:r>
      <w:r w:rsidR="00F57004">
        <w:rPr>
          <w:rFonts w:hint="eastAsia"/>
        </w:rPr>
        <w:t>4-9</w:t>
      </w:r>
      <w:r>
        <w:t>），</w:t>
      </w:r>
      <w:r>
        <w:rPr>
          <w:rFonts w:hint="eastAsia"/>
        </w:rPr>
        <w:t>发现</w:t>
      </w:r>
      <w:r>
        <w:t>在同一频率下，</w:t>
      </w:r>
      <w:r>
        <w:rPr>
          <w:rFonts w:hint="eastAsia"/>
        </w:rPr>
        <w:t>RSSI</w:t>
      </w:r>
      <w:r>
        <w:t>值会发生跳变，跳</w:t>
      </w:r>
      <w:r>
        <w:rPr>
          <w:rFonts w:hint="eastAsia"/>
        </w:rPr>
        <w:t>变</w:t>
      </w:r>
      <w:r>
        <w:t>值在10</w:t>
      </w:r>
      <w:r>
        <w:rPr>
          <w:rFonts w:hint="eastAsia"/>
        </w:rPr>
        <w:t>之内</w:t>
      </w:r>
      <w:r>
        <w:t>。RSSI</w:t>
      </w:r>
      <w:r>
        <w:rPr>
          <w:rFonts w:hint="eastAsia"/>
        </w:rPr>
        <w:t>的</w:t>
      </w:r>
      <w:r>
        <w:t>跳变成两</w:t>
      </w:r>
      <w:r>
        <w:rPr>
          <w:rFonts w:hint="eastAsia"/>
        </w:rPr>
        <w:t>极</w:t>
      </w:r>
      <w:r>
        <w:t>化分布，故均取较大部分的RSSI值。</w:t>
      </w:r>
    </w:p>
    <w:p w14:paraId="22D9ECE3" w14:textId="1D618E18" w:rsidR="0021649F" w:rsidRDefault="0021649F" w:rsidP="0021649F">
      <w:pPr>
        <w:jc w:val="center"/>
      </w:pPr>
      <w:r w:rsidRPr="00707436">
        <w:rPr>
          <w:noProof/>
        </w:rPr>
        <w:lastRenderedPageBreak/>
        <w:drawing>
          <wp:inline distT="0" distB="0" distL="0" distR="0" wp14:anchorId="4294E917" wp14:editId="53F07D77">
            <wp:extent cx="5274310" cy="3955733"/>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stretch>
                      <a:fillRect/>
                    </a:stretch>
                  </pic:blipFill>
                  <pic:spPr>
                    <a:xfrm>
                      <a:off x="0" y="0"/>
                      <a:ext cx="5274310" cy="3955733"/>
                    </a:xfrm>
                    <a:prstGeom prst="rect">
                      <a:avLst/>
                    </a:prstGeom>
                  </pic:spPr>
                </pic:pic>
              </a:graphicData>
            </a:graphic>
          </wp:inline>
        </w:drawing>
      </w:r>
    </w:p>
    <w:p w14:paraId="4C0A20B0" w14:textId="1FF5B3CE" w:rsidR="0021649F" w:rsidRPr="0021649F" w:rsidRDefault="0021649F" w:rsidP="0021649F">
      <w:pPr>
        <w:jc w:val="center"/>
        <w:rPr>
          <w:sz w:val="21"/>
          <w:szCs w:val="21"/>
        </w:rPr>
      </w:pPr>
      <w:r>
        <w:rPr>
          <w:rFonts w:hint="eastAsia"/>
          <w:sz w:val="21"/>
          <w:szCs w:val="21"/>
        </w:rPr>
        <w:t>图4-9 RSSI随频率变化统计图</w:t>
      </w:r>
    </w:p>
    <w:p w14:paraId="2A709CE8" w14:textId="77777777" w:rsidR="00A63D97" w:rsidRDefault="00A63D97" w:rsidP="00A63D97">
      <w:r>
        <w:t>同时，RSS</w:t>
      </w:r>
      <w:r>
        <w:rPr>
          <w:rFonts w:hint="eastAsia"/>
        </w:rPr>
        <w:t>I值</w:t>
      </w:r>
      <w:r>
        <w:t>也随着频率的不同而变化，</w:t>
      </w:r>
      <w:r>
        <w:rPr>
          <w:rFonts w:hint="eastAsia"/>
        </w:rPr>
        <w:t>随着</w:t>
      </w:r>
      <w:r>
        <w:t>频率</w:t>
      </w:r>
      <w:r>
        <w:rPr>
          <w:rFonts w:hint="eastAsia"/>
        </w:rPr>
        <w:t>升高</w:t>
      </w:r>
      <w:r>
        <w:t>，</w:t>
      </w:r>
      <w:r>
        <w:rPr>
          <w:rFonts w:hint="eastAsia"/>
        </w:rPr>
        <w:t>RSSI</w:t>
      </w:r>
      <w:r>
        <w:t>值减小。</w:t>
      </w:r>
    </w:p>
    <w:p w14:paraId="628374A3" w14:textId="3D402F4C" w:rsidR="00526E5B" w:rsidRDefault="00A63D97" w:rsidP="00A63D97">
      <w:r>
        <w:t>我们</w:t>
      </w:r>
      <w:r>
        <w:rPr>
          <w:rFonts w:hint="eastAsia"/>
        </w:rPr>
        <w:t>选取</w:t>
      </w:r>
      <w:r>
        <w:t>同一</w:t>
      </w:r>
      <w:r>
        <w:rPr>
          <w:rFonts w:hint="eastAsia"/>
        </w:rPr>
        <w:t>频率</w:t>
      </w:r>
      <w:r>
        <w:t>下的RSSI值用来拟合，</w:t>
      </w:r>
      <w:r>
        <w:rPr>
          <w:rFonts w:hint="eastAsia"/>
        </w:rPr>
        <w:t>同时针对</w:t>
      </w:r>
      <w:r>
        <w:t>相同频率下的RSSI跳变我们采用</w:t>
      </w:r>
      <w:r>
        <w:rPr>
          <w:rFonts w:hint="eastAsia"/>
        </w:rPr>
        <w:t>取</w:t>
      </w:r>
      <w:r>
        <w:t>较大部分的均值来处理。</w:t>
      </w:r>
    </w:p>
    <w:p w14:paraId="3FF31EB0" w14:textId="1E64E760" w:rsidR="002D5988" w:rsidRDefault="007A653C" w:rsidP="00C15D2F">
      <w:pPr>
        <w:pStyle w:val="3"/>
      </w:pPr>
      <w:bookmarkStart w:id="41" w:name="_Toc388194471"/>
      <w:r>
        <w:t>基于</w:t>
      </w:r>
      <w:r w:rsidR="00EE26DD">
        <w:rPr>
          <w:rFonts w:hint="eastAsia"/>
        </w:rPr>
        <w:t>二维</w:t>
      </w:r>
      <w:r w:rsidR="00EE26DD">
        <w:t>高斯模型</w:t>
      </w:r>
      <w:r w:rsidR="00985618">
        <w:t>的</w:t>
      </w:r>
      <w:r w:rsidR="000F73D5">
        <w:t>RSSI</w:t>
      </w:r>
      <w:r w:rsidR="004318C7">
        <w:t>数据</w:t>
      </w:r>
      <w:r w:rsidR="00EE26DD">
        <w:t>拟合</w:t>
      </w:r>
      <w:bookmarkEnd w:id="41"/>
    </w:p>
    <w:p w14:paraId="726A82AC" w14:textId="77777777" w:rsidR="00DF7221" w:rsidRDefault="00DF7221" w:rsidP="00DF7221">
      <w:r>
        <w:rPr>
          <w:rFonts w:hint="eastAsia"/>
        </w:rPr>
        <w:t>根据</w:t>
      </w:r>
      <w:r>
        <w:t>RSSI的分布特性以及</w:t>
      </w:r>
      <w:proofErr w:type="spellStart"/>
      <w:r>
        <w:t>xArray</w:t>
      </w:r>
      <w:proofErr w:type="spellEnd"/>
      <w:r>
        <w:t>的扫描特性，我们可以将</w:t>
      </w:r>
      <w:proofErr w:type="spellStart"/>
      <w:r>
        <w:t>xArray</w:t>
      </w:r>
      <w:proofErr w:type="spellEnd"/>
      <w:r>
        <w:rPr>
          <w:rFonts w:hint="eastAsia"/>
        </w:rPr>
        <w:t>设想</w:t>
      </w:r>
      <w:r>
        <w:t>成一个</w:t>
      </w:r>
      <w:r>
        <w:rPr>
          <w:rFonts w:hint="eastAsia"/>
        </w:rPr>
        <w:t>舞台灯</w:t>
      </w:r>
      <w:r>
        <w:t>，每次都会</w:t>
      </w:r>
      <w:r>
        <w:rPr>
          <w:rFonts w:hint="eastAsia"/>
        </w:rPr>
        <w:t>照亮</w:t>
      </w:r>
      <w:r>
        <w:t>一块区域，</w:t>
      </w:r>
      <w:r>
        <w:rPr>
          <w:rFonts w:hint="eastAsia"/>
        </w:rPr>
        <w:t>并且</w:t>
      </w:r>
      <w:r>
        <w:t>获得这块区域内标签的信号数据。</w:t>
      </w:r>
      <w:r>
        <w:rPr>
          <w:rFonts w:hint="eastAsia"/>
        </w:rPr>
        <w:t>不同</w:t>
      </w:r>
      <w:r>
        <w:t>位置的舞台灯在同一区域的照亮效果会有差异，</w:t>
      </w:r>
      <w:r>
        <w:rPr>
          <w:rFonts w:hint="eastAsia"/>
        </w:rPr>
        <w:t>也就意味着</w:t>
      </w:r>
      <w:r>
        <w:t>不同的波束在同一区域读取的信号数据会有差异。</w:t>
      </w:r>
      <w:r>
        <w:rPr>
          <w:rFonts w:hint="eastAsia"/>
        </w:rPr>
        <w:t>同时</w:t>
      </w:r>
      <w:r>
        <w:t>，</w:t>
      </w:r>
      <w:r>
        <w:rPr>
          <w:rFonts w:hint="eastAsia"/>
        </w:rPr>
        <w:t>同一位置</w:t>
      </w:r>
      <w:r>
        <w:t>的舞台灯在不同区域的照亮效果也不一致，意味着相同的波束在不同区域读取的信号数据也会不一致。</w:t>
      </w:r>
    </w:p>
    <w:p w14:paraId="623B1D88" w14:textId="2E65651D" w:rsidR="001C5A7E" w:rsidRDefault="00DF7221" w:rsidP="003D39A6">
      <w:r>
        <w:t>根据越接近目标标签的波束</w:t>
      </w:r>
      <w:r>
        <w:rPr>
          <w:rFonts w:hint="eastAsia"/>
        </w:rPr>
        <w:t>获得</w:t>
      </w:r>
      <w:r>
        <w:t>的标签信号数据越强的原则，</w:t>
      </w:r>
      <w:r>
        <w:rPr>
          <w:rFonts w:hint="eastAsia"/>
        </w:rPr>
        <w:t>我们可以</w:t>
      </w:r>
      <w:r>
        <w:t>利用高斯模型来拟合48</w:t>
      </w:r>
      <w:r>
        <w:rPr>
          <w:rFonts w:hint="eastAsia"/>
        </w:rPr>
        <w:t>个</w:t>
      </w:r>
      <w:r>
        <w:t>波束（</w:t>
      </w:r>
      <w:r>
        <w:rPr>
          <w:rFonts w:hint="eastAsia"/>
        </w:rPr>
        <w:t>除</w:t>
      </w:r>
      <w:r>
        <w:t>中心</w:t>
      </w:r>
      <w:r>
        <w:rPr>
          <w:rFonts w:hint="eastAsia"/>
        </w:rPr>
        <w:t>扇区</w:t>
      </w:r>
      <w:r>
        <w:t>），</w:t>
      </w:r>
      <w:r>
        <w:rPr>
          <w:rFonts w:hint="eastAsia"/>
        </w:rPr>
        <w:t>从而</w:t>
      </w:r>
      <w:r>
        <w:t>获得目标标签的一个粗略定位。</w:t>
      </w:r>
    </w:p>
    <w:p w14:paraId="15EE97E9" w14:textId="114AF9F2" w:rsidR="0063000D" w:rsidRDefault="0063000D" w:rsidP="0063000D">
      <w:pPr>
        <w:pStyle w:val="3"/>
      </w:pPr>
      <w:bookmarkStart w:id="42" w:name="_Toc388194472"/>
      <w:r>
        <w:rPr>
          <w:rFonts w:hint="eastAsia"/>
        </w:rPr>
        <w:lastRenderedPageBreak/>
        <w:t>二维高斯模型拟合算法或流程</w:t>
      </w:r>
      <w:bookmarkEnd w:id="42"/>
    </w:p>
    <w:p w14:paraId="0191CF09" w14:textId="45C1BABE" w:rsidR="002E6B39" w:rsidRPr="000E4BBB" w:rsidRDefault="002E6B39" w:rsidP="002E6B39">
      <w:r>
        <w:t>首先将48</w:t>
      </w:r>
      <w:r>
        <w:rPr>
          <w:rFonts w:hint="eastAsia"/>
        </w:rPr>
        <w:t>个</w:t>
      </w:r>
      <w:r>
        <w:t>波束的位置</w:t>
      </w:r>
      <w:r>
        <w:rPr>
          <w:rFonts w:hint="eastAsia"/>
        </w:rPr>
        <w:t>转化</w:t>
      </w:r>
      <w:r>
        <w:t>成一个稀疏二维矩阵</w:t>
      </w:r>
      <w:r w:rsidR="00ED66E7">
        <w:t>（如</w:t>
      </w:r>
      <w:r>
        <w:t>图</w:t>
      </w:r>
      <w:r w:rsidR="00ED66E7">
        <w:rPr>
          <w:rFonts w:hint="eastAsia"/>
        </w:rPr>
        <w:t>4-10</w:t>
      </w:r>
      <w:r>
        <w:t>所示），其中每个环的</w:t>
      </w:r>
      <w:r>
        <w:rPr>
          <w:rFonts w:hint="eastAsia"/>
        </w:rPr>
        <w:t>宽度</w:t>
      </w:r>
      <w:r>
        <w:t>是</w:t>
      </w:r>
      <w:r>
        <w:rPr>
          <w:rFonts w:hint="eastAsia"/>
        </w:rPr>
        <w:t>有效读取</w:t>
      </w:r>
      <w:r>
        <w:t>区域的半径</w:t>
      </w:r>
      <w:r>
        <w:rPr>
          <w:rFonts w:hint="eastAsia"/>
        </w:rPr>
        <w:t>的</w:t>
      </w:r>
      <w:r>
        <w:t>六分之一。然后</w:t>
      </w:r>
      <w:r>
        <w:rPr>
          <w:rFonts w:hint="eastAsia"/>
        </w:rPr>
        <w:t>统计</w:t>
      </w:r>
      <w:proofErr w:type="spellStart"/>
      <w:r>
        <w:t>xArr</w:t>
      </w:r>
      <w:r>
        <w:rPr>
          <w:rFonts w:hint="eastAsia"/>
        </w:rPr>
        <w:t>ay</w:t>
      </w:r>
      <w:proofErr w:type="spellEnd"/>
      <w:r>
        <w:t>中48</w:t>
      </w:r>
      <w:r>
        <w:rPr>
          <w:rFonts w:hint="eastAsia"/>
        </w:rPr>
        <w:t>个</w:t>
      </w:r>
      <w:r>
        <w:t>波束的RSSI值，</w:t>
      </w:r>
      <w:r>
        <w:rPr>
          <w:rFonts w:hint="eastAsia"/>
        </w:rPr>
        <w:t>利用</w:t>
      </w:r>
      <w:r>
        <w:t>二维高斯模型</w:t>
      </w:r>
      <m:oMath>
        <m:r>
          <m:rPr>
            <m:sty m:val="p"/>
          </m:rPr>
          <w:rPr>
            <w:rFonts w:ascii="Cambria Math" w:hAnsi="Cambria Math"/>
          </w:rPr>
          <m:t>z=A*</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(x-a)</m:t>
                            </m:r>
                          </m:e>
                          <m:sup>
                            <m:r>
                              <w:rPr>
                                <w:rFonts w:ascii="Cambria Math" w:hAnsi="Cambria Math"/>
                              </w:rPr>
                              <m:t>2</m:t>
                            </m:r>
                          </m:sup>
                        </m:sSup>
                      </m:num>
                      <m:den>
                        <m:r>
                          <w:rPr>
                            <w:rFonts w:ascii="Cambria Math" w:hAnsi="Cambria Math"/>
                          </w:rPr>
                          <m:t>b</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(y-c)</m:t>
                            </m:r>
                          </m:e>
                          <m:sup>
                            <m:r>
                              <w:rPr>
                                <w:rFonts w:ascii="Cambria Math" w:hAnsi="Cambria Math"/>
                              </w:rPr>
                              <m:t>2</m:t>
                            </m:r>
                          </m:sup>
                        </m:sSup>
                        <m:r>
                          <w:rPr>
                            <w:rFonts w:ascii="Cambria Math" w:hAnsi="Cambria Math"/>
                          </w:rPr>
                          <m:t>)</m:t>
                        </m:r>
                      </m:num>
                      <m:den>
                        <m:r>
                          <w:rPr>
                            <w:rFonts w:ascii="Cambria Math" w:hAnsi="Cambria Math"/>
                          </w:rPr>
                          <m:t>d</m:t>
                        </m:r>
                      </m:den>
                    </m:f>
                  </m:e>
                </m:d>
              </m:e>
            </m:d>
          </m:e>
        </m:func>
        <m:r>
          <m:rPr>
            <m:sty m:val="p"/>
          </m:rPr>
          <w:rPr>
            <w:rFonts w:ascii="Cambria Math" w:hAnsi="Cambria Math"/>
          </w:rPr>
          <m:t>+e</m:t>
        </m:r>
      </m:oMath>
      <w:r>
        <w:t>对数据进行拟合，</w:t>
      </w:r>
      <w:r>
        <w:rPr>
          <w:rFonts w:hint="eastAsia"/>
        </w:rPr>
        <w:t>从而</w:t>
      </w:r>
      <w:r>
        <w:t>能够得到在该条件下</w:t>
      </w:r>
      <w:r>
        <w:rPr>
          <w:rFonts w:hint="eastAsia"/>
        </w:rPr>
        <w:t>二维</w:t>
      </w:r>
      <w:r>
        <w:t>高斯模型的各个参数，</w:t>
      </w:r>
      <w:r>
        <w:rPr>
          <w:rFonts w:hint="eastAsia"/>
        </w:rPr>
        <w:t>进而</w:t>
      </w:r>
      <w:r>
        <w:t>能够确定二维高斯模型的顶峰区域，这便</w:t>
      </w:r>
      <w:r>
        <w:rPr>
          <w:rFonts w:hint="eastAsia"/>
        </w:rPr>
        <w:t>产生</w:t>
      </w:r>
      <w:r>
        <w:t>了对目标天线的粗略定位结果。</w:t>
      </w:r>
    </w:p>
    <w:p w14:paraId="04636D71" w14:textId="2F50497C" w:rsidR="0063000D" w:rsidRDefault="00011E28" w:rsidP="00011E28">
      <w:pPr>
        <w:jc w:val="center"/>
      </w:pPr>
      <w:r>
        <w:rPr>
          <w:noProof/>
        </w:rPr>
        <w:drawing>
          <wp:inline distT="0" distB="0" distL="0" distR="0" wp14:anchorId="361FE5F3" wp14:editId="3EC211B5">
            <wp:extent cx="5274310" cy="1090024"/>
            <wp:effectExtent l="0" t="0" r="0" b="2540"/>
            <wp:docPr id="152" name="Picture 152" descr="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362E2AE7" w14:textId="268BC11E" w:rsidR="00011E28" w:rsidRPr="00011E28" w:rsidRDefault="00011E28" w:rsidP="00011E28">
      <w:pPr>
        <w:jc w:val="center"/>
        <w:rPr>
          <w:sz w:val="21"/>
          <w:szCs w:val="21"/>
        </w:rPr>
      </w:pPr>
      <w:r>
        <w:rPr>
          <w:rFonts w:hint="eastAsia"/>
          <w:sz w:val="21"/>
          <w:szCs w:val="21"/>
        </w:rPr>
        <w:t>图4-10 二维高斯模型拟合流程展示图</w:t>
      </w:r>
    </w:p>
    <w:p w14:paraId="070A3643" w14:textId="11109E18" w:rsidR="00C15D2F" w:rsidRDefault="00C15D2F" w:rsidP="00C15D2F">
      <w:pPr>
        <w:pStyle w:val="3"/>
      </w:pPr>
      <w:bookmarkStart w:id="43" w:name="_Toc388194473"/>
      <w:r>
        <w:rPr>
          <w:rFonts w:hint="eastAsia"/>
        </w:rPr>
        <w:t>二维高斯函数拟合优势</w:t>
      </w:r>
      <w:bookmarkEnd w:id="43"/>
    </w:p>
    <w:p w14:paraId="0FB18266" w14:textId="77777777" w:rsidR="00E053F4" w:rsidRDefault="00E053F4" w:rsidP="00E053F4">
      <w:r>
        <w:t>高斯模型可以比较好</w:t>
      </w:r>
      <w:r>
        <w:rPr>
          <w:rFonts w:hint="eastAsia"/>
        </w:rPr>
        <w:t>地</w:t>
      </w:r>
      <w:r>
        <w:t>提取出48</w:t>
      </w:r>
      <w:r>
        <w:rPr>
          <w:rFonts w:hint="eastAsia"/>
        </w:rPr>
        <w:t>个</w:t>
      </w:r>
      <w:r>
        <w:t>波束的总体特征并去除部分</w:t>
      </w:r>
      <w:r>
        <w:rPr>
          <w:rFonts w:hint="eastAsia"/>
        </w:rPr>
        <w:t>异常点</w:t>
      </w:r>
      <w:r>
        <w:t>。</w:t>
      </w:r>
      <w:proofErr w:type="spellStart"/>
      <w:r>
        <w:t>xArray</w:t>
      </w:r>
      <w:proofErr w:type="spellEnd"/>
      <w:r>
        <w:t>扫描过程中，</w:t>
      </w:r>
      <w:r>
        <w:rPr>
          <w:rFonts w:hint="eastAsia"/>
        </w:rPr>
        <w:t>部分</w:t>
      </w:r>
      <w:r>
        <w:t>波束可能会受到环境中多径</w:t>
      </w:r>
      <w:r>
        <w:rPr>
          <w:rFonts w:hint="eastAsia"/>
        </w:rPr>
        <w:t>效应</w:t>
      </w:r>
      <w:r>
        <w:t>的影响或者</w:t>
      </w:r>
      <w:r>
        <w:rPr>
          <w:rFonts w:hint="eastAsia"/>
        </w:rPr>
        <w:t>发生</w:t>
      </w:r>
      <w:r>
        <w:t>读取异常，</w:t>
      </w:r>
      <w:r>
        <w:rPr>
          <w:rFonts w:hint="eastAsia"/>
        </w:rPr>
        <w:t>从而导致</w:t>
      </w:r>
      <w:r>
        <w:t>部分波束的信号数据失真，</w:t>
      </w:r>
      <w:r>
        <w:rPr>
          <w:rFonts w:hint="eastAsia"/>
        </w:rPr>
        <w:t>如果</w:t>
      </w:r>
      <w:r>
        <w:t>直接使用这部分数据将会导致</w:t>
      </w:r>
      <w:r>
        <w:rPr>
          <w:rFonts w:hint="eastAsia"/>
        </w:rPr>
        <w:t>拟合效果较差</w:t>
      </w:r>
      <w:r>
        <w:t>。</w:t>
      </w:r>
      <w:r>
        <w:rPr>
          <w:rFonts w:hint="eastAsia"/>
        </w:rPr>
        <w:t>而用</w:t>
      </w:r>
      <w:r>
        <w:t>高斯模型来拟合48</w:t>
      </w:r>
      <w:r>
        <w:rPr>
          <w:rFonts w:hint="eastAsia"/>
        </w:rPr>
        <w:t>个波束的</w:t>
      </w:r>
      <w:r>
        <w:t>RSSI值，</w:t>
      </w:r>
      <w:r>
        <w:rPr>
          <w:rFonts w:hint="eastAsia"/>
        </w:rPr>
        <w:t>可以</w:t>
      </w:r>
      <w:r>
        <w:t>获得48</w:t>
      </w:r>
      <w:r>
        <w:rPr>
          <w:rFonts w:hint="eastAsia"/>
        </w:rPr>
        <w:t>个</w:t>
      </w:r>
      <w:r>
        <w:t>波束中大部分正常波束的信号分布特征，</w:t>
      </w:r>
      <w:r>
        <w:rPr>
          <w:rFonts w:hint="eastAsia"/>
        </w:rPr>
        <w:t>而</w:t>
      </w:r>
      <w:r>
        <w:t>去除掉一些发生异常的波束，</w:t>
      </w:r>
      <w:r>
        <w:rPr>
          <w:rFonts w:hint="eastAsia"/>
        </w:rPr>
        <w:t>从而提</w:t>
      </w:r>
      <w:r>
        <w:t>高</w:t>
      </w:r>
      <w:r>
        <w:rPr>
          <w:rFonts w:hint="eastAsia"/>
        </w:rPr>
        <w:t>拟合</w:t>
      </w:r>
      <w:r>
        <w:t>的准确度。</w:t>
      </w:r>
    </w:p>
    <w:p w14:paraId="56158E76" w14:textId="27E4491D" w:rsidR="00CE29C3" w:rsidRPr="00CE29C3" w:rsidRDefault="00E053F4" w:rsidP="00E053F4">
      <w:r>
        <w:rPr>
          <w:rFonts w:hint="eastAsia"/>
        </w:rPr>
        <w:t>高斯模型</w:t>
      </w:r>
      <w:r>
        <w:t>能够</w:t>
      </w:r>
      <w:r>
        <w:rPr>
          <w:rFonts w:hint="eastAsia"/>
        </w:rPr>
        <w:t>直观</w:t>
      </w:r>
      <w:r>
        <w:t>的给出一个粗略的定位结果。通过拟合48</w:t>
      </w:r>
      <w:r>
        <w:rPr>
          <w:rFonts w:hint="eastAsia"/>
        </w:rPr>
        <w:t>个</w:t>
      </w:r>
      <w:r>
        <w:t>波束的RSSI值，</w:t>
      </w:r>
      <w:r>
        <w:rPr>
          <w:rFonts w:hint="eastAsia"/>
        </w:rPr>
        <w:t>我们</w:t>
      </w:r>
      <w:r>
        <w:t>能够获得一个二维高斯模型，</w:t>
      </w:r>
      <w:r>
        <w:rPr>
          <w:rFonts w:hint="eastAsia"/>
        </w:rPr>
        <w:t>我们</w:t>
      </w:r>
      <w:r>
        <w:t>可以</w:t>
      </w:r>
      <w:r>
        <w:rPr>
          <w:rFonts w:hint="eastAsia"/>
        </w:rPr>
        <w:t>初步判定</w:t>
      </w:r>
      <w:r>
        <w:t>二维高斯模型的顶峰区域即为目标标签的一个可能位置区域，</w:t>
      </w:r>
      <w:r>
        <w:rPr>
          <w:rFonts w:hint="eastAsia"/>
        </w:rPr>
        <w:t>这样</w:t>
      </w:r>
      <w:r>
        <w:t>我们就能迅速缩小目标标签的定位区域。</w:t>
      </w:r>
    </w:p>
    <w:p w14:paraId="0067CC98" w14:textId="3C813F7A" w:rsidR="006B21DC" w:rsidRDefault="00DB5811" w:rsidP="00AC38B1">
      <w:pPr>
        <w:pStyle w:val="2"/>
      </w:pPr>
      <w:bookmarkStart w:id="44" w:name="_Toc388194474"/>
      <w:r>
        <w:rPr>
          <w:rFonts w:hint="eastAsia"/>
        </w:rPr>
        <w:t>基于</w:t>
      </w:r>
      <w:r>
        <w:t>相位的线性模型</w:t>
      </w:r>
      <w:bookmarkEnd w:id="44"/>
    </w:p>
    <w:p w14:paraId="2920980C" w14:textId="7A38FBD2" w:rsidR="00BB7C86" w:rsidRDefault="0022327F" w:rsidP="00BB7C86">
      <w:r>
        <w:rPr>
          <w:rFonts w:hint="eastAsia"/>
        </w:rPr>
        <w:t>由于</w:t>
      </w:r>
      <w:proofErr w:type="spellStart"/>
      <w:r>
        <w:rPr>
          <w:rFonts w:hint="eastAsia"/>
        </w:rPr>
        <w:t>xArray</w:t>
      </w:r>
      <w:proofErr w:type="spellEnd"/>
      <w:r>
        <w:rPr>
          <w:rFonts w:hint="eastAsia"/>
        </w:rPr>
        <w:t>设备的局限性，无法知道48个波束的准确物理位置，故需要通过</w:t>
      </w:r>
      <w:r w:rsidR="00B4538C">
        <w:rPr>
          <w:rFonts w:hint="eastAsia"/>
        </w:rPr>
        <w:t>48个波束的相位关系</w:t>
      </w:r>
      <w:r w:rsidR="006B32CE">
        <w:rPr>
          <w:rFonts w:hint="eastAsia"/>
        </w:rPr>
        <w:t>来</w:t>
      </w:r>
      <w:r w:rsidR="00B4538C">
        <w:rPr>
          <w:rFonts w:hint="eastAsia"/>
        </w:rPr>
        <w:t>推测</w:t>
      </w:r>
      <w:r w:rsidR="00FD4A07">
        <w:rPr>
          <w:rFonts w:hint="eastAsia"/>
        </w:rPr>
        <w:t>其</w:t>
      </w:r>
      <w:r w:rsidR="00B4538C">
        <w:rPr>
          <w:rFonts w:hint="eastAsia"/>
        </w:rPr>
        <w:t>实际的物理位置。</w:t>
      </w:r>
      <w:r w:rsidR="003321C0">
        <w:rPr>
          <w:rFonts w:hint="eastAsia"/>
        </w:rPr>
        <w:t>然后利用相位和距离的线性</w:t>
      </w:r>
      <w:r w:rsidR="003321C0">
        <w:rPr>
          <w:rFonts w:hint="eastAsia"/>
        </w:rPr>
        <w:lastRenderedPageBreak/>
        <w:t>关系，</w:t>
      </w:r>
      <w:r w:rsidR="00005480">
        <w:rPr>
          <w:rFonts w:hint="eastAsia"/>
        </w:rPr>
        <w:t>通过48个波束的相位</w:t>
      </w:r>
      <w:r w:rsidR="00632B23">
        <w:rPr>
          <w:rFonts w:hint="eastAsia"/>
        </w:rPr>
        <w:t>拟合出该状态下的</w:t>
      </w:r>
      <w:r w:rsidR="0097609A">
        <w:rPr>
          <w:rFonts w:hint="eastAsia"/>
        </w:rPr>
        <w:t>相位-距离的线性方程，</w:t>
      </w:r>
      <w:r w:rsidR="00696F43">
        <w:rPr>
          <w:rFonts w:hint="eastAsia"/>
        </w:rPr>
        <w:t>再</w:t>
      </w:r>
      <w:r w:rsidR="00442197">
        <w:rPr>
          <w:rFonts w:hint="eastAsia"/>
        </w:rPr>
        <w:t>求得</w:t>
      </w:r>
      <w:r w:rsidR="00A12315">
        <w:rPr>
          <w:rFonts w:hint="eastAsia"/>
        </w:rPr>
        <w:t>目标标签</w:t>
      </w:r>
      <w:r w:rsidR="003D55AB">
        <w:rPr>
          <w:rFonts w:hint="eastAsia"/>
        </w:rPr>
        <w:t>的位置。</w:t>
      </w:r>
    </w:p>
    <w:p w14:paraId="111A7BA1" w14:textId="2D354FF0" w:rsidR="00EC71F8" w:rsidRPr="00BB7C86" w:rsidRDefault="00EC71F8" w:rsidP="00BB7C86">
      <w:r>
        <w:rPr>
          <w:rFonts w:hint="eastAsia"/>
        </w:rPr>
        <w:t>因为相位的周期性，根据相位-距离的线性方程求得的距离也具有一定的周期性，故</w:t>
      </w:r>
      <w:r w:rsidR="00C05B51">
        <w:rPr>
          <w:rFonts w:hint="eastAsia"/>
        </w:rPr>
        <w:t>无法通过相位得到目标标签的准确位置，而是需要</w:t>
      </w:r>
      <w:r w:rsidR="00374A04">
        <w:rPr>
          <w:rFonts w:hint="eastAsia"/>
        </w:rPr>
        <w:t>结合</w:t>
      </w:r>
      <w:r w:rsidR="00C05B51">
        <w:rPr>
          <w:rFonts w:hint="eastAsia"/>
        </w:rPr>
        <w:t>RSSI的粗略定位结果</w:t>
      </w:r>
      <w:r w:rsidR="00374A04">
        <w:rPr>
          <w:rFonts w:hint="eastAsia"/>
        </w:rPr>
        <w:t>综合判断。</w:t>
      </w:r>
    </w:p>
    <w:p w14:paraId="596DC90C" w14:textId="5A00BE06" w:rsidR="00B562DA" w:rsidRDefault="00596444" w:rsidP="00FA4D33">
      <w:pPr>
        <w:pStyle w:val="3"/>
      </w:pPr>
      <w:bookmarkStart w:id="45" w:name="_Toc388194475"/>
      <w:r>
        <w:rPr>
          <w:rFonts w:hint="eastAsia"/>
        </w:rPr>
        <w:t>不同</w:t>
      </w:r>
      <w:r>
        <w:t>波束相位的统一性</w:t>
      </w:r>
      <w:bookmarkEnd w:id="45"/>
    </w:p>
    <w:p w14:paraId="07086A67" w14:textId="5807435A" w:rsidR="00AD4B57" w:rsidRDefault="007D3602" w:rsidP="00AD4B57">
      <w:r>
        <w:rPr>
          <w:rFonts w:hint="eastAsia"/>
        </w:rPr>
        <w:t>由于48个波束（除中心扇区的4个波束外）</w:t>
      </w:r>
      <w:r w:rsidR="006C1329">
        <w:rPr>
          <w:rFonts w:hint="eastAsia"/>
        </w:rPr>
        <w:t>获得的相位值各有差异，而且无法获知其准确的物理位置，故需通过分析48个波束的相位关系来对其相位原理和物理位置作一个推断。</w:t>
      </w:r>
    </w:p>
    <w:p w14:paraId="6AC415B5" w14:textId="60C80687" w:rsidR="00350282" w:rsidRDefault="00350282" w:rsidP="00AD4B57">
      <w:r>
        <w:rPr>
          <w:rFonts w:hint="eastAsia"/>
        </w:rPr>
        <w:t>根据</w:t>
      </w:r>
      <w:proofErr w:type="spellStart"/>
      <w:r>
        <w:rPr>
          <w:rFonts w:hint="eastAsia"/>
        </w:rPr>
        <w:t>xArray</w:t>
      </w:r>
      <w:proofErr w:type="spellEnd"/>
      <w:r>
        <w:rPr>
          <w:rFonts w:hint="eastAsia"/>
        </w:rPr>
        <w:t>的物理形状以及我对天线的认知，猜测虚拟出来的波束位于</w:t>
      </w:r>
      <w:proofErr w:type="spellStart"/>
      <w:r>
        <w:rPr>
          <w:rFonts w:hint="eastAsia"/>
        </w:rPr>
        <w:t>xArray</w:t>
      </w:r>
      <w:proofErr w:type="spellEnd"/>
      <w:r>
        <w:rPr>
          <w:rFonts w:hint="eastAsia"/>
        </w:rPr>
        <w:t>的物理区域外的可能性较小，</w:t>
      </w:r>
      <w:r w:rsidR="00974CA1">
        <w:rPr>
          <w:rFonts w:hint="eastAsia"/>
        </w:rPr>
        <w:t>虚拟波束的物理位置应该还是会位于</w:t>
      </w:r>
      <w:proofErr w:type="spellStart"/>
      <w:r w:rsidR="00974CA1">
        <w:rPr>
          <w:rFonts w:hint="eastAsia"/>
        </w:rPr>
        <w:t>xArray</w:t>
      </w:r>
      <w:proofErr w:type="spellEnd"/>
      <w:r w:rsidR="00974CA1">
        <w:rPr>
          <w:rFonts w:hint="eastAsia"/>
        </w:rPr>
        <w:t>的物理范围</w:t>
      </w:r>
      <w:r w:rsidR="006039F0">
        <w:rPr>
          <w:rFonts w:hint="eastAsia"/>
        </w:rPr>
        <w:t>内。</w:t>
      </w:r>
      <w:r w:rsidR="00AC067D">
        <w:rPr>
          <w:rFonts w:hint="eastAsia"/>
        </w:rPr>
        <w:t>于是我作出一个大胆的猜测，虚拟波束的物理位置位于</w:t>
      </w:r>
      <w:proofErr w:type="spellStart"/>
      <w:r w:rsidR="00AC067D">
        <w:rPr>
          <w:rFonts w:hint="eastAsia"/>
        </w:rPr>
        <w:t>xArray</w:t>
      </w:r>
      <w:proofErr w:type="spellEnd"/>
      <w:r w:rsidR="00AC067D">
        <w:rPr>
          <w:rFonts w:hint="eastAsia"/>
        </w:rPr>
        <w:t>的中心附近，即(0,0)的位置。</w:t>
      </w:r>
      <w:r w:rsidR="003D1DDA">
        <w:rPr>
          <w:rFonts w:hint="eastAsia"/>
        </w:rPr>
        <w:t>下面通过设计</w:t>
      </w:r>
      <w:r w:rsidR="00236D17">
        <w:rPr>
          <w:rFonts w:hint="eastAsia"/>
        </w:rPr>
        <w:t>如下的实验</w:t>
      </w:r>
      <w:r w:rsidR="005806FE">
        <w:rPr>
          <w:rFonts w:hint="eastAsia"/>
        </w:rPr>
        <w:t>：</w:t>
      </w:r>
      <w:r w:rsidR="002D1536">
        <w:rPr>
          <w:rFonts w:hint="eastAsia"/>
        </w:rPr>
        <w:t>以#7号波束为例，假设其位于</w:t>
      </w:r>
      <w:proofErr w:type="spellStart"/>
      <w:r w:rsidR="002D1536">
        <w:rPr>
          <w:rFonts w:hint="eastAsia"/>
        </w:rPr>
        <w:t>xArray</w:t>
      </w:r>
      <w:proofErr w:type="spellEnd"/>
      <w:r w:rsidR="002D1536">
        <w:rPr>
          <w:rFonts w:hint="eastAsia"/>
        </w:rPr>
        <w:t>的中心位置，然后将目标标签等距摆放，通过</w:t>
      </w:r>
      <w:proofErr w:type="spellStart"/>
      <w:r w:rsidR="002D1536">
        <w:rPr>
          <w:rFonts w:hint="eastAsia"/>
        </w:rPr>
        <w:t>AoA</w:t>
      </w:r>
      <w:proofErr w:type="spellEnd"/>
      <w:r w:rsidR="002D1536">
        <w:rPr>
          <w:rFonts w:hint="eastAsia"/>
        </w:rPr>
        <w:t>反向定位#7号波束的实际位置。</w:t>
      </w:r>
      <w:r w:rsidR="00CA4B51">
        <w:rPr>
          <w:rFonts w:hint="eastAsia"/>
        </w:rPr>
        <w:t>实验示意图如图4-11所示。</w:t>
      </w:r>
    </w:p>
    <w:p w14:paraId="7D70D3C1" w14:textId="07543742" w:rsidR="00EF54F2" w:rsidRDefault="009770DD" w:rsidP="000930F0">
      <w:pPr>
        <w:jc w:val="center"/>
      </w:pPr>
      <w:r>
        <w:rPr>
          <w:noProof/>
        </w:rPr>
        <w:drawing>
          <wp:inline distT="0" distB="0" distL="0" distR="0" wp14:anchorId="25A69104" wp14:editId="5455F62A">
            <wp:extent cx="4114800" cy="2454071"/>
            <wp:effectExtent l="0" t="0" r="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5387" cy="2454421"/>
                    </a:xfrm>
                    <a:prstGeom prst="rect">
                      <a:avLst/>
                    </a:prstGeom>
                    <a:noFill/>
                    <a:ln>
                      <a:noFill/>
                    </a:ln>
                  </pic:spPr>
                </pic:pic>
              </a:graphicData>
            </a:graphic>
          </wp:inline>
        </w:drawing>
      </w:r>
    </w:p>
    <w:p w14:paraId="00D183B3" w14:textId="133CD9FC" w:rsidR="009770DD" w:rsidRDefault="009770DD" w:rsidP="009770DD">
      <w:pPr>
        <w:jc w:val="center"/>
        <w:rPr>
          <w:sz w:val="21"/>
          <w:szCs w:val="21"/>
        </w:rPr>
      </w:pPr>
      <w:r>
        <w:rPr>
          <w:rFonts w:hint="eastAsia"/>
          <w:sz w:val="21"/>
          <w:szCs w:val="21"/>
        </w:rPr>
        <w:t xml:space="preserve">图4-11 </w:t>
      </w:r>
      <w:proofErr w:type="spellStart"/>
      <w:r>
        <w:rPr>
          <w:rFonts w:hint="eastAsia"/>
          <w:sz w:val="21"/>
          <w:szCs w:val="21"/>
        </w:rPr>
        <w:t>AoA</w:t>
      </w:r>
      <w:proofErr w:type="spellEnd"/>
      <w:r>
        <w:rPr>
          <w:rFonts w:hint="eastAsia"/>
          <w:sz w:val="21"/>
          <w:szCs w:val="21"/>
        </w:rPr>
        <w:t>反向定位波束实验图</w:t>
      </w:r>
    </w:p>
    <w:p w14:paraId="1688A19E" w14:textId="1B4EE922" w:rsidR="000930F0" w:rsidRDefault="00AC25CB" w:rsidP="000930F0">
      <w:r>
        <w:rPr>
          <w:rFonts w:hint="eastAsia"/>
        </w:rPr>
        <w:t>实验结果如下图4-12所示，</w:t>
      </w:r>
      <w:r w:rsidR="00263E43">
        <w:rPr>
          <w:rFonts w:hint="eastAsia"/>
        </w:rPr>
        <w:t>发现</w:t>
      </w:r>
      <w:r w:rsidR="00122EF1">
        <w:rPr>
          <w:rFonts w:hint="eastAsia"/>
        </w:rPr>
        <w:t>利用</w:t>
      </w:r>
      <w:proofErr w:type="spellStart"/>
      <w:r w:rsidR="00122EF1">
        <w:rPr>
          <w:rFonts w:hint="eastAsia"/>
        </w:rPr>
        <w:t>AoA</w:t>
      </w:r>
      <w:proofErr w:type="spellEnd"/>
      <w:r w:rsidR="00122EF1">
        <w:rPr>
          <w:rFonts w:hint="eastAsia"/>
        </w:rPr>
        <w:t>反向定位的7号波束位于(0,130)附近，即</w:t>
      </w:r>
      <w:proofErr w:type="spellStart"/>
      <w:r w:rsidR="00122EF1">
        <w:rPr>
          <w:rFonts w:hint="eastAsia"/>
        </w:rPr>
        <w:t>xArray</w:t>
      </w:r>
      <w:proofErr w:type="spellEnd"/>
      <w:r w:rsidR="00122EF1">
        <w:rPr>
          <w:rFonts w:hint="eastAsia"/>
        </w:rPr>
        <w:t>的中心位置。</w:t>
      </w:r>
      <w:r w:rsidR="009D576F">
        <w:rPr>
          <w:rFonts w:hint="eastAsia"/>
        </w:rPr>
        <w:t>故我们能够</w:t>
      </w:r>
      <w:r w:rsidR="00D94C9A">
        <w:rPr>
          <w:rFonts w:hint="eastAsia"/>
        </w:rPr>
        <w:t>推得波束的实际位置位于</w:t>
      </w:r>
      <w:proofErr w:type="spellStart"/>
      <w:r w:rsidR="00D94C9A">
        <w:rPr>
          <w:rFonts w:hint="eastAsia"/>
        </w:rPr>
        <w:t>xArray</w:t>
      </w:r>
      <w:proofErr w:type="spellEnd"/>
      <w:r w:rsidR="00D94C9A">
        <w:rPr>
          <w:rFonts w:hint="eastAsia"/>
        </w:rPr>
        <w:t>的中心。</w:t>
      </w:r>
    </w:p>
    <w:p w14:paraId="0901371E" w14:textId="6AB38791" w:rsidR="00AC25CB" w:rsidRDefault="007A7E72" w:rsidP="007A7E72">
      <w:pPr>
        <w:jc w:val="center"/>
      </w:pPr>
      <w:r>
        <w:rPr>
          <w:noProof/>
        </w:rPr>
        <w:lastRenderedPageBreak/>
        <w:drawing>
          <wp:inline distT="0" distB="0" distL="0" distR="0" wp14:anchorId="0681D148" wp14:editId="7522560E">
            <wp:extent cx="4419600" cy="331659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44" cy="3316628"/>
                    </a:xfrm>
                    <a:prstGeom prst="rect">
                      <a:avLst/>
                    </a:prstGeom>
                    <a:noFill/>
                    <a:ln>
                      <a:noFill/>
                    </a:ln>
                  </pic:spPr>
                </pic:pic>
              </a:graphicData>
            </a:graphic>
          </wp:inline>
        </w:drawing>
      </w:r>
    </w:p>
    <w:p w14:paraId="200607C8" w14:textId="0F6AC066" w:rsidR="007A7E72" w:rsidRPr="007A7E72" w:rsidRDefault="007A7E72" w:rsidP="007A7E72">
      <w:pPr>
        <w:jc w:val="center"/>
        <w:rPr>
          <w:sz w:val="21"/>
          <w:szCs w:val="21"/>
        </w:rPr>
      </w:pPr>
      <w:r>
        <w:rPr>
          <w:rFonts w:hint="eastAsia"/>
          <w:sz w:val="21"/>
          <w:szCs w:val="21"/>
        </w:rPr>
        <w:t xml:space="preserve">图4-12 </w:t>
      </w:r>
      <w:proofErr w:type="spellStart"/>
      <w:r>
        <w:rPr>
          <w:rFonts w:hint="eastAsia"/>
          <w:sz w:val="21"/>
          <w:szCs w:val="21"/>
        </w:rPr>
        <w:t>AoA</w:t>
      </w:r>
      <w:proofErr w:type="spellEnd"/>
      <w:r>
        <w:rPr>
          <w:rFonts w:hint="eastAsia"/>
          <w:sz w:val="21"/>
          <w:szCs w:val="21"/>
        </w:rPr>
        <w:t>反向定位7号波束实验结果图</w:t>
      </w:r>
    </w:p>
    <w:p w14:paraId="1C8C90BC" w14:textId="29142292" w:rsidR="005A6556" w:rsidRDefault="005A6556" w:rsidP="00C4154E">
      <w:r>
        <w:rPr>
          <w:rFonts w:hint="eastAsia"/>
        </w:rPr>
        <w:t>如图</w:t>
      </w:r>
      <w:r w:rsidR="00AA2FE2">
        <w:rPr>
          <w:rFonts w:hint="eastAsia"/>
        </w:rPr>
        <w:t>4-13</w:t>
      </w:r>
      <w:r w:rsidR="00976E1B">
        <w:rPr>
          <w:rFonts w:hint="eastAsia"/>
        </w:rPr>
        <w:t>所示，设计如下实验：</w:t>
      </w:r>
      <w:r w:rsidR="007F6E64">
        <w:rPr>
          <w:rFonts w:hint="eastAsia"/>
        </w:rPr>
        <w:t>由于</w:t>
      </w:r>
      <w:proofErr w:type="spellStart"/>
      <w:r w:rsidR="007F6E64">
        <w:rPr>
          <w:rFonts w:hint="eastAsia"/>
        </w:rPr>
        <w:t>xArray</w:t>
      </w:r>
      <w:proofErr w:type="spellEnd"/>
      <w:r w:rsidR="007F6E64">
        <w:rPr>
          <w:rFonts w:hint="eastAsia"/>
        </w:rPr>
        <w:t>具有高度的对称性，</w:t>
      </w:r>
      <w:r w:rsidR="00FF3FD7">
        <w:rPr>
          <w:rFonts w:hint="eastAsia"/>
        </w:rPr>
        <w:t>将标签</w:t>
      </w:r>
      <w:r w:rsidR="007F6E64">
        <w:rPr>
          <w:rFonts w:hint="eastAsia"/>
        </w:rPr>
        <w:t>沿X轴方向</w:t>
      </w:r>
      <w:r w:rsidR="00FF3FD7">
        <w:rPr>
          <w:rFonts w:hint="eastAsia"/>
        </w:rPr>
        <w:t>等距移动，</w:t>
      </w:r>
      <w:r w:rsidR="00C8399C">
        <w:rPr>
          <w:rFonts w:hint="eastAsia"/>
        </w:rPr>
        <w:t>观察48</w:t>
      </w:r>
      <w:r w:rsidR="00434AD7">
        <w:rPr>
          <w:rFonts w:hint="eastAsia"/>
        </w:rPr>
        <w:t>个波束的相位变化情况以及相互之间的关系</w:t>
      </w:r>
      <w:r w:rsidR="00B8583A">
        <w:rPr>
          <w:rFonts w:hint="eastAsia"/>
        </w:rPr>
        <w:t xml:space="preserve">。 </w:t>
      </w:r>
    </w:p>
    <w:p w14:paraId="3F80A1A7" w14:textId="287C8661" w:rsidR="005027D1" w:rsidRDefault="005A6556" w:rsidP="005A6556">
      <w:pPr>
        <w:jc w:val="center"/>
      </w:pPr>
      <w:r>
        <w:rPr>
          <w:noProof/>
        </w:rPr>
        <w:drawing>
          <wp:inline distT="0" distB="0" distL="0" distR="0" wp14:anchorId="09075EBD" wp14:editId="599843FA">
            <wp:extent cx="4457700" cy="3137308"/>
            <wp:effectExtent l="0" t="0" r="0" b="1270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8455" cy="3137839"/>
                    </a:xfrm>
                    <a:prstGeom prst="rect">
                      <a:avLst/>
                    </a:prstGeom>
                    <a:noFill/>
                    <a:ln>
                      <a:noFill/>
                    </a:ln>
                  </pic:spPr>
                </pic:pic>
              </a:graphicData>
            </a:graphic>
          </wp:inline>
        </w:drawing>
      </w:r>
    </w:p>
    <w:p w14:paraId="3BE02442" w14:textId="2EEFC3E3" w:rsidR="00FC2E1D" w:rsidRDefault="00FC2E1D" w:rsidP="005A6556">
      <w:pPr>
        <w:jc w:val="center"/>
        <w:rPr>
          <w:sz w:val="21"/>
          <w:szCs w:val="21"/>
        </w:rPr>
      </w:pPr>
      <w:r>
        <w:rPr>
          <w:rFonts w:hint="eastAsia"/>
          <w:sz w:val="21"/>
          <w:szCs w:val="21"/>
        </w:rPr>
        <w:t>图</w:t>
      </w:r>
      <w:r w:rsidR="00ED57B8">
        <w:rPr>
          <w:rFonts w:hint="eastAsia"/>
          <w:sz w:val="21"/>
          <w:szCs w:val="21"/>
        </w:rPr>
        <w:t>4-13</w:t>
      </w:r>
      <w:r>
        <w:rPr>
          <w:rFonts w:hint="eastAsia"/>
          <w:sz w:val="21"/>
          <w:szCs w:val="21"/>
        </w:rPr>
        <w:t xml:space="preserve"> 探究</w:t>
      </w:r>
      <w:proofErr w:type="spellStart"/>
      <w:r>
        <w:rPr>
          <w:rFonts w:hint="eastAsia"/>
          <w:sz w:val="21"/>
          <w:szCs w:val="21"/>
        </w:rPr>
        <w:t>xArray</w:t>
      </w:r>
      <w:proofErr w:type="spellEnd"/>
      <w:r>
        <w:rPr>
          <w:rFonts w:hint="eastAsia"/>
          <w:sz w:val="21"/>
          <w:szCs w:val="21"/>
        </w:rPr>
        <w:t>波束相位的实验设计图</w:t>
      </w:r>
    </w:p>
    <w:p w14:paraId="65036B32" w14:textId="5F742654" w:rsidR="00DF1E7A" w:rsidRDefault="00DF1E7A" w:rsidP="00DF1E7A">
      <w:r>
        <w:rPr>
          <w:rFonts w:hint="eastAsia"/>
        </w:rPr>
        <w:t>实验结果如图</w:t>
      </w:r>
      <w:r w:rsidR="005732FB">
        <w:rPr>
          <w:rFonts w:hint="eastAsia"/>
        </w:rPr>
        <w:t>4-14</w:t>
      </w:r>
      <w:r>
        <w:rPr>
          <w:rFonts w:hint="eastAsia"/>
        </w:rPr>
        <w:t>所示，</w:t>
      </w:r>
      <w:r w:rsidR="001659CD">
        <w:rPr>
          <w:rFonts w:hint="eastAsia"/>
        </w:rPr>
        <w:t>观察可发现，</w:t>
      </w:r>
      <w:r w:rsidR="00005311">
        <w:rPr>
          <w:rFonts w:hint="eastAsia"/>
        </w:rPr>
        <w:t>在一定距离内，</w:t>
      </w:r>
      <w:r w:rsidR="002C312B">
        <w:rPr>
          <w:rFonts w:hint="eastAsia"/>
        </w:rPr>
        <w:t>在可获得相位值的波束中，</w:t>
      </w:r>
      <w:r w:rsidR="008569AB">
        <w:rPr>
          <w:rFonts w:hint="eastAsia"/>
        </w:rPr>
        <w:t>这些波束在对于同一位置的标签的相位呈线性分布</w:t>
      </w:r>
      <w:r w:rsidR="0016783D">
        <w:rPr>
          <w:rFonts w:hint="eastAsia"/>
        </w:rPr>
        <w:t>。</w:t>
      </w:r>
      <w:r w:rsidR="00005311">
        <w:rPr>
          <w:rFonts w:hint="eastAsia"/>
        </w:rPr>
        <w:t>当距离变得</w:t>
      </w:r>
      <w:r w:rsidR="0016783D">
        <w:rPr>
          <w:rFonts w:hint="eastAsia"/>
        </w:rPr>
        <w:t>过远时，外环的波束</w:t>
      </w:r>
      <w:r w:rsidR="004563B9">
        <w:rPr>
          <w:rFonts w:hint="eastAsia"/>
        </w:rPr>
        <w:t>的相位值存在较大的偏差</w:t>
      </w:r>
      <w:r w:rsidR="00334AE0">
        <w:rPr>
          <w:rFonts w:hint="eastAsia"/>
        </w:rPr>
        <w:t>。</w:t>
      </w:r>
    </w:p>
    <w:p w14:paraId="76F8B673" w14:textId="77777777" w:rsidR="00E53E76" w:rsidRDefault="00802152" w:rsidP="00DF1E7A">
      <w:r>
        <w:rPr>
          <w:rFonts w:hint="eastAsia"/>
        </w:rPr>
        <w:lastRenderedPageBreak/>
        <w:t>若是48个波束分别能独立地获得各自的相位值，并且实际物理位置和</w:t>
      </w:r>
      <w:proofErr w:type="spellStart"/>
      <w:r>
        <w:rPr>
          <w:rFonts w:hint="eastAsia"/>
        </w:rPr>
        <w:t>xArray</w:t>
      </w:r>
      <w:proofErr w:type="spellEnd"/>
      <w:r>
        <w:rPr>
          <w:rFonts w:hint="eastAsia"/>
        </w:rPr>
        <w:t>波束介绍图一致，那么相位分布便不会出现</w:t>
      </w:r>
      <w:r w:rsidR="00051C90">
        <w:rPr>
          <w:rFonts w:hint="eastAsia"/>
        </w:rPr>
        <w:t>实验结果中的线性关系。</w:t>
      </w:r>
    </w:p>
    <w:p w14:paraId="71B0FBA3" w14:textId="43D12124" w:rsidR="005E0BC7" w:rsidRDefault="00E53E76" w:rsidP="00DF1E7A">
      <w:r>
        <w:rPr>
          <w:rFonts w:hint="eastAsia"/>
        </w:rPr>
        <w:t>故</w:t>
      </w:r>
      <w:r w:rsidR="005E0BC7">
        <w:rPr>
          <w:rFonts w:hint="eastAsia"/>
        </w:rPr>
        <w:t>针对这一现象，我提出了两种假设：</w:t>
      </w:r>
    </w:p>
    <w:p w14:paraId="12A23DE8" w14:textId="11610C30" w:rsidR="005E0BC7" w:rsidRDefault="005E0BC7" w:rsidP="005E0BC7">
      <w:pPr>
        <w:pStyle w:val="af"/>
        <w:numPr>
          <w:ilvl w:val="0"/>
          <w:numId w:val="32"/>
        </w:numPr>
        <w:ind w:firstLineChars="0"/>
      </w:pPr>
      <w:proofErr w:type="spellStart"/>
      <w:r>
        <w:rPr>
          <w:rFonts w:hint="eastAsia"/>
        </w:rPr>
        <w:t>xArray</w:t>
      </w:r>
      <w:proofErr w:type="spellEnd"/>
      <w:r>
        <w:rPr>
          <w:rFonts w:hint="eastAsia"/>
        </w:rPr>
        <w:t>实际上只存在一个物理天线，而48个波束的相位值是根据软件方法拟合出来的。</w:t>
      </w:r>
    </w:p>
    <w:p w14:paraId="36D480E1" w14:textId="486C0F53" w:rsidR="005E0BC7" w:rsidRDefault="005E0BC7" w:rsidP="005E0BC7">
      <w:pPr>
        <w:pStyle w:val="af"/>
        <w:numPr>
          <w:ilvl w:val="0"/>
          <w:numId w:val="32"/>
        </w:numPr>
        <w:ind w:firstLineChars="0"/>
      </w:pPr>
      <w:r>
        <w:rPr>
          <w:rFonts w:hint="eastAsia"/>
        </w:rPr>
        <w:t>48个波束是是呈</w:t>
      </w:r>
      <w:r w:rsidR="00B01644">
        <w:rPr>
          <w:rFonts w:hint="eastAsia"/>
        </w:rPr>
        <w:t>竖直</w:t>
      </w:r>
      <w:r>
        <w:rPr>
          <w:rFonts w:hint="eastAsia"/>
        </w:rPr>
        <w:t>分布的。</w:t>
      </w:r>
    </w:p>
    <w:p w14:paraId="7A19CEB9" w14:textId="41995965" w:rsidR="00DF1E7A" w:rsidRDefault="00DF1E7A" w:rsidP="00DF1E7A">
      <w:pPr>
        <w:jc w:val="center"/>
      </w:pPr>
      <w:r>
        <w:rPr>
          <w:noProof/>
        </w:rPr>
        <w:drawing>
          <wp:inline distT="0" distB="0" distL="0" distR="0" wp14:anchorId="644D4BB7" wp14:editId="0D5588F8">
            <wp:extent cx="5274310" cy="3955733"/>
            <wp:effectExtent l="0" t="0" r="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14:paraId="257443D9" w14:textId="1411B07D" w:rsidR="00DF1E7A" w:rsidRDefault="00DF1E7A" w:rsidP="00DF1E7A">
      <w:pPr>
        <w:jc w:val="center"/>
        <w:rPr>
          <w:sz w:val="21"/>
          <w:szCs w:val="21"/>
        </w:rPr>
      </w:pPr>
      <w:r>
        <w:rPr>
          <w:rFonts w:hint="eastAsia"/>
          <w:sz w:val="21"/>
          <w:szCs w:val="21"/>
        </w:rPr>
        <w:t>图</w:t>
      </w:r>
      <w:r w:rsidR="00AA4C9C">
        <w:rPr>
          <w:rFonts w:hint="eastAsia"/>
          <w:sz w:val="21"/>
          <w:szCs w:val="21"/>
        </w:rPr>
        <w:t>4-14</w:t>
      </w:r>
      <w:r>
        <w:rPr>
          <w:rFonts w:hint="eastAsia"/>
          <w:sz w:val="21"/>
          <w:szCs w:val="21"/>
        </w:rPr>
        <w:t xml:space="preserve"> </w:t>
      </w:r>
      <w:r w:rsidR="003B1911">
        <w:rPr>
          <w:rFonts w:hint="eastAsia"/>
          <w:sz w:val="21"/>
          <w:szCs w:val="21"/>
        </w:rPr>
        <w:t>48个波束等距变化的相位值</w:t>
      </w:r>
    </w:p>
    <w:p w14:paraId="71F5DE45" w14:textId="7A51A520" w:rsidR="00502C02" w:rsidRDefault="00A6020B" w:rsidP="00502C02">
      <w:r>
        <w:rPr>
          <w:rFonts w:hint="eastAsia"/>
        </w:rPr>
        <w:t>由于对</w:t>
      </w:r>
      <w:proofErr w:type="spellStart"/>
      <w:r>
        <w:rPr>
          <w:rFonts w:hint="eastAsia"/>
        </w:rPr>
        <w:t>xArray</w:t>
      </w:r>
      <w:proofErr w:type="spellEnd"/>
      <w:r w:rsidR="00707927">
        <w:rPr>
          <w:rFonts w:hint="eastAsia"/>
        </w:rPr>
        <w:t>的天线内部结果以及波束的产生方式没有足够的认识，</w:t>
      </w:r>
      <w:r w:rsidR="00426A96">
        <w:rPr>
          <w:rFonts w:hint="eastAsia"/>
        </w:rPr>
        <w:t>而且没有相关的技术文档加以说明，</w:t>
      </w:r>
      <w:r w:rsidR="0049774E">
        <w:rPr>
          <w:rFonts w:hint="eastAsia"/>
        </w:rPr>
        <w:t>同时咨询了</w:t>
      </w:r>
      <w:proofErr w:type="spellStart"/>
      <w:r w:rsidR="0049774E">
        <w:rPr>
          <w:rFonts w:hint="eastAsia"/>
        </w:rPr>
        <w:t>xArray</w:t>
      </w:r>
      <w:proofErr w:type="spellEnd"/>
      <w:r w:rsidR="0049774E">
        <w:rPr>
          <w:rFonts w:hint="eastAsia"/>
        </w:rPr>
        <w:t>的技术人员也没得到相应的回复，</w:t>
      </w:r>
      <w:r w:rsidR="00426A96">
        <w:rPr>
          <w:rFonts w:hint="eastAsia"/>
        </w:rPr>
        <w:t>故无法确定</w:t>
      </w:r>
      <w:r w:rsidR="00C5703F">
        <w:rPr>
          <w:rFonts w:hint="eastAsia"/>
        </w:rPr>
        <w:t>两种假设的正确性。</w:t>
      </w:r>
    </w:p>
    <w:p w14:paraId="36A2CC0D" w14:textId="1F0DB256" w:rsidR="00AF4BCA" w:rsidRPr="00502C02" w:rsidRDefault="00985AAD" w:rsidP="00502C02">
      <w:r>
        <w:rPr>
          <w:rFonts w:hint="eastAsia"/>
        </w:rPr>
        <w:t>但是根据实验结果，对于同一位置的标签，48个波束获得的相位值呈线性关系，那么便可</w:t>
      </w:r>
      <w:r w:rsidR="00F3300E">
        <w:rPr>
          <w:rFonts w:hint="eastAsia"/>
        </w:rPr>
        <w:t>用线性方程拟合这一线性关系，</w:t>
      </w:r>
      <w:r w:rsidR="003E2F67">
        <w:rPr>
          <w:rFonts w:hint="eastAsia"/>
        </w:rPr>
        <w:t>那么48个波束获得的相位值其实</w:t>
      </w:r>
      <w:r w:rsidR="00D52F2E">
        <w:rPr>
          <w:rFonts w:hint="eastAsia"/>
        </w:rPr>
        <w:t>就能由一个线性方程来表示，</w:t>
      </w:r>
      <w:r w:rsidR="000D01C1">
        <w:rPr>
          <w:rFonts w:hint="eastAsia"/>
        </w:rPr>
        <w:t>也就意味着，48个波束的相位值相当于1个波束获得的相位值，我们可以通过两个波束的相位拟合出线性方程，</w:t>
      </w:r>
      <w:r w:rsidR="005408D9">
        <w:rPr>
          <w:rFonts w:hint="eastAsia"/>
        </w:rPr>
        <w:t>从而推断出其他波束的相位值。</w:t>
      </w:r>
      <w:r w:rsidR="00BF3136">
        <w:rPr>
          <w:rFonts w:hint="eastAsia"/>
        </w:rPr>
        <w:t>这样一来，也说明了48个波束的相位值是统一的</w:t>
      </w:r>
      <w:r w:rsidR="001B7012">
        <w:rPr>
          <w:rFonts w:hint="eastAsia"/>
        </w:rPr>
        <w:t>、相关的。</w:t>
      </w:r>
    </w:p>
    <w:p w14:paraId="787797DB" w14:textId="1AA0CD6B" w:rsidR="00B95476" w:rsidRDefault="00F3021A" w:rsidP="001B2381">
      <w:pPr>
        <w:pStyle w:val="3"/>
      </w:pPr>
      <w:bookmarkStart w:id="46" w:name="_Toc388194476"/>
      <w:r>
        <w:lastRenderedPageBreak/>
        <w:t>相位-</w:t>
      </w:r>
      <w:r>
        <w:rPr>
          <w:rFonts w:hint="eastAsia"/>
        </w:rPr>
        <w:t>距离线性</w:t>
      </w:r>
      <w:r>
        <w:t>函数拟合</w:t>
      </w:r>
      <w:bookmarkEnd w:id="46"/>
    </w:p>
    <w:p w14:paraId="133B84DF" w14:textId="77777777" w:rsidR="00B05842" w:rsidRDefault="00667FAC" w:rsidP="001B2381">
      <w:r>
        <w:rPr>
          <w:rFonts w:hint="eastAsia"/>
        </w:rPr>
        <w:t>通过上一部分我们知道，对于同一位置的标签，48个波束（除中心扇区的4个波束外）呈线性关系，即能由一个线性方程</w:t>
      </w:r>
      <w:r w:rsidR="00404391">
        <w:rPr>
          <w:rFonts w:hint="eastAsia"/>
        </w:rPr>
        <w:t>统</w:t>
      </w:r>
      <w:r>
        <w:rPr>
          <w:rFonts w:hint="eastAsia"/>
        </w:rPr>
        <w:t>一表示。</w:t>
      </w:r>
      <w:r w:rsidR="00646D6D">
        <w:rPr>
          <w:rFonts w:hint="eastAsia"/>
        </w:rPr>
        <w:t>这样也就意味着48个波束的相位信息是相关的，即通过一个波束的相位信息便能推到其余天线的相位</w:t>
      </w:r>
    </w:p>
    <w:p w14:paraId="25F53BF1" w14:textId="3E318AE2" w:rsidR="001B2381" w:rsidRDefault="00C812A3" w:rsidP="001B2381">
      <w:r>
        <w:rPr>
          <w:rFonts w:hint="eastAsia"/>
        </w:rPr>
        <w:t>这样一来我们便能只通过一个波束的相位和距离关系得到一系列目标标签的可能位置，然后结合通过RSSI得到的目标标签的大致区域得出目标标签较准确的位置信息。</w:t>
      </w:r>
      <w:r w:rsidR="002F7E9A">
        <w:rPr>
          <w:rFonts w:hint="eastAsia"/>
        </w:rPr>
        <w:t>相位-距离的线性方程如下：</w:t>
      </w:r>
    </w:p>
    <w:p w14:paraId="73E4A378" w14:textId="256015F3" w:rsidR="00BD7945" w:rsidRPr="00BD7945" w:rsidRDefault="00BD7945" w:rsidP="00BD7945">
      <w:pPr>
        <w:rPr>
          <w:rFonts w:ascii="Cambria Math" w:hAnsi="Cambria Math" w:cs="STIXGeneral-Regular"/>
          <w:i/>
        </w:rPr>
      </w:pPr>
      <m:oMathPara>
        <m:oMath>
          <m:r>
            <w:rPr>
              <w:rFonts w:ascii="Cambria Math" w:hAnsi="Cambria Math"/>
            </w:rPr>
            <m:t>φ=</m:t>
          </m:r>
          <m:r>
            <w:rPr>
              <w:rFonts w:ascii="Cambria Math" w:hAnsi="Cambria Math" w:cs="STIXGeneral-Regular"/>
            </w:rPr>
            <m:t>k∙x+b mod 2π</m:t>
          </m:r>
        </m:oMath>
      </m:oMathPara>
    </w:p>
    <w:p w14:paraId="7236DFB8" w14:textId="2C3F8EBC" w:rsidR="00BD7945" w:rsidRDefault="006329BC" w:rsidP="006329BC">
      <w:pPr>
        <w:ind w:firstLine="0"/>
      </w:pPr>
      <w:r>
        <w:rPr>
          <w:rFonts w:hint="eastAsia"/>
        </w:rPr>
        <w:t>其中</w:t>
      </w:r>
      <m:oMath>
        <m:r>
          <w:rPr>
            <w:rFonts w:ascii="Cambria Math" w:hAnsi="Cambria Math"/>
          </w:rPr>
          <m:t>φ</m:t>
        </m:r>
      </m:oMath>
      <w:r>
        <w:rPr>
          <w:rFonts w:hint="eastAsia"/>
        </w:rPr>
        <w:t>表示相位，</w:t>
      </w:r>
      <m:oMath>
        <m:r>
          <w:rPr>
            <w:rFonts w:ascii="Cambria Math" w:hAnsi="Cambria Math"/>
          </w:rPr>
          <m:t>k</m:t>
        </m:r>
      </m:oMath>
      <w:r>
        <w:rPr>
          <w:rFonts w:hint="eastAsia"/>
        </w:rPr>
        <w:t>表示线性方程斜率</w:t>
      </w:r>
      <w:r w:rsidR="00044DEA">
        <w:rPr>
          <w:rFonts w:hint="eastAsia"/>
        </w:rPr>
        <w:t>，</w:t>
      </w:r>
      <m:oMath>
        <m:r>
          <w:rPr>
            <w:rFonts w:ascii="Cambria Math" w:hAnsi="Cambria Math"/>
          </w:rPr>
          <m:t>b</m:t>
        </m:r>
      </m:oMath>
      <w:r w:rsidR="00044DEA">
        <w:rPr>
          <w:rFonts w:hint="eastAsia"/>
        </w:rPr>
        <w:t>表示线性方程在Y轴的截距。</w:t>
      </w:r>
    </w:p>
    <w:p w14:paraId="5F54534D" w14:textId="08345607" w:rsidR="005326BD" w:rsidRDefault="005326BD" w:rsidP="001B2381">
      <w:r>
        <w:rPr>
          <w:rFonts w:hint="eastAsia"/>
        </w:rPr>
        <w:t>例如，我们通过#23号波束的相位和距离数据，通过线性拟合得到其相位-距离的关系</w:t>
      </w:r>
      <w:r w:rsidR="00FF4AA4">
        <w:rPr>
          <w:rFonts w:hint="eastAsia"/>
        </w:rPr>
        <w:t>（如图4-15）</w:t>
      </w:r>
      <w:r>
        <w:rPr>
          <w:rFonts w:hint="eastAsia"/>
        </w:rPr>
        <w:t>，从而通过目标标签的相位反推得一系列可能位置。</w:t>
      </w:r>
    </w:p>
    <w:p w14:paraId="5C63995D" w14:textId="53D43FF5" w:rsidR="009873EF" w:rsidRDefault="004F5C18" w:rsidP="004F5C18">
      <w:pPr>
        <w:jc w:val="center"/>
      </w:pPr>
      <w:r>
        <w:rPr>
          <w:noProof/>
        </w:rPr>
        <w:drawing>
          <wp:inline distT="0" distB="0" distL="0" distR="0" wp14:anchorId="3F137F0B" wp14:editId="116C5861">
            <wp:extent cx="4114800" cy="308610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5131" cy="3086348"/>
                    </a:xfrm>
                    <a:prstGeom prst="rect">
                      <a:avLst/>
                    </a:prstGeom>
                    <a:noFill/>
                    <a:ln>
                      <a:noFill/>
                    </a:ln>
                  </pic:spPr>
                </pic:pic>
              </a:graphicData>
            </a:graphic>
          </wp:inline>
        </w:drawing>
      </w:r>
    </w:p>
    <w:p w14:paraId="04873C5C" w14:textId="14485BF0" w:rsidR="004F5C18" w:rsidRPr="004F5C18" w:rsidRDefault="004F5C18" w:rsidP="004F5C18">
      <w:pPr>
        <w:jc w:val="center"/>
        <w:rPr>
          <w:sz w:val="21"/>
          <w:szCs w:val="21"/>
        </w:rPr>
      </w:pPr>
      <w:r>
        <w:rPr>
          <w:rFonts w:hint="eastAsia"/>
          <w:sz w:val="21"/>
          <w:szCs w:val="21"/>
        </w:rPr>
        <w:t>图4-15 #23号波束的相位-距离线性拟合曲线</w:t>
      </w:r>
    </w:p>
    <w:p w14:paraId="091C2A48" w14:textId="09C7586E" w:rsidR="00A24D5C" w:rsidRDefault="00A24D5C" w:rsidP="00442291">
      <w:pPr>
        <w:pStyle w:val="2"/>
        <w:rPr>
          <w:rFonts w:hint="eastAsia"/>
        </w:rPr>
      </w:pPr>
      <w:bookmarkStart w:id="47" w:name="_Toc388194477"/>
      <w:r>
        <w:rPr>
          <w:rFonts w:hint="eastAsia"/>
        </w:rPr>
        <w:t>系统实现与实验分析</w:t>
      </w:r>
      <w:bookmarkEnd w:id="47"/>
    </w:p>
    <w:p w14:paraId="27D31D01" w14:textId="77777777" w:rsidR="00FA6F3B" w:rsidRDefault="00FA6F3B" w:rsidP="00FA6F3B">
      <w:pPr>
        <w:pStyle w:val="3"/>
      </w:pPr>
      <w:bookmarkStart w:id="48" w:name="_Toc388194478"/>
      <w:r>
        <w:rPr>
          <w:rFonts w:hint="eastAsia"/>
        </w:rPr>
        <w:t>开发环境与平台</w:t>
      </w:r>
      <w:bookmarkEnd w:id="48"/>
    </w:p>
    <w:p w14:paraId="690C79D7" w14:textId="77777777" w:rsidR="00FA6F3B" w:rsidRDefault="00FA6F3B" w:rsidP="00FA6F3B">
      <w:r>
        <w:rPr>
          <w:rFonts w:hint="eastAsia"/>
        </w:rPr>
        <w:t>本次实验采用的阅读器是</w:t>
      </w:r>
      <w:proofErr w:type="spellStart"/>
      <w:r>
        <w:rPr>
          <w:rFonts w:hint="eastAsia"/>
        </w:rPr>
        <w:t>Impinj</w:t>
      </w:r>
      <w:proofErr w:type="spellEnd"/>
      <w:r>
        <w:rPr>
          <w:rFonts w:hint="eastAsia"/>
        </w:rPr>
        <w:t xml:space="preserve"> </w:t>
      </w:r>
      <w:proofErr w:type="spellStart"/>
      <w:r>
        <w:rPr>
          <w:rFonts w:hint="eastAsia"/>
        </w:rPr>
        <w:t>xArray</w:t>
      </w:r>
      <w:proofErr w:type="spellEnd"/>
      <w:r>
        <w:rPr>
          <w:rFonts w:hint="eastAsia"/>
        </w:rPr>
        <w:t xml:space="preserve"> R680。</w:t>
      </w:r>
    </w:p>
    <w:p w14:paraId="1EAB1C14" w14:textId="77777777" w:rsidR="00FA6F3B" w:rsidRDefault="00FA6F3B" w:rsidP="00FA6F3B">
      <w:r>
        <w:rPr>
          <w:rFonts w:hint="eastAsia"/>
        </w:rPr>
        <w:t>本次实验采用的标签是H47 M4方形标签。</w:t>
      </w:r>
    </w:p>
    <w:p w14:paraId="2560DF1E" w14:textId="77777777" w:rsidR="00FA6F3B" w:rsidRDefault="00FA6F3B" w:rsidP="00FA6F3B">
      <w:pPr>
        <w:rPr>
          <w:b/>
        </w:rPr>
      </w:pPr>
      <w:r w:rsidRPr="00FB01DA">
        <w:rPr>
          <w:rFonts w:hint="eastAsia"/>
          <w:b/>
        </w:rPr>
        <w:lastRenderedPageBreak/>
        <w:t>系统平台：</w:t>
      </w:r>
    </w:p>
    <w:p w14:paraId="105C500D" w14:textId="77777777" w:rsidR="00FA6F3B" w:rsidRPr="00E50B7C" w:rsidRDefault="00FA6F3B" w:rsidP="00FA6F3B">
      <w:pPr>
        <w:rPr>
          <w:b/>
        </w:rPr>
      </w:pPr>
      <w:r>
        <w:rPr>
          <w:rFonts w:hint="eastAsia"/>
          <w:b/>
        </w:rPr>
        <w:t>采用了</w:t>
      </w:r>
      <w:proofErr w:type="spellStart"/>
      <w:r>
        <w:rPr>
          <w:rFonts w:hint="eastAsia"/>
          <w:b/>
        </w:rPr>
        <w:t>Impinj</w:t>
      </w:r>
      <w:proofErr w:type="spellEnd"/>
      <w:r>
        <w:rPr>
          <w:rFonts w:hint="eastAsia"/>
          <w:b/>
        </w:rPr>
        <w:t>官方提供的Octane SDK 1.26.0（Java）。</w:t>
      </w:r>
    </w:p>
    <w:p w14:paraId="4077C782" w14:textId="77777777" w:rsidR="00FA6F3B" w:rsidRPr="00FB01DA" w:rsidRDefault="00FA6F3B" w:rsidP="00FA6F3B">
      <w:pPr>
        <w:rPr>
          <w:b/>
        </w:rPr>
      </w:pPr>
      <w:r w:rsidRPr="00FB01DA">
        <w:rPr>
          <w:rFonts w:hint="eastAsia"/>
          <w:b/>
        </w:rPr>
        <w:t>开发工具：</w:t>
      </w:r>
    </w:p>
    <w:p w14:paraId="4E2D9653" w14:textId="77777777" w:rsidR="00FA6F3B" w:rsidRDefault="00FA6F3B" w:rsidP="00FA6F3B">
      <w:proofErr w:type="spellStart"/>
      <w:r>
        <w:rPr>
          <w:rFonts w:hint="eastAsia"/>
        </w:rPr>
        <w:t>IntelliJ</w:t>
      </w:r>
      <w:proofErr w:type="spellEnd"/>
      <w:r>
        <w:rPr>
          <w:rFonts w:hint="eastAsia"/>
        </w:rPr>
        <w:t xml:space="preserve"> IDEA CE</w:t>
      </w:r>
      <w:r>
        <w:t xml:space="preserve"> </w:t>
      </w:r>
      <w:r>
        <w:rPr>
          <w:rFonts w:hint="eastAsia"/>
        </w:rPr>
        <w:t>版本号：2016.3.4。</w:t>
      </w:r>
    </w:p>
    <w:p w14:paraId="45ECCEA9" w14:textId="77777777" w:rsidR="00FA6F3B" w:rsidRDefault="00FA6F3B" w:rsidP="00FA6F3B">
      <w:pPr>
        <w:pStyle w:val="3"/>
      </w:pPr>
      <w:bookmarkStart w:id="49" w:name="_Toc388194479"/>
      <w:r>
        <w:rPr>
          <w:rFonts w:hint="eastAsia"/>
        </w:rPr>
        <w:t>实验设计</w:t>
      </w:r>
      <w:bookmarkEnd w:id="49"/>
    </w:p>
    <w:p w14:paraId="28C10170" w14:textId="77777777" w:rsidR="00FA6F3B" w:rsidRDefault="00FA6F3B" w:rsidP="00FA6F3B">
      <w:r>
        <w:rPr>
          <w:rFonts w:hint="eastAsia"/>
        </w:rPr>
        <w:t>如图5-x所示，将</w:t>
      </w:r>
      <w:proofErr w:type="spellStart"/>
      <w:r>
        <w:rPr>
          <w:rFonts w:hint="eastAsia"/>
        </w:rPr>
        <w:t>xArray</w:t>
      </w:r>
      <w:proofErr w:type="spellEnd"/>
      <w:r>
        <w:rPr>
          <w:rFonts w:hint="eastAsia"/>
        </w:rPr>
        <w:t>悬空放在塑料架子上，将标签贴在30cm高的盒子上（以减少地面多径效应的负面影响），使得</w:t>
      </w:r>
      <w:proofErr w:type="spellStart"/>
      <w:r>
        <w:rPr>
          <w:rFonts w:hint="eastAsia"/>
        </w:rPr>
        <w:t>xArray</w:t>
      </w:r>
      <w:proofErr w:type="spellEnd"/>
      <w:r>
        <w:rPr>
          <w:rFonts w:hint="eastAsia"/>
        </w:rPr>
        <w:t>和标签平面的高度差为130cm，那么</w:t>
      </w:r>
      <w:proofErr w:type="spellStart"/>
      <w:r>
        <w:rPr>
          <w:rFonts w:hint="eastAsia"/>
        </w:rPr>
        <w:t>xArray</w:t>
      </w:r>
      <w:proofErr w:type="spellEnd"/>
      <w:r>
        <w:rPr>
          <w:rFonts w:hint="eastAsia"/>
        </w:rPr>
        <w:t>的有效阅读半径为130cm。</w:t>
      </w:r>
    </w:p>
    <w:p w14:paraId="0F60E993" w14:textId="77777777" w:rsidR="00FA6F3B" w:rsidRDefault="00FA6F3B" w:rsidP="00FA6F3B">
      <w:pPr>
        <w:jc w:val="center"/>
      </w:pPr>
      <w:r>
        <w:rPr>
          <w:noProof/>
        </w:rPr>
        <w:drawing>
          <wp:inline distT="0" distB="0" distL="0" distR="0" wp14:anchorId="19B200BE" wp14:editId="5CD326A7">
            <wp:extent cx="2057400" cy="274320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7524" cy="2743365"/>
                    </a:xfrm>
                    <a:prstGeom prst="rect">
                      <a:avLst/>
                    </a:prstGeom>
                    <a:noFill/>
                    <a:ln>
                      <a:noFill/>
                    </a:ln>
                  </pic:spPr>
                </pic:pic>
              </a:graphicData>
            </a:graphic>
          </wp:inline>
        </w:drawing>
      </w:r>
    </w:p>
    <w:p w14:paraId="13ED759C" w14:textId="77777777" w:rsidR="00FA6F3B" w:rsidRDefault="00FA6F3B" w:rsidP="00FA6F3B">
      <w:pPr>
        <w:jc w:val="center"/>
        <w:rPr>
          <w:sz w:val="21"/>
          <w:szCs w:val="21"/>
        </w:rPr>
      </w:pPr>
      <w:r>
        <w:rPr>
          <w:rFonts w:hint="eastAsia"/>
          <w:sz w:val="21"/>
          <w:szCs w:val="21"/>
        </w:rPr>
        <w:t>图5-x 实验图</w:t>
      </w:r>
    </w:p>
    <w:p w14:paraId="17C5A6E9" w14:textId="77777777" w:rsidR="00FA6F3B" w:rsidRPr="00B03CC7" w:rsidRDefault="00FA6F3B" w:rsidP="00FA6F3B">
      <w:r>
        <w:rPr>
          <w:rFonts w:hint="eastAsia"/>
        </w:rPr>
        <w:t>以</w:t>
      </w:r>
      <w:proofErr w:type="spellStart"/>
      <w:r>
        <w:rPr>
          <w:rFonts w:hint="eastAsia"/>
        </w:rPr>
        <w:t>xArray</w:t>
      </w:r>
      <w:proofErr w:type="spellEnd"/>
      <w:r>
        <w:rPr>
          <w:rFonts w:hint="eastAsia"/>
        </w:rPr>
        <w:t>中心为坐标原点，其X轴和Y轴的方向在标签平面建立直角坐标系。将其中一个标签放在（60，0）的位置，利用多波束天线模型对该标签进行定位。</w:t>
      </w:r>
    </w:p>
    <w:p w14:paraId="14A0E5D4" w14:textId="77777777" w:rsidR="00FA6F3B" w:rsidRDefault="00FA6F3B" w:rsidP="00FA6F3B">
      <w:pPr>
        <w:pStyle w:val="3"/>
      </w:pPr>
      <w:bookmarkStart w:id="50" w:name="_Toc388194480"/>
      <w:r>
        <w:rPr>
          <w:rFonts w:hint="eastAsia"/>
        </w:rPr>
        <w:t>实验结果与分析</w:t>
      </w:r>
      <w:bookmarkEnd w:id="50"/>
    </w:p>
    <w:p w14:paraId="7B9DBDCB" w14:textId="77777777" w:rsidR="00FA6F3B" w:rsidRDefault="00FA6F3B" w:rsidP="00FA6F3B">
      <w:r>
        <w:rPr>
          <w:rFonts w:hint="eastAsia"/>
        </w:rPr>
        <w:t>首先利用二维高斯模型对RSSI数据进行拟合，拟合结果如下图5-x所示，得到高斯模型的峰位于（56.5, -9.8），以最高峰为圆心，10cm为半径作圆，确定可能的位置区域。</w:t>
      </w:r>
    </w:p>
    <w:p w14:paraId="6D871565" w14:textId="77777777" w:rsidR="00FA6F3B" w:rsidRDefault="00FA6F3B" w:rsidP="00FA6F3B">
      <w:pPr>
        <w:jc w:val="center"/>
      </w:pPr>
      <w:r>
        <w:rPr>
          <w:noProof/>
        </w:rPr>
        <w:lastRenderedPageBreak/>
        <w:drawing>
          <wp:inline distT="0" distB="0" distL="0" distR="0" wp14:anchorId="2B7EC643" wp14:editId="3988B9E7">
            <wp:extent cx="4572000" cy="1715884"/>
            <wp:effectExtent l="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388" cy="1716030"/>
                    </a:xfrm>
                    <a:prstGeom prst="rect">
                      <a:avLst/>
                    </a:prstGeom>
                    <a:noFill/>
                    <a:ln>
                      <a:noFill/>
                    </a:ln>
                  </pic:spPr>
                </pic:pic>
              </a:graphicData>
            </a:graphic>
          </wp:inline>
        </w:drawing>
      </w:r>
    </w:p>
    <w:p w14:paraId="724CBF3F" w14:textId="77777777" w:rsidR="00FA6F3B" w:rsidRDefault="00FA6F3B" w:rsidP="00FA6F3B">
      <w:pPr>
        <w:jc w:val="center"/>
        <w:rPr>
          <w:sz w:val="21"/>
          <w:szCs w:val="21"/>
        </w:rPr>
      </w:pPr>
      <w:r>
        <w:rPr>
          <w:rFonts w:hint="eastAsia"/>
          <w:sz w:val="21"/>
          <w:szCs w:val="21"/>
        </w:rPr>
        <w:t>图5-x 高斯模型拟合图</w:t>
      </w:r>
    </w:p>
    <w:p w14:paraId="0551C1F6" w14:textId="77777777" w:rsidR="00FA6F3B" w:rsidRDefault="00FA6F3B" w:rsidP="00FA6F3B">
      <w:r>
        <w:rPr>
          <w:rFonts w:hint="eastAsia"/>
        </w:rPr>
        <w:t>然后利用#23号波束获得相位值确定标签可能在的区域组合。其具体策是利用相位的理论值和实际值比较，确定一个阈值区间，将满足条件的位置均视为可能区域。也就是</w:t>
      </w:r>
      <m:oMath>
        <m:r>
          <w:rPr>
            <w:rFonts w:ascii="Cambria Math" w:hAnsi="Cambria Math"/>
          </w:rPr>
          <m:t>abs(</m:t>
        </m:r>
        <m:sSub>
          <m:sSubPr>
            <m:ctrlPr>
              <w:rPr>
                <w:rFonts w:ascii="Cambria Math" w:hAnsi="Cambria Math"/>
                <w:i/>
              </w:rPr>
            </m:ctrlPr>
          </m:sSubPr>
          <m:e>
            <m:r>
              <w:rPr>
                <w:rFonts w:ascii="Cambria Math" w:hAnsi="Cambria Math"/>
              </w:rPr>
              <m:t>φ</m:t>
            </m:r>
          </m:e>
          <m:sub>
            <m:r>
              <w:rPr>
                <w:rFonts w:ascii="Cambria Math" w:hAnsi="Cambria Math"/>
              </w:rPr>
              <m:t>truth</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theory</m:t>
            </m:r>
          </m:sub>
        </m:sSub>
        <m:r>
          <w:rPr>
            <w:rFonts w:ascii="Cambria Math" w:hAnsi="Cambria Math"/>
          </w:rPr>
          <m:t>)&lt;</m:t>
        </m:r>
        <m:r>
          <w:rPr>
            <w:rFonts w:ascii="Cambria Math" w:hAnsi="Cambria Math" w:cs="STIXGeneral-Regular"/>
          </w:rPr>
          <m:t>threshhold</m:t>
        </m:r>
      </m:oMath>
      <w:r>
        <w:rPr>
          <w:rFonts w:hint="eastAsia"/>
        </w:rPr>
        <w:t>。在本次实验中将</w:t>
      </w:r>
      <m:oMath>
        <m:r>
          <w:rPr>
            <w:rFonts w:ascii="Cambria Math" w:hAnsi="Cambria Math" w:cs="STIXGeneral-Regular"/>
          </w:rPr>
          <m:t>threshhold</m:t>
        </m:r>
      </m:oMath>
      <w:r>
        <w:rPr>
          <w:rFonts w:hint="eastAsia"/>
        </w:rPr>
        <w:t>设置为0.5。如下图5-x所示，其中红色区域为标签可能位置。</w:t>
      </w:r>
    </w:p>
    <w:p w14:paraId="2C8AA767" w14:textId="77777777" w:rsidR="00FA6F3B" w:rsidRDefault="00FA6F3B" w:rsidP="00FA6F3B">
      <w:pPr>
        <w:jc w:val="center"/>
      </w:pPr>
      <w:r>
        <w:rPr>
          <w:noProof/>
        </w:rPr>
        <w:drawing>
          <wp:inline distT="0" distB="0" distL="0" distR="0" wp14:anchorId="4D50AA49" wp14:editId="2AA1846B">
            <wp:extent cx="2658998" cy="2275840"/>
            <wp:effectExtent l="0" t="0" r="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947" cy="2276652"/>
                    </a:xfrm>
                    <a:prstGeom prst="rect">
                      <a:avLst/>
                    </a:prstGeom>
                    <a:noFill/>
                    <a:ln>
                      <a:noFill/>
                    </a:ln>
                  </pic:spPr>
                </pic:pic>
              </a:graphicData>
            </a:graphic>
          </wp:inline>
        </w:drawing>
      </w:r>
    </w:p>
    <w:p w14:paraId="5E44D443" w14:textId="77777777" w:rsidR="00FA6F3B" w:rsidRDefault="00FA6F3B" w:rsidP="00FA6F3B">
      <w:pPr>
        <w:jc w:val="center"/>
        <w:rPr>
          <w:sz w:val="21"/>
          <w:szCs w:val="21"/>
        </w:rPr>
      </w:pPr>
      <w:r w:rsidRPr="008635E7">
        <w:rPr>
          <w:rFonts w:hint="eastAsia"/>
          <w:sz w:val="21"/>
          <w:szCs w:val="21"/>
        </w:rPr>
        <w:t xml:space="preserve">图5-x </w:t>
      </w:r>
      <w:r>
        <w:rPr>
          <w:rFonts w:hint="eastAsia"/>
          <w:sz w:val="21"/>
          <w:szCs w:val="21"/>
        </w:rPr>
        <w:t>相位预测图</w:t>
      </w:r>
    </w:p>
    <w:p w14:paraId="118FF0E0" w14:textId="77777777" w:rsidR="00FA6F3B" w:rsidRDefault="00FA6F3B" w:rsidP="00FA6F3B">
      <w:r>
        <w:rPr>
          <w:rFonts w:hint="eastAsia"/>
        </w:rPr>
        <w:t>最后综合RSSI和相位的定位结果，可以得到一个更小的可能区域，如下图5-x所示，其中白线内区域即为标签可能的位置区域。其与标签真实位置的误差在3.6cm~18.2cm。</w:t>
      </w:r>
    </w:p>
    <w:p w14:paraId="5A186F61" w14:textId="77777777" w:rsidR="00FA6F3B" w:rsidRDefault="00FA6F3B" w:rsidP="00FA6F3B">
      <w:pPr>
        <w:jc w:val="center"/>
      </w:pPr>
      <w:r>
        <w:rPr>
          <w:noProof/>
        </w:rPr>
        <w:lastRenderedPageBreak/>
        <w:drawing>
          <wp:inline distT="0" distB="0" distL="0" distR="0" wp14:anchorId="1161C4CE" wp14:editId="6EC7D4B2">
            <wp:extent cx="2743200" cy="2058265"/>
            <wp:effectExtent l="0" t="0" r="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713" cy="2058650"/>
                    </a:xfrm>
                    <a:prstGeom prst="rect">
                      <a:avLst/>
                    </a:prstGeom>
                    <a:noFill/>
                    <a:ln>
                      <a:noFill/>
                    </a:ln>
                  </pic:spPr>
                </pic:pic>
              </a:graphicData>
            </a:graphic>
          </wp:inline>
        </w:drawing>
      </w:r>
    </w:p>
    <w:p w14:paraId="7675CA4E" w14:textId="77777777" w:rsidR="00FA6F3B" w:rsidRDefault="00FA6F3B" w:rsidP="00FA6F3B">
      <w:pPr>
        <w:jc w:val="center"/>
        <w:rPr>
          <w:sz w:val="21"/>
          <w:szCs w:val="21"/>
        </w:rPr>
      </w:pPr>
      <w:r>
        <w:rPr>
          <w:rFonts w:hint="eastAsia"/>
          <w:sz w:val="21"/>
          <w:szCs w:val="21"/>
        </w:rPr>
        <w:t>图5-x 综合定位结果示意图</w:t>
      </w:r>
    </w:p>
    <w:p w14:paraId="1FDF0C06" w14:textId="77777777" w:rsidR="00FA6F3B" w:rsidRDefault="00FA6F3B" w:rsidP="00FA6F3B">
      <w:r>
        <w:rPr>
          <w:rFonts w:hint="eastAsia"/>
        </w:rPr>
        <w:t>通过实验结果可以发现，多波束天线只能给出一个位置的区域范围，而无法给出一个定位结果。这其实也是因为多波束天线相位的一致性导致的，使得多个波束的相位值只有一个物理意义，这样便产生了多解性，也对多波束的使用产生了一定的浪费。</w:t>
      </w:r>
    </w:p>
    <w:p w14:paraId="3F982FD4" w14:textId="5EDBD9E7" w:rsidR="00A24D5C" w:rsidRPr="00A24D5C" w:rsidRDefault="00FA6F3B" w:rsidP="00715620">
      <w:pPr>
        <w:rPr>
          <w:rFonts w:hint="eastAsia"/>
        </w:rPr>
      </w:pPr>
      <w:r>
        <w:rPr>
          <w:rFonts w:hint="eastAsia"/>
        </w:rPr>
        <w:t>由于</w:t>
      </w:r>
      <w:proofErr w:type="spellStart"/>
      <w:r>
        <w:rPr>
          <w:rFonts w:hint="eastAsia"/>
        </w:rPr>
        <w:t>xArray</w:t>
      </w:r>
      <w:proofErr w:type="spellEnd"/>
      <w:r>
        <w:rPr>
          <w:rFonts w:hint="eastAsia"/>
        </w:rPr>
        <w:t>物理硬件的黑盒，基于其的实验只能进展到这一步，如果能够知道更多的硬件知识，可能会有更多的进展。</w:t>
      </w:r>
    </w:p>
    <w:p w14:paraId="10B39948" w14:textId="7566CC89" w:rsidR="0053650C" w:rsidRDefault="0053650C" w:rsidP="00442291">
      <w:pPr>
        <w:pStyle w:val="2"/>
      </w:pPr>
      <w:bookmarkStart w:id="51" w:name="_Toc388194481"/>
      <w:r>
        <w:rPr>
          <w:rFonts w:hint="eastAsia"/>
        </w:rPr>
        <w:t>本章小结</w:t>
      </w:r>
      <w:bookmarkEnd w:id="51"/>
    </w:p>
    <w:p w14:paraId="282BE9C1" w14:textId="5F0A5BEB" w:rsidR="00322271" w:rsidRDefault="00FB47F5" w:rsidP="00FA6F3B">
      <w:pPr>
        <w:rPr>
          <w:rFonts w:hint="eastAsia"/>
        </w:rPr>
      </w:pPr>
      <w:r>
        <w:rPr>
          <w:rFonts w:hint="eastAsia"/>
        </w:rPr>
        <w:t>本章</w:t>
      </w:r>
      <w:r w:rsidR="00442291">
        <w:rPr>
          <w:rFonts w:hint="eastAsia"/>
        </w:rPr>
        <w:t>提出的绝对定位机制基于多波束天线，首先利用多波束天线在扫描时能量分布不同的特点，利用二维高斯函数对不同波束的RSSI值进行拟合，从而获得目标标签的粗略定位结果。然后根据波束相位的统一性的特点，通过拟合一个波束的相位-距离的线性关系，从而得到目标标签的可能位置。最后结合RSSI的粗略定位结果对可能位置进行约束，从而得到目标标签的实际位置。</w:t>
      </w:r>
      <w:r w:rsidR="000431C5">
        <w:br w:type="page"/>
      </w:r>
      <w:bookmarkStart w:id="52" w:name="_Toc481322487"/>
      <w:bookmarkStart w:id="53" w:name="_Toc481322488"/>
      <w:bookmarkStart w:id="54" w:name="_Toc481322491"/>
      <w:bookmarkEnd w:id="52"/>
      <w:bookmarkEnd w:id="53"/>
      <w:bookmarkEnd w:id="54"/>
    </w:p>
    <w:p w14:paraId="16011671" w14:textId="77777777" w:rsidR="005330C9" w:rsidRDefault="005330C9" w:rsidP="00904975">
      <w:pPr>
        <w:pStyle w:val="10"/>
      </w:pPr>
      <w:bookmarkStart w:id="55" w:name="_Toc388194482"/>
      <w:r>
        <w:rPr>
          <w:rFonts w:hint="eastAsia"/>
        </w:rPr>
        <w:lastRenderedPageBreak/>
        <w:t>总结与展望</w:t>
      </w:r>
      <w:bookmarkEnd w:id="55"/>
    </w:p>
    <w:p w14:paraId="42C6A001" w14:textId="77777777" w:rsidR="005330C9" w:rsidRDefault="005330C9" w:rsidP="008026E3">
      <w:pPr>
        <w:pStyle w:val="2"/>
      </w:pPr>
      <w:bookmarkStart w:id="56" w:name="_Toc388194483"/>
      <w:r>
        <w:rPr>
          <w:rFonts w:hint="eastAsia"/>
        </w:rPr>
        <w:t>总结</w:t>
      </w:r>
      <w:bookmarkEnd w:id="56"/>
    </w:p>
    <w:p w14:paraId="5B843040" w14:textId="77777777" w:rsidR="00D1258A" w:rsidRDefault="00907631" w:rsidP="0073670D">
      <w:pPr>
        <w:rPr>
          <w:rFonts w:hint="eastAsia"/>
        </w:rPr>
      </w:pPr>
      <w:r>
        <w:rPr>
          <w:rFonts w:hint="eastAsia"/>
        </w:rPr>
        <w:t>本文</w:t>
      </w:r>
      <w:r w:rsidR="00E47CED">
        <w:rPr>
          <w:rFonts w:hint="eastAsia"/>
        </w:rPr>
        <w:t>基于RFID系统</w:t>
      </w:r>
      <w:r w:rsidR="001A0DAD">
        <w:rPr>
          <w:rFonts w:hint="eastAsia"/>
        </w:rPr>
        <w:t>对定位机制进行研究</w:t>
      </w:r>
      <w:r w:rsidR="00C25027">
        <w:rPr>
          <w:rFonts w:hint="eastAsia"/>
        </w:rPr>
        <w:t>，</w:t>
      </w:r>
      <w:r w:rsidR="0073670D">
        <w:rPr>
          <w:rFonts w:hint="eastAsia"/>
        </w:rPr>
        <w:t>完整的给出了相对定位和绝对定位的策略和模型，并分别应用于积木检错和室内物体定位两个实际场景中。</w:t>
      </w:r>
    </w:p>
    <w:p w14:paraId="0148AB6C" w14:textId="77777777" w:rsidR="00D277A0" w:rsidRDefault="00786DFD" w:rsidP="0073670D">
      <w:pPr>
        <w:rPr>
          <w:rFonts w:hint="eastAsia"/>
        </w:rPr>
      </w:pPr>
      <w:r>
        <w:rPr>
          <w:rFonts w:hint="eastAsia"/>
        </w:rPr>
        <w:t>相对定位主要利用阅读率和RSSI值进行建模，并且使用标签阵列的模型，其以积木扫描检错</w:t>
      </w:r>
      <w:r w:rsidR="00763DF5">
        <w:rPr>
          <w:rFonts w:hint="eastAsia"/>
        </w:rPr>
        <w:t>为探究实例，</w:t>
      </w:r>
      <w:r w:rsidR="0077547F">
        <w:rPr>
          <w:rFonts w:hint="eastAsia"/>
        </w:rPr>
        <w:t>提出了普适的定位方案和针对特定形态积木的特化方案。</w:t>
      </w:r>
    </w:p>
    <w:p w14:paraId="58F50D9E" w14:textId="5BE4F86B" w:rsidR="00C0762D" w:rsidRDefault="00D722A0" w:rsidP="0073670D">
      <w:pPr>
        <w:rPr>
          <w:rFonts w:hint="eastAsia"/>
        </w:rPr>
      </w:pPr>
      <w:r>
        <w:rPr>
          <w:rFonts w:hint="eastAsia"/>
        </w:rPr>
        <w:t>绝对定位</w:t>
      </w:r>
      <w:r w:rsidR="00CC3D42">
        <w:rPr>
          <w:rFonts w:hint="eastAsia"/>
        </w:rPr>
        <w:t>方法不同于现有的方案，</w:t>
      </w:r>
      <w:r w:rsidR="001C357A">
        <w:rPr>
          <w:rFonts w:hint="eastAsia"/>
        </w:rPr>
        <w:t>其</w:t>
      </w:r>
      <w:r w:rsidR="00CC3D42">
        <w:rPr>
          <w:rFonts w:hint="eastAsia"/>
        </w:rPr>
        <w:t>基于多波束天线，</w:t>
      </w:r>
      <w:r w:rsidR="000A19EB">
        <w:rPr>
          <w:rFonts w:hint="eastAsia"/>
        </w:rPr>
        <w:t>首先利用二维高斯模型拟合RSSI值得到目标标签的大致范围，再结合相位</w:t>
      </w:r>
      <w:r w:rsidR="00D11F01">
        <w:rPr>
          <w:rFonts w:hint="eastAsia"/>
        </w:rPr>
        <w:t>信息</w:t>
      </w:r>
      <w:r w:rsidR="000A19EB">
        <w:rPr>
          <w:rFonts w:hint="eastAsia"/>
        </w:rPr>
        <w:t>得到的一系列可能范围</w:t>
      </w:r>
      <w:r w:rsidR="0087673E">
        <w:rPr>
          <w:rFonts w:hint="eastAsia"/>
        </w:rPr>
        <w:t>，</w:t>
      </w:r>
      <w:r w:rsidR="000A19EB">
        <w:rPr>
          <w:rFonts w:hint="eastAsia"/>
        </w:rPr>
        <w:t>最终给出一个可能性最大的区域。</w:t>
      </w:r>
    </w:p>
    <w:p w14:paraId="4C185CA3" w14:textId="77777777" w:rsidR="00D917F8" w:rsidRDefault="005330C9" w:rsidP="00033975">
      <w:pPr>
        <w:pStyle w:val="2"/>
      </w:pPr>
      <w:bookmarkStart w:id="57" w:name="_Toc388194484"/>
      <w:r>
        <w:rPr>
          <w:rFonts w:hint="eastAsia"/>
        </w:rPr>
        <w:t>展望</w:t>
      </w:r>
      <w:bookmarkEnd w:id="57"/>
    </w:p>
    <w:p w14:paraId="17A62364" w14:textId="1E8BC755" w:rsidR="009D5B98" w:rsidRDefault="009D5B98" w:rsidP="00D917F8">
      <w:pPr>
        <w:rPr>
          <w:rFonts w:hint="eastAsia"/>
        </w:rPr>
      </w:pPr>
      <w:r>
        <w:rPr>
          <w:rFonts w:hint="eastAsia"/>
        </w:rPr>
        <w:t>室内定位领域的研究会越来越深，越来越广，随着</w:t>
      </w:r>
      <w:r w:rsidR="00431D9F">
        <w:rPr>
          <w:rFonts w:hint="eastAsia"/>
        </w:rPr>
        <w:t>位置</w:t>
      </w:r>
      <w:r>
        <w:rPr>
          <w:rFonts w:hint="eastAsia"/>
        </w:rPr>
        <w:t>服务的需求愈加强烈</w:t>
      </w:r>
      <w:r w:rsidR="00431D9F">
        <w:rPr>
          <w:rFonts w:hint="eastAsia"/>
        </w:rPr>
        <w:t>，</w:t>
      </w:r>
      <w:r w:rsidR="00640E9C">
        <w:rPr>
          <w:rFonts w:hint="eastAsia"/>
        </w:rPr>
        <w:t>室内定位工作也将不断涌现。</w:t>
      </w:r>
      <w:r w:rsidR="008E2D2F">
        <w:rPr>
          <w:rFonts w:hint="eastAsia"/>
        </w:rPr>
        <w:t>基于射频信号的定位机制</w:t>
      </w:r>
      <w:r w:rsidR="00C83C60">
        <w:rPr>
          <w:rFonts w:hint="eastAsia"/>
        </w:rPr>
        <w:t>已被广泛应用到</w:t>
      </w:r>
      <w:r w:rsidR="009150F1">
        <w:rPr>
          <w:rFonts w:hint="eastAsia"/>
        </w:rPr>
        <w:t>仓储货物定位、</w:t>
      </w:r>
      <w:r w:rsidR="002A0651">
        <w:rPr>
          <w:rFonts w:hint="eastAsia"/>
        </w:rPr>
        <w:t>超市商品追踪等实际场景中</w:t>
      </w:r>
      <w:r w:rsidR="00A9077E">
        <w:rPr>
          <w:rFonts w:hint="eastAsia"/>
        </w:rPr>
        <w:t>。</w:t>
      </w:r>
      <w:r w:rsidR="00E726B4">
        <w:rPr>
          <w:rFonts w:hint="eastAsia"/>
        </w:rPr>
        <w:t>目前对基于RFID系统的定位要求也越来越高，例如细化定位精度、增加对不同环境的鲁棒性等。</w:t>
      </w:r>
    </w:p>
    <w:p w14:paraId="5D0DCA54" w14:textId="3FEA9433" w:rsidR="00D917F8" w:rsidRPr="009D43C0" w:rsidRDefault="00033975" w:rsidP="00D917F8">
      <w:pPr>
        <w:rPr>
          <w:rFonts w:hint="eastAsia"/>
        </w:rPr>
      </w:pPr>
      <w:r>
        <w:rPr>
          <w:rFonts w:hint="eastAsia"/>
        </w:rPr>
        <w:t>本文工作是一个基础性的探究工作</w:t>
      </w:r>
      <w:r w:rsidR="00967BAF">
        <w:rPr>
          <w:rFonts w:hint="eastAsia"/>
        </w:rPr>
        <w:t>，分别就相对定位和绝对定位</w:t>
      </w:r>
      <w:r w:rsidR="0040634E">
        <w:rPr>
          <w:rFonts w:hint="eastAsia"/>
        </w:rPr>
        <w:t>两个</w:t>
      </w:r>
      <w:r w:rsidR="006B5751">
        <w:rPr>
          <w:rFonts w:hint="eastAsia"/>
        </w:rPr>
        <w:t>方面提出对应的</w:t>
      </w:r>
      <w:r w:rsidR="001E485C">
        <w:rPr>
          <w:rFonts w:hint="eastAsia"/>
        </w:rPr>
        <w:t>完整的</w:t>
      </w:r>
      <w:r w:rsidR="006B5751">
        <w:rPr>
          <w:rFonts w:hint="eastAsia"/>
        </w:rPr>
        <w:t>定位模型和策略</w:t>
      </w:r>
      <w:r w:rsidR="00F17E77">
        <w:rPr>
          <w:rFonts w:hint="eastAsia"/>
        </w:rPr>
        <w:t>，并分别在积木扫描检错和室内物体定位这两个实际场景中进行应用</w:t>
      </w:r>
      <w:r w:rsidR="00DF5656">
        <w:rPr>
          <w:rFonts w:hint="eastAsia"/>
        </w:rPr>
        <w:t>。</w:t>
      </w:r>
      <w:r w:rsidR="00F91D38">
        <w:rPr>
          <w:rFonts w:hint="eastAsia"/>
        </w:rPr>
        <w:t>但</w:t>
      </w:r>
      <w:r w:rsidR="00B456C9">
        <w:rPr>
          <w:rFonts w:hint="eastAsia"/>
        </w:rPr>
        <w:t>工作</w:t>
      </w:r>
      <w:r w:rsidR="001740A8">
        <w:rPr>
          <w:rFonts w:hint="eastAsia"/>
        </w:rPr>
        <w:t>中</w:t>
      </w:r>
      <w:r>
        <w:rPr>
          <w:rFonts w:hint="eastAsia"/>
        </w:rPr>
        <w:t>仍存在若干不足，</w:t>
      </w:r>
      <w:r w:rsidR="00197D8B">
        <w:rPr>
          <w:rFonts w:hint="eastAsia"/>
        </w:rPr>
        <w:t>例如在复杂多径环境下鲁棒性不够</w:t>
      </w:r>
      <w:r w:rsidR="00B03D0A">
        <w:rPr>
          <w:rFonts w:hint="eastAsia"/>
        </w:rPr>
        <w:t>、</w:t>
      </w:r>
      <w:r w:rsidR="00197D8B" w:rsidRPr="009D43C0">
        <w:t xml:space="preserve"> </w:t>
      </w:r>
      <w:r w:rsidR="00C67D7E">
        <w:rPr>
          <w:rFonts w:hint="eastAsia"/>
        </w:rPr>
        <w:t>天线扫描需要与标签保持较近的距离</w:t>
      </w:r>
      <w:r w:rsidR="001E1C1F">
        <w:rPr>
          <w:rFonts w:hint="eastAsia"/>
        </w:rPr>
        <w:t>、线性极化标签旋转角度对信号的影响</w:t>
      </w:r>
      <w:r w:rsidR="00C67D7E">
        <w:rPr>
          <w:rFonts w:hint="eastAsia"/>
        </w:rPr>
        <w:t>等</w:t>
      </w:r>
      <w:r w:rsidR="00E56477">
        <w:rPr>
          <w:rFonts w:hint="eastAsia"/>
        </w:rPr>
        <w:t>。</w:t>
      </w:r>
    </w:p>
    <w:p w14:paraId="7517E1A3" w14:textId="771552B6" w:rsidR="005330C9" w:rsidRPr="00D917F8" w:rsidRDefault="00F91D38" w:rsidP="005330C9">
      <w:r>
        <w:rPr>
          <w:rFonts w:hint="eastAsia"/>
        </w:rPr>
        <w:t>相信未来对</w:t>
      </w:r>
      <w:r w:rsidR="003F2812">
        <w:rPr>
          <w:rFonts w:hint="eastAsia"/>
        </w:rPr>
        <w:t>基于RFID系统的定位机制</w:t>
      </w:r>
      <w:r w:rsidR="0025207B">
        <w:rPr>
          <w:rFonts w:hint="eastAsia"/>
        </w:rPr>
        <w:t>的研究</w:t>
      </w:r>
      <w:r w:rsidR="003F2812">
        <w:rPr>
          <w:rFonts w:hint="eastAsia"/>
        </w:rPr>
        <w:t>会更加</w:t>
      </w:r>
      <w:r w:rsidR="00BB6C0D">
        <w:rPr>
          <w:rFonts w:hint="eastAsia"/>
        </w:rPr>
        <w:t>深入和</w:t>
      </w:r>
      <w:r w:rsidR="003F2812">
        <w:rPr>
          <w:rFonts w:hint="eastAsia"/>
        </w:rPr>
        <w:t>成熟，能够</w:t>
      </w:r>
      <w:r w:rsidR="008005A9">
        <w:rPr>
          <w:rFonts w:hint="eastAsia"/>
        </w:rPr>
        <w:t>突破</w:t>
      </w:r>
      <w:r w:rsidR="009C0620">
        <w:rPr>
          <w:rFonts w:hint="eastAsia"/>
        </w:rPr>
        <w:t>现阶段</w:t>
      </w:r>
      <w:r w:rsidR="008005A9">
        <w:rPr>
          <w:rFonts w:hint="eastAsia"/>
        </w:rPr>
        <w:t>的诸多瓶颈</w:t>
      </w:r>
      <w:r>
        <w:rPr>
          <w:rFonts w:hint="eastAsia"/>
        </w:rPr>
        <w:t>！</w:t>
      </w:r>
    </w:p>
    <w:p w14:paraId="30382459" w14:textId="77777777" w:rsidR="005330C9" w:rsidRDefault="005330C9">
      <w:pPr>
        <w:widowControl/>
        <w:spacing w:line="240" w:lineRule="auto"/>
        <w:ind w:firstLine="0"/>
        <w:jc w:val="left"/>
      </w:pPr>
      <w:r>
        <w:br w:type="page"/>
      </w:r>
    </w:p>
    <w:p w14:paraId="74D7472A" w14:textId="77777777" w:rsidR="00530B71" w:rsidRDefault="00530B71" w:rsidP="00904975">
      <w:pPr>
        <w:pStyle w:val="ac"/>
      </w:pPr>
      <w:bookmarkStart w:id="58" w:name="_Toc388194485"/>
      <w:r>
        <w:rPr>
          <w:rFonts w:hint="eastAsia"/>
        </w:rPr>
        <w:lastRenderedPageBreak/>
        <w:t>参考</w:t>
      </w:r>
      <w:r>
        <w:t>文献</w:t>
      </w:r>
      <w:bookmarkEnd w:id="58"/>
    </w:p>
    <w:p w14:paraId="01D2187D" w14:textId="77777777" w:rsidR="007C30C9" w:rsidRDefault="007C30C9" w:rsidP="00754434">
      <w:pPr>
        <w:pStyle w:val="af"/>
        <w:numPr>
          <w:ilvl w:val="0"/>
          <w:numId w:val="3"/>
        </w:numPr>
        <w:wordWrap w:val="0"/>
        <w:ind w:firstLineChars="0"/>
      </w:pPr>
      <w:r w:rsidRPr="007C30C9">
        <w:t>Clymer M, Graves G. New approaches in magnetic sensing for tracking devices[C]//IS&amp;T/SPIE 1994 International Symposium on Electronic Imaging: Science and Technology. International Society for Optics and Photonics, 1994: 288-296.</w:t>
      </w:r>
    </w:p>
    <w:p w14:paraId="74021B32" w14:textId="77777777" w:rsidR="00433B60" w:rsidRDefault="00433B60" w:rsidP="00754434">
      <w:pPr>
        <w:pStyle w:val="af"/>
        <w:numPr>
          <w:ilvl w:val="0"/>
          <w:numId w:val="3"/>
        </w:numPr>
        <w:wordWrap w:val="0"/>
        <w:ind w:firstLineChars="0"/>
      </w:pPr>
      <w:r w:rsidRPr="00433B60">
        <w:t xml:space="preserve">Hu C, </w:t>
      </w:r>
      <w:proofErr w:type="spellStart"/>
      <w:r w:rsidRPr="00433B60">
        <w:t>Meng</w:t>
      </w:r>
      <w:proofErr w:type="spellEnd"/>
      <w:r w:rsidRPr="00433B60">
        <w:t xml:space="preserve"> M Q H, </w:t>
      </w:r>
      <w:proofErr w:type="spellStart"/>
      <w:r w:rsidRPr="00433B60">
        <w:t>Mandal</w:t>
      </w:r>
      <w:proofErr w:type="spellEnd"/>
      <w:r w:rsidRPr="00433B60">
        <w:t xml:space="preserve"> M, et al. 3-axis magnetic sensor array system for tracking magnet's position and orientation[C]//Intelligent Control and Automation, 2006. WCICA 2006. The Sixth World Congress on. IEEE, 2006, 2: 5304-5308.</w:t>
      </w:r>
    </w:p>
    <w:p w14:paraId="0FDA3851" w14:textId="77777777" w:rsidR="00A50B73" w:rsidRDefault="00A50B73" w:rsidP="00754434">
      <w:pPr>
        <w:pStyle w:val="af"/>
        <w:numPr>
          <w:ilvl w:val="0"/>
          <w:numId w:val="3"/>
        </w:numPr>
        <w:wordWrap w:val="0"/>
        <w:ind w:firstLineChars="0"/>
      </w:pPr>
      <w:proofErr w:type="spellStart"/>
      <w:r w:rsidRPr="00A50B73">
        <w:t>Gebhart</w:t>
      </w:r>
      <w:proofErr w:type="spellEnd"/>
      <w:r w:rsidRPr="00A50B73">
        <w:t xml:space="preserve"> S C, Galloway </w:t>
      </w:r>
      <w:proofErr w:type="spellStart"/>
      <w:r w:rsidRPr="00A50B73">
        <w:t>Jr</w:t>
      </w:r>
      <w:proofErr w:type="spellEnd"/>
      <w:r w:rsidRPr="00A50B73">
        <w:t xml:space="preserve"> R L, Jansen E D. Optical tracking of the three-dimensional position of an ablative focused laser beam[C]//Biomedical Optics 2003. International Society for Optics and Photonics, 2003: 225-234.</w:t>
      </w:r>
    </w:p>
    <w:p w14:paraId="7AA6CE91" w14:textId="400291B4" w:rsidR="00C4017E" w:rsidRDefault="00485828" w:rsidP="008F705C">
      <w:pPr>
        <w:pStyle w:val="af"/>
        <w:numPr>
          <w:ilvl w:val="0"/>
          <w:numId w:val="3"/>
        </w:numPr>
        <w:ind w:firstLineChars="0"/>
      </w:pPr>
      <w:r>
        <w:rPr>
          <w:rFonts w:hint="eastAsia"/>
        </w:rPr>
        <w:t xml:space="preserve">L. </w:t>
      </w:r>
      <w:proofErr w:type="spellStart"/>
      <w:r>
        <w:rPr>
          <w:rFonts w:hint="eastAsia"/>
        </w:rPr>
        <w:t>Shangguan</w:t>
      </w:r>
      <w:proofErr w:type="spellEnd"/>
      <w:r>
        <w:rPr>
          <w:rFonts w:hint="eastAsia"/>
        </w:rPr>
        <w:t>, Z. Yang, A. X. Liu, Z. Zhou and Y. Liu, STPP: Spatial-Temporal Phase Profiling-Based Method for Relative RFID Tag Localization, in IEEE/ACM Transactions on Networking (</w:t>
      </w:r>
      <w:proofErr w:type="spellStart"/>
      <w:r>
        <w:rPr>
          <w:rFonts w:hint="eastAsia"/>
        </w:rPr>
        <w:t>ToN</w:t>
      </w:r>
      <w:proofErr w:type="spellEnd"/>
      <w:r>
        <w:rPr>
          <w:rFonts w:hint="eastAsia"/>
        </w:rPr>
        <w:t>), vol. 25, no. 1, pp. 596-609, 2017</w:t>
      </w:r>
      <w:r w:rsidR="008F705C">
        <w:rPr>
          <w:rFonts w:hint="eastAsia"/>
        </w:rPr>
        <w:t>.</w:t>
      </w:r>
    </w:p>
    <w:p w14:paraId="5B9387C7" w14:textId="75E72851" w:rsidR="008F705C" w:rsidRDefault="008F705C" w:rsidP="008F705C">
      <w:pPr>
        <w:pStyle w:val="af"/>
        <w:numPr>
          <w:ilvl w:val="0"/>
          <w:numId w:val="3"/>
        </w:numPr>
        <w:ind w:firstLineChars="0"/>
      </w:pPr>
      <w:r>
        <w:rPr>
          <w:rFonts w:hint="eastAsia"/>
        </w:rPr>
        <w:t xml:space="preserve">J. Wang and </w:t>
      </w:r>
      <w:proofErr w:type="spellStart"/>
      <w:r>
        <w:rPr>
          <w:rFonts w:hint="eastAsia"/>
        </w:rPr>
        <w:t>D.Katabi</w:t>
      </w:r>
      <w:proofErr w:type="spellEnd"/>
      <w:r>
        <w:rPr>
          <w:rFonts w:hint="eastAsia"/>
        </w:rPr>
        <w:t xml:space="preserve">, Dude, </w:t>
      </w:r>
      <w:r>
        <w:t>where’s</w:t>
      </w:r>
      <w:r>
        <w:rPr>
          <w:rFonts w:hint="eastAsia"/>
        </w:rPr>
        <w:t xml:space="preserve"> my card</w:t>
      </w:r>
      <w:proofErr w:type="gramStart"/>
      <w:r>
        <w:rPr>
          <w:rFonts w:hint="eastAsia"/>
        </w:rPr>
        <w:t>?:</w:t>
      </w:r>
      <w:proofErr w:type="gramEnd"/>
      <w:r>
        <w:rPr>
          <w:rFonts w:hint="eastAsia"/>
        </w:rPr>
        <w:t xml:space="preserve"> RFID Positioning That Works with Multipath and Non-Line of Sight, in Proc. </w:t>
      </w:r>
      <w:r>
        <w:t>of</w:t>
      </w:r>
      <w:r>
        <w:rPr>
          <w:rFonts w:hint="eastAsia"/>
        </w:rPr>
        <w:t xml:space="preserve"> ACM SIGCOMM, 2013.</w:t>
      </w:r>
    </w:p>
    <w:p w14:paraId="6C4F8BC8" w14:textId="3528FFD1" w:rsidR="00A905F3" w:rsidRDefault="005C3738" w:rsidP="00A905F3">
      <w:pPr>
        <w:pStyle w:val="af"/>
        <w:numPr>
          <w:ilvl w:val="0"/>
          <w:numId w:val="3"/>
        </w:numPr>
        <w:ind w:firstLineChars="0"/>
      </w:pPr>
      <w:r>
        <w:t>L</w:t>
      </w:r>
      <w:r>
        <w:rPr>
          <w:rFonts w:hint="eastAsia"/>
        </w:rPr>
        <w:t xml:space="preserve">. Yang, </w:t>
      </w:r>
      <w:proofErr w:type="spellStart"/>
      <w:r>
        <w:rPr>
          <w:rFonts w:hint="eastAsia"/>
        </w:rPr>
        <w:t>Y.Chen</w:t>
      </w:r>
      <w:proofErr w:type="spellEnd"/>
      <w:r>
        <w:rPr>
          <w:rFonts w:hint="eastAsia"/>
        </w:rPr>
        <w:t xml:space="preserve">, X. Li, C. Xiao, M. Li, and Y. Liu, </w:t>
      </w:r>
      <w:proofErr w:type="spellStart"/>
      <w:r>
        <w:rPr>
          <w:rFonts w:hint="eastAsia"/>
        </w:rPr>
        <w:t>Tagoram</w:t>
      </w:r>
      <w:proofErr w:type="spellEnd"/>
      <w:r>
        <w:rPr>
          <w:rFonts w:hint="eastAsia"/>
        </w:rPr>
        <w:t>: Real-time Tracking of Mobile RFID Tags to High Precision Using COTS Devices, in Proc. of ACM MOBICOM, 2014.</w:t>
      </w:r>
    </w:p>
    <w:p w14:paraId="42B26248" w14:textId="77777777" w:rsidR="00F30456" w:rsidRDefault="00F30456" w:rsidP="00F30456">
      <w:pPr>
        <w:pStyle w:val="af"/>
        <w:numPr>
          <w:ilvl w:val="0"/>
          <w:numId w:val="3"/>
        </w:numPr>
        <w:ind w:firstLineChars="0"/>
      </w:pPr>
      <w:r w:rsidRPr="00F30456">
        <w:rPr>
          <w:rFonts w:hint="eastAsia"/>
        </w:rPr>
        <w:t>张家田</w:t>
      </w:r>
      <w:r w:rsidRPr="00F30456">
        <w:t>,王望,严正国.基于MEMS传感器的运动轨迹的追踪系统[J].现代电子技术,2016,(12):117-119+122.</w:t>
      </w:r>
    </w:p>
    <w:p w14:paraId="507129EA" w14:textId="69408D36" w:rsidR="0091790A" w:rsidRDefault="00715F45" w:rsidP="00DA7A3E">
      <w:pPr>
        <w:pStyle w:val="af"/>
        <w:numPr>
          <w:ilvl w:val="0"/>
          <w:numId w:val="3"/>
        </w:numPr>
        <w:wordWrap w:val="0"/>
        <w:ind w:firstLineChars="0"/>
      </w:pPr>
      <w:r>
        <w:rPr>
          <w:rFonts w:hint="eastAsia"/>
        </w:rPr>
        <w:t>陆桑璐,谢磊. 《射频识别技术——原理、协议及系统设计》</w:t>
      </w:r>
    </w:p>
    <w:p w14:paraId="194138E2" w14:textId="563E60C7" w:rsidR="00BF69A4" w:rsidRDefault="00BF69A4" w:rsidP="00DA7A3E">
      <w:pPr>
        <w:pStyle w:val="af"/>
        <w:numPr>
          <w:ilvl w:val="0"/>
          <w:numId w:val="3"/>
        </w:numPr>
        <w:wordWrap w:val="0"/>
        <w:ind w:firstLineChars="0"/>
      </w:pPr>
      <w:r>
        <w:rPr>
          <w:rFonts w:hint="eastAsia"/>
        </w:rPr>
        <w:t>韩晶. 基于RFID标签的定位原理和技术. 桂林电子科技大学，2011</w:t>
      </w:r>
    </w:p>
    <w:p w14:paraId="2061D3F8" w14:textId="77777777" w:rsidR="0091790A" w:rsidRDefault="0091790A" w:rsidP="00DA7A3E">
      <w:pPr>
        <w:pStyle w:val="af"/>
        <w:numPr>
          <w:ilvl w:val="0"/>
          <w:numId w:val="3"/>
        </w:numPr>
        <w:wordWrap w:val="0"/>
        <w:ind w:firstLineChars="0"/>
      </w:pPr>
      <w:r w:rsidRPr="00F671A6">
        <w:t>Hu S, Liu B. An Intelligent Device for Non-Restricted 3D Tracki</w:t>
      </w:r>
      <w:r w:rsidRPr="00F671A6">
        <w:lastRenderedPageBreak/>
        <w:t>ng and Drawing[C]//Computational Intelligence and Industrial Application, 2008. PACIIA'08. Pacific-Asia Workshop on. IEEE, 2008, 1: 202-206.</w:t>
      </w:r>
    </w:p>
    <w:p w14:paraId="640DA264" w14:textId="77777777" w:rsidR="00E04B4E" w:rsidRDefault="006F6BDA" w:rsidP="006F6BDA">
      <w:pPr>
        <w:pStyle w:val="af"/>
        <w:numPr>
          <w:ilvl w:val="0"/>
          <w:numId w:val="3"/>
        </w:numPr>
        <w:wordWrap w:val="0"/>
        <w:ind w:firstLineChars="0"/>
      </w:pPr>
      <w:r>
        <w:t>Google Inc. Android Developers</w:t>
      </w:r>
      <w:r w:rsidRPr="00EA1000">
        <w:t xml:space="preserve"> Sensors Overview</w:t>
      </w:r>
      <w:r>
        <w:t>.</w:t>
      </w:r>
      <w:r w:rsidRPr="006E74E7">
        <w:t>https://developer.android.com/guide/topics/sensors/sensors_overview.html</w:t>
      </w:r>
      <w:r>
        <w:t>, 2017.</w:t>
      </w:r>
    </w:p>
    <w:p w14:paraId="7A1BB33C" w14:textId="77777777" w:rsidR="00FB3D79" w:rsidRDefault="00FB3D79" w:rsidP="00FB3D79">
      <w:pPr>
        <w:pStyle w:val="af"/>
        <w:numPr>
          <w:ilvl w:val="0"/>
          <w:numId w:val="3"/>
        </w:numPr>
        <w:wordWrap w:val="0"/>
        <w:ind w:firstLineChars="0"/>
      </w:pPr>
      <w:r w:rsidRPr="00325AE6">
        <w:t xml:space="preserve">Yang Z, </w:t>
      </w:r>
      <w:proofErr w:type="spellStart"/>
      <w:r w:rsidRPr="00325AE6">
        <w:t>Shangguan</w:t>
      </w:r>
      <w:proofErr w:type="spellEnd"/>
      <w:r w:rsidRPr="00325AE6">
        <w:t xml:space="preserve"> L, </w:t>
      </w:r>
      <w:proofErr w:type="spellStart"/>
      <w:r w:rsidRPr="00325AE6">
        <w:t>Gu</w:t>
      </w:r>
      <w:proofErr w:type="spellEnd"/>
      <w:r w:rsidRPr="00325AE6">
        <w:t xml:space="preserve"> W, et al. Sherlock: Micro-environment sensing for </w:t>
      </w:r>
      <w:proofErr w:type="gramStart"/>
      <w:r w:rsidRPr="00325AE6">
        <w:t>smartphones[</w:t>
      </w:r>
      <w:proofErr w:type="gramEnd"/>
      <w:r w:rsidRPr="00325AE6">
        <w:t>J]. IEEE Transactions on Parallel and Distributed Systems, 2014, 25(12): 3295-3305.</w:t>
      </w:r>
    </w:p>
    <w:p w14:paraId="13B80DFE" w14:textId="77777777" w:rsidR="00FB3D79" w:rsidRDefault="00754434" w:rsidP="00E04B4E">
      <w:pPr>
        <w:pStyle w:val="af"/>
        <w:numPr>
          <w:ilvl w:val="0"/>
          <w:numId w:val="3"/>
        </w:numPr>
        <w:wordWrap w:val="0"/>
        <w:ind w:firstLineChars="0"/>
      </w:pPr>
      <w:r w:rsidRPr="00754434">
        <w:t xml:space="preserve">Li Q, Han Q, Sun L. Collaborative recognition of queuing behavior on mobile </w:t>
      </w:r>
      <w:proofErr w:type="gramStart"/>
      <w:r w:rsidRPr="00754434">
        <w:t>phones[</w:t>
      </w:r>
      <w:proofErr w:type="gramEnd"/>
      <w:r w:rsidRPr="00754434">
        <w:t>J]. IEEE Transactions on Mobile Computing, 2016, 15(1): 60-73.</w:t>
      </w:r>
    </w:p>
    <w:p w14:paraId="16FD933B" w14:textId="77777777" w:rsidR="00F91C9F" w:rsidRDefault="00F91C9F" w:rsidP="00647561">
      <w:pPr>
        <w:pStyle w:val="af"/>
        <w:numPr>
          <w:ilvl w:val="0"/>
          <w:numId w:val="3"/>
        </w:numPr>
        <w:ind w:firstLineChars="0"/>
      </w:pPr>
      <w:proofErr w:type="spellStart"/>
      <w:r w:rsidRPr="00F91C9F">
        <w:t>Kwapisz</w:t>
      </w:r>
      <w:proofErr w:type="spellEnd"/>
      <w:r w:rsidRPr="00F91C9F">
        <w:t xml:space="preserve"> J R, Weiss G M, Moore S A. Activity recognition using cell phone </w:t>
      </w:r>
      <w:proofErr w:type="gramStart"/>
      <w:r w:rsidRPr="00F91C9F">
        <w:t>accelerometers[</w:t>
      </w:r>
      <w:proofErr w:type="gramEnd"/>
      <w:r w:rsidRPr="00F91C9F">
        <w:t xml:space="preserve">J]. ACM </w:t>
      </w:r>
      <w:proofErr w:type="spellStart"/>
      <w:r w:rsidRPr="00F91C9F">
        <w:t>SigKDD</w:t>
      </w:r>
      <w:proofErr w:type="spellEnd"/>
      <w:r w:rsidRPr="00F91C9F">
        <w:t xml:space="preserve"> Explorations Newsletter, 2011, 12(2): 74-82.</w:t>
      </w:r>
    </w:p>
    <w:p w14:paraId="1905FCA0" w14:textId="77777777" w:rsidR="001F37FD" w:rsidRDefault="001F37FD" w:rsidP="00E04B4E">
      <w:pPr>
        <w:pStyle w:val="af"/>
        <w:numPr>
          <w:ilvl w:val="0"/>
          <w:numId w:val="3"/>
        </w:numPr>
        <w:wordWrap w:val="0"/>
        <w:ind w:firstLineChars="0"/>
      </w:pPr>
      <w:r w:rsidRPr="001F37FD">
        <w:t>Sun L, Zhang D, Li B, et al. Activity recognition on an accelerometer embedded mobile phone with varying positions and orientations[C]//International Conference on Ubiquitous Intelligence and Computing. Springer Berlin Heidelberg, 2010: 548-562.</w:t>
      </w:r>
    </w:p>
    <w:p w14:paraId="15B956D3" w14:textId="77777777" w:rsidR="00647561" w:rsidRDefault="00647561" w:rsidP="00647561">
      <w:pPr>
        <w:pStyle w:val="af"/>
        <w:numPr>
          <w:ilvl w:val="0"/>
          <w:numId w:val="3"/>
        </w:numPr>
        <w:ind w:firstLineChars="0"/>
      </w:pPr>
      <w:r w:rsidRPr="00647561">
        <w:t>Chen Z, Lin M, Chen F, et al. Unobtrusive sleep monitoring using smartphones[C]//Pervasive Computing Technologies for Healthcare (</w:t>
      </w:r>
      <w:proofErr w:type="spellStart"/>
      <w:r w:rsidRPr="00647561">
        <w:t>PervasiveHealth</w:t>
      </w:r>
      <w:proofErr w:type="spellEnd"/>
      <w:r w:rsidRPr="00647561">
        <w:t>), 2013 7th International Conference on. IEEE, 2013: 145-152.</w:t>
      </w:r>
    </w:p>
    <w:p w14:paraId="0244A82F" w14:textId="77777777" w:rsidR="00B62D69" w:rsidRDefault="00B62D69" w:rsidP="00B62D69">
      <w:pPr>
        <w:pStyle w:val="af"/>
        <w:numPr>
          <w:ilvl w:val="0"/>
          <w:numId w:val="3"/>
        </w:numPr>
        <w:wordWrap w:val="0"/>
        <w:ind w:firstLineChars="0"/>
      </w:pPr>
      <w:r w:rsidRPr="00B62D69">
        <w:t xml:space="preserve">Bo C, Zhang L, Li X Y, et al. </w:t>
      </w:r>
      <w:proofErr w:type="spellStart"/>
      <w:r w:rsidRPr="00B62D69">
        <w:t>Silentsense</w:t>
      </w:r>
      <w:proofErr w:type="spellEnd"/>
      <w:r w:rsidRPr="00B62D69">
        <w:t>: silent user identification via touch and movement behavioral biometrics[C]//Proceedings of the 19th annual international conference on Mobile computing &amp; networking. ACM, 2013: 187-190.</w:t>
      </w:r>
    </w:p>
    <w:p w14:paraId="1EF4CA26" w14:textId="77777777" w:rsidR="00D0602A" w:rsidRDefault="001F37FD" w:rsidP="001F37FD">
      <w:pPr>
        <w:pStyle w:val="af"/>
        <w:numPr>
          <w:ilvl w:val="0"/>
          <w:numId w:val="3"/>
        </w:numPr>
        <w:wordWrap w:val="0"/>
        <w:ind w:firstLineChars="0"/>
      </w:pPr>
      <w:proofErr w:type="gramStart"/>
      <w:r>
        <w:t>iRobot</w:t>
      </w:r>
      <w:proofErr w:type="gramEnd"/>
      <w:r>
        <w:t xml:space="preserve"> Inc. Create2 Programmable Robot. </w:t>
      </w:r>
      <w:r w:rsidRPr="006E74E7">
        <w:t>http://www.irobot.com/About-iRobot/STEM/Create-2.aspx</w:t>
      </w:r>
      <w:r>
        <w:t>, 2015.</w:t>
      </w:r>
    </w:p>
    <w:p w14:paraId="2FFBDAB1" w14:textId="77777777" w:rsidR="00754434" w:rsidRDefault="00D0602A" w:rsidP="00D0602A">
      <w:pPr>
        <w:pStyle w:val="af"/>
        <w:numPr>
          <w:ilvl w:val="0"/>
          <w:numId w:val="3"/>
        </w:numPr>
        <w:ind w:firstLineChars="0"/>
      </w:pPr>
      <w:r w:rsidRPr="007A08FF">
        <w:lastRenderedPageBreak/>
        <w:t>吴祖堂,杨德猛,邹虹.压电加速度传感器冲击测量中低频失真的理论分析与实验验证[J].传感技术学报,2010,(11):1586-1589.</w:t>
      </w:r>
    </w:p>
    <w:p w14:paraId="6C017C55" w14:textId="77777777" w:rsidR="00141778" w:rsidRPr="00141778" w:rsidRDefault="00141778" w:rsidP="00141778">
      <w:pPr>
        <w:widowControl/>
        <w:spacing w:line="240" w:lineRule="auto"/>
        <w:ind w:firstLine="0"/>
        <w:jc w:val="left"/>
      </w:pPr>
      <w:r>
        <w:br w:type="page"/>
      </w:r>
    </w:p>
    <w:p w14:paraId="100BC663" w14:textId="77777777" w:rsidR="009D40FA" w:rsidRDefault="009D40FA" w:rsidP="00904975">
      <w:pPr>
        <w:pStyle w:val="ac"/>
      </w:pPr>
      <w:bookmarkStart w:id="59" w:name="_Toc388194486"/>
      <w:r>
        <w:rPr>
          <w:rFonts w:hint="eastAsia"/>
        </w:rPr>
        <w:lastRenderedPageBreak/>
        <w:t>致谢</w:t>
      </w:r>
      <w:bookmarkEnd w:id="59"/>
    </w:p>
    <w:p w14:paraId="5DA98D82" w14:textId="698081A1" w:rsidR="00DF169B" w:rsidRDefault="00DF169B" w:rsidP="00DF169B">
      <w:r>
        <w:rPr>
          <w:rFonts w:hint="eastAsia"/>
        </w:rPr>
        <w:t>经过半个多月的撰写，我的毕业论文终于画上了句号。</w:t>
      </w:r>
      <w:r w:rsidR="009A364C">
        <w:rPr>
          <w:rFonts w:hint="eastAsia"/>
        </w:rPr>
        <w:t>其实整个毕设工作从大三便开始了，但由于</w:t>
      </w:r>
      <w:proofErr w:type="spellStart"/>
      <w:r w:rsidR="009A364C">
        <w:rPr>
          <w:rFonts w:hint="eastAsia"/>
        </w:rPr>
        <w:t>xArray</w:t>
      </w:r>
      <w:proofErr w:type="spellEnd"/>
      <w:r w:rsidR="009A364C">
        <w:rPr>
          <w:rFonts w:hint="eastAsia"/>
        </w:rPr>
        <w:t>内部物理机制的黑盒，这一科研工作便搁浅了，进而开始了积木检错这一研究工作。</w:t>
      </w:r>
      <w:r w:rsidR="00D62D46">
        <w:rPr>
          <w:rFonts w:hint="eastAsia"/>
        </w:rPr>
        <w:t>整个毕设工作，个人觉得还是比较丰富的，</w:t>
      </w:r>
      <w:r w:rsidR="007044D3">
        <w:rPr>
          <w:rFonts w:hint="eastAsia"/>
        </w:rPr>
        <w:t>选题不乏创新也具备一定的实际应用场景</w:t>
      </w:r>
      <w:r w:rsidR="00A31905">
        <w:rPr>
          <w:rFonts w:hint="eastAsia"/>
        </w:rPr>
        <w:t>，在过程中并不一帆风顺，在不断试错的过程中慢慢总结出</w:t>
      </w:r>
      <w:r w:rsidR="00F73B60">
        <w:rPr>
          <w:rFonts w:hint="eastAsia"/>
        </w:rPr>
        <w:t>经验，最终产生了</w:t>
      </w:r>
      <w:r w:rsidR="00F0316C">
        <w:rPr>
          <w:rFonts w:hint="eastAsia"/>
        </w:rPr>
        <w:t>这篇论文中的</w:t>
      </w:r>
      <w:r w:rsidR="00805266">
        <w:rPr>
          <w:rFonts w:hint="eastAsia"/>
        </w:rPr>
        <w:t>定位机制</w:t>
      </w:r>
      <w:r w:rsidR="00A31905">
        <w:rPr>
          <w:rFonts w:hint="eastAsia"/>
        </w:rPr>
        <w:t>。</w:t>
      </w:r>
      <w:r w:rsidR="00FE7A82">
        <w:rPr>
          <w:rFonts w:hint="eastAsia"/>
        </w:rPr>
        <w:t>通过毕业设计，</w:t>
      </w:r>
      <w:r w:rsidR="005249C1">
        <w:rPr>
          <w:rFonts w:hint="eastAsia"/>
        </w:rPr>
        <w:t>我对RFID系统有了更深的理解，也对科研方法有了新的认识，</w:t>
      </w:r>
      <w:r w:rsidR="00560D62">
        <w:rPr>
          <w:rFonts w:hint="eastAsia"/>
        </w:rPr>
        <w:t>磨练了自己的受挫能力和抗压能力。</w:t>
      </w:r>
      <w:r w:rsidR="0082397A">
        <w:rPr>
          <w:rFonts w:hint="eastAsia"/>
        </w:rPr>
        <w:t>很感谢能有毕业设计作为我离开大学最后的</w:t>
      </w:r>
      <w:r w:rsidR="00184A1F">
        <w:rPr>
          <w:rFonts w:hint="eastAsia"/>
        </w:rPr>
        <w:t>考验</w:t>
      </w:r>
      <w:r w:rsidR="00C75D02">
        <w:rPr>
          <w:rFonts w:hint="eastAsia"/>
        </w:rPr>
        <w:t>。</w:t>
      </w:r>
    </w:p>
    <w:p w14:paraId="635DDAC4" w14:textId="41BC12C1" w:rsidR="00CC22EF" w:rsidRDefault="00CC22EF" w:rsidP="00DF169B">
      <w:r>
        <w:rPr>
          <w:rFonts w:hint="eastAsia"/>
        </w:rPr>
        <w:t>在此，首先我要感谢我的导师谢磊副教授，</w:t>
      </w:r>
      <w:r w:rsidR="00031F1A">
        <w:rPr>
          <w:rFonts w:hint="eastAsia"/>
        </w:rPr>
        <w:t>从大二进组到现在，</w:t>
      </w:r>
      <w:r w:rsidR="00723B91">
        <w:rPr>
          <w:rFonts w:hint="eastAsia"/>
        </w:rPr>
        <w:t>一直耐心的指导我的</w:t>
      </w:r>
      <w:r w:rsidR="00DD6E3D">
        <w:rPr>
          <w:rFonts w:hint="eastAsia"/>
        </w:rPr>
        <w:t>科研工作。</w:t>
      </w:r>
      <w:r w:rsidR="004959ED">
        <w:rPr>
          <w:rFonts w:hint="eastAsia"/>
        </w:rPr>
        <w:t>从基于RFID系统的3D定位机制</w:t>
      </w:r>
      <w:r w:rsidR="00A80EFB">
        <w:rPr>
          <w:rFonts w:hint="eastAsia"/>
        </w:rPr>
        <w:t>研究</w:t>
      </w:r>
      <w:r w:rsidR="004959ED">
        <w:rPr>
          <w:rFonts w:hint="eastAsia"/>
        </w:rPr>
        <w:t>到多波束天线的探究，再到最后基于RFID系统的积木检错</w:t>
      </w:r>
      <w:r w:rsidR="00B0123A">
        <w:rPr>
          <w:rFonts w:hint="eastAsia"/>
        </w:rPr>
        <w:t>机制研究</w:t>
      </w:r>
      <w:r w:rsidR="00D51BEC">
        <w:rPr>
          <w:rFonts w:hint="eastAsia"/>
        </w:rPr>
        <w:t>，谢老师都给予了很多细心的指导和点拨，</w:t>
      </w:r>
      <w:r w:rsidR="004B2B05">
        <w:rPr>
          <w:rFonts w:hint="eastAsia"/>
        </w:rPr>
        <w:t>给了我很多支持和鼓励</w:t>
      </w:r>
      <w:r w:rsidR="00B8410C">
        <w:rPr>
          <w:rFonts w:hint="eastAsia"/>
        </w:rPr>
        <w:t>，</w:t>
      </w:r>
      <w:r w:rsidR="009A08CA">
        <w:rPr>
          <w:rFonts w:hint="eastAsia"/>
        </w:rPr>
        <w:t>帮助我培养起搞科研的</w:t>
      </w:r>
      <w:r w:rsidR="00D7467A">
        <w:rPr>
          <w:rFonts w:hint="eastAsia"/>
        </w:rPr>
        <w:t>习惯和</w:t>
      </w:r>
      <w:r w:rsidR="00835698">
        <w:rPr>
          <w:rFonts w:hint="eastAsia"/>
        </w:rPr>
        <w:t>信心</w:t>
      </w:r>
      <w:r w:rsidR="008879BB">
        <w:rPr>
          <w:rFonts w:hint="eastAsia"/>
        </w:rPr>
        <w:t>。</w:t>
      </w:r>
      <w:r w:rsidR="00831288">
        <w:rPr>
          <w:rFonts w:hint="eastAsia"/>
        </w:rPr>
        <w:t>在谢老师组里的两年中，我学会了探索复杂问题</w:t>
      </w:r>
      <w:r w:rsidR="00FA0478">
        <w:rPr>
          <w:rFonts w:hint="eastAsia"/>
        </w:rPr>
        <w:t>的步骤和思路</w:t>
      </w:r>
      <w:r w:rsidR="00D049FD">
        <w:rPr>
          <w:rFonts w:hint="eastAsia"/>
        </w:rPr>
        <w:t>，</w:t>
      </w:r>
      <w:r w:rsidR="00643C98">
        <w:rPr>
          <w:rFonts w:hint="eastAsia"/>
        </w:rPr>
        <w:t>学会了</w:t>
      </w:r>
      <w:r w:rsidR="006A4943">
        <w:rPr>
          <w:rFonts w:hint="eastAsia"/>
        </w:rPr>
        <w:t>在遇到困难时坚持坚持再坚持，学会了反复试错，</w:t>
      </w:r>
      <w:r w:rsidR="00A15FC7">
        <w:rPr>
          <w:rFonts w:hint="eastAsia"/>
        </w:rPr>
        <w:t>培养了我坚韧的性格，</w:t>
      </w:r>
      <w:r w:rsidR="00FA134B">
        <w:rPr>
          <w:rFonts w:hint="eastAsia"/>
        </w:rPr>
        <w:t>锻炼了我应挫能力</w:t>
      </w:r>
      <w:r w:rsidR="009D4319">
        <w:rPr>
          <w:rFonts w:hint="eastAsia"/>
        </w:rPr>
        <w:t>。</w:t>
      </w:r>
      <w:r w:rsidR="00C3246D">
        <w:rPr>
          <w:rFonts w:hint="eastAsia"/>
        </w:rPr>
        <w:t>在此向谢老师致以最真诚的谢意</w:t>
      </w:r>
      <w:r w:rsidR="005679EC">
        <w:rPr>
          <w:rFonts w:hint="eastAsia"/>
        </w:rPr>
        <w:t>。</w:t>
      </w:r>
    </w:p>
    <w:p w14:paraId="19AFF317" w14:textId="4B7DE32D" w:rsidR="00D97194" w:rsidRDefault="00D97194" w:rsidP="00DF169B">
      <w:r>
        <w:rPr>
          <w:rFonts w:hint="eastAsia"/>
        </w:rPr>
        <w:t>同时也要感谢分布式计算实验室内同一课题组内的师兄师姐，感谢他们平日</w:t>
      </w:r>
      <w:r w:rsidR="00C47993">
        <w:rPr>
          <w:rFonts w:hint="eastAsia"/>
        </w:rPr>
        <w:t>里在科研路上对我的帮助</w:t>
      </w:r>
      <w:r w:rsidR="008C1D97">
        <w:rPr>
          <w:rFonts w:hint="eastAsia"/>
        </w:rPr>
        <w:t>和指导</w:t>
      </w:r>
      <w:r w:rsidR="00C56B3C">
        <w:rPr>
          <w:rFonts w:hint="eastAsia"/>
        </w:rPr>
        <w:t>。</w:t>
      </w:r>
    </w:p>
    <w:p w14:paraId="631E62B8" w14:textId="741FC3AA" w:rsidR="003F07FF" w:rsidRDefault="003F07FF" w:rsidP="00DF169B">
      <w:r>
        <w:rPr>
          <w:rFonts w:hint="eastAsia"/>
        </w:rPr>
        <w:t>感谢我的家人，</w:t>
      </w:r>
      <w:r w:rsidR="00317131">
        <w:rPr>
          <w:rFonts w:hint="eastAsia"/>
        </w:rPr>
        <w:t>感谢他们在生活上对我的照顾，在我科研工作上的无条件支持和鼓励</w:t>
      </w:r>
      <w:r w:rsidR="00982327">
        <w:rPr>
          <w:rFonts w:hint="eastAsia"/>
        </w:rPr>
        <w:t>，他们让我没有后顾之忧，得以放开手脚去追求自己的梦想。</w:t>
      </w:r>
    </w:p>
    <w:p w14:paraId="0FF10DBB" w14:textId="378F8592" w:rsidR="00006DB9" w:rsidRPr="00DF169B" w:rsidRDefault="00006DB9" w:rsidP="00DF169B">
      <w:r>
        <w:rPr>
          <w:rFonts w:hint="eastAsia"/>
        </w:rPr>
        <w:t>感谢大学四年里</w:t>
      </w:r>
      <w:r w:rsidR="00463CEB">
        <w:rPr>
          <w:rFonts w:hint="eastAsia"/>
        </w:rPr>
        <w:t>每位予我谆谆教诲的老师，</w:t>
      </w:r>
      <w:r w:rsidR="00867D9B">
        <w:rPr>
          <w:rFonts w:hint="eastAsia"/>
        </w:rPr>
        <w:t>感谢陪我走过大学青春的同学和朋友们</w:t>
      </w:r>
      <w:r w:rsidR="00A853BE">
        <w:rPr>
          <w:rFonts w:hint="eastAsia"/>
        </w:rPr>
        <w:t>。</w:t>
      </w:r>
      <w:r w:rsidR="00287982">
        <w:rPr>
          <w:rFonts w:hint="eastAsia"/>
        </w:rPr>
        <w:t>因为你们，我的大学变得更加精彩，我也</w:t>
      </w:r>
      <w:r w:rsidR="006C72DC">
        <w:rPr>
          <w:rFonts w:hint="eastAsia"/>
        </w:rPr>
        <w:t>变得更加不舍离开</w:t>
      </w:r>
      <w:r w:rsidR="008C0FE3">
        <w:rPr>
          <w:rFonts w:hint="eastAsia"/>
        </w:rPr>
        <w:t>。</w:t>
      </w:r>
    </w:p>
    <w:p w14:paraId="7DBEF8A4" w14:textId="7D47F8F5" w:rsidR="00836145" w:rsidRPr="00836145" w:rsidRDefault="00BF1C95" w:rsidP="00D85B64">
      <w:r>
        <w:rPr>
          <w:rFonts w:hint="eastAsia"/>
        </w:rPr>
        <w:t>特别的，感谢自己！大学四年，有开心，有失落，有壮志满酬，有前途迷茫，</w:t>
      </w:r>
      <w:r w:rsidR="00831B08">
        <w:rPr>
          <w:rFonts w:hint="eastAsia"/>
        </w:rPr>
        <w:t>自己一路走来，</w:t>
      </w:r>
      <w:r w:rsidR="00BC0C1B">
        <w:rPr>
          <w:rFonts w:hint="eastAsia"/>
        </w:rPr>
        <w:t>褪去稚气，</w:t>
      </w:r>
      <w:r w:rsidR="00831B08">
        <w:rPr>
          <w:rFonts w:hint="eastAsia"/>
        </w:rPr>
        <w:t>慢慢成长</w:t>
      </w:r>
      <w:r w:rsidR="00BC0C1B">
        <w:rPr>
          <w:rFonts w:hint="eastAsia"/>
        </w:rPr>
        <w:t>。</w:t>
      </w:r>
      <w:r w:rsidR="00D13C6C">
        <w:rPr>
          <w:rFonts w:hint="eastAsia"/>
        </w:rPr>
        <w:t>愿自己</w:t>
      </w:r>
      <w:r w:rsidR="00C85D46">
        <w:rPr>
          <w:rFonts w:hint="eastAsia"/>
        </w:rPr>
        <w:t>一直</w:t>
      </w:r>
      <w:r w:rsidR="00D13C6C">
        <w:rPr>
          <w:rFonts w:hint="eastAsia"/>
        </w:rPr>
        <w:t>是那个逐梦的少年，</w:t>
      </w:r>
      <w:r w:rsidR="00E00CB2">
        <w:rPr>
          <w:rFonts w:hint="eastAsia"/>
        </w:rPr>
        <w:t>乐观、真诚、</w:t>
      </w:r>
      <w:r w:rsidR="0036667D">
        <w:rPr>
          <w:rFonts w:hint="eastAsia"/>
        </w:rPr>
        <w:t>自信、勇敢</w:t>
      </w:r>
      <w:r w:rsidR="00EE4F2B">
        <w:rPr>
          <w:rFonts w:hint="eastAsia"/>
        </w:rPr>
        <w:t>。</w:t>
      </w:r>
    </w:p>
    <w:sectPr w:rsidR="00836145" w:rsidRPr="00836145" w:rsidSect="003B39C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B0AD56" w14:textId="77777777" w:rsidR="00E94981" w:rsidRDefault="00E94981" w:rsidP="004853E1">
      <w:r>
        <w:separator/>
      </w:r>
    </w:p>
  </w:endnote>
  <w:endnote w:type="continuationSeparator" w:id="0">
    <w:p w14:paraId="464FC523" w14:textId="77777777" w:rsidR="00E94981" w:rsidRDefault="00E94981" w:rsidP="00485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黑体">
    <w:panose1 w:val="02010609060101010101"/>
    <w:charset w:val="50"/>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0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楷体">
    <w:panose1 w:val="02010609060101010101"/>
    <w:charset w:val="50"/>
    <w:family w:val="auto"/>
    <w:pitch w:val="variable"/>
    <w:sig w:usb0="800002BF" w:usb1="38CF7CFA" w:usb2="00000016" w:usb3="00000000" w:csb0="00040001" w:csb1="00000000"/>
  </w:font>
  <w:font w:name="Cambria Math">
    <w:panose1 w:val="02040503050406030204"/>
    <w:charset w:val="00"/>
    <w:family w:val="auto"/>
    <w:pitch w:val="variable"/>
    <w:sig w:usb0="00000003" w:usb1="00000000" w:usb2="00000000" w:usb3="00000000" w:csb0="00000001" w:csb1="00000000"/>
  </w:font>
  <w:font w:name="STIXGeneral-Regular">
    <w:panose1 w:val="00000000000000000000"/>
    <w:charset w:val="00"/>
    <w:family w:val="auto"/>
    <w:pitch w:val="variable"/>
    <w:sig w:usb0="A00002FF" w:usb1="4203FDFF" w:usb2="02000020" w:usb3="00000000" w:csb0="800001FF" w:csb1="00000000"/>
  </w:font>
  <w:font w:name="ＭＳ Ｐゴシック">
    <w:charset w:val="4E"/>
    <w:family w:val="auto"/>
    <w:pitch w:val="variable"/>
    <w:sig w:usb0="E00002FF" w:usb1="6AC7FDFB" w:usb2="00000012" w:usb3="00000000" w:csb0="0002009F" w:csb1="00000000"/>
  </w:font>
  <w:font w:name="Symbol">
    <w:panose1 w:val="00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DB3B66" w14:textId="77777777" w:rsidR="00E94981" w:rsidRPr="001B58EC" w:rsidRDefault="00E94981" w:rsidP="001B58EC">
    <w:pPr>
      <w:pStyle w:val="a5"/>
      <w:jc w:val="center"/>
      <w:rPr>
        <w:rFonts w:ascii="Times New Roman" w:hAnsi="Times New Roman" w:cs="Times New Roman"/>
        <w:sz w:val="21"/>
        <w:szCs w:val="21"/>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1"/>
        <w:szCs w:val="21"/>
      </w:rPr>
      <w:id w:val="1294175017"/>
      <w:docPartObj>
        <w:docPartGallery w:val="Page Numbers (Bottom of Page)"/>
        <w:docPartUnique/>
      </w:docPartObj>
    </w:sdtPr>
    <w:sdtEndPr>
      <w:rPr>
        <w:rFonts w:ascii="Times New Roman" w:hAnsi="Times New Roman" w:cs="Times New Roman"/>
      </w:rPr>
    </w:sdtEndPr>
    <w:sdtContent>
      <w:p w14:paraId="103FE089" w14:textId="77777777" w:rsidR="00E94981" w:rsidRPr="001B58EC" w:rsidRDefault="00E94981" w:rsidP="001B58EC">
        <w:pPr>
          <w:pStyle w:val="a5"/>
          <w:jc w:val="center"/>
          <w:rPr>
            <w:rFonts w:ascii="Times New Roman" w:hAnsi="Times New Roman" w:cs="Times New Roman"/>
            <w:sz w:val="21"/>
            <w:szCs w:val="21"/>
          </w:rPr>
        </w:pPr>
        <w:r w:rsidRPr="001B58EC">
          <w:rPr>
            <w:rFonts w:ascii="Times New Roman" w:hAnsi="Times New Roman" w:cs="Times New Roman"/>
            <w:sz w:val="21"/>
            <w:szCs w:val="21"/>
          </w:rPr>
          <w:fldChar w:fldCharType="begin"/>
        </w:r>
        <w:r w:rsidRPr="001B58EC">
          <w:rPr>
            <w:rFonts w:ascii="Times New Roman" w:hAnsi="Times New Roman" w:cs="Times New Roman"/>
            <w:sz w:val="21"/>
            <w:szCs w:val="21"/>
          </w:rPr>
          <w:instrText>PAGE   \* MERGEFORMAT</w:instrText>
        </w:r>
        <w:r w:rsidRPr="001B58EC">
          <w:rPr>
            <w:rFonts w:ascii="Times New Roman" w:hAnsi="Times New Roman" w:cs="Times New Roman"/>
            <w:sz w:val="21"/>
            <w:szCs w:val="21"/>
          </w:rPr>
          <w:fldChar w:fldCharType="separate"/>
        </w:r>
        <w:r w:rsidR="00197980">
          <w:rPr>
            <w:rFonts w:ascii="Times New Roman" w:hAnsi="Times New Roman" w:cs="Times New Roman"/>
            <w:noProof/>
            <w:sz w:val="21"/>
            <w:szCs w:val="21"/>
          </w:rPr>
          <w:t>3</w:t>
        </w:r>
        <w:r w:rsidRPr="001B58EC">
          <w:rPr>
            <w:rFonts w:ascii="Times New Roman" w:hAnsi="Times New Roman" w:cs="Times New Roman"/>
            <w:sz w:val="21"/>
            <w:szCs w:val="21"/>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25B25C" w14:textId="77777777" w:rsidR="00E94981" w:rsidRDefault="00E94981" w:rsidP="004853E1">
      <w:r>
        <w:separator/>
      </w:r>
    </w:p>
  </w:footnote>
  <w:footnote w:type="continuationSeparator" w:id="0">
    <w:p w14:paraId="34D6D918" w14:textId="77777777" w:rsidR="00E94981" w:rsidRDefault="00E94981" w:rsidP="004853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E1011"/>
    <w:multiLevelType w:val="hybridMultilevel"/>
    <w:tmpl w:val="C78CCCEE"/>
    <w:lvl w:ilvl="0" w:tplc="AC3CF3E8">
      <w:start w:val="1"/>
      <w:numFmt w:val="decimal"/>
      <w:lvlText w:val="%1."/>
      <w:lvlJc w:val="left"/>
      <w:pPr>
        <w:ind w:left="831" w:hanging="360"/>
      </w:pPr>
      <w:rPr>
        <w:rFonts w:hint="default"/>
      </w:r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1">
    <w:nsid w:val="01E024F8"/>
    <w:multiLevelType w:val="hybridMultilevel"/>
    <w:tmpl w:val="5F1AC20E"/>
    <w:lvl w:ilvl="0" w:tplc="D0A60126">
      <w:start w:val="1"/>
      <w:numFmt w:val="decimal"/>
      <w:lvlText w:val="%1."/>
      <w:lvlJc w:val="left"/>
      <w:pPr>
        <w:ind w:left="831" w:hanging="360"/>
      </w:pPr>
      <w:rPr>
        <w:rFonts w:hint="default"/>
      </w:r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2">
    <w:nsid w:val="01E97A9B"/>
    <w:multiLevelType w:val="hybridMultilevel"/>
    <w:tmpl w:val="B3BE1E10"/>
    <w:lvl w:ilvl="0" w:tplc="4B207D56">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3">
    <w:nsid w:val="02E669F2"/>
    <w:multiLevelType w:val="hybridMultilevel"/>
    <w:tmpl w:val="ABF0A406"/>
    <w:lvl w:ilvl="0" w:tplc="BD4A7A20">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4">
    <w:nsid w:val="077119E0"/>
    <w:multiLevelType w:val="hybridMultilevel"/>
    <w:tmpl w:val="ABC88C9C"/>
    <w:lvl w:ilvl="0" w:tplc="C73A8018">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5">
    <w:nsid w:val="0DDD7DF7"/>
    <w:multiLevelType w:val="multilevel"/>
    <w:tmpl w:val="DDBE4AC4"/>
    <w:styleLink w:val="1"/>
    <w:lvl w:ilvl="0">
      <w:start w:val="1"/>
      <w:numFmt w:val="chineseCountingThousand"/>
      <w:lvlText w:val="第%1章"/>
      <w:lvlJc w:val="left"/>
      <w:pPr>
        <w:ind w:left="432" w:hanging="432"/>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sz w:val="28"/>
        <w:szCs w:val="28"/>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
    <w:nsid w:val="10455A0B"/>
    <w:multiLevelType w:val="hybridMultilevel"/>
    <w:tmpl w:val="52749ED8"/>
    <w:lvl w:ilvl="0" w:tplc="6A62A93E">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7">
    <w:nsid w:val="15510A58"/>
    <w:multiLevelType w:val="hybridMultilevel"/>
    <w:tmpl w:val="48BCCC28"/>
    <w:lvl w:ilvl="0" w:tplc="EB20F35A">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8">
    <w:nsid w:val="18290720"/>
    <w:multiLevelType w:val="hybridMultilevel"/>
    <w:tmpl w:val="B14E9C46"/>
    <w:lvl w:ilvl="0" w:tplc="0992A00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A933B98"/>
    <w:multiLevelType w:val="hybridMultilevel"/>
    <w:tmpl w:val="140A483A"/>
    <w:lvl w:ilvl="0" w:tplc="C882DCDA">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73557A"/>
    <w:multiLevelType w:val="hybridMultilevel"/>
    <w:tmpl w:val="0472C76C"/>
    <w:lvl w:ilvl="0" w:tplc="95E28E3C">
      <w:start w:val="1"/>
      <w:numFmt w:val="decimal"/>
      <w:lvlText w:val="%1."/>
      <w:lvlJc w:val="left"/>
      <w:pPr>
        <w:ind w:left="831" w:hanging="360"/>
      </w:pPr>
      <w:rPr>
        <w:rFonts w:hint="eastAsia"/>
      </w:rPr>
    </w:lvl>
    <w:lvl w:ilvl="1" w:tplc="04090019" w:tentative="1">
      <w:start w:val="1"/>
      <w:numFmt w:val="lowerLetter"/>
      <w:lvlText w:val="%2)"/>
      <w:lvlJc w:val="left"/>
      <w:pPr>
        <w:ind w:left="1431" w:hanging="480"/>
      </w:pPr>
    </w:lvl>
    <w:lvl w:ilvl="2" w:tplc="0409001B" w:tentative="1">
      <w:start w:val="1"/>
      <w:numFmt w:val="lowerRoman"/>
      <w:lvlText w:val="%3."/>
      <w:lvlJc w:val="right"/>
      <w:pPr>
        <w:ind w:left="1911" w:hanging="480"/>
      </w:pPr>
    </w:lvl>
    <w:lvl w:ilvl="3" w:tplc="0409000F" w:tentative="1">
      <w:start w:val="1"/>
      <w:numFmt w:val="decimal"/>
      <w:lvlText w:val="%4."/>
      <w:lvlJc w:val="left"/>
      <w:pPr>
        <w:ind w:left="2391" w:hanging="480"/>
      </w:pPr>
    </w:lvl>
    <w:lvl w:ilvl="4" w:tplc="04090019" w:tentative="1">
      <w:start w:val="1"/>
      <w:numFmt w:val="lowerLetter"/>
      <w:lvlText w:val="%5)"/>
      <w:lvlJc w:val="left"/>
      <w:pPr>
        <w:ind w:left="2871" w:hanging="480"/>
      </w:pPr>
    </w:lvl>
    <w:lvl w:ilvl="5" w:tplc="0409001B" w:tentative="1">
      <w:start w:val="1"/>
      <w:numFmt w:val="lowerRoman"/>
      <w:lvlText w:val="%6."/>
      <w:lvlJc w:val="right"/>
      <w:pPr>
        <w:ind w:left="3351" w:hanging="480"/>
      </w:pPr>
    </w:lvl>
    <w:lvl w:ilvl="6" w:tplc="0409000F" w:tentative="1">
      <w:start w:val="1"/>
      <w:numFmt w:val="decimal"/>
      <w:lvlText w:val="%7."/>
      <w:lvlJc w:val="left"/>
      <w:pPr>
        <w:ind w:left="3831" w:hanging="480"/>
      </w:pPr>
    </w:lvl>
    <w:lvl w:ilvl="7" w:tplc="04090019" w:tentative="1">
      <w:start w:val="1"/>
      <w:numFmt w:val="lowerLetter"/>
      <w:lvlText w:val="%8)"/>
      <w:lvlJc w:val="left"/>
      <w:pPr>
        <w:ind w:left="4311" w:hanging="480"/>
      </w:pPr>
    </w:lvl>
    <w:lvl w:ilvl="8" w:tplc="0409001B" w:tentative="1">
      <w:start w:val="1"/>
      <w:numFmt w:val="lowerRoman"/>
      <w:lvlText w:val="%9."/>
      <w:lvlJc w:val="right"/>
      <w:pPr>
        <w:ind w:left="4791" w:hanging="480"/>
      </w:pPr>
    </w:lvl>
  </w:abstractNum>
  <w:abstractNum w:abstractNumId="11">
    <w:nsid w:val="21DE77B1"/>
    <w:multiLevelType w:val="hybridMultilevel"/>
    <w:tmpl w:val="919C7B14"/>
    <w:lvl w:ilvl="0" w:tplc="60AE48CE">
      <w:start w:val="1"/>
      <w:numFmt w:val="decimal"/>
      <w:lvlText w:val="%1）"/>
      <w:lvlJc w:val="left"/>
      <w:pPr>
        <w:ind w:left="2040" w:hanging="360"/>
      </w:pPr>
      <w:rPr>
        <w:rFonts w:asciiTheme="minorEastAsia" w:hAnsiTheme="minorEastAsia"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
    <w:nsid w:val="27290AE9"/>
    <w:multiLevelType w:val="hybridMultilevel"/>
    <w:tmpl w:val="688E91E2"/>
    <w:lvl w:ilvl="0" w:tplc="33C21B5E">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3">
    <w:nsid w:val="30D22AF2"/>
    <w:multiLevelType w:val="hybridMultilevel"/>
    <w:tmpl w:val="F40287B4"/>
    <w:lvl w:ilvl="0" w:tplc="7376DB26">
      <w:start w:val="1"/>
      <w:numFmt w:val="decimal"/>
      <w:lvlText w:val="[%1]"/>
      <w:lvlJc w:val="left"/>
      <w:pPr>
        <w:tabs>
          <w:tab w:val="num" w:pos="680"/>
        </w:tabs>
        <w:ind w:left="680" w:hanging="68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8C370E"/>
    <w:multiLevelType w:val="hybridMultilevel"/>
    <w:tmpl w:val="6B225BE4"/>
    <w:lvl w:ilvl="0" w:tplc="C6FE8B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3CB24DC"/>
    <w:multiLevelType w:val="multilevel"/>
    <w:tmpl w:val="E2D478C6"/>
    <w:lvl w:ilvl="0">
      <w:start w:val="1"/>
      <w:numFmt w:val="decimal"/>
      <w:lvlText w:val="%1."/>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76" w:hanging="576"/>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sz w:val="28"/>
        <w:szCs w:val="28"/>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nsid w:val="377F4830"/>
    <w:multiLevelType w:val="hybridMultilevel"/>
    <w:tmpl w:val="DF066BA2"/>
    <w:lvl w:ilvl="0" w:tplc="9A0675CE">
      <w:start w:val="1"/>
      <w:numFmt w:val="chineseCountingThousand"/>
      <w:lvlText w:val="第%1章"/>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7">
    <w:nsid w:val="4E972985"/>
    <w:multiLevelType w:val="hybridMultilevel"/>
    <w:tmpl w:val="4672CFFC"/>
    <w:lvl w:ilvl="0" w:tplc="8FAE6CF4">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8">
    <w:nsid w:val="4FF06B5C"/>
    <w:multiLevelType w:val="hybridMultilevel"/>
    <w:tmpl w:val="66E60576"/>
    <w:lvl w:ilvl="0" w:tplc="5ED22E4C">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9">
    <w:nsid w:val="51E57CD7"/>
    <w:multiLevelType w:val="hybridMultilevel"/>
    <w:tmpl w:val="ABF0A406"/>
    <w:lvl w:ilvl="0" w:tplc="BD4A7A20">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20">
    <w:nsid w:val="531C22A3"/>
    <w:multiLevelType w:val="hybridMultilevel"/>
    <w:tmpl w:val="40B85F5E"/>
    <w:lvl w:ilvl="0" w:tplc="CDEC6146">
      <w:start w:val="1"/>
      <w:numFmt w:val="decimal"/>
      <w:lvlText w:val="%1."/>
      <w:lvlJc w:val="left"/>
      <w:pPr>
        <w:ind w:left="1191" w:hanging="720"/>
      </w:pPr>
      <w:rPr>
        <w:rFonts w:hint="eastAsia"/>
      </w:rPr>
    </w:lvl>
    <w:lvl w:ilvl="1" w:tplc="04090019" w:tentative="1">
      <w:start w:val="1"/>
      <w:numFmt w:val="lowerLetter"/>
      <w:lvlText w:val="%2)"/>
      <w:lvlJc w:val="left"/>
      <w:pPr>
        <w:ind w:left="1431" w:hanging="480"/>
      </w:pPr>
    </w:lvl>
    <w:lvl w:ilvl="2" w:tplc="0409001B" w:tentative="1">
      <w:start w:val="1"/>
      <w:numFmt w:val="lowerRoman"/>
      <w:lvlText w:val="%3."/>
      <w:lvlJc w:val="right"/>
      <w:pPr>
        <w:ind w:left="1911" w:hanging="480"/>
      </w:pPr>
    </w:lvl>
    <w:lvl w:ilvl="3" w:tplc="0409000F" w:tentative="1">
      <w:start w:val="1"/>
      <w:numFmt w:val="decimal"/>
      <w:lvlText w:val="%4."/>
      <w:lvlJc w:val="left"/>
      <w:pPr>
        <w:ind w:left="2391" w:hanging="480"/>
      </w:pPr>
    </w:lvl>
    <w:lvl w:ilvl="4" w:tplc="04090019" w:tentative="1">
      <w:start w:val="1"/>
      <w:numFmt w:val="lowerLetter"/>
      <w:lvlText w:val="%5)"/>
      <w:lvlJc w:val="left"/>
      <w:pPr>
        <w:ind w:left="2871" w:hanging="480"/>
      </w:pPr>
    </w:lvl>
    <w:lvl w:ilvl="5" w:tplc="0409001B" w:tentative="1">
      <w:start w:val="1"/>
      <w:numFmt w:val="lowerRoman"/>
      <w:lvlText w:val="%6."/>
      <w:lvlJc w:val="right"/>
      <w:pPr>
        <w:ind w:left="3351" w:hanging="480"/>
      </w:pPr>
    </w:lvl>
    <w:lvl w:ilvl="6" w:tplc="0409000F" w:tentative="1">
      <w:start w:val="1"/>
      <w:numFmt w:val="decimal"/>
      <w:lvlText w:val="%7."/>
      <w:lvlJc w:val="left"/>
      <w:pPr>
        <w:ind w:left="3831" w:hanging="480"/>
      </w:pPr>
    </w:lvl>
    <w:lvl w:ilvl="7" w:tplc="04090019" w:tentative="1">
      <w:start w:val="1"/>
      <w:numFmt w:val="lowerLetter"/>
      <w:lvlText w:val="%8)"/>
      <w:lvlJc w:val="left"/>
      <w:pPr>
        <w:ind w:left="4311" w:hanging="480"/>
      </w:pPr>
    </w:lvl>
    <w:lvl w:ilvl="8" w:tplc="0409001B" w:tentative="1">
      <w:start w:val="1"/>
      <w:numFmt w:val="lowerRoman"/>
      <w:lvlText w:val="%9."/>
      <w:lvlJc w:val="right"/>
      <w:pPr>
        <w:ind w:left="4791" w:hanging="480"/>
      </w:pPr>
    </w:lvl>
  </w:abstractNum>
  <w:abstractNum w:abstractNumId="21">
    <w:nsid w:val="5C020F11"/>
    <w:multiLevelType w:val="hybridMultilevel"/>
    <w:tmpl w:val="8E8AD10E"/>
    <w:lvl w:ilvl="0" w:tplc="3E7A3B8A">
      <w:start w:val="1"/>
      <w:numFmt w:val="decimal"/>
      <w:lvlText w:val="%1."/>
      <w:lvlJc w:val="left"/>
      <w:pPr>
        <w:ind w:left="831" w:hanging="360"/>
      </w:pPr>
      <w:rPr>
        <w:rFonts w:hint="default"/>
      </w:r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22">
    <w:nsid w:val="6A520E16"/>
    <w:multiLevelType w:val="hybridMultilevel"/>
    <w:tmpl w:val="ABF0A406"/>
    <w:lvl w:ilvl="0" w:tplc="BD4A7A20">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23">
    <w:nsid w:val="6D4F2DFA"/>
    <w:multiLevelType w:val="hybridMultilevel"/>
    <w:tmpl w:val="4A08AC5C"/>
    <w:lvl w:ilvl="0" w:tplc="7408CD5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2F459B0"/>
    <w:multiLevelType w:val="multilevel"/>
    <w:tmpl w:val="99CCC902"/>
    <w:lvl w:ilvl="0">
      <w:start w:val="1"/>
      <w:numFmt w:val="decimal"/>
      <w:pStyle w:val="10"/>
      <w:lvlText w:val="%1"/>
      <w:lvlJc w:val="left"/>
      <w:pPr>
        <w:ind w:left="420" w:hanging="420"/>
      </w:pPr>
      <w:rPr>
        <w:rFonts w:hint="eastAsia"/>
        <w:b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ind w:left="576" w:hanging="576"/>
      </w:pPr>
      <w:rPr>
        <w:rFonts w:hint="eastAsia"/>
        <w:b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sz w:val="28"/>
        <w:szCs w:val="28"/>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5">
    <w:nsid w:val="7D2974C8"/>
    <w:multiLevelType w:val="hybridMultilevel"/>
    <w:tmpl w:val="919C7B14"/>
    <w:lvl w:ilvl="0" w:tplc="60AE48CE">
      <w:start w:val="1"/>
      <w:numFmt w:val="decimal"/>
      <w:lvlText w:val="%1）"/>
      <w:lvlJc w:val="left"/>
      <w:pPr>
        <w:ind w:left="2040" w:hanging="360"/>
      </w:pPr>
      <w:rPr>
        <w:rFonts w:asciiTheme="minorEastAsia" w:hAnsiTheme="minorEastAsia"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
    <w:nsid w:val="7DBF576B"/>
    <w:multiLevelType w:val="hybridMultilevel"/>
    <w:tmpl w:val="EDC2B046"/>
    <w:lvl w:ilvl="0" w:tplc="36467F3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26"/>
  </w:num>
  <w:num w:numId="3">
    <w:abstractNumId w:val="13"/>
  </w:num>
  <w:num w:numId="4">
    <w:abstractNumId w:val="16"/>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15"/>
  </w:num>
  <w:num w:numId="12">
    <w:abstractNumId w:val="9"/>
  </w:num>
  <w:num w:numId="13">
    <w:abstractNumId w:val="8"/>
  </w:num>
  <w:num w:numId="14">
    <w:abstractNumId w:val="7"/>
  </w:num>
  <w:num w:numId="15">
    <w:abstractNumId w:val="18"/>
  </w:num>
  <w:num w:numId="16">
    <w:abstractNumId w:val="4"/>
  </w:num>
  <w:num w:numId="17">
    <w:abstractNumId w:val="6"/>
  </w:num>
  <w:num w:numId="18">
    <w:abstractNumId w:val="17"/>
  </w:num>
  <w:num w:numId="19">
    <w:abstractNumId w:val="12"/>
  </w:num>
  <w:num w:numId="20">
    <w:abstractNumId w:val="2"/>
  </w:num>
  <w:num w:numId="21">
    <w:abstractNumId w:val="22"/>
  </w:num>
  <w:num w:numId="22">
    <w:abstractNumId w:val="19"/>
  </w:num>
  <w:num w:numId="23">
    <w:abstractNumId w:val="3"/>
  </w:num>
  <w:num w:numId="24">
    <w:abstractNumId w:val="11"/>
  </w:num>
  <w:num w:numId="25">
    <w:abstractNumId w:val="25"/>
  </w:num>
  <w:num w:numId="26">
    <w:abstractNumId w:val="23"/>
  </w:num>
  <w:num w:numId="27">
    <w:abstractNumId w:val="14"/>
  </w:num>
  <w:num w:numId="28">
    <w:abstractNumId w:val="0"/>
  </w:num>
  <w:num w:numId="29">
    <w:abstractNumId w:val="21"/>
  </w:num>
  <w:num w:numId="30">
    <w:abstractNumId w:val="1"/>
  </w:num>
  <w:num w:numId="31">
    <w:abstractNumId w:val="10"/>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95A"/>
    <w:rsid w:val="0000122C"/>
    <w:rsid w:val="0000126B"/>
    <w:rsid w:val="000027F6"/>
    <w:rsid w:val="00002D59"/>
    <w:rsid w:val="000038AF"/>
    <w:rsid w:val="0000451E"/>
    <w:rsid w:val="00005311"/>
    <w:rsid w:val="00005480"/>
    <w:rsid w:val="00005814"/>
    <w:rsid w:val="0000673F"/>
    <w:rsid w:val="00006DB9"/>
    <w:rsid w:val="00010AE4"/>
    <w:rsid w:val="000117A9"/>
    <w:rsid w:val="00011E28"/>
    <w:rsid w:val="00012325"/>
    <w:rsid w:val="000123A8"/>
    <w:rsid w:val="00012BF0"/>
    <w:rsid w:val="00014556"/>
    <w:rsid w:val="00014F09"/>
    <w:rsid w:val="00015382"/>
    <w:rsid w:val="00015B1A"/>
    <w:rsid w:val="0001602F"/>
    <w:rsid w:val="000168D3"/>
    <w:rsid w:val="000171E5"/>
    <w:rsid w:val="000175B1"/>
    <w:rsid w:val="00021052"/>
    <w:rsid w:val="0002213E"/>
    <w:rsid w:val="00022A15"/>
    <w:rsid w:val="00022BBF"/>
    <w:rsid w:val="00022CA7"/>
    <w:rsid w:val="00024BCB"/>
    <w:rsid w:val="00026455"/>
    <w:rsid w:val="00026C86"/>
    <w:rsid w:val="0002782F"/>
    <w:rsid w:val="000278B9"/>
    <w:rsid w:val="000279AF"/>
    <w:rsid w:val="00027A6F"/>
    <w:rsid w:val="000304A8"/>
    <w:rsid w:val="00030715"/>
    <w:rsid w:val="00031F1A"/>
    <w:rsid w:val="00032D11"/>
    <w:rsid w:val="0003363F"/>
    <w:rsid w:val="00033975"/>
    <w:rsid w:val="00034F5C"/>
    <w:rsid w:val="00036ABA"/>
    <w:rsid w:val="0003787E"/>
    <w:rsid w:val="0003798C"/>
    <w:rsid w:val="00037DE1"/>
    <w:rsid w:val="00037E60"/>
    <w:rsid w:val="0004045E"/>
    <w:rsid w:val="00040BD4"/>
    <w:rsid w:val="00041BD7"/>
    <w:rsid w:val="00041C12"/>
    <w:rsid w:val="000422AA"/>
    <w:rsid w:val="000431C5"/>
    <w:rsid w:val="000431E3"/>
    <w:rsid w:val="000438C4"/>
    <w:rsid w:val="00044DEA"/>
    <w:rsid w:val="00045E0D"/>
    <w:rsid w:val="00047123"/>
    <w:rsid w:val="0004755E"/>
    <w:rsid w:val="00050EF5"/>
    <w:rsid w:val="00050FDD"/>
    <w:rsid w:val="000519BD"/>
    <w:rsid w:val="00051C90"/>
    <w:rsid w:val="00052438"/>
    <w:rsid w:val="0005397C"/>
    <w:rsid w:val="00055260"/>
    <w:rsid w:val="00056B22"/>
    <w:rsid w:val="0005755F"/>
    <w:rsid w:val="00057DB7"/>
    <w:rsid w:val="000608F3"/>
    <w:rsid w:val="00060EAB"/>
    <w:rsid w:val="00062829"/>
    <w:rsid w:val="00062E2F"/>
    <w:rsid w:val="00063992"/>
    <w:rsid w:val="000660A7"/>
    <w:rsid w:val="00066FF4"/>
    <w:rsid w:val="000671E6"/>
    <w:rsid w:val="00071996"/>
    <w:rsid w:val="00073898"/>
    <w:rsid w:val="000743AD"/>
    <w:rsid w:val="000744B2"/>
    <w:rsid w:val="00075657"/>
    <w:rsid w:val="00075BFF"/>
    <w:rsid w:val="000777D6"/>
    <w:rsid w:val="00080F53"/>
    <w:rsid w:val="000822CD"/>
    <w:rsid w:val="0008270C"/>
    <w:rsid w:val="000831EB"/>
    <w:rsid w:val="000843B0"/>
    <w:rsid w:val="0008481F"/>
    <w:rsid w:val="0008695E"/>
    <w:rsid w:val="000918D2"/>
    <w:rsid w:val="000930F0"/>
    <w:rsid w:val="00093C69"/>
    <w:rsid w:val="00093E8D"/>
    <w:rsid w:val="0009401D"/>
    <w:rsid w:val="0009450E"/>
    <w:rsid w:val="00094D83"/>
    <w:rsid w:val="000959B3"/>
    <w:rsid w:val="00097E10"/>
    <w:rsid w:val="000A1803"/>
    <w:rsid w:val="000A19EB"/>
    <w:rsid w:val="000A26EB"/>
    <w:rsid w:val="000A7092"/>
    <w:rsid w:val="000B095C"/>
    <w:rsid w:val="000B1EE8"/>
    <w:rsid w:val="000B41DB"/>
    <w:rsid w:val="000B52D5"/>
    <w:rsid w:val="000B68FB"/>
    <w:rsid w:val="000B7E78"/>
    <w:rsid w:val="000C1231"/>
    <w:rsid w:val="000C3BA1"/>
    <w:rsid w:val="000C3C11"/>
    <w:rsid w:val="000C7356"/>
    <w:rsid w:val="000D01C1"/>
    <w:rsid w:val="000D0B62"/>
    <w:rsid w:val="000D14D6"/>
    <w:rsid w:val="000D1850"/>
    <w:rsid w:val="000D1B2F"/>
    <w:rsid w:val="000D291C"/>
    <w:rsid w:val="000D3167"/>
    <w:rsid w:val="000D3338"/>
    <w:rsid w:val="000D4F56"/>
    <w:rsid w:val="000E10DF"/>
    <w:rsid w:val="000E1430"/>
    <w:rsid w:val="000E16BE"/>
    <w:rsid w:val="000E4376"/>
    <w:rsid w:val="000E53FF"/>
    <w:rsid w:val="000E6198"/>
    <w:rsid w:val="000E73A7"/>
    <w:rsid w:val="000E7BA7"/>
    <w:rsid w:val="000F165C"/>
    <w:rsid w:val="000F27EE"/>
    <w:rsid w:val="000F339C"/>
    <w:rsid w:val="000F4817"/>
    <w:rsid w:val="000F4A93"/>
    <w:rsid w:val="000F5B70"/>
    <w:rsid w:val="000F63A2"/>
    <w:rsid w:val="000F6CAA"/>
    <w:rsid w:val="000F73D5"/>
    <w:rsid w:val="000F73DD"/>
    <w:rsid w:val="000F7A24"/>
    <w:rsid w:val="00101E8E"/>
    <w:rsid w:val="001045F0"/>
    <w:rsid w:val="001048C1"/>
    <w:rsid w:val="00104FC3"/>
    <w:rsid w:val="0010593E"/>
    <w:rsid w:val="0010667F"/>
    <w:rsid w:val="00111D96"/>
    <w:rsid w:val="00113D09"/>
    <w:rsid w:val="001147D1"/>
    <w:rsid w:val="0012133F"/>
    <w:rsid w:val="001215BD"/>
    <w:rsid w:val="00121DE3"/>
    <w:rsid w:val="0012222B"/>
    <w:rsid w:val="00122EF1"/>
    <w:rsid w:val="00123BD4"/>
    <w:rsid w:val="00124CA2"/>
    <w:rsid w:val="0012655B"/>
    <w:rsid w:val="00127227"/>
    <w:rsid w:val="00127268"/>
    <w:rsid w:val="00127CFC"/>
    <w:rsid w:val="00130C99"/>
    <w:rsid w:val="00131257"/>
    <w:rsid w:val="001335D7"/>
    <w:rsid w:val="00136DFE"/>
    <w:rsid w:val="00136E9D"/>
    <w:rsid w:val="00137E4E"/>
    <w:rsid w:val="001407F9"/>
    <w:rsid w:val="001409A6"/>
    <w:rsid w:val="00141778"/>
    <w:rsid w:val="00141FF2"/>
    <w:rsid w:val="0014322B"/>
    <w:rsid w:val="00143A01"/>
    <w:rsid w:val="00144030"/>
    <w:rsid w:val="00144BF1"/>
    <w:rsid w:val="0014626B"/>
    <w:rsid w:val="001474B3"/>
    <w:rsid w:val="001504A8"/>
    <w:rsid w:val="0015185A"/>
    <w:rsid w:val="00151DA8"/>
    <w:rsid w:val="00152F06"/>
    <w:rsid w:val="0015647B"/>
    <w:rsid w:val="00160FA8"/>
    <w:rsid w:val="00161BE9"/>
    <w:rsid w:val="00162358"/>
    <w:rsid w:val="001659CD"/>
    <w:rsid w:val="001667A1"/>
    <w:rsid w:val="00166C31"/>
    <w:rsid w:val="00166FBA"/>
    <w:rsid w:val="00166FFF"/>
    <w:rsid w:val="0016783D"/>
    <w:rsid w:val="00170225"/>
    <w:rsid w:val="001704D8"/>
    <w:rsid w:val="001729EC"/>
    <w:rsid w:val="0017376C"/>
    <w:rsid w:val="001740A8"/>
    <w:rsid w:val="00176B19"/>
    <w:rsid w:val="00177461"/>
    <w:rsid w:val="001777EE"/>
    <w:rsid w:val="001779D0"/>
    <w:rsid w:val="0018100E"/>
    <w:rsid w:val="001818B8"/>
    <w:rsid w:val="0018191C"/>
    <w:rsid w:val="00181BA6"/>
    <w:rsid w:val="00182E97"/>
    <w:rsid w:val="0018429A"/>
    <w:rsid w:val="00184A1F"/>
    <w:rsid w:val="00185235"/>
    <w:rsid w:val="001853BB"/>
    <w:rsid w:val="0018689A"/>
    <w:rsid w:val="00187A0F"/>
    <w:rsid w:val="0019109A"/>
    <w:rsid w:val="0019171F"/>
    <w:rsid w:val="00191841"/>
    <w:rsid w:val="0019311E"/>
    <w:rsid w:val="00194ADC"/>
    <w:rsid w:val="0019535A"/>
    <w:rsid w:val="0019605E"/>
    <w:rsid w:val="001969C4"/>
    <w:rsid w:val="00196D21"/>
    <w:rsid w:val="00197980"/>
    <w:rsid w:val="00197D8B"/>
    <w:rsid w:val="001A007D"/>
    <w:rsid w:val="001A01DC"/>
    <w:rsid w:val="001A0DAD"/>
    <w:rsid w:val="001A2CD6"/>
    <w:rsid w:val="001A347C"/>
    <w:rsid w:val="001A4822"/>
    <w:rsid w:val="001A5A9C"/>
    <w:rsid w:val="001A6432"/>
    <w:rsid w:val="001A6A31"/>
    <w:rsid w:val="001A6CA5"/>
    <w:rsid w:val="001A7E6B"/>
    <w:rsid w:val="001B00C9"/>
    <w:rsid w:val="001B01A9"/>
    <w:rsid w:val="001B15D6"/>
    <w:rsid w:val="001B2381"/>
    <w:rsid w:val="001B2A38"/>
    <w:rsid w:val="001B4C61"/>
    <w:rsid w:val="001B4DDF"/>
    <w:rsid w:val="001B58EC"/>
    <w:rsid w:val="001B6BFA"/>
    <w:rsid w:val="001B7012"/>
    <w:rsid w:val="001B7680"/>
    <w:rsid w:val="001C2521"/>
    <w:rsid w:val="001C261E"/>
    <w:rsid w:val="001C31FE"/>
    <w:rsid w:val="001C357A"/>
    <w:rsid w:val="001C5468"/>
    <w:rsid w:val="001C5A7E"/>
    <w:rsid w:val="001C6AF9"/>
    <w:rsid w:val="001D051D"/>
    <w:rsid w:val="001D06EF"/>
    <w:rsid w:val="001D0DA6"/>
    <w:rsid w:val="001D1B8B"/>
    <w:rsid w:val="001D2CFE"/>
    <w:rsid w:val="001D4959"/>
    <w:rsid w:val="001D4B1C"/>
    <w:rsid w:val="001D64A1"/>
    <w:rsid w:val="001D69A9"/>
    <w:rsid w:val="001E06CF"/>
    <w:rsid w:val="001E14BB"/>
    <w:rsid w:val="001E1A94"/>
    <w:rsid w:val="001E1C1F"/>
    <w:rsid w:val="001E1F47"/>
    <w:rsid w:val="001E277B"/>
    <w:rsid w:val="001E27B8"/>
    <w:rsid w:val="001E2D30"/>
    <w:rsid w:val="001E374C"/>
    <w:rsid w:val="001E485C"/>
    <w:rsid w:val="001E528B"/>
    <w:rsid w:val="001E6994"/>
    <w:rsid w:val="001E6DDA"/>
    <w:rsid w:val="001F04F4"/>
    <w:rsid w:val="001F0859"/>
    <w:rsid w:val="001F0B68"/>
    <w:rsid w:val="001F2A0C"/>
    <w:rsid w:val="001F2DD0"/>
    <w:rsid w:val="001F37FD"/>
    <w:rsid w:val="001F3B2D"/>
    <w:rsid w:val="001F4B84"/>
    <w:rsid w:val="001F5EE8"/>
    <w:rsid w:val="001F6C49"/>
    <w:rsid w:val="001F7409"/>
    <w:rsid w:val="001F7A26"/>
    <w:rsid w:val="002071B0"/>
    <w:rsid w:val="002102CF"/>
    <w:rsid w:val="002104DC"/>
    <w:rsid w:val="00210C71"/>
    <w:rsid w:val="00210E25"/>
    <w:rsid w:val="0021136A"/>
    <w:rsid w:val="00211E9E"/>
    <w:rsid w:val="00212574"/>
    <w:rsid w:val="0021368B"/>
    <w:rsid w:val="00214E2B"/>
    <w:rsid w:val="0021649F"/>
    <w:rsid w:val="0021667C"/>
    <w:rsid w:val="0021694B"/>
    <w:rsid w:val="00217A36"/>
    <w:rsid w:val="00220727"/>
    <w:rsid w:val="0022089F"/>
    <w:rsid w:val="002212FE"/>
    <w:rsid w:val="0022327F"/>
    <w:rsid w:val="00224378"/>
    <w:rsid w:val="00224C38"/>
    <w:rsid w:val="002256CD"/>
    <w:rsid w:val="002259BC"/>
    <w:rsid w:val="00225FD2"/>
    <w:rsid w:val="00227AE2"/>
    <w:rsid w:val="00232C16"/>
    <w:rsid w:val="00233265"/>
    <w:rsid w:val="00233E4D"/>
    <w:rsid w:val="00234AC7"/>
    <w:rsid w:val="00236D17"/>
    <w:rsid w:val="0023789F"/>
    <w:rsid w:val="002409AB"/>
    <w:rsid w:val="00240B28"/>
    <w:rsid w:val="0024121A"/>
    <w:rsid w:val="00242BBB"/>
    <w:rsid w:val="00242C2A"/>
    <w:rsid w:val="00242FCC"/>
    <w:rsid w:val="002434A6"/>
    <w:rsid w:val="0024375C"/>
    <w:rsid w:val="00243C59"/>
    <w:rsid w:val="0024435C"/>
    <w:rsid w:val="00244D26"/>
    <w:rsid w:val="002452C1"/>
    <w:rsid w:val="00247AE1"/>
    <w:rsid w:val="00250578"/>
    <w:rsid w:val="00250699"/>
    <w:rsid w:val="002514C9"/>
    <w:rsid w:val="002518F3"/>
    <w:rsid w:val="0025207B"/>
    <w:rsid w:val="0025358E"/>
    <w:rsid w:val="00253DE8"/>
    <w:rsid w:val="00253FAE"/>
    <w:rsid w:val="00255FEE"/>
    <w:rsid w:val="00256D08"/>
    <w:rsid w:val="002603BF"/>
    <w:rsid w:val="002605ED"/>
    <w:rsid w:val="002627D4"/>
    <w:rsid w:val="00263E43"/>
    <w:rsid w:val="00263F7B"/>
    <w:rsid w:val="002655B0"/>
    <w:rsid w:val="00265BBB"/>
    <w:rsid w:val="002708B3"/>
    <w:rsid w:val="00270921"/>
    <w:rsid w:val="00271639"/>
    <w:rsid w:val="00275E71"/>
    <w:rsid w:val="002769DF"/>
    <w:rsid w:val="00277025"/>
    <w:rsid w:val="002822CB"/>
    <w:rsid w:val="00282884"/>
    <w:rsid w:val="00282D29"/>
    <w:rsid w:val="00283643"/>
    <w:rsid w:val="00284909"/>
    <w:rsid w:val="00285CBD"/>
    <w:rsid w:val="00285F77"/>
    <w:rsid w:val="00286FE6"/>
    <w:rsid w:val="00287982"/>
    <w:rsid w:val="00287C7C"/>
    <w:rsid w:val="002921B6"/>
    <w:rsid w:val="00292766"/>
    <w:rsid w:val="00294385"/>
    <w:rsid w:val="00297EDF"/>
    <w:rsid w:val="002A03AA"/>
    <w:rsid w:val="002A0651"/>
    <w:rsid w:val="002A1416"/>
    <w:rsid w:val="002A1B66"/>
    <w:rsid w:val="002A39A1"/>
    <w:rsid w:val="002A54F2"/>
    <w:rsid w:val="002A7D68"/>
    <w:rsid w:val="002A7EB2"/>
    <w:rsid w:val="002B03D8"/>
    <w:rsid w:val="002B3DD0"/>
    <w:rsid w:val="002B4542"/>
    <w:rsid w:val="002B7438"/>
    <w:rsid w:val="002C0BF2"/>
    <w:rsid w:val="002C312B"/>
    <w:rsid w:val="002C3F80"/>
    <w:rsid w:val="002C41A7"/>
    <w:rsid w:val="002C4B41"/>
    <w:rsid w:val="002C59FE"/>
    <w:rsid w:val="002C6381"/>
    <w:rsid w:val="002C6EFB"/>
    <w:rsid w:val="002D024E"/>
    <w:rsid w:val="002D035E"/>
    <w:rsid w:val="002D0C45"/>
    <w:rsid w:val="002D1536"/>
    <w:rsid w:val="002D157F"/>
    <w:rsid w:val="002D4714"/>
    <w:rsid w:val="002D5583"/>
    <w:rsid w:val="002D5988"/>
    <w:rsid w:val="002E0ACB"/>
    <w:rsid w:val="002E18F6"/>
    <w:rsid w:val="002E21EC"/>
    <w:rsid w:val="002E2821"/>
    <w:rsid w:val="002E2D28"/>
    <w:rsid w:val="002E607A"/>
    <w:rsid w:val="002E6B39"/>
    <w:rsid w:val="002E6CA2"/>
    <w:rsid w:val="002E6EFB"/>
    <w:rsid w:val="002E7446"/>
    <w:rsid w:val="002F0305"/>
    <w:rsid w:val="002F05D0"/>
    <w:rsid w:val="002F3193"/>
    <w:rsid w:val="002F5ACD"/>
    <w:rsid w:val="002F64E0"/>
    <w:rsid w:val="002F7E9A"/>
    <w:rsid w:val="003000E3"/>
    <w:rsid w:val="00300B14"/>
    <w:rsid w:val="0030142B"/>
    <w:rsid w:val="0030157F"/>
    <w:rsid w:val="003027CB"/>
    <w:rsid w:val="00302C74"/>
    <w:rsid w:val="003052AB"/>
    <w:rsid w:val="00305552"/>
    <w:rsid w:val="00305838"/>
    <w:rsid w:val="003058AE"/>
    <w:rsid w:val="00306D40"/>
    <w:rsid w:val="0030794E"/>
    <w:rsid w:val="00311543"/>
    <w:rsid w:val="0031420C"/>
    <w:rsid w:val="00317131"/>
    <w:rsid w:val="0032162C"/>
    <w:rsid w:val="00321DC3"/>
    <w:rsid w:val="00322240"/>
    <w:rsid w:val="00322271"/>
    <w:rsid w:val="003238D4"/>
    <w:rsid w:val="003246E4"/>
    <w:rsid w:val="003259F7"/>
    <w:rsid w:val="00325AE6"/>
    <w:rsid w:val="00325CE2"/>
    <w:rsid w:val="0032628F"/>
    <w:rsid w:val="00326B02"/>
    <w:rsid w:val="00326F58"/>
    <w:rsid w:val="003272B9"/>
    <w:rsid w:val="0032767F"/>
    <w:rsid w:val="00330F0C"/>
    <w:rsid w:val="003321C0"/>
    <w:rsid w:val="00334AE0"/>
    <w:rsid w:val="00335913"/>
    <w:rsid w:val="0033596D"/>
    <w:rsid w:val="00336C8B"/>
    <w:rsid w:val="0033740E"/>
    <w:rsid w:val="00343FCD"/>
    <w:rsid w:val="003443A5"/>
    <w:rsid w:val="00345857"/>
    <w:rsid w:val="00345FB7"/>
    <w:rsid w:val="0034624F"/>
    <w:rsid w:val="00350282"/>
    <w:rsid w:val="00351E52"/>
    <w:rsid w:val="003522CE"/>
    <w:rsid w:val="0035238E"/>
    <w:rsid w:val="003527B2"/>
    <w:rsid w:val="003546AB"/>
    <w:rsid w:val="00355A41"/>
    <w:rsid w:val="0035734E"/>
    <w:rsid w:val="003604A5"/>
    <w:rsid w:val="003623F4"/>
    <w:rsid w:val="003628BB"/>
    <w:rsid w:val="00363D8B"/>
    <w:rsid w:val="00363D8F"/>
    <w:rsid w:val="00364D58"/>
    <w:rsid w:val="00365C01"/>
    <w:rsid w:val="00365CE1"/>
    <w:rsid w:val="0036667D"/>
    <w:rsid w:val="0037004D"/>
    <w:rsid w:val="00371E78"/>
    <w:rsid w:val="00374A04"/>
    <w:rsid w:val="00374F66"/>
    <w:rsid w:val="00375A9B"/>
    <w:rsid w:val="00376B69"/>
    <w:rsid w:val="00376D8E"/>
    <w:rsid w:val="00380EDA"/>
    <w:rsid w:val="00381A2D"/>
    <w:rsid w:val="00381A65"/>
    <w:rsid w:val="00381B8C"/>
    <w:rsid w:val="00382CAA"/>
    <w:rsid w:val="00386B88"/>
    <w:rsid w:val="00387A0A"/>
    <w:rsid w:val="00387EC8"/>
    <w:rsid w:val="003919B8"/>
    <w:rsid w:val="00392784"/>
    <w:rsid w:val="003938AF"/>
    <w:rsid w:val="00393FBE"/>
    <w:rsid w:val="00394C7C"/>
    <w:rsid w:val="00395379"/>
    <w:rsid w:val="0039581D"/>
    <w:rsid w:val="003968AB"/>
    <w:rsid w:val="00396B75"/>
    <w:rsid w:val="00397B28"/>
    <w:rsid w:val="003A14F6"/>
    <w:rsid w:val="003A3CE3"/>
    <w:rsid w:val="003A6C1B"/>
    <w:rsid w:val="003B04F2"/>
    <w:rsid w:val="003B0C43"/>
    <w:rsid w:val="003B1911"/>
    <w:rsid w:val="003B2489"/>
    <w:rsid w:val="003B2A8B"/>
    <w:rsid w:val="003B39C7"/>
    <w:rsid w:val="003B3AA0"/>
    <w:rsid w:val="003B3C42"/>
    <w:rsid w:val="003B60EB"/>
    <w:rsid w:val="003B755C"/>
    <w:rsid w:val="003B7E93"/>
    <w:rsid w:val="003C116A"/>
    <w:rsid w:val="003C289D"/>
    <w:rsid w:val="003C2D2C"/>
    <w:rsid w:val="003C4AD9"/>
    <w:rsid w:val="003C51FE"/>
    <w:rsid w:val="003C60E1"/>
    <w:rsid w:val="003C6A39"/>
    <w:rsid w:val="003C7570"/>
    <w:rsid w:val="003D0894"/>
    <w:rsid w:val="003D0D8D"/>
    <w:rsid w:val="003D1DDA"/>
    <w:rsid w:val="003D28BF"/>
    <w:rsid w:val="003D2EEE"/>
    <w:rsid w:val="003D2FEA"/>
    <w:rsid w:val="003D3539"/>
    <w:rsid w:val="003D39A6"/>
    <w:rsid w:val="003D45A5"/>
    <w:rsid w:val="003D4929"/>
    <w:rsid w:val="003D55AB"/>
    <w:rsid w:val="003E03B5"/>
    <w:rsid w:val="003E0A13"/>
    <w:rsid w:val="003E2161"/>
    <w:rsid w:val="003E21A0"/>
    <w:rsid w:val="003E2BF1"/>
    <w:rsid w:val="003E2F67"/>
    <w:rsid w:val="003E3C22"/>
    <w:rsid w:val="003E5820"/>
    <w:rsid w:val="003E5C21"/>
    <w:rsid w:val="003E5ED4"/>
    <w:rsid w:val="003E60E8"/>
    <w:rsid w:val="003E6B79"/>
    <w:rsid w:val="003E7CCC"/>
    <w:rsid w:val="003F07FF"/>
    <w:rsid w:val="003F0E44"/>
    <w:rsid w:val="003F150A"/>
    <w:rsid w:val="003F1B9B"/>
    <w:rsid w:val="003F2812"/>
    <w:rsid w:val="003F4A85"/>
    <w:rsid w:val="003F51CD"/>
    <w:rsid w:val="003F699B"/>
    <w:rsid w:val="003F7AC5"/>
    <w:rsid w:val="004012B2"/>
    <w:rsid w:val="004022E1"/>
    <w:rsid w:val="00402A73"/>
    <w:rsid w:val="004034EF"/>
    <w:rsid w:val="00403741"/>
    <w:rsid w:val="00404391"/>
    <w:rsid w:val="004055F0"/>
    <w:rsid w:val="0040634E"/>
    <w:rsid w:val="00406C2C"/>
    <w:rsid w:val="00406F9A"/>
    <w:rsid w:val="0040723D"/>
    <w:rsid w:val="00410104"/>
    <w:rsid w:val="00412750"/>
    <w:rsid w:val="00414C15"/>
    <w:rsid w:val="00415948"/>
    <w:rsid w:val="00415CBD"/>
    <w:rsid w:val="0041609B"/>
    <w:rsid w:val="00417AB3"/>
    <w:rsid w:val="00423476"/>
    <w:rsid w:val="00423620"/>
    <w:rsid w:val="00423913"/>
    <w:rsid w:val="00423C53"/>
    <w:rsid w:val="00423F61"/>
    <w:rsid w:val="004243FA"/>
    <w:rsid w:val="00425BCE"/>
    <w:rsid w:val="00426718"/>
    <w:rsid w:val="00426A96"/>
    <w:rsid w:val="004307F5"/>
    <w:rsid w:val="004318C7"/>
    <w:rsid w:val="00431D9F"/>
    <w:rsid w:val="00433677"/>
    <w:rsid w:val="00433B60"/>
    <w:rsid w:val="004349B8"/>
    <w:rsid w:val="00434AD7"/>
    <w:rsid w:val="0044029B"/>
    <w:rsid w:val="0044143C"/>
    <w:rsid w:val="00441D21"/>
    <w:rsid w:val="00442197"/>
    <w:rsid w:val="00442291"/>
    <w:rsid w:val="004427C9"/>
    <w:rsid w:val="00444654"/>
    <w:rsid w:val="00444DBF"/>
    <w:rsid w:val="00444E2A"/>
    <w:rsid w:val="00446582"/>
    <w:rsid w:val="0044677D"/>
    <w:rsid w:val="004467CC"/>
    <w:rsid w:val="0044724A"/>
    <w:rsid w:val="004505A5"/>
    <w:rsid w:val="004510F5"/>
    <w:rsid w:val="00451C95"/>
    <w:rsid w:val="00451D41"/>
    <w:rsid w:val="00453EEC"/>
    <w:rsid w:val="00454359"/>
    <w:rsid w:val="00454B79"/>
    <w:rsid w:val="00454C9A"/>
    <w:rsid w:val="0045518A"/>
    <w:rsid w:val="00455982"/>
    <w:rsid w:val="004563B9"/>
    <w:rsid w:val="00460411"/>
    <w:rsid w:val="0046270E"/>
    <w:rsid w:val="004627BF"/>
    <w:rsid w:val="00462CF5"/>
    <w:rsid w:val="00463C7F"/>
    <w:rsid w:val="00463CEB"/>
    <w:rsid w:val="00463EF0"/>
    <w:rsid w:val="00465C10"/>
    <w:rsid w:val="004667C5"/>
    <w:rsid w:val="00467AE0"/>
    <w:rsid w:val="00467D80"/>
    <w:rsid w:val="0047190A"/>
    <w:rsid w:val="004728D0"/>
    <w:rsid w:val="00472988"/>
    <w:rsid w:val="0047438F"/>
    <w:rsid w:val="00474B5F"/>
    <w:rsid w:val="00474E64"/>
    <w:rsid w:val="004754A9"/>
    <w:rsid w:val="004756C8"/>
    <w:rsid w:val="0048219E"/>
    <w:rsid w:val="00483C78"/>
    <w:rsid w:val="00483F8D"/>
    <w:rsid w:val="004841CF"/>
    <w:rsid w:val="004850C2"/>
    <w:rsid w:val="00485383"/>
    <w:rsid w:val="004853E1"/>
    <w:rsid w:val="00485630"/>
    <w:rsid w:val="004856ED"/>
    <w:rsid w:val="00485828"/>
    <w:rsid w:val="00486E95"/>
    <w:rsid w:val="004909C0"/>
    <w:rsid w:val="004959ED"/>
    <w:rsid w:val="00496EAD"/>
    <w:rsid w:val="0049774E"/>
    <w:rsid w:val="004A07D0"/>
    <w:rsid w:val="004A0F7D"/>
    <w:rsid w:val="004A0F95"/>
    <w:rsid w:val="004A17B7"/>
    <w:rsid w:val="004A2242"/>
    <w:rsid w:val="004A6A70"/>
    <w:rsid w:val="004A76A4"/>
    <w:rsid w:val="004A7888"/>
    <w:rsid w:val="004B05BB"/>
    <w:rsid w:val="004B226C"/>
    <w:rsid w:val="004B22BB"/>
    <w:rsid w:val="004B2763"/>
    <w:rsid w:val="004B2B05"/>
    <w:rsid w:val="004B2B65"/>
    <w:rsid w:val="004B35D2"/>
    <w:rsid w:val="004B38C4"/>
    <w:rsid w:val="004B4CB0"/>
    <w:rsid w:val="004B5661"/>
    <w:rsid w:val="004B68A8"/>
    <w:rsid w:val="004C004A"/>
    <w:rsid w:val="004C18A3"/>
    <w:rsid w:val="004C45B3"/>
    <w:rsid w:val="004C45DF"/>
    <w:rsid w:val="004C4693"/>
    <w:rsid w:val="004C46B4"/>
    <w:rsid w:val="004C5003"/>
    <w:rsid w:val="004C54B3"/>
    <w:rsid w:val="004C5620"/>
    <w:rsid w:val="004C668B"/>
    <w:rsid w:val="004C6700"/>
    <w:rsid w:val="004C79A8"/>
    <w:rsid w:val="004D195A"/>
    <w:rsid w:val="004D1FDA"/>
    <w:rsid w:val="004D3D4F"/>
    <w:rsid w:val="004D6F17"/>
    <w:rsid w:val="004D7F41"/>
    <w:rsid w:val="004E1071"/>
    <w:rsid w:val="004E371D"/>
    <w:rsid w:val="004E40BE"/>
    <w:rsid w:val="004E41AF"/>
    <w:rsid w:val="004E4CE6"/>
    <w:rsid w:val="004E4D96"/>
    <w:rsid w:val="004E508A"/>
    <w:rsid w:val="004E509C"/>
    <w:rsid w:val="004E6878"/>
    <w:rsid w:val="004E6AB2"/>
    <w:rsid w:val="004F0CEF"/>
    <w:rsid w:val="004F140F"/>
    <w:rsid w:val="004F1D37"/>
    <w:rsid w:val="004F478A"/>
    <w:rsid w:val="004F4878"/>
    <w:rsid w:val="004F5597"/>
    <w:rsid w:val="004F5B32"/>
    <w:rsid w:val="004F5C18"/>
    <w:rsid w:val="00500E4C"/>
    <w:rsid w:val="005027D1"/>
    <w:rsid w:val="00502C02"/>
    <w:rsid w:val="00503306"/>
    <w:rsid w:val="005037AB"/>
    <w:rsid w:val="00505408"/>
    <w:rsid w:val="00505DB5"/>
    <w:rsid w:val="00506B98"/>
    <w:rsid w:val="005110EE"/>
    <w:rsid w:val="00512021"/>
    <w:rsid w:val="00512056"/>
    <w:rsid w:val="00512370"/>
    <w:rsid w:val="00514650"/>
    <w:rsid w:val="00515F4C"/>
    <w:rsid w:val="00517D40"/>
    <w:rsid w:val="00522928"/>
    <w:rsid w:val="00522E54"/>
    <w:rsid w:val="005249C1"/>
    <w:rsid w:val="005251A0"/>
    <w:rsid w:val="00526E5B"/>
    <w:rsid w:val="00526F3E"/>
    <w:rsid w:val="00530B71"/>
    <w:rsid w:val="0053150F"/>
    <w:rsid w:val="00531958"/>
    <w:rsid w:val="005326BD"/>
    <w:rsid w:val="005330C9"/>
    <w:rsid w:val="0053316F"/>
    <w:rsid w:val="00533D07"/>
    <w:rsid w:val="00534EFC"/>
    <w:rsid w:val="00536033"/>
    <w:rsid w:val="0053650C"/>
    <w:rsid w:val="0053770E"/>
    <w:rsid w:val="005408D9"/>
    <w:rsid w:val="005414BA"/>
    <w:rsid w:val="00541C44"/>
    <w:rsid w:val="0054265B"/>
    <w:rsid w:val="00542777"/>
    <w:rsid w:val="00543468"/>
    <w:rsid w:val="00544044"/>
    <w:rsid w:val="005448AB"/>
    <w:rsid w:val="00547140"/>
    <w:rsid w:val="00547374"/>
    <w:rsid w:val="005512BC"/>
    <w:rsid w:val="005523F8"/>
    <w:rsid w:val="005526CC"/>
    <w:rsid w:val="00554F0E"/>
    <w:rsid w:val="005554F8"/>
    <w:rsid w:val="00555DEC"/>
    <w:rsid w:val="005606AE"/>
    <w:rsid w:val="00560D62"/>
    <w:rsid w:val="00561102"/>
    <w:rsid w:val="00561DD2"/>
    <w:rsid w:val="00562060"/>
    <w:rsid w:val="00562A3B"/>
    <w:rsid w:val="00562D5C"/>
    <w:rsid w:val="00563064"/>
    <w:rsid w:val="0056449D"/>
    <w:rsid w:val="00565948"/>
    <w:rsid w:val="00565D4D"/>
    <w:rsid w:val="005679EC"/>
    <w:rsid w:val="005702C4"/>
    <w:rsid w:val="00570BD8"/>
    <w:rsid w:val="005713E9"/>
    <w:rsid w:val="00571BCE"/>
    <w:rsid w:val="005732FB"/>
    <w:rsid w:val="0057475A"/>
    <w:rsid w:val="00576AE2"/>
    <w:rsid w:val="00576DDD"/>
    <w:rsid w:val="00577071"/>
    <w:rsid w:val="00580484"/>
    <w:rsid w:val="005806FE"/>
    <w:rsid w:val="00580B18"/>
    <w:rsid w:val="005816D5"/>
    <w:rsid w:val="00582B44"/>
    <w:rsid w:val="00585B9F"/>
    <w:rsid w:val="00585E05"/>
    <w:rsid w:val="00585F0E"/>
    <w:rsid w:val="005877A8"/>
    <w:rsid w:val="005879E5"/>
    <w:rsid w:val="00592931"/>
    <w:rsid w:val="0059295A"/>
    <w:rsid w:val="0059599E"/>
    <w:rsid w:val="00596326"/>
    <w:rsid w:val="00596444"/>
    <w:rsid w:val="00597838"/>
    <w:rsid w:val="005A0A1C"/>
    <w:rsid w:val="005A0DE1"/>
    <w:rsid w:val="005A1515"/>
    <w:rsid w:val="005A1CD9"/>
    <w:rsid w:val="005A2C2B"/>
    <w:rsid w:val="005A2CA2"/>
    <w:rsid w:val="005A2DB1"/>
    <w:rsid w:val="005A336A"/>
    <w:rsid w:val="005A365E"/>
    <w:rsid w:val="005A424B"/>
    <w:rsid w:val="005A5F7D"/>
    <w:rsid w:val="005A6282"/>
    <w:rsid w:val="005A6556"/>
    <w:rsid w:val="005A78A0"/>
    <w:rsid w:val="005A7EF0"/>
    <w:rsid w:val="005B1FD1"/>
    <w:rsid w:val="005B21D7"/>
    <w:rsid w:val="005B320B"/>
    <w:rsid w:val="005B406E"/>
    <w:rsid w:val="005B5555"/>
    <w:rsid w:val="005B5690"/>
    <w:rsid w:val="005B583C"/>
    <w:rsid w:val="005B692B"/>
    <w:rsid w:val="005C07BC"/>
    <w:rsid w:val="005C250F"/>
    <w:rsid w:val="005C347A"/>
    <w:rsid w:val="005C3649"/>
    <w:rsid w:val="005C3738"/>
    <w:rsid w:val="005C6831"/>
    <w:rsid w:val="005C69A5"/>
    <w:rsid w:val="005C7311"/>
    <w:rsid w:val="005D08B5"/>
    <w:rsid w:val="005D112F"/>
    <w:rsid w:val="005D1976"/>
    <w:rsid w:val="005D1A3E"/>
    <w:rsid w:val="005D2688"/>
    <w:rsid w:val="005D40AA"/>
    <w:rsid w:val="005D48A8"/>
    <w:rsid w:val="005D4FB9"/>
    <w:rsid w:val="005D50F9"/>
    <w:rsid w:val="005D5AD9"/>
    <w:rsid w:val="005E0975"/>
    <w:rsid w:val="005E0BC7"/>
    <w:rsid w:val="005E43C7"/>
    <w:rsid w:val="005E513F"/>
    <w:rsid w:val="005E5390"/>
    <w:rsid w:val="005F42DE"/>
    <w:rsid w:val="005F45BC"/>
    <w:rsid w:val="005F6C57"/>
    <w:rsid w:val="005F79FF"/>
    <w:rsid w:val="005F7B92"/>
    <w:rsid w:val="005F7BD5"/>
    <w:rsid w:val="0060045B"/>
    <w:rsid w:val="006004F8"/>
    <w:rsid w:val="00603333"/>
    <w:rsid w:val="006039F0"/>
    <w:rsid w:val="00605E5A"/>
    <w:rsid w:val="00606433"/>
    <w:rsid w:val="00606B31"/>
    <w:rsid w:val="00610B56"/>
    <w:rsid w:val="00610F12"/>
    <w:rsid w:val="00611442"/>
    <w:rsid w:val="00611A8A"/>
    <w:rsid w:val="00611AA3"/>
    <w:rsid w:val="00612C6F"/>
    <w:rsid w:val="00613D5F"/>
    <w:rsid w:val="0061587E"/>
    <w:rsid w:val="0061631E"/>
    <w:rsid w:val="00616B28"/>
    <w:rsid w:val="00617955"/>
    <w:rsid w:val="00617DBD"/>
    <w:rsid w:val="00617F91"/>
    <w:rsid w:val="00620E29"/>
    <w:rsid w:val="00622C8C"/>
    <w:rsid w:val="0063000D"/>
    <w:rsid w:val="00630F68"/>
    <w:rsid w:val="00631FC0"/>
    <w:rsid w:val="00631FC8"/>
    <w:rsid w:val="006325CA"/>
    <w:rsid w:val="006329BC"/>
    <w:rsid w:val="00632B23"/>
    <w:rsid w:val="00633DC9"/>
    <w:rsid w:val="00636387"/>
    <w:rsid w:val="00636C16"/>
    <w:rsid w:val="00636D92"/>
    <w:rsid w:val="006400C4"/>
    <w:rsid w:val="00640E9C"/>
    <w:rsid w:val="00641D07"/>
    <w:rsid w:val="006438AE"/>
    <w:rsid w:val="00643A22"/>
    <w:rsid w:val="00643C98"/>
    <w:rsid w:val="00646D4A"/>
    <w:rsid w:val="00646D6D"/>
    <w:rsid w:val="00647561"/>
    <w:rsid w:val="00647C6D"/>
    <w:rsid w:val="006500DD"/>
    <w:rsid w:val="006503A5"/>
    <w:rsid w:val="00652E21"/>
    <w:rsid w:val="0065379E"/>
    <w:rsid w:val="00653D5C"/>
    <w:rsid w:val="006541E9"/>
    <w:rsid w:val="0065452F"/>
    <w:rsid w:val="006546B3"/>
    <w:rsid w:val="0065585E"/>
    <w:rsid w:val="00660570"/>
    <w:rsid w:val="0066195C"/>
    <w:rsid w:val="00665CBB"/>
    <w:rsid w:val="0066710D"/>
    <w:rsid w:val="006671B1"/>
    <w:rsid w:val="00667FAC"/>
    <w:rsid w:val="00670157"/>
    <w:rsid w:val="0067116C"/>
    <w:rsid w:val="006724F5"/>
    <w:rsid w:val="00672986"/>
    <w:rsid w:val="006731B0"/>
    <w:rsid w:val="00673AFF"/>
    <w:rsid w:val="00673BF3"/>
    <w:rsid w:val="006763FF"/>
    <w:rsid w:val="00676DA9"/>
    <w:rsid w:val="006774B6"/>
    <w:rsid w:val="00680172"/>
    <w:rsid w:val="00681141"/>
    <w:rsid w:val="00683B05"/>
    <w:rsid w:val="00684552"/>
    <w:rsid w:val="0068497B"/>
    <w:rsid w:val="00685F97"/>
    <w:rsid w:val="00686307"/>
    <w:rsid w:val="00686A40"/>
    <w:rsid w:val="00686A45"/>
    <w:rsid w:val="00686E34"/>
    <w:rsid w:val="00687580"/>
    <w:rsid w:val="00687D60"/>
    <w:rsid w:val="0069194A"/>
    <w:rsid w:val="00691F12"/>
    <w:rsid w:val="0069244D"/>
    <w:rsid w:val="0069568F"/>
    <w:rsid w:val="00695D30"/>
    <w:rsid w:val="00696221"/>
    <w:rsid w:val="00696F43"/>
    <w:rsid w:val="006971D2"/>
    <w:rsid w:val="006A1703"/>
    <w:rsid w:val="006A17E3"/>
    <w:rsid w:val="006A3D3B"/>
    <w:rsid w:val="006A4943"/>
    <w:rsid w:val="006A5AC3"/>
    <w:rsid w:val="006A6ED8"/>
    <w:rsid w:val="006A70B3"/>
    <w:rsid w:val="006B0C9E"/>
    <w:rsid w:val="006B1CA2"/>
    <w:rsid w:val="006B214A"/>
    <w:rsid w:val="006B21DC"/>
    <w:rsid w:val="006B32CE"/>
    <w:rsid w:val="006B425B"/>
    <w:rsid w:val="006B4600"/>
    <w:rsid w:val="006B5751"/>
    <w:rsid w:val="006B5D47"/>
    <w:rsid w:val="006B6A42"/>
    <w:rsid w:val="006B7C50"/>
    <w:rsid w:val="006C0918"/>
    <w:rsid w:val="006C1329"/>
    <w:rsid w:val="006C1B3F"/>
    <w:rsid w:val="006C2789"/>
    <w:rsid w:val="006C2899"/>
    <w:rsid w:val="006C2E81"/>
    <w:rsid w:val="006C4DD7"/>
    <w:rsid w:val="006C4F1B"/>
    <w:rsid w:val="006C5288"/>
    <w:rsid w:val="006C5931"/>
    <w:rsid w:val="006C6167"/>
    <w:rsid w:val="006C72DC"/>
    <w:rsid w:val="006C7A8B"/>
    <w:rsid w:val="006D0C07"/>
    <w:rsid w:val="006D4EAB"/>
    <w:rsid w:val="006D5221"/>
    <w:rsid w:val="006D576E"/>
    <w:rsid w:val="006D5E2F"/>
    <w:rsid w:val="006D6770"/>
    <w:rsid w:val="006E2129"/>
    <w:rsid w:val="006E2EAA"/>
    <w:rsid w:val="006E2F91"/>
    <w:rsid w:val="006E6F7F"/>
    <w:rsid w:val="006E7135"/>
    <w:rsid w:val="006E74E7"/>
    <w:rsid w:val="006F02DE"/>
    <w:rsid w:val="006F0AE6"/>
    <w:rsid w:val="006F0B62"/>
    <w:rsid w:val="006F2ECC"/>
    <w:rsid w:val="006F39D6"/>
    <w:rsid w:val="006F3EB0"/>
    <w:rsid w:val="006F54BA"/>
    <w:rsid w:val="006F619B"/>
    <w:rsid w:val="006F6BDA"/>
    <w:rsid w:val="006F768F"/>
    <w:rsid w:val="00701E5A"/>
    <w:rsid w:val="00701F73"/>
    <w:rsid w:val="007041FF"/>
    <w:rsid w:val="007044D3"/>
    <w:rsid w:val="00704566"/>
    <w:rsid w:val="0070687F"/>
    <w:rsid w:val="0070711D"/>
    <w:rsid w:val="007071C8"/>
    <w:rsid w:val="00707927"/>
    <w:rsid w:val="00707B43"/>
    <w:rsid w:val="00710D9D"/>
    <w:rsid w:val="00712628"/>
    <w:rsid w:val="007130DC"/>
    <w:rsid w:val="00713D1E"/>
    <w:rsid w:val="00713E46"/>
    <w:rsid w:val="00715120"/>
    <w:rsid w:val="00715620"/>
    <w:rsid w:val="00715F45"/>
    <w:rsid w:val="00716256"/>
    <w:rsid w:val="0071688B"/>
    <w:rsid w:val="00717CC3"/>
    <w:rsid w:val="00720E0D"/>
    <w:rsid w:val="00722570"/>
    <w:rsid w:val="00723B91"/>
    <w:rsid w:val="00724DF3"/>
    <w:rsid w:val="00725C84"/>
    <w:rsid w:val="00726045"/>
    <w:rsid w:val="00726BE1"/>
    <w:rsid w:val="00726D1E"/>
    <w:rsid w:val="00727944"/>
    <w:rsid w:val="007300A9"/>
    <w:rsid w:val="0073040D"/>
    <w:rsid w:val="00730BD1"/>
    <w:rsid w:val="007310C4"/>
    <w:rsid w:val="00734836"/>
    <w:rsid w:val="00736112"/>
    <w:rsid w:val="0073663A"/>
    <w:rsid w:val="0073670D"/>
    <w:rsid w:val="00736C1C"/>
    <w:rsid w:val="007379F6"/>
    <w:rsid w:val="00740057"/>
    <w:rsid w:val="00740292"/>
    <w:rsid w:val="00740C37"/>
    <w:rsid w:val="007462D9"/>
    <w:rsid w:val="00746801"/>
    <w:rsid w:val="00746840"/>
    <w:rsid w:val="007471A8"/>
    <w:rsid w:val="00747A88"/>
    <w:rsid w:val="00747D0C"/>
    <w:rsid w:val="00750F5F"/>
    <w:rsid w:val="00751F65"/>
    <w:rsid w:val="007531DB"/>
    <w:rsid w:val="00754434"/>
    <w:rsid w:val="00755457"/>
    <w:rsid w:val="007554EE"/>
    <w:rsid w:val="0076156D"/>
    <w:rsid w:val="00761B4B"/>
    <w:rsid w:val="00763DF5"/>
    <w:rsid w:val="007656A4"/>
    <w:rsid w:val="00770653"/>
    <w:rsid w:val="007707D4"/>
    <w:rsid w:val="007714E4"/>
    <w:rsid w:val="00772E6F"/>
    <w:rsid w:val="0077354B"/>
    <w:rsid w:val="0077547F"/>
    <w:rsid w:val="00776FA0"/>
    <w:rsid w:val="007775C0"/>
    <w:rsid w:val="00780DDC"/>
    <w:rsid w:val="00781249"/>
    <w:rsid w:val="00782581"/>
    <w:rsid w:val="0078287F"/>
    <w:rsid w:val="00782EA6"/>
    <w:rsid w:val="007835CC"/>
    <w:rsid w:val="00783F83"/>
    <w:rsid w:val="00784770"/>
    <w:rsid w:val="007847C4"/>
    <w:rsid w:val="007853DA"/>
    <w:rsid w:val="00785C51"/>
    <w:rsid w:val="00786DFD"/>
    <w:rsid w:val="007927C4"/>
    <w:rsid w:val="00794602"/>
    <w:rsid w:val="00795283"/>
    <w:rsid w:val="00795E3D"/>
    <w:rsid w:val="00796FEA"/>
    <w:rsid w:val="00797343"/>
    <w:rsid w:val="00797E13"/>
    <w:rsid w:val="007A08FF"/>
    <w:rsid w:val="007A0D97"/>
    <w:rsid w:val="007A2E9A"/>
    <w:rsid w:val="007A3E0F"/>
    <w:rsid w:val="007A3E51"/>
    <w:rsid w:val="007A3EEA"/>
    <w:rsid w:val="007A3F1F"/>
    <w:rsid w:val="007A514F"/>
    <w:rsid w:val="007A653C"/>
    <w:rsid w:val="007A6F27"/>
    <w:rsid w:val="007A7A3D"/>
    <w:rsid w:val="007A7E72"/>
    <w:rsid w:val="007B0EA8"/>
    <w:rsid w:val="007B1117"/>
    <w:rsid w:val="007B2A23"/>
    <w:rsid w:val="007B33DB"/>
    <w:rsid w:val="007B39E7"/>
    <w:rsid w:val="007B3BB8"/>
    <w:rsid w:val="007B4BA1"/>
    <w:rsid w:val="007B5EB0"/>
    <w:rsid w:val="007B61CE"/>
    <w:rsid w:val="007B7BCA"/>
    <w:rsid w:val="007C07AE"/>
    <w:rsid w:val="007C1513"/>
    <w:rsid w:val="007C30C9"/>
    <w:rsid w:val="007C362F"/>
    <w:rsid w:val="007D3395"/>
    <w:rsid w:val="007D3602"/>
    <w:rsid w:val="007D585F"/>
    <w:rsid w:val="007D5875"/>
    <w:rsid w:val="007D6973"/>
    <w:rsid w:val="007D6AB4"/>
    <w:rsid w:val="007D7B28"/>
    <w:rsid w:val="007E002A"/>
    <w:rsid w:val="007E07AC"/>
    <w:rsid w:val="007E34A2"/>
    <w:rsid w:val="007E38C0"/>
    <w:rsid w:val="007E3CE5"/>
    <w:rsid w:val="007E510C"/>
    <w:rsid w:val="007E59AE"/>
    <w:rsid w:val="007F0044"/>
    <w:rsid w:val="007F0A45"/>
    <w:rsid w:val="007F1286"/>
    <w:rsid w:val="007F2F8A"/>
    <w:rsid w:val="007F422C"/>
    <w:rsid w:val="007F4987"/>
    <w:rsid w:val="007F4DD7"/>
    <w:rsid w:val="007F4F9F"/>
    <w:rsid w:val="007F6073"/>
    <w:rsid w:val="007F6AB1"/>
    <w:rsid w:val="007F6E64"/>
    <w:rsid w:val="007F6E65"/>
    <w:rsid w:val="008005A9"/>
    <w:rsid w:val="00802152"/>
    <w:rsid w:val="008026E3"/>
    <w:rsid w:val="00804D37"/>
    <w:rsid w:val="00805266"/>
    <w:rsid w:val="00805BF9"/>
    <w:rsid w:val="008066C8"/>
    <w:rsid w:val="00806E83"/>
    <w:rsid w:val="00807FA4"/>
    <w:rsid w:val="00810BF6"/>
    <w:rsid w:val="008128EB"/>
    <w:rsid w:val="00820D9C"/>
    <w:rsid w:val="00821F28"/>
    <w:rsid w:val="008220AC"/>
    <w:rsid w:val="00822DCF"/>
    <w:rsid w:val="0082397A"/>
    <w:rsid w:val="008240A2"/>
    <w:rsid w:val="008266C7"/>
    <w:rsid w:val="008274CB"/>
    <w:rsid w:val="00827CAD"/>
    <w:rsid w:val="00831288"/>
    <w:rsid w:val="0083172E"/>
    <w:rsid w:val="00831B08"/>
    <w:rsid w:val="00832E29"/>
    <w:rsid w:val="00833F9E"/>
    <w:rsid w:val="00835698"/>
    <w:rsid w:val="00836145"/>
    <w:rsid w:val="00837AB3"/>
    <w:rsid w:val="00841786"/>
    <w:rsid w:val="008420E0"/>
    <w:rsid w:val="00842E0B"/>
    <w:rsid w:val="00843361"/>
    <w:rsid w:val="0084389E"/>
    <w:rsid w:val="00844787"/>
    <w:rsid w:val="008455F0"/>
    <w:rsid w:val="008476A8"/>
    <w:rsid w:val="00852174"/>
    <w:rsid w:val="00852955"/>
    <w:rsid w:val="00852E41"/>
    <w:rsid w:val="008536B1"/>
    <w:rsid w:val="00853967"/>
    <w:rsid w:val="0085692E"/>
    <w:rsid w:val="008569AB"/>
    <w:rsid w:val="00860A4F"/>
    <w:rsid w:val="00861253"/>
    <w:rsid w:val="00862045"/>
    <w:rsid w:val="00862673"/>
    <w:rsid w:val="008635E7"/>
    <w:rsid w:val="008640CA"/>
    <w:rsid w:val="0086756F"/>
    <w:rsid w:val="00867D9B"/>
    <w:rsid w:val="00870AB6"/>
    <w:rsid w:val="00870F86"/>
    <w:rsid w:val="008710C9"/>
    <w:rsid w:val="00871414"/>
    <w:rsid w:val="008716A9"/>
    <w:rsid w:val="00871A2F"/>
    <w:rsid w:val="00871EA4"/>
    <w:rsid w:val="00872A68"/>
    <w:rsid w:val="00873241"/>
    <w:rsid w:val="00873533"/>
    <w:rsid w:val="00873879"/>
    <w:rsid w:val="00874E3A"/>
    <w:rsid w:val="00875D17"/>
    <w:rsid w:val="0087673E"/>
    <w:rsid w:val="00876F32"/>
    <w:rsid w:val="00881443"/>
    <w:rsid w:val="008829BF"/>
    <w:rsid w:val="00882DD4"/>
    <w:rsid w:val="00883EEF"/>
    <w:rsid w:val="008851D7"/>
    <w:rsid w:val="0088683E"/>
    <w:rsid w:val="00887434"/>
    <w:rsid w:val="008879BB"/>
    <w:rsid w:val="0089049D"/>
    <w:rsid w:val="00890DBE"/>
    <w:rsid w:val="00891B47"/>
    <w:rsid w:val="008937E8"/>
    <w:rsid w:val="00893DB0"/>
    <w:rsid w:val="0089596D"/>
    <w:rsid w:val="00895C25"/>
    <w:rsid w:val="008976BA"/>
    <w:rsid w:val="00897C67"/>
    <w:rsid w:val="008A133D"/>
    <w:rsid w:val="008A28FB"/>
    <w:rsid w:val="008A2BA4"/>
    <w:rsid w:val="008A4ED7"/>
    <w:rsid w:val="008A510A"/>
    <w:rsid w:val="008A6313"/>
    <w:rsid w:val="008A64ED"/>
    <w:rsid w:val="008A6B1E"/>
    <w:rsid w:val="008B09F6"/>
    <w:rsid w:val="008B1997"/>
    <w:rsid w:val="008B1F1E"/>
    <w:rsid w:val="008B2D67"/>
    <w:rsid w:val="008B3B3D"/>
    <w:rsid w:val="008B3E95"/>
    <w:rsid w:val="008B4D21"/>
    <w:rsid w:val="008B6079"/>
    <w:rsid w:val="008B6A5E"/>
    <w:rsid w:val="008B6C07"/>
    <w:rsid w:val="008C0FE3"/>
    <w:rsid w:val="008C1D97"/>
    <w:rsid w:val="008C2327"/>
    <w:rsid w:val="008C36AB"/>
    <w:rsid w:val="008C54AD"/>
    <w:rsid w:val="008C5CC2"/>
    <w:rsid w:val="008C6915"/>
    <w:rsid w:val="008D0A26"/>
    <w:rsid w:val="008D349E"/>
    <w:rsid w:val="008D4361"/>
    <w:rsid w:val="008D47DB"/>
    <w:rsid w:val="008D5D83"/>
    <w:rsid w:val="008D6278"/>
    <w:rsid w:val="008D67F7"/>
    <w:rsid w:val="008D7973"/>
    <w:rsid w:val="008E0B05"/>
    <w:rsid w:val="008E0E99"/>
    <w:rsid w:val="008E1016"/>
    <w:rsid w:val="008E2D2F"/>
    <w:rsid w:val="008E48AD"/>
    <w:rsid w:val="008E60AF"/>
    <w:rsid w:val="008E650D"/>
    <w:rsid w:val="008E7C3D"/>
    <w:rsid w:val="008F1323"/>
    <w:rsid w:val="008F15BE"/>
    <w:rsid w:val="008F197C"/>
    <w:rsid w:val="008F3187"/>
    <w:rsid w:val="008F3A19"/>
    <w:rsid w:val="008F3ADC"/>
    <w:rsid w:val="008F5AC4"/>
    <w:rsid w:val="008F65DD"/>
    <w:rsid w:val="008F705C"/>
    <w:rsid w:val="008F7257"/>
    <w:rsid w:val="008F7A8C"/>
    <w:rsid w:val="008F7DFE"/>
    <w:rsid w:val="00900CA1"/>
    <w:rsid w:val="00901C78"/>
    <w:rsid w:val="00902924"/>
    <w:rsid w:val="0090320C"/>
    <w:rsid w:val="0090352D"/>
    <w:rsid w:val="00904975"/>
    <w:rsid w:val="00904C43"/>
    <w:rsid w:val="00904C82"/>
    <w:rsid w:val="00907061"/>
    <w:rsid w:val="0090738C"/>
    <w:rsid w:val="00907631"/>
    <w:rsid w:val="009106E8"/>
    <w:rsid w:val="009108E3"/>
    <w:rsid w:val="00911F30"/>
    <w:rsid w:val="00912CA3"/>
    <w:rsid w:val="00913773"/>
    <w:rsid w:val="00914C04"/>
    <w:rsid w:val="009150F1"/>
    <w:rsid w:val="00915B3D"/>
    <w:rsid w:val="009162BD"/>
    <w:rsid w:val="0091790A"/>
    <w:rsid w:val="00920C5D"/>
    <w:rsid w:val="009218A7"/>
    <w:rsid w:val="009219D2"/>
    <w:rsid w:val="00921B31"/>
    <w:rsid w:val="009220C0"/>
    <w:rsid w:val="009230EF"/>
    <w:rsid w:val="0092403D"/>
    <w:rsid w:val="00930E6E"/>
    <w:rsid w:val="0093225E"/>
    <w:rsid w:val="00933AC7"/>
    <w:rsid w:val="0093415E"/>
    <w:rsid w:val="009352BD"/>
    <w:rsid w:val="00936B7E"/>
    <w:rsid w:val="00936DEF"/>
    <w:rsid w:val="00937A7F"/>
    <w:rsid w:val="00937B04"/>
    <w:rsid w:val="00937DF5"/>
    <w:rsid w:val="00941CFA"/>
    <w:rsid w:val="00942FC4"/>
    <w:rsid w:val="009437C3"/>
    <w:rsid w:val="00943A67"/>
    <w:rsid w:val="00944B67"/>
    <w:rsid w:val="00944E39"/>
    <w:rsid w:val="009467A1"/>
    <w:rsid w:val="00946B36"/>
    <w:rsid w:val="00947AFF"/>
    <w:rsid w:val="009527BA"/>
    <w:rsid w:val="00953D1B"/>
    <w:rsid w:val="00954CC3"/>
    <w:rsid w:val="00954E31"/>
    <w:rsid w:val="00954ECC"/>
    <w:rsid w:val="00955F8F"/>
    <w:rsid w:val="0095710C"/>
    <w:rsid w:val="00957700"/>
    <w:rsid w:val="009578B2"/>
    <w:rsid w:val="00957B0F"/>
    <w:rsid w:val="00957E1B"/>
    <w:rsid w:val="00960ADE"/>
    <w:rsid w:val="00961AAD"/>
    <w:rsid w:val="009639AF"/>
    <w:rsid w:val="0096455E"/>
    <w:rsid w:val="00965F1C"/>
    <w:rsid w:val="00966419"/>
    <w:rsid w:val="00967A4C"/>
    <w:rsid w:val="00967BAF"/>
    <w:rsid w:val="00970132"/>
    <w:rsid w:val="0097072A"/>
    <w:rsid w:val="00970D00"/>
    <w:rsid w:val="00971F9C"/>
    <w:rsid w:val="00971FE5"/>
    <w:rsid w:val="00972B85"/>
    <w:rsid w:val="00973B3E"/>
    <w:rsid w:val="00973F11"/>
    <w:rsid w:val="00974CA1"/>
    <w:rsid w:val="0097609A"/>
    <w:rsid w:val="00976240"/>
    <w:rsid w:val="00976E1B"/>
    <w:rsid w:val="009770DD"/>
    <w:rsid w:val="00977EC6"/>
    <w:rsid w:val="00981286"/>
    <w:rsid w:val="00982327"/>
    <w:rsid w:val="00982884"/>
    <w:rsid w:val="00982C1A"/>
    <w:rsid w:val="00982ECA"/>
    <w:rsid w:val="009838AB"/>
    <w:rsid w:val="0098392D"/>
    <w:rsid w:val="00984A19"/>
    <w:rsid w:val="00985618"/>
    <w:rsid w:val="00985AAD"/>
    <w:rsid w:val="0098623C"/>
    <w:rsid w:val="00987117"/>
    <w:rsid w:val="009873EF"/>
    <w:rsid w:val="009878FF"/>
    <w:rsid w:val="00990EB6"/>
    <w:rsid w:val="00991EA9"/>
    <w:rsid w:val="009926FF"/>
    <w:rsid w:val="00995F52"/>
    <w:rsid w:val="0099612C"/>
    <w:rsid w:val="0099616C"/>
    <w:rsid w:val="0099729B"/>
    <w:rsid w:val="00997378"/>
    <w:rsid w:val="009A08CA"/>
    <w:rsid w:val="009A19C8"/>
    <w:rsid w:val="009A2C0F"/>
    <w:rsid w:val="009A364C"/>
    <w:rsid w:val="009A4250"/>
    <w:rsid w:val="009A4620"/>
    <w:rsid w:val="009A4A34"/>
    <w:rsid w:val="009A5143"/>
    <w:rsid w:val="009A5745"/>
    <w:rsid w:val="009A5DBF"/>
    <w:rsid w:val="009A6962"/>
    <w:rsid w:val="009A6B1A"/>
    <w:rsid w:val="009A6C3A"/>
    <w:rsid w:val="009A6EB4"/>
    <w:rsid w:val="009B17BC"/>
    <w:rsid w:val="009B3E07"/>
    <w:rsid w:val="009B4E5F"/>
    <w:rsid w:val="009B7253"/>
    <w:rsid w:val="009C0620"/>
    <w:rsid w:val="009C070D"/>
    <w:rsid w:val="009C1572"/>
    <w:rsid w:val="009C4455"/>
    <w:rsid w:val="009C4785"/>
    <w:rsid w:val="009C489D"/>
    <w:rsid w:val="009C57DB"/>
    <w:rsid w:val="009C6E82"/>
    <w:rsid w:val="009C72B5"/>
    <w:rsid w:val="009C7632"/>
    <w:rsid w:val="009C7B23"/>
    <w:rsid w:val="009D0CB0"/>
    <w:rsid w:val="009D40FA"/>
    <w:rsid w:val="009D4319"/>
    <w:rsid w:val="009D43C0"/>
    <w:rsid w:val="009D44C3"/>
    <w:rsid w:val="009D494A"/>
    <w:rsid w:val="009D576F"/>
    <w:rsid w:val="009D583A"/>
    <w:rsid w:val="009D5B98"/>
    <w:rsid w:val="009D7B0A"/>
    <w:rsid w:val="009E0334"/>
    <w:rsid w:val="009E2708"/>
    <w:rsid w:val="009E2DE6"/>
    <w:rsid w:val="009E3F27"/>
    <w:rsid w:val="009E467E"/>
    <w:rsid w:val="009E586E"/>
    <w:rsid w:val="009E58CC"/>
    <w:rsid w:val="009E6003"/>
    <w:rsid w:val="009E6018"/>
    <w:rsid w:val="009E6261"/>
    <w:rsid w:val="009E6E51"/>
    <w:rsid w:val="009F01D7"/>
    <w:rsid w:val="009F03A5"/>
    <w:rsid w:val="009F099C"/>
    <w:rsid w:val="009F2B82"/>
    <w:rsid w:val="009F32D7"/>
    <w:rsid w:val="009F39BD"/>
    <w:rsid w:val="009F3AAF"/>
    <w:rsid w:val="009F4170"/>
    <w:rsid w:val="009F4571"/>
    <w:rsid w:val="009F5535"/>
    <w:rsid w:val="009F675F"/>
    <w:rsid w:val="009F76DC"/>
    <w:rsid w:val="00A007E6"/>
    <w:rsid w:val="00A01553"/>
    <w:rsid w:val="00A0367A"/>
    <w:rsid w:val="00A044EC"/>
    <w:rsid w:val="00A063B6"/>
    <w:rsid w:val="00A066D1"/>
    <w:rsid w:val="00A0789B"/>
    <w:rsid w:val="00A1054B"/>
    <w:rsid w:val="00A12315"/>
    <w:rsid w:val="00A1242F"/>
    <w:rsid w:val="00A12451"/>
    <w:rsid w:val="00A125BC"/>
    <w:rsid w:val="00A1360B"/>
    <w:rsid w:val="00A14523"/>
    <w:rsid w:val="00A14CFE"/>
    <w:rsid w:val="00A14E55"/>
    <w:rsid w:val="00A15FC7"/>
    <w:rsid w:val="00A20164"/>
    <w:rsid w:val="00A22A4D"/>
    <w:rsid w:val="00A24016"/>
    <w:rsid w:val="00A24D5C"/>
    <w:rsid w:val="00A25FB2"/>
    <w:rsid w:val="00A279E4"/>
    <w:rsid w:val="00A27CD7"/>
    <w:rsid w:val="00A3072C"/>
    <w:rsid w:val="00A30A6C"/>
    <w:rsid w:val="00A31905"/>
    <w:rsid w:val="00A31E5A"/>
    <w:rsid w:val="00A32D09"/>
    <w:rsid w:val="00A33A5B"/>
    <w:rsid w:val="00A341DA"/>
    <w:rsid w:val="00A34317"/>
    <w:rsid w:val="00A3496E"/>
    <w:rsid w:val="00A34AC3"/>
    <w:rsid w:val="00A34C92"/>
    <w:rsid w:val="00A34F2B"/>
    <w:rsid w:val="00A36DDA"/>
    <w:rsid w:val="00A37409"/>
    <w:rsid w:val="00A37707"/>
    <w:rsid w:val="00A40111"/>
    <w:rsid w:val="00A4143D"/>
    <w:rsid w:val="00A41905"/>
    <w:rsid w:val="00A42364"/>
    <w:rsid w:val="00A42E31"/>
    <w:rsid w:val="00A434F9"/>
    <w:rsid w:val="00A44BF2"/>
    <w:rsid w:val="00A44CE0"/>
    <w:rsid w:val="00A44E7B"/>
    <w:rsid w:val="00A45CD4"/>
    <w:rsid w:val="00A465A9"/>
    <w:rsid w:val="00A46680"/>
    <w:rsid w:val="00A46793"/>
    <w:rsid w:val="00A50B73"/>
    <w:rsid w:val="00A52244"/>
    <w:rsid w:val="00A578F9"/>
    <w:rsid w:val="00A5795F"/>
    <w:rsid w:val="00A57B75"/>
    <w:rsid w:val="00A6020B"/>
    <w:rsid w:val="00A615E5"/>
    <w:rsid w:val="00A61A2E"/>
    <w:rsid w:val="00A61E6A"/>
    <w:rsid w:val="00A6373F"/>
    <w:rsid w:val="00A63D97"/>
    <w:rsid w:val="00A64CF6"/>
    <w:rsid w:val="00A65309"/>
    <w:rsid w:val="00A65FF4"/>
    <w:rsid w:val="00A66A35"/>
    <w:rsid w:val="00A70298"/>
    <w:rsid w:val="00A70CFB"/>
    <w:rsid w:val="00A7351A"/>
    <w:rsid w:val="00A74584"/>
    <w:rsid w:val="00A753EB"/>
    <w:rsid w:val="00A765CB"/>
    <w:rsid w:val="00A77F1A"/>
    <w:rsid w:val="00A80EFB"/>
    <w:rsid w:val="00A847EE"/>
    <w:rsid w:val="00A853BE"/>
    <w:rsid w:val="00A85478"/>
    <w:rsid w:val="00A85C57"/>
    <w:rsid w:val="00A8695E"/>
    <w:rsid w:val="00A86BB2"/>
    <w:rsid w:val="00A905F3"/>
    <w:rsid w:val="00A9077E"/>
    <w:rsid w:val="00A90803"/>
    <w:rsid w:val="00A90BFD"/>
    <w:rsid w:val="00A913C2"/>
    <w:rsid w:val="00A9162D"/>
    <w:rsid w:val="00A9175C"/>
    <w:rsid w:val="00A928F1"/>
    <w:rsid w:val="00A948AB"/>
    <w:rsid w:val="00A95D3E"/>
    <w:rsid w:val="00A96893"/>
    <w:rsid w:val="00A97441"/>
    <w:rsid w:val="00A97A38"/>
    <w:rsid w:val="00AA1FCD"/>
    <w:rsid w:val="00AA2FE2"/>
    <w:rsid w:val="00AA3695"/>
    <w:rsid w:val="00AA3E89"/>
    <w:rsid w:val="00AA3F24"/>
    <w:rsid w:val="00AA4C9C"/>
    <w:rsid w:val="00AA5125"/>
    <w:rsid w:val="00AA5525"/>
    <w:rsid w:val="00AA6F4E"/>
    <w:rsid w:val="00AA79FE"/>
    <w:rsid w:val="00AA7B2D"/>
    <w:rsid w:val="00AA7EDD"/>
    <w:rsid w:val="00AB03F0"/>
    <w:rsid w:val="00AB2A21"/>
    <w:rsid w:val="00AB5CE1"/>
    <w:rsid w:val="00AB7DA6"/>
    <w:rsid w:val="00AC067D"/>
    <w:rsid w:val="00AC0921"/>
    <w:rsid w:val="00AC1643"/>
    <w:rsid w:val="00AC1A19"/>
    <w:rsid w:val="00AC1BD5"/>
    <w:rsid w:val="00AC1D44"/>
    <w:rsid w:val="00AC25CB"/>
    <w:rsid w:val="00AC37EA"/>
    <w:rsid w:val="00AC38B1"/>
    <w:rsid w:val="00AC4749"/>
    <w:rsid w:val="00AC4B74"/>
    <w:rsid w:val="00AC5E7A"/>
    <w:rsid w:val="00AC7398"/>
    <w:rsid w:val="00AD210F"/>
    <w:rsid w:val="00AD4B57"/>
    <w:rsid w:val="00AD4D6A"/>
    <w:rsid w:val="00AD5429"/>
    <w:rsid w:val="00AD639D"/>
    <w:rsid w:val="00AD6ABF"/>
    <w:rsid w:val="00AE0217"/>
    <w:rsid w:val="00AE2332"/>
    <w:rsid w:val="00AE2584"/>
    <w:rsid w:val="00AE3437"/>
    <w:rsid w:val="00AE40DE"/>
    <w:rsid w:val="00AE4AFA"/>
    <w:rsid w:val="00AE4CC6"/>
    <w:rsid w:val="00AE51AC"/>
    <w:rsid w:val="00AE5DAE"/>
    <w:rsid w:val="00AE5F78"/>
    <w:rsid w:val="00AE652F"/>
    <w:rsid w:val="00AE67A8"/>
    <w:rsid w:val="00AE746C"/>
    <w:rsid w:val="00AE75D7"/>
    <w:rsid w:val="00AF1834"/>
    <w:rsid w:val="00AF48FE"/>
    <w:rsid w:val="00AF4BCA"/>
    <w:rsid w:val="00AF54EA"/>
    <w:rsid w:val="00B0123A"/>
    <w:rsid w:val="00B01644"/>
    <w:rsid w:val="00B03171"/>
    <w:rsid w:val="00B03CC7"/>
    <w:rsid w:val="00B03D0A"/>
    <w:rsid w:val="00B04960"/>
    <w:rsid w:val="00B05245"/>
    <w:rsid w:val="00B0558C"/>
    <w:rsid w:val="00B05842"/>
    <w:rsid w:val="00B10970"/>
    <w:rsid w:val="00B121F2"/>
    <w:rsid w:val="00B12502"/>
    <w:rsid w:val="00B12587"/>
    <w:rsid w:val="00B13306"/>
    <w:rsid w:val="00B13E51"/>
    <w:rsid w:val="00B17E08"/>
    <w:rsid w:val="00B20265"/>
    <w:rsid w:val="00B212F8"/>
    <w:rsid w:val="00B22337"/>
    <w:rsid w:val="00B2294F"/>
    <w:rsid w:val="00B244CA"/>
    <w:rsid w:val="00B2478C"/>
    <w:rsid w:val="00B262A7"/>
    <w:rsid w:val="00B2646B"/>
    <w:rsid w:val="00B26D0F"/>
    <w:rsid w:val="00B26F4B"/>
    <w:rsid w:val="00B26FAB"/>
    <w:rsid w:val="00B318E7"/>
    <w:rsid w:val="00B32E71"/>
    <w:rsid w:val="00B33761"/>
    <w:rsid w:val="00B33E04"/>
    <w:rsid w:val="00B35488"/>
    <w:rsid w:val="00B36CF9"/>
    <w:rsid w:val="00B416D5"/>
    <w:rsid w:val="00B42E54"/>
    <w:rsid w:val="00B43BFE"/>
    <w:rsid w:val="00B440AF"/>
    <w:rsid w:val="00B4538C"/>
    <w:rsid w:val="00B456C9"/>
    <w:rsid w:val="00B46B61"/>
    <w:rsid w:val="00B47F24"/>
    <w:rsid w:val="00B51122"/>
    <w:rsid w:val="00B5159F"/>
    <w:rsid w:val="00B51A73"/>
    <w:rsid w:val="00B51DB2"/>
    <w:rsid w:val="00B53476"/>
    <w:rsid w:val="00B53E3D"/>
    <w:rsid w:val="00B54D44"/>
    <w:rsid w:val="00B562DA"/>
    <w:rsid w:val="00B57681"/>
    <w:rsid w:val="00B60555"/>
    <w:rsid w:val="00B62D69"/>
    <w:rsid w:val="00B63AAF"/>
    <w:rsid w:val="00B6722D"/>
    <w:rsid w:val="00B703C2"/>
    <w:rsid w:val="00B70C3D"/>
    <w:rsid w:val="00B715C8"/>
    <w:rsid w:val="00B71C3A"/>
    <w:rsid w:val="00B72A80"/>
    <w:rsid w:val="00B72E19"/>
    <w:rsid w:val="00B7555D"/>
    <w:rsid w:val="00B75F8B"/>
    <w:rsid w:val="00B8040B"/>
    <w:rsid w:val="00B81DEE"/>
    <w:rsid w:val="00B8410C"/>
    <w:rsid w:val="00B8583A"/>
    <w:rsid w:val="00B860FF"/>
    <w:rsid w:val="00B863BB"/>
    <w:rsid w:val="00B8663F"/>
    <w:rsid w:val="00B90EF9"/>
    <w:rsid w:val="00B91A38"/>
    <w:rsid w:val="00B934C6"/>
    <w:rsid w:val="00B934ED"/>
    <w:rsid w:val="00B935B6"/>
    <w:rsid w:val="00B9458B"/>
    <w:rsid w:val="00B94832"/>
    <w:rsid w:val="00B94D7C"/>
    <w:rsid w:val="00B95476"/>
    <w:rsid w:val="00B962F0"/>
    <w:rsid w:val="00BA0102"/>
    <w:rsid w:val="00BA1321"/>
    <w:rsid w:val="00BA17D3"/>
    <w:rsid w:val="00BA1DEE"/>
    <w:rsid w:val="00BA3CCF"/>
    <w:rsid w:val="00BA3E25"/>
    <w:rsid w:val="00BA5A99"/>
    <w:rsid w:val="00BA653A"/>
    <w:rsid w:val="00BA7644"/>
    <w:rsid w:val="00BA79A9"/>
    <w:rsid w:val="00BA79E6"/>
    <w:rsid w:val="00BA7A36"/>
    <w:rsid w:val="00BA7C41"/>
    <w:rsid w:val="00BA7C81"/>
    <w:rsid w:val="00BB1808"/>
    <w:rsid w:val="00BB3784"/>
    <w:rsid w:val="00BB4B4A"/>
    <w:rsid w:val="00BB62B4"/>
    <w:rsid w:val="00BB6C0D"/>
    <w:rsid w:val="00BB7C86"/>
    <w:rsid w:val="00BC0C1B"/>
    <w:rsid w:val="00BC131B"/>
    <w:rsid w:val="00BC4F84"/>
    <w:rsid w:val="00BC51F4"/>
    <w:rsid w:val="00BC5C6E"/>
    <w:rsid w:val="00BC63EE"/>
    <w:rsid w:val="00BD14AC"/>
    <w:rsid w:val="00BD1E85"/>
    <w:rsid w:val="00BD25D2"/>
    <w:rsid w:val="00BD34D3"/>
    <w:rsid w:val="00BD53AB"/>
    <w:rsid w:val="00BD6640"/>
    <w:rsid w:val="00BD7639"/>
    <w:rsid w:val="00BD7945"/>
    <w:rsid w:val="00BD7F48"/>
    <w:rsid w:val="00BE0F3D"/>
    <w:rsid w:val="00BE11CF"/>
    <w:rsid w:val="00BE585C"/>
    <w:rsid w:val="00BF11C2"/>
    <w:rsid w:val="00BF1C95"/>
    <w:rsid w:val="00BF288B"/>
    <w:rsid w:val="00BF2C04"/>
    <w:rsid w:val="00BF2FB7"/>
    <w:rsid w:val="00BF3136"/>
    <w:rsid w:val="00BF4F37"/>
    <w:rsid w:val="00BF61D2"/>
    <w:rsid w:val="00BF69A4"/>
    <w:rsid w:val="00BF7895"/>
    <w:rsid w:val="00BF7D6F"/>
    <w:rsid w:val="00C018D4"/>
    <w:rsid w:val="00C0201E"/>
    <w:rsid w:val="00C05B51"/>
    <w:rsid w:val="00C05B7F"/>
    <w:rsid w:val="00C06778"/>
    <w:rsid w:val="00C0762D"/>
    <w:rsid w:val="00C07919"/>
    <w:rsid w:val="00C10E6E"/>
    <w:rsid w:val="00C12AB1"/>
    <w:rsid w:val="00C12F11"/>
    <w:rsid w:val="00C14B97"/>
    <w:rsid w:val="00C15D2F"/>
    <w:rsid w:val="00C17CDC"/>
    <w:rsid w:val="00C203B1"/>
    <w:rsid w:val="00C21189"/>
    <w:rsid w:val="00C2216A"/>
    <w:rsid w:val="00C24522"/>
    <w:rsid w:val="00C25027"/>
    <w:rsid w:val="00C256F9"/>
    <w:rsid w:val="00C30873"/>
    <w:rsid w:val="00C31B92"/>
    <w:rsid w:val="00C32282"/>
    <w:rsid w:val="00C323ED"/>
    <w:rsid w:val="00C3246D"/>
    <w:rsid w:val="00C35132"/>
    <w:rsid w:val="00C35C47"/>
    <w:rsid w:val="00C378A4"/>
    <w:rsid w:val="00C4017E"/>
    <w:rsid w:val="00C40FC5"/>
    <w:rsid w:val="00C4154E"/>
    <w:rsid w:val="00C43275"/>
    <w:rsid w:val="00C43BCC"/>
    <w:rsid w:val="00C464BA"/>
    <w:rsid w:val="00C4750E"/>
    <w:rsid w:val="00C47993"/>
    <w:rsid w:val="00C51E26"/>
    <w:rsid w:val="00C52549"/>
    <w:rsid w:val="00C527B4"/>
    <w:rsid w:val="00C53EBE"/>
    <w:rsid w:val="00C54261"/>
    <w:rsid w:val="00C544BB"/>
    <w:rsid w:val="00C54B17"/>
    <w:rsid w:val="00C554E6"/>
    <w:rsid w:val="00C55D99"/>
    <w:rsid w:val="00C564B6"/>
    <w:rsid w:val="00C56B3C"/>
    <w:rsid w:val="00C56D8B"/>
    <w:rsid w:val="00C5703F"/>
    <w:rsid w:val="00C57079"/>
    <w:rsid w:val="00C6141D"/>
    <w:rsid w:val="00C61F82"/>
    <w:rsid w:val="00C6212E"/>
    <w:rsid w:val="00C63EB0"/>
    <w:rsid w:val="00C642A3"/>
    <w:rsid w:val="00C64739"/>
    <w:rsid w:val="00C65A99"/>
    <w:rsid w:val="00C67810"/>
    <w:rsid w:val="00C67D7E"/>
    <w:rsid w:val="00C723E5"/>
    <w:rsid w:val="00C72EF7"/>
    <w:rsid w:val="00C737DF"/>
    <w:rsid w:val="00C73E55"/>
    <w:rsid w:val="00C74547"/>
    <w:rsid w:val="00C74B82"/>
    <w:rsid w:val="00C75B28"/>
    <w:rsid w:val="00C75D02"/>
    <w:rsid w:val="00C7640D"/>
    <w:rsid w:val="00C7743F"/>
    <w:rsid w:val="00C812A3"/>
    <w:rsid w:val="00C8189B"/>
    <w:rsid w:val="00C828F1"/>
    <w:rsid w:val="00C82C3C"/>
    <w:rsid w:val="00C82FF0"/>
    <w:rsid w:val="00C8399C"/>
    <w:rsid w:val="00C83C60"/>
    <w:rsid w:val="00C852F6"/>
    <w:rsid w:val="00C85672"/>
    <w:rsid w:val="00C85D46"/>
    <w:rsid w:val="00C86469"/>
    <w:rsid w:val="00C868BF"/>
    <w:rsid w:val="00C93827"/>
    <w:rsid w:val="00C939C0"/>
    <w:rsid w:val="00C93CDE"/>
    <w:rsid w:val="00C93FC9"/>
    <w:rsid w:val="00C95D47"/>
    <w:rsid w:val="00C97380"/>
    <w:rsid w:val="00CA0312"/>
    <w:rsid w:val="00CA4AE0"/>
    <w:rsid w:val="00CA4B51"/>
    <w:rsid w:val="00CB0176"/>
    <w:rsid w:val="00CB0962"/>
    <w:rsid w:val="00CB1764"/>
    <w:rsid w:val="00CB26B2"/>
    <w:rsid w:val="00CB2B71"/>
    <w:rsid w:val="00CB35A1"/>
    <w:rsid w:val="00CB3804"/>
    <w:rsid w:val="00CB3C13"/>
    <w:rsid w:val="00CB489A"/>
    <w:rsid w:val="00CB7A76"/>
    <w:rsid w:val="00CC075D"/>
    <w:rsid w:val="00CC09BF"/>
    <w:rsid w:val="00CC1621"/>
    <w:rsid w:val="00CC22EF"/>
    <w:rsid w:val="00CC2811"/>
    <w:rsid w:val="00CC3D42"/>
    <w:rsid w:val="00CC44D1"/>
    <w:rsid w:val="00CC4EF2"/>
    <w:rsid w:val="00CD1778"/>
    <w:rsid w:val="00CD1C55"/>
    <w:rsid w:val="00CD3059"/>
    <w:rsid w:val="00CD4260"/>
    <w:rsid w:val="00CD43CE"/>
    <w:rsid w:val="00CD458C"/>
    <w:rsid w:val="00CD5703"/>
    <w:rsid w:val="00CD5EC1"/>
    <w:rsid w:val="00CD703A"/>
    <w:rsid w:val="00CE043B"/>
    <w:rsid w:val="00CE29C3"/>
    <w:rsid w:val="00CE331E"/>
    <w:rsid w:val="00CE5DE8"/>
    <w:rsid w:val="00CF03FE"/>
    <w:rsid w:val="00CF28E5"/>
    <w:rsid w:val="00CF33ED"/>
    <w:rsid w:val="00CF6FDB"/>
    <w:rsid w:val="00CF7693"/>
    <w:rsid w:val="00D023D1"/>
    <w:rsid w:val="00D049FD"/>
    <w:rsid w:val="00D0602A"/>
    <w:rsid w:val="00D06180"/>
    <w:rsid w:val="00D073C9"/>
    <w:rsid w:val="00D0760B"/>
    <w:rsid w:val="00D11F01"/>
    <w:rsid w:val="00D1258A"/>
    <w:rsid w:val="00D129D9"/>
    <w:rsid w:val="00D13415"/>
    <w:rsid w:val="00D13814"/>
    <w:rsid w:val="00D13C6C"/>
    <w:rsid w:val="00D15969"/>
    <w:rsid w:val="00D20667"/>
    <w:rsid w:val="00D2081A"/>
    <w:rsid w:val="00D256A4"/>
    <w:rsid w:val="00D2589A"/>
    <w:rsid w:val="00D277A0"/>
    <w:rsid w:val="00D27800"/>
    <w:rsid w:val="00D304AD"/>
    <w:rsid w:val="00D30D8C"/>
    <w:rsid w:val="00D315E4"/>
    <w:rsid w:val="00D343BF"/>
    <w:rsid w:val="00D36C4E"/>
    <w:rsid w:val="00D36CB2"/>
    <w:rsid w:val="00D36F86"/>
    <w:rsid w:val="00D3746D"/>
    <w:rsid w:val="00D41830"/>
    <w:rsid w:val="00D420A6"/>
    <w:rsid w:val="00D43EB1"/>
    <w:rsid w:val="00D43FFC"/>
    <w:rsid w:val="00D44528"/>
    <w:rsid w:val="00D44DB5"/>
    <w:rsid w:val="00D4551E"/>
    <w:rsid w:val="00D45D96"/>
    <w:rsid w:val="00D46056"/>
    <w:rsid w:val="00D46A4C"/>
    <w:rsid w:val="00D46C6F"/>
    <w:rsid w:val="00D47C0F"/>
    <w:rsid w:val="00D50151"/>
    <w:rsid w:val="00D51BEC"/>
    <w:rsid w:val="00D52300"/>
    <w:rsid w:val="00D52AFA"/>
    <w:rsid w:val="00D52F2E"/>
    <w:rsid w:val="00D5334F"/>
    <w:rsid w:val="00D53D19"/>
    <w:rsid w:val="00D54C13"/>
    <w:rsid w:val="00D5528E"/>
    <w:rsid w:val="00D60190"/>
    <w:rsid w:val="00D61039"/>
    <w:rsid w:val="00D61223"/>
    <w:rsid w:val="00D61727"/>
    <w:rsid w:val="00D6233A"/>
    <w:rsid w:val="00D62B84"/>
    <w:rsid w:val="00D62D46"/>
    <w:rsid w:val="00D637F9"/>
    <w:rsid w:val="00D65AAC"/>
    <w:rsid w:val="00D65C1E"/>
    <w:rsid w:val="00D67214"/>
    <w:rsid w:val="00D6763D"/>
    <w:rsid w:val="00D70971"/>
    <w:rsid w:val="00D70E8C"/>
    <w:rsid w:val="00D71220"/>
    <w:rsid w:val="00D71A2E"/>
    <w:rsid w:val="00D722A0"/>
    <w:rsid w:val="00D72AAB"/>
    <w:rsid w:val="00D72B47"/>
    <w:rsid w:val="00D7467A"/>
    <w:rsid w:val="00D76BEC"/>
    <w:rsid w:val="00D7795E"/>
    <w:rsid w:val="00D80062"/>
    <w:rsid w:val="00D80436"/>
    <w:rsid w:val="00D80CED"/>
    <w:rsid w:val="00D81324"/>
    <w:rsid w:val="00D81CB6"/>
    <w:rsid w:val="00D83FFB"/>
    <w:rsid w:val="00D855B1"/>
    <w:rsid w:val="00D85B64"/>
    <w:rsid w:val="00D8613C"/>
    <w:rsid w:val="00D8673C"/>
    <w:rsid w:val="00D87D25"/>
    <w:rsid w:val="00D90BB6"/>
    <w:rsid w:val="00D914ED"/>
    <w:rsid w:val="00D917F8"/>
    <w:rsid w:val="00D91ECE"/>
    <w:rsid w:val="00D933B7"/>
    <w:rsid w:val="00D94C9A"/>
    <w:rsid w:val="00D94F88"/>
    <w:rsid w:val="00D961A4"/>
    <w:rsid w:val="00D97194"/>
    <w:rsid w:val="00D97900"/>
    <w:rsid w:val="00D97FCA"/>
    <w:rsid w:val="00DA1112"/>
    <w:rsid w:val="00DA2602"/>
    <w:rsid w:val="00DA2CF6"/>
    <w:rsid w:val="00DA364C"/>
    <w:rsid w:val="00DA3829"/>
    <w:rsid w:val="00DA4B92"/>
    <w:rsid w:val="00DA5659"/>
    <w:rsid w:val="00DA7A3E"/>
    <w:rsid w:val="00DA7C47"/>
    <w:rsid w:val="00DB03DD"/>
    <w:rsid w:val="00DB0623"/>
    <w:rsid w:val="00DB161D"/>
    <w:rsid w:val="00DB1632"/>
    <w:rsid w:val="00DB2CC5"/>
    <w:rsid w:val="00DB2F7C"/>
    <w:rsid w:val="00DB3A0C"/>
    <w:rsid w:val="00DB5811"/>
    <w:rsid w:val="00DB59D9"/>
    <w:rsid w:val="00DB63ED"/>
    <w:rsid w:val="00DB6CE5"/>
    <w:rsid w:val="00DC1092"/>
    <w:rsid w:val="00DC1C4E"/>
    <w:rsid w:val="00DC2750"/>
    <w:rsid w:val="00DC29A0"/>
    <w:rsid w:val="00DC3259"/>
    <w:rsid w:val="00DC3776"/>
    <w:rsid w:val="00DC522A"/>
    <w:rsid w:val="00DC600D"/>
    <w:rsid w:val="00DC6D52"/>
    <w:rsid w:val="00DD05FF"/>
    <w:rsid w:val="00DD0877"/>
    <w:rsid w:val="00DD08BF"/>
    <w:rsid w:val="00DD12E6"/>
    <w:rsid w:val="00DD3493"/>
    <w:rsid w:val="00DD3A0B"/>
    <w:rsid w:val="00DD515E"/>
    <w:rsid w:val="00DD6E3D"/>
    <w:rsid w:val="00DD75D7"/>
    <w:rsid w:val="00DD7CC3"/>
    <w:rsid w:val="00DD7FEE"/>
    <w:rsid w:val="00DE1109"/>
    <w:rsid w:val="00DE1585"/>
    <w:rsid w:val="00DE1992"/>
    <w:rsid w:val="00DE3B78"/>
    <w:rsid w:val="00DE3B98"/>
    <w:rsid w:val="00DE4723"/>
    <w:rsid w:val="00DE4A19"/>
    <w:rsid w:val="00DE4BAE"/>
    <w:rsid w:val="00DE4F39"/>
    <w:rsid w:val="00DE5B8C"/>
    <w:rsid w:val="00DE6978"/>
    <w:rsid w:val="00DE6B2A"/>
    <w:rsid w:val="00DE6F33"/>
    <w:rsid w:val="00DE7380"/>
    <w:rsid w:val="00DF00C2"/>
    <w:rsid w:val="00DF07DF"/>
    <w:rsid w:val="00DF169B"/>
    <w:rsid w:val="00DF1E7A"/>
    <w:rsid w:val="00DF2E12"/>
    <w:rsid w:val="00DF5656"/>
    <w:rsid w:val="00DF6470"/>
    <w:rsid w:val="00DF6FBC"/>
    <w:rsid w:val="00DF7221"/>
    <w:rsid w:val="00DF753C"/>
    <w:rsid w:val="00DF7BB5"/>
    <w:rsid w:val="00E0028E"/>
    <w:rsid w:val="00E00CB2"/>
    <w:rsid w:val="00E01EA1"/>
    <w:rsid w:val="00E03283"/>
    <w:rsid w:val="00E041C1"/>
    <w:rsid w:val="00E04B4E"/>
    <w:rsid w:val="00E053C0"/>
    <w:rsid w:val="00E053F4"/>
    <w:rsid w:val="00E05AD3"/>
    <w:rsid w:val="00E061F1"/>
    <w:rsid w:val="00E10091"/>
    <w:rsid w:val="00E10FBD"/>
    <w:rsid w:val="00E11C0C"/>
    <w:rsid w:val="00E149F4"/>
    <w:rsid w:val="00E174D2"/>
    <w:rsid w:val="00E176A8"/>
    <w:rsid w:val="00E210E8"/>
    <w:rsid w:val="00E2184E"/>
    <w:rsid w:val="00E221FC"/>
    <w:rsid w:val="00E22204"/>
    <w:rsid w:val="00E22B50"/>
    <w:rsid w:val="00E2369F"/>
    <w:rsid w:val="00E25BF8"/>
    <w:rsid w:val="00E26943"/>
    <w:rsid w:val="00E271FD"/>
    <w:rsid w:val="00E27955"/>
    <w:rsid w:val="00E27FE6"/>
    <w:rsid w:val="00E31BEA"/>
    <w:rsid w:val="00E327B0"/>
    <w:rsid w:val="00E3592C"/>
    <w:rsid w:val="00E400DE"/>
    <w:rsid w:val="00E41342"/>
    <w:rsid w:val="00E42836"/>
    <w:rsid w:val="00E43579"/>
    <w:rsid w:val="00E4399C"/>
    <w:rsid w:val="00E46ADD"/>
    <w:rsid w:val="00E46FEF"/>
    <w:rsid w:val="00E4778C"/>
    <w:rsid w:val="00E47CED"/>
    <w:rsid w:val="00E47DFB"/>
    <w:rsid w:val="00E500FD"/>
    <w:rsid w:val="00E508EB"/>
    <w:rsid w:val="00E50B7C"/>
    <w:rsid w:val="00E513BD"/>
    <w:rsid w:val="00E51AB4"/>
    <w:rsid w:val="00E527FF"/>
    <w:rsid w:val="00E52ED6"/>
    <w:rsid w:val="00E53B75"/>
    <w:rsid w:val="00E53E76"/>
    <w:rsid w:val="00E563BE"/>
    <w:rsid w:val="00E56477"/>
    <w:rsid w:val="00E56A70"/>
    <w:rsid w:val="00E56EBD"/>
    <w:rsid w:val="00E56F8B"/>
    <w:rsid w:val="00E576EC"/>
    <w:rsid w:val="00E62599"/>
    <w:rsid w:val="00E63CB4"/>
    <w:rsid w:val="00E63D3D"/>
    <w:rsid w:val="00E64A76"/>
    <w:rsid w:val="00E6524F"/>
    <w:rsid w:val="00E65C13"/>
    <w:rsid w:val="00E65EEA"/>
    <w:rsid w:val="00E67470"/>
    <w:rsid w:val="00E678D7"/>
    <w:rsid w:val="00E67C07"/>
    <w:rsid w:val="00E709E4"/>
    <w:rsid w:val="00E71676"/>
    <w:rsid w:val="00E71D96"/>
    <w:rsid w:val="00E72593"/>
    <w:rsid w:val="00E726B4"/>
    <w:rsid w:val="00E73C25"/>
    <w:rsid w:val="00E7460D"/>
    <w:rsid w:val="00E7506A"/>
    <w:rsid w:val="00E758A1"/>
    <w:rsid w:val="00E76832"/>
    <w:rsid w:val="00E76A81"/>
    <w:rsid w:val="00E809DC"/>
    <w:rsid w:val="00E80C0B"/>
    <w:rsid w:val="00E82049"/>
    <w:rsid w:val="00E871F1"/>
    <w:rsid w:val="00E87694"/>
    <w:rsid w:val="00E909D5"/>
    <w:rsid w:val="00E9109F"/>
    <w:rsid w:val="00E913ED"/>
    <w:rsid w:val="00E9318D"/>
    <w:rsid w:val="00E93A0D"/>
    <w:rsid w:val="00E9416B"/>
    <w:rsid w:val="00E943BB"/>
    <w:rsid w:val="00E94981"/>
    <w:rsid w:val="00E95736"/>
    <w:rsid w:val="00E958EC"/>
    <w:rsid w:val="00E95ABD"/>
    <w:rsid w:val="00E95B06"/>
    <w:rsid w:val="00E95CC1"/>
    <w:rsid w:val="00E95D98"/>
    <w:rsid w:val="00E96112"/>
    <w:rsid w:val="00E974CF"/>
    <w:rsid w:val="00E97F91"/>
    <w:rsid w:val="00EA1000"/>
    <w:rsid w:val="00EA2E99"/>
    <w:rsid w:val="00EA2FDD"/>
    <w:rsid w:val="00EA3F07"/>
    <w:rsid w:val="00EA560A"/>
    <w:rsid w:val="00EA5EEA"/>
    <w:rsid w:val="00EA5F30"/>
    <w:rsid w:val="00EA61E8"/>
    <w:rsid w:val="00EA78EE"/>
    <w:rsid w:val="00EB17E6"/>
    <w:rsid w:val="00EB1E03"/>
    <w:rsid w:val="00EB4B00"/>
    <w:rsid w:val="00EB63EF"/>
    <w:rsid w:val="00EB64D2"/>
    <w:rsid w:val="00EB71EF"/>
    <w:rsid w:val="00EB7B7C"/>
    <w:rsid w:val="00EC033D"/>
    <w:rsid w:val="00EC0D53"/>
    <w:rsid w:val="00EC1122"/>
    <w:rsid w:val="00EC20CC"/>
    <w:rsid w:val="00EC24C2"/>
    <w:rsid w:val="00EC33C1"/>
    <w:rsid w:val="00EC432B"/>
    <w:rsid w:val="00EC4CBC"/>
    <w:rsid w:val="00EC536C"/>
    <w:rsid w:val="00EC6862"/>
    <w:rsid w:val="00EC7007"/>
    <w:rsid w:val="00EC71F8"/>
    <w:rsid w:val="00EC744D"/>
    <w:rsid w:val="00EC74AE"/>
    <w:rsid w:val="00ED10AE"/>
    <w:rsid w:val="00ED1DEA"/>
    <w:rsid w:val="00ED23EE"/>
    <w:rsid w:val="00ED2706"/>
    <w:rsid w:val="00ED4230"/>
    <w:rsid w:val="00ED45CB"/>
    <w:rsid w:val="00ED47CD"/>
    <w:rsid w:val="00ED57B8"/>
    <w:rsid w:val="00ED581A"/>
    <w:rsid w:val="00ED5EE9"/>
    <w:rsid w:val="00ED66E7"/>
    <w:rsid w:val="00ED7FAF"/>
    <w:rsid w:val="00EE042B"/>
    <w:rsid w:val="00EE1467"/>
    <w:rsid w:val="00EE18D8"/>
    <w:rsid w:val="00EE26DD"/>
    <w:rsid w:val="00EE28E9"/>
    <w:rsid w:val="00EE3A3D"/>
    <w:rsid w:val="00EE4F2B"/>
    <w:rsid w:val="00EE50C9"/>
    <w:rsid w:val="00EE6510"/>
    <w:rsid w:val="00EE6BED"/>
    <w:rsid w:val="00EF11BF"/>
    <w:rsid w:val="00EF144F"/>
    <w:rsid w:val="00EF244F"/>
    <w:rsid w:val="00EF4268"/>
    <w:rsid w:val="00EF54F2"/>
    <w:rsid w:val="00EF5A2A"/>
    <w:rsid w:val="00EF615E"/>
    <w:rsid w:val="00EF7456"/>
    <w:rsid w:val="00EF7CC4"/>
    <w:rsid w:val="00F0000B"/>
    <w:rsid w:val="00F02654"/>
    <w:rsid w:val="00F0316C"/>
    <w:rsid w:val="00F0390F"/>
    <w:rsid w:val="00F06D28"/>
    <w:rsid w:val="00F07361"/>
    <w:rsid w:val="00F10732"/>
    <w:rsid w:val="00F11598"/>
    <w:rsid w:val="00F12398"/>
    <w:rsid w:val="00F12F59"/>
    <w:rsid w:val="00F134F1"/>
    <w:rsid w:val="00F13873"/>
    <w:rsid w:val="00F14C61"/>
    <w:rsid w:val="00F14E34"/>
    <w:rsid w:val="00F15F41"/>
    <w:rsid w:val="00F17E77"/>
    <w:rsid w:val="00F20893"/>
    <w:rsid w:val="00F21B9E"/>
    <w:rsid w:val="00F24B0B"/>
    <w:rsid w:val="00F2613D"/>
    <w:rsid w:val="00F3021A"/>
    <w:rsid w:val="00F30456"/>
    <w:rsid w:val="00F3300E"/>
    <w:rsid w:val="00F330C9"/>
    <w:rsid w:val="00F33411"/>
    <w:rsid w:val="00F33D26"/>
    <w:rsid w:val="00F3427A"/>
    <w:rsid w:val="00F36844"/>
    <w:rsid w:val="00F37C42"/>
    <w:rsid w:val="00F42F29"/>
    <w:rsid w:val="00F437FF"/>
    <w:rsid w:val="00F46A76"/>
    <w:rsid w:val="00F46E4C"/>
    <w:rsid w:val="00F47843"/>
    <w:rsid w:val="00F50954"/>
    <w:rsid w:val="00F50D5B"/>
    <w:rsid w:val="00F52A1F"/>
    <w:rsid w:val="00F5537B"/>
    <w:rsid w:val="00F562D8"/>
    <w:rsid w:val="00F57004"/>
    <w:rsid w:val="00F574E7"/>
    <w:rsid w:val="00F604C2"/>
    <w:rsid w:val="00F60A71"/>
    <w:rsid w:val="00F63C5C"/>
    <w:rsid w:val="00F64F53"/>
    <w:rsid w:val="00F65EEA"/>
    <w:rsid w:val="00F66977"/>
    <w:rsid w:val="00F67E33"/>
    <w:rsid w:val="00F7079F"/>
    <w:rsid w:val="00F7139E"/>
    <w:rsid w:val="00F728CE"/>
    <w:rsid w:val="00F7295C"/>
    <w:rsid w:val="00F72AC6"/>
    <w:rsid w:val="00F72F46"/>
    <w:rsid w:val="00F73B60"/>
    <w:rsid w:val="00F744FF"/>
    <w:rsid w:val="00F75C4B"/>
    <w:rsid w:val="00F75DEE"/>
    <w:rsid w:val="00F7609F"/>
    <w:rsid w:val="00F77CCE"/>
    <w:rsid w:val="00F80528"/>
    <w:rsid w:val="00F80C65"/>
    <w:rsid w:val="00F859F0"/>
    <w:rsid w:val="00F85A96"/>
    <w:rsid w:val="00F90742"/>
    <w:rsid w:val="00F90DFD"/>
    <w:rsid w:val="00F91A2D"/>
    <w:rsid w:val="00F91C9F"/>
    <w:rsid w:val="00F91D38"/>
    <w:rsid w:val="00F929E6"/>
    <w:rsid w:val="00F929FC"/>
    <w:rsid w:val="00F9332B"/>
    <w:rsid w:val="00F93B5D"/>
    <w:rsid w:val="00F94426"/>
    <w:rsid w:val="00F94443"/>
    <w:rsid w:val="00F95257"/>
    <w:rsid w:val="00F96D75"/>
    <w:rsid w:val="00FA0478"/>
    <w:rsid w:val="00FA134B"/>
    <w:rsid w:val="00FA1E49"/>
    <w:rsid w:val="00FA25A6"/>
    <w:rsid w:val="00FA2E33"/>
    <w:rsid w:val="00FA3455"/>
    <w:rsid w:val="00FA4337"/>
    <w:rsid w:val="00FA4494"/>
    <w:rsid w:val="00FA4D33"/>
    <w:rsid w:val="00FA6B6E"/>
    <w:rsid w:val="00FA6F3B"/>
    <w:rsid w:val="00FB01DA"/>
    <w:rsid w:val="00FB16AB"/>
    <w:rsid w:val="00FB29E4"/>
    <w:rsid w:val="00FB2B3D"/>
    <w:rsid w:val="00FB31B1"/>
    <w:rsid w:val="00FB32C4"/>
    <w:rsid w:val="00FB3D79"/>
    <w:rsid w:val="00FB47F5"/>
    <w:rsid w:val="00FC0054"/>
    <w:rsid w:val="00FC0F50"/>
    <w:rsid w:val="00FC19CA"/>
    <w:rsid w:val="00FC2E1D"/>
    <w:rsid w:val="00FC42D5"/>
    <w:rsid w:val="00FC4A95"/>
    <w:rsid w:val="00FC4E4C"/>
    <w:rsid w:val="00FC51F2"/>
    <w:rsid w:val="00FC5A58"/>
    <w:rsid w:val="00FC629D"/>
    <w:rsid w:val="00FC64D1"/>
    <w:rsid w:val="00FC797D"/>
    <w:rsid w:val="00FC7F3D"/>
    <w:rsid w:val="00FD14D2"/>
    <w:rsid w:val="00FD2065"/>
    <w:rsid w:val="00FD3328"/>
    <w:rsid w:val="00FD445C"/>
    <w:rsid w:val="00FD4A07"/>
    <w:rsid w:val="00FD68EB"/>
    <w:rsid w:val="00FD7555"/>
    <w:rsid w:val="00FE094A"/>
    <w:rsid w:val="00FE1FB4"/>
    <w:rsid w:val="00FE2134"/>
    <w:rsid w:val="00FE2D17"/>
    <w:rsid w:val="00FE581C"/>
    <w:rsid w:val="00FE77CD"/>
    <w:rsid w:val="00FE7A82"/>
    <w:rsid w:val="00FF1950"/>
    <w:rsid w:val="00FF3FD7"/>
    <w:rsid w:val="00FF4AA4"/>
    <w:rsid w:val="00FF5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B14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7A3E"/>
    <w:pPr>
      <w:widowControl w:val="0"/>
      <w:spacing w:line="360" w:lineRule="auto"/>
      <w:ind w:firstLine="471"/>
      <w:jc w:val="both"/>
    </w:pPr>
    <w:rPr>
      <w:rFonts w:asciiTheme="minorEastAsia" w:hAnsiTheme="minorEastAsia"/>
      <w:sz w:val="24"/>
      <w:szCs w:val="24"/>
    </w:rPr>
  </w:style>
  <w:style w:type="paragraph" w:styleId="10">
    <w:name w:val="heading 1"/>
    <w:basedOn w:val="a"/>
    <w:next w:val="a"/>
    <w:link w:val="11"/>
    <w:uiPriority w:val="9"/>
    <w:qFormat/>
    <w:rsid w:val="001E1F47"/>
    <w:pPr>
      <w:keepNext/>
      <w:keepLines/>
      <w:numPr>
        <w:numId w:val="1"/>
      </w:numPr>
      <w:spacing w:before="340" w:after="330" w:line="578" w:lineRule="auto"/>
      <w:jc w:val="center"/>
      <w:outlineLvl w:val="0"/>
    </w:pPr>
    <w:rPr>
      <w:rFonts w:ascii="黑体" w:eastAsia="黑体" w:hAnsi="黑体"/>
      <w:bCs/>
      <w:kern w:val="44"/>
      <w:sz w:val="28"/>
      <w:szCs w:val="28"/>
    </w:rPr>
  </w:style>
  <w:style w:type="paragraph" w:styleId="2">
    <w:name w:val="heading 2"/>
    <w:basedOn w:val="a"/>
    <w:next w:val="a"/>
    <w:link w:val="20"/>
    <w:uiPriority w:val="9"/>
    <w:unhideWhenUsed/>
    <w:qFormat/>
    <w:rsid w:val="00062E2F"/>
    <w:pPr>
      <w:keepNext/>
      <w:keepLines/>
      <w:numPr>
        <w:ilvl w:val="1"/>
        <w:numId w:val="1"/>
      </w:numPr>
      <w:spacing w:before="260" w:after="260" w:line="416" w:lineRule="auto"/>
      <w:outlineLvl w:val="1"/>
    </w:pPr>
    <w:rPr>
      <w:rFonts w:ascii="黑体" w:eastAsia="黑体" w:hAnsi="黑体" w:cstheme="majorBidi"/>
      <w:bCs/>
      <w:sz w:val="28"/>
      <w:szCs w:val="28"/>
    </w:rPr>
  </w:style>
  <w:style w:type="paragraph" w:styleId="3">
    <w:name w:val="heading 3"/>
    <w:basedOn w:val="a"/>
    <w:next w:val="a"/>
    <w:link w:val="30"/>
    <w:uiPriority w:val="9"/>
    <w:unhideWhenUsed/>
    <w:qFormat/>
    <w:rsid w:val="00062E2F"/>
    <w:pPr>
      <w:keepNext/>
      <w:keepLines/>
      <w:numPr>
        <w:ilvl w:val="2"/>
        <w:numId w:val="1"/>
      </w:numPr>
      <w:spacing w:before="260" w:after="260" w:line="416" w:lineRule="auto"/>
      <w:outlineLvl w:val="2"/>
    </w:pPr>
    <w:rPr>
      <w:rFonts w:ascii="黑体" w:eastAsia="黑体" w:hAnsi="黑体"/>
      <w:bCs/>
      <w:sz w:val="28"/>
      <w:szCs w:val="28"/>
    </w:rPr>
  </w:style>
  <w:style w:type="paragraph" w:styleId="4">
    <w:name w:val="heading 4"/>
    <w:basedOn w:val="a"/>
    <w:next w:val="a"/>
    <w:link w:val="40"/>
    <w:uiPriority w:val="9"/>
    <w:unhideWhenUsed/>
    <w:qFormat/>
    <w:rsid w:val="004853E1"/>
    <w:pPr>
      <w:keepNext/>
      <w:keepLines/>
      <w:numPr>
        <w:ilvl w:val="3"/>
        <w:numId w:val="1"/>
      </w:numPr>
      <w:spacing w:before="280" w:after="290" w:line="376" w:lineRule="auto"/>
      <w:outlineLvl w:val="3"/>
    </w:pPr>
    <w:rPr>
      <w:rFonts w:ascii="黑体" w:eastAsia="黑体" w:hAnsi="黑体" w:cstheme="majorBidi"/>
      <w:bCs/>
      <w:sz w:val="28"/>
      <w:szCs w:val="28"/>
    </w:rPr>
  </w:style>
  <w:style w:type="paragraph" w:styleId="5">
    <w:name w:val="heading 5"/>
    <w:basedOn w:val="a"/>
    <w:next w:val="a"/>
    <w:link w:val="50"/>
    <w:uiPriority w:val="9"/>
    <w:semiHidden/>
    <w:unhideWhenUsed/>
    <w:rsid w:val="00C82C3C"/>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C82C3C"/>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C82C3C"/>
    <w:pPr>
      <w:keepNext/>
      <w:keepLines/>
      <w:numPr>
        <w:ilvl w:val="6"/>
        <w:numId w:val="1"/>
      </w:numPr>
      <w:spacing w:before="240" w:after="64" w:line="320" w:lineRule="auto"/>
      <w:outlineLvl w:val="6"/>
    </w:pPr>
    <w:rPr>
      <w:b/>
      <w:bCs/>
    </w:rPr>
  </w:style>
  <w:style w:type="paragraph" w:styleId="8">
    <w:name w:val="heading 8"/>
    <w:basedOn w:val="a"/>
    <w:next w:val="a"/>
    <w:link w:val="80"/>
    <w:uiPriority w:val="9"/>
    <w:semiHidden/>
    <w:unhideWhenUsed/>
    <w:qFormat/>
    <w:rsid w:val="00C82C3C"/>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C82C3C"/>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82C3C"/>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C82C3C"/>
    <w:rPr>
      <w:sz w:val="18"/>
      <w:szCs w:val="18"/>
    </w:rPr>
  </w:style>
  <w:style w:type="paragraph" w:styleId="a5">
    <w:name w:val="footer"/>
    <w:basedOn w:val="a"/>
    <w:link w:val="a6"/>
    <w:uiPriority w:val="99"/>
    <w:unhideWhenUsed/>
    <w:rsid w:val="00C82C3C"/>
    <w:pPr>
      <w:tabs>
        <w:tab w:val="center" w:pos="4153"/>
        <w:tab w:val="right" w:pos="8306"/>
      </w:tabs>
      <w:snapToGrid w:val="0"/>
      <w:jc w:val="left"/>
    </w:pPr>
    <w:rPr>
      <w:sz w:val="18"/>
      <w:szCs w:val="18"/>
    </w:rPr>
  </w:style>
  <w:style w:type="character" w:customStyle="1" w:styleId="a6">
    <w:name w:val="页脚字符"/>
    <w:basedOn w:val="a0"/>
    <w:link w:val="a5"/>
    <w:uiPriority w:val="99"/>
    <w:rsid w:val="00C82C3C"/>
    <w:rPr>
      <w:sz w:val="18"/>
      <w:szCs w:val="18"/>
    </w:rPr>
  </w:style>
  <w:style w:type="character" w:customStyle="1" w:styleId="11">
    <w:name w:val="标题 1字符"/>
    <w:basedOn w:val="a0"/>
    <w:link w:val="10"/>
    <w:uiPriority w:val="9"/>
    <w:rsid w:val="00904975"/>
    <w:rPr>
      <w:rFonts w:ascii="黑体" w:eastAsia="黑体" w:hAnsi="黑体"/>
      <w:bCs/>
      <w:kern w:val="44"/>
      <w:sz w:val="28"/>
      <w:szCs w:val="28"/>
    </w:rPr>
  </w:style>
  <w:style w:type="character" w:customStyle="1" w:styleId="20">
    <w:name w:val="标题 2字符"/>
    <w:basedOn w:val="a0"/>
    <w:link w:val="2"/>
    <w:uiPriority w:val="9"/>
    <w:rsid w:val="00062E2F"/>
    <w:rPr>
      <w:rFonts w:ascii="黑体" w:eastAsia="黑体" w:hAnsi="黑体" w:cstheme="majorBidi"/>
      <w:bCs/>
      <w:sz w:val="28"/>
      <w:szCs w:val="28"/>
    </w:rPr>
  </w:style>
  <w:style w:type="character" w:customStyle="1" w:styleId="30">
    <w:name w:val="标题 3字符"/>
    <w:basedOn w:val="a0"/>
    <w:link w:val="3"/>
    <w:uiPriority w:val="9"/>
    <w:rsid w:val="00062E2F"/>
    <w:rPr>
      <w:rFonts w:ascii="黑体" w:eastAsia="黑体" w:hAnsi="黑体"/>
      <w:bCs/>
      <w:sz w:val="28"/>
      <w:szCs w:val="28"/>
    </w:rPr>
  </w:style>
  <w:style w:type="character" w:customStyle="1" w:styleId="40">
    <w:name w:val="标题 4字符"/>
    <w:basedOn w:val="a0"/>
    <w:link w:val="4"/>
    <w:uiPriority w:val="9"/>
    <w:rsid w:val="004853E1"/>
    <w:rPr>
      <w:rFonts w:ascii="黑体" w:eastAsia="黑体" w:hAnsi="黑体" w:cstheme="majorBidi"/>
      <w:bCs/>
      <w:sz w:val="28"/>
      <w:szCs w:val="28"/>
    </w:rPr>
  </w:style>
  <w:style w:type="character" w:customStyle="1" w:styleId="50">
    <w:name w:val="标题 5字符"/>
    <w:basedOn w:val="a0"/>
    <w:link w:val="5"/>
    <w:uiPriority w:val="9"/>
    <w:semiHidden/>
    <w:rsid w:val="00C82C3C"/>
    <w:rPr>
      <w:b/>
      <w:bCs/>
      <w:sz w:val="28"/>
      <w:szCs w:val="28"/>
    </w:rPr>
  </w:style>
  <w:style w:type="character" w:customStyle="1" w:styleId="60">
    <w:name w:val="标题 6字符"/>
    <w:basedOn w:val="a0"/>
    <w:link w:val="6"/>
    <w:uiPriority w:val="9"/>
    <w:semiHidden/>
    <w:rsid w:val="00C82C3C"/>
    <w:rPr>
      <w:rFonts w:asciiTheme="majorHAnsi" w:eastAsiaTheme="majorEastAsia" w:hAnsiTheme="majorHAnsi" w:cstheme="majorBidi"/>
      <w:b/>
      <w:bCs/>
      <w:sz w:val="24"/>
      <w:szCs w:val="24"/>
    </w:rPr>
  </w:style>
  <w:style w:type="character" w:customStyle="1" w:styleId="70">
    <w:name w:val="标题 7字符"/>
    <w:basedOn w:val="a0"/>
    <w:link w:val="7"/>
    <w:uiPriority w:val="9"/>
    <w:semiHidden/>
    <w:rsid w:val="00C82C3C"/>
    <w:rPr>
      <w:b/>
      <w:bCs/>
      <w:sz w:val="24"/>
      <w:szCs w:val="24"/>
    </w:rPr>
  </w:style>
  <w:style w:type="character" w:customStyle="1" w:styleId="80">
    <w:name w:val="标题 8字符"/>
    <w:basedOn w:val="a0"/>
    <w:link w:val="8"/>
    <w:uiPriority w:val="9"/>
    <w:semiHidden/>
    <w:rsid w:val="00C82C3C"/>
    <w:rPr>
      <w:rFonts w:asciiTheme="majorHAnsi" w:eastAsiaTheme="majorEastAsia" w:hAnsiTheme="majorHAnsi" w:cstheme="majorBidi"/>
      <w:sz w:val="24"/>
      <w:szCs w:val="24"/>
    </w:rPr>
  </w:style>
  <w:style w:type="character" w:customStyle="1" w:styleId="90">
    <w:name w:val="标题 9字符"/>
    <w:basedOn w:val="a0"/>
    <w:link w:val="9"/>
    <w:uiPriority w:val="9"/>
    <w:semiHidden/>
    <w:rsid w:val="00C82C3C"/>
    <w:rPr>
      <w:rFonts w:asciiTheme="majorHAnsi" w:eastAsiaTheme="majorEastAsia" w:hAnsiTheme="majorHAnsi" w:cstheme="majorBidi"/>
      <w:szCs w:val="21"/>
    </w:rPr>
  </w:style>
  <w:style w:type="paragraph" w:styleId="TOC">
    <w:name w:val="TOC Heading"/>
    <w:basedOn w:val="10"/>
    <w:next w:val="a"/>
    <w:uiPriority w:val="39"/>
    <w:unhideWhenUsed/>
    <w:qFormat/>
    <w:rsid w:val="00C82C3C"/>
    <w:pPr>
      <w:widowControl/>
      <w:numPr>
        <w:numId w:val="0"/>
      </w:numPr>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21">
    <w:name w:val="toc 2"/>
    <w:basedOn w:val="a"/>
    <w:next w:val="a"/>
    <w:autoRedefine/>
    <w:uiPriority w:val="39"/>
    <w:unhideWhenUsed/>
    <w:rsid w:val="00DE5B8C"/>
    <w:pPr>
      <w:widowControl/>
      <w:spacing w:after="100" w:line="259" w:lineRule="auto"/>
      <w:ind w:left="220"/>
      <w:jc w:val="left"/>
    </w:pPr>
    <w:rPr>
      <w:rFonts w:cs="Times New Roman"/>
      <w:kern w:val="0"/>
    </w:rPr>
  </w:style>
  <w:style w:type="paragraph" w:styleId="12">
    <w:name w:val="toc 1"/>
    <w:basedOn w:val="a"/>
    <w:next w:val="a"/>
    <w:autoRedefine/>
    <w:uiPriority w:val="39"/>
    <w:unhideWhenUsed/>
    <w:rsid w:val="00DE5B8C"/>
    <w:pPr>
      <w:widowControl/>
      <w:spacing w:after="100" w:line="259" w:lineRule="auto"/>
      <w:jc w:val="left"/>
    </w:pPr>
    <w:rPr>
      <w:rFonts w:eastAsia="黑体" w:cs="Times New Roman"/>
      <w:kern w:val="0"/>
      <w:sz w:val="28"/>
    </w:rPr>
  </w:style>
  <w:style w:type="paragraph" w:styleId="31">
    <w:name w:val="toc 3"/>
    <w:basedOn w:val="a"/>
    <w:next w:val="a"/>
    <w:autoRedefine/>
    <w:uiPriority w:val="39"/>
    <w:unhideWhenUsed/>
    <w:rsid w:val="00DE5B8C"/>
    <w:pPr>
      <w:widowControl/>
      <w:spacing w:after="100" w:line="259" w:lineRule="auto"/>
      <w:ind w:left="440"/>
      <w:jc w:val="left"/>
    </w:pPr>
    <w:rPr>
      <w:rFonts w:cs="Times New Roman"/>
      <w:kern w:val="0"/>
    </w:rPr>
  </w:style>
  <w:style w:type="paragraph" w:customStyle="1" w:styleId="a7">
    <w:name w:val="中文摘要"/>
    <w:link w:val="Char"/>
    <w:qFormat/>
    <w:rsid w:val="003C289D"/>
    <w:rPr>
      <w:rFonts w:eastAsia="楷体_GB2312"/>
      <w:sz w:val="24"/>
      <w:szCs w:val="24"/>
    </w:rPr>
  </w:style>
  <w:style w:type="paragraph" w:customStyle="1" w:styleId="a8">
    <w:name w:val="英文摘要"/>
    <w:basedOn w:val="a"/>
    <w:link w:val="Char0"/>
    <w:qFormat/>
    <w:rsid w:val="00305838"/>
    <w:pPr>
      <w:ind w:firstLine="0"/>
    </w:pPr>
    <w:rPr>
      <w:rFonts w:eastAsia="楷体_GB2312"/>
    </w:rPr>
  </w:style>
  <w:style w:type="character" w:customStyle="1" w:styleId="Char">
    <w:name w:val="中文摘要 Char"/>
    <w:basedOn w:val="a0"/>
    <w:link w:val="a7"/>
    <w:rsid w:val="003C289D"/>
    <w:rPr>
      <w:rFonts w:eastAsia="楷体_GB2312"/>
      <w:sz w:val="24"/>
      <w:szCs w:val="24"/>
    </w:rPr>
  </w:style>
  <w:style w:type="character" w:styleId="a9">
    <w:name w:val="Hyperlink"/>
    <w:basedOn w:val="a0"/>
    <w:uiPriority w:val="99"/>
    <w:unhideWhenUsed/>
    <w:rsid w:val="00DE5B8C"/>
    <w:rPr>
      <w:color w:val="0563C1" w:themeColor="hyperlink"/>
      <w:u w:val="single"/>
    </w:rPr>
  </w:style>
  <w:style w:type="character" w:customStyle="1" w:styleId="Char0">
    <w:name w:val="英文摘要 Char"/>
    <w:basedOn w:val="a0"/>
    <w:link w:val="a8"/>
    <w:rsid w:val="00305838"/>
    <w:rPr>
      <w:rFonts w:eastAsia="楷体_GB2312"/>
      <w:sz w:val="24"/>
      <w:szCs w:val="24"/>
    </w:rPr>
  </w:style>
  <w:style w:type="paragraph" w:styleId="aa">
    <w:name w:val="Title"/>
    <w:basedOn w:val="a"/>
    <w:next w:val="a"/>
    <w:link w:val="ab"/>
    <w:uiPriority w:val="10"/>
    <w:qFormat/>
    <w:rsid w:val="00530B71"/>
    <w:pPr>
      <w:spacing w:before="240" w:after="60"/>
      <w:jc w:val="center"/>
      <w:outlineLvl w:val="0"/>
    </w:pPr>
    <w:rPr>
      <w:rFonts w:asciiTheme="majorHAnsi" w:eastAsia="黑体" w:hAnsiTheme="majorHAnsi" w:cstheme="majorBidi"/>
      <w:b/>
      <w:bCs/>
      <w:sz w:val="28"/>
      <w:szCs w:val="32"/>
    </w:rPr>
  </w:style>
  <w:style w:type="paragraph" w:styleId="41">
    <w:name w:val="toc 4"/>
    <w:basedOn w:val="a"/>
    <w:next w:val="a"/>
    <w:autoRedefine/>
    <w:uiPriority w:val="39"/>
    <w:semiHidden/>
    <w:unhideWhenUsed/>
    <w:rsid w:val="00DE5B8C"/>
    <w:pPr>
      <w:ind w:leftChars="600" w:left="1260"/>
    </w:pPr>
  </w:style>
  <w:style w:type="paragraph" w:styleId="51">
    <w:name w:val="toc 5"/>
    <w:basedOn w:val="a"/>
    <w:next w:val="a"/>
    <w:autoRedefine/>
    <w:uiPriority w:val="39"/>
    <w:semiHidden/>
    <w:unhideWhenUsed/>
    <w:rsid w:val="00DE5B8C"/>
    <w:pPr>
      <w:ind w:leftChars="800" w:left="1680"/>
    </w:pPr>
  </w:style>
  <w:style w:type="paragraph" w:styleId="61">
    <w:name w:val="toc 6"/>
    <w:basedOn w:val="a"/>
    <w:next w:val="a"/>
    <w:autoRedefine/>
    <w:uiPriority w:val="39"/>
    <w:semiHidden/>
    <w:unhideWhenUsed/>
    <w:rsid w:val="00DE5B8C"/>
    <w:pPr>
      <w:ind w:leftChars="1000" w:left="2100"/>
    </w:pPr>
  </w:style>
  <w:style w:type="character" w:customStyle="1" w:styleId="ab">
    <w:name w:val="标题字符"/>
    <w:basedOn w:val="a0"/>
    <w:link w:val="aa"/>
    <w:uiPriority w:val="10"/>
    <w:rsid w:val="00530B71"/>
    <w:rPr>
      <w:rFonts w:asciiTheme="majorHAnsi" w:eastAsia="黑体" w:hAnsiTheme="majorHAnsi" w:cstheme="majorBidi"/>
      <w:b/>
      <w:bCs/>
      <w:sz w:val="28"/>
      <w:szCs w:val="32"/>
    </w:rPr>
  </w:style>
  <w:style w:type="paragraph" w:customStyle="1" w:styleId="ac">
    <w:name w:val="参考文献、致谢、附录标题"/>
    <w:basedOn w:val="10"/>
    <w:next w:val="a"/>
    <w:link w:val="Char1"/>
    <w:qFormat/>
    <w:rsid w:val="00530B71"/>
    <w:pPr>
      <w:numPr>
        <w:numId w:val="0"/>
      </w:numPr>
    </w:pPr>
  </w:style>
  <w:style w:type="paragraph" w:styleId="ad">
    <w:name w:val="Balloon Text"/>
    <w:basedOn w:val="a"/>
    <w:link w:val="ae"/>
    <w:uiPriority w:val="99"/>
    <w:semiHidden/>
    <w:unhideWhenUsed/>
    <w:rsid w:val="00530B71"/>
    <w:pPr>
      <w:spacing w:line="240" w:lineRule="auto"/>
    </w:pPr>
    <w:rPr>
      <w:sz w:val="18"/>
      <w:szCs w:val="18"/>
    </w:rPr>
  </w:style>
  <w:style w:type="character" w:customStyle="1" w:styleId="Char1">
    <w:name w:val="参考文献、致谢、附录标题 Char"/>
    <w:basedOn w:val="a0"/>
    <w:link w:val="ac"/>
    <w:rsid w:val="00530B71"/>
    <w:rPr>
      <w:rFonts w:ascii="黑体" w:eastAsia="黑体" w:hAnsi="黑体"/>
      <w:bCs/>
      <w:kern w:val="44"/>
      <w:sz w:val="28"/>
      <w:szCs w:val="28"/>
    </w:rPr>
  </w:style>
  <w:style w:type="character" w:customStyle="1" w:styleId="ae">
    <w:name w:val="批注框文本字符"/>
    <w:basedOn w:val="a0"/>
    <w:link w:val="ad"/>
    <w:uiPriority w:val="99"/>
    <w:semiHidden/>
    <w:rsid w:val="00530B71"/>
    <w:rPr>
      <w:sz w:val="18"/>
      <w:szCs w:val="18"/>
    </w:rPr>
  </w:style>
  <w:style w:type="paragraph" w:styleId="af">
    <w:name w:val="List Paragraph"/>
    <w:basedOn w:val="a"/>
    <w:uiPriority w:val="34"/>
    <w:qFormat/>
    <w:rsid w:val="00D46A4C"/>
    <w:pPr>
      <w:ind w:firstLineChars="200" w:firstLine="200"/>
    </w:pPr>
  </w:style>
  <w:style w:type="paragraph" w:styleId="af0">
    <w:name w:val="footnote text"/>
    <w:basedOn w:val="a"/>
    <w:link w:val="af1"/>
    <w:uiPriority w:val="99"/>
    <w:semiHidden/>
    <w:unhideWhenUsed/>
    <w:rsid w:val="001B58EC"/>
    <w:pPr>
      <w:snapToGrid w:val="0"/>
      <w:jc w:val="left"/>
    </w:pPr>
    <w:rPr>
      <w:sz w:val="18"/>
      <w:szCs w:val="18"/>
    </w:rPr>
  </w:style>
  <w:style w:type="character" w:customStyle="1" w:styleId="af1">
    <w:name w:val="脚注文本字符"/>
    <w:basedOn w:val="a0"/>
    <w:link w:val="af0"/>
    <w:uiPriority w:val="99"/>
    <w:semiHidden/>
    <w:rsid w:val="001B58EC"/>
    <w:rPr>
      <w:rFonts w:asciiTheme="minorEastAsia" w:hAnsiTheme="minorEastAsia"/>
      <w:sz w:val="18"/>
      <w:szCs w:val="18"/>
    </w:rPr>
  </w:style>
  <w:style w:type="character" w:styleId="af2">
    <w:name w:val="footnote reference"/>
    <w:basedOn w:val="a0"/>
    <w:uiPriority w:val="99"/>
    <w:semiHidden/>
    <w:unhideWhenUsed/>
    <w:rsid w:val="001B58EC"/>
    <w:rPr>
      <w:vertAlign w:val="superscript"/>
    </w:rPr>
  </w:style>
  <w:style w:type="numbering" w:customStyle="1" w:styleId="1">
    <w:name w:val="样式1"/>
    <w:uiPriority w:val="99"/>
    <w:rsid w:val="00AE2332"/>
    <w:pPr>
      <w:numPr>
        <w:numId w:val="10"/>
      </w:numPr>
    </w:pPr>
  </w:style>
  <w:style w:type="table" w:styleId="af3">
    <w:name w:val="Table Grid"/>
    <w:basedOn w:val="a1"/>
    <w:uiPriority w:val="39"/>
    <w:rsid w:val="00C14B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FC5A58"/>
  </w:style>
  <w:style w:type="character" w:styleId="af4">
    <w:name w:val="Placeholder Text"/>
    <w:basedOn w:val="a0"/>
    <w:uiPriority w:val="99"/>
    <w:semiHidden/>
    <w:rsid w:val="00265BBB"/>
    <w:rPr>
      <w:color w:val="808080"/>
    </w:rPr>
  </w:style>
  <w:style w:type="character" w:customStyle="1" w:styleId="MTEquationSection">
    <w:name w:val="MTEquationSection"/>
    <w:basedOn w:val="a0"/>
    <w:rsid w:val="004F140F"/>
    <w:rPr>
      <w:vanish/>
      <w:color w:val="FF0000"/>
    </w:rPr>
  </w:style>
  <w:style w:type="paragraph" w:customStyle="1" w:styleId="MTDisplayEquation">
    <w:name w:val="MTDisplayEquation"/>
    <w:basedOn w:val="a"/>
    <w:next w:val="a"/>
    <w:link w:val="MTDisplayEquation0"/>
    <w:rsid w:val="004F140F"/>
    <w:pPr>
      <w:tabs>
        <w:tab w:val="center" w:pos="4160"/>
        <w:tab w:val="right" w:pos="8300"/>
      </w:tabs>
    </w:pPr>
  </w:style>
  <w:style w:type="character" w:customStyle="1" w:styleId="MTDisplayEquation0">
    <w:name w:val="MTDisplayEquation 字符"/>
    <w:basedOn w:val="a0"/>
    <w:link w:val="MTDisplayEquation"/>
    <w:rsid w:val="004F140F"/>
    <w:rPr>
      <w:rFonts w:asciiTheme="minorEastAsia" w:hAnsiTheme="minorEastAsia"/>
      <w:sz w:val="24"/>
      <w:szCs w:val="24"/>
    </w:rPr>
  </w:style>
  <w:style w:type="paragraph" w:styleId="af5">
    <w:name w:val="Normal (Web)"/>
    <w:basedOn w:val="a"/>
    <w:uiPriority w:val="99"/>
    <w:semiHidden/>
    <w:unhideWhenUsed/>
    <w:rsid w:val="00444E2A"/>
    <w:pPr>
      <w:widowControl/>
      <w:spacing w:before="100" w:beforeAutospacing="1" w:after="100" w:afterAutospacing="1" w:line="240" w:lineRule="auto"/>
      <w:ind w:firstLine="0"/>
      <w:jc w:val="left"/>
    </w:pPr>
    <w:rPr>
      <w:rFonts w:ascii="宋体" w:eastAsia="宋体" w:hAnsi="宋体" w:cs="宋体"/>
      <w:kern w:val="0"/>
    </w:rPr>
  </w:style>
  <w:style w:type="paragraph" w:styleId="af6">
    <w:name w:val="endnote text"/>
    <w:basedOn w:val="a"/>
    <w:link w:val="af7"/>
    <w:uiPriority w:val="99"/>
    <w:semiHidden/>
    <w:unhideWhenUsed/>
    <w:rsid w:val="006B7C50"/>
    <w:pPr>
      <w:snapToGrid w:val="0"/>
      <w:jc w:val="left"/>
    </w:pPr>
  </w:style>
  <w:style w:type="character" w:customStyle="1" w:styleId="af7">
    <w:name w:val="尾注文本字符"/>
    <w:basedOn w:val="a0"/>
    <w:link w:val="af6"/>
    <w:uiPriority w:val="99"/>
    <w:semiHidden/>
    <w:rsid w:val="006B7C50"/>
    <w:rPr>
      <w:rFonts w:asciiTheme="minorEastAsia" w:hAnsiTheme="minorEastAsia"/>
      <w:sz w:val="24"/>
      <w:szCs w:val="24"/>
    </w:rPr>
  </w:style>
  <w:style w:type="character" w:styleId="af8">
    <w:name w:val="endnote reference"/>
    <w:basedOn w:val="a0"/>
    <w:uiPriority w:val="99"/>
    <w:semiHidden/>
    <w:unhideWhenUsed/>
    <w:rsid w:val="006B7C50"/>
    <w:rPr>
      <w:vertAlign w:val="superscript"/>
    </w:rPr>
  </w:style>
  <w:style w:type="character" w:styleId="HTML">
    <w:name w:val="HTML Code"/>
    <w:basedOn w:val="a0"/>
    <w:uiPriority w:val="99"/>
    <w:semiHidden/>
    <w:unhideWhenUsed/>
    <w:rsid w:val="00954CC3"/>
    <w:rPr>
      <w:rFonts w:ascii="宋体" w:eastAsia="宋体" w:hAnsi="宋体" w:cs="宋体"/>
      <w:sz w:val="24"/>
      <w:szCs w:val="24"/>
    </w:rPr>
  </w:style>
  <w:style w:type="paragraph" w:customStyle="1" w:styleId="af9">
    <w:name w:val="公式编号"/>
    <w:basedOn w:val="a"/>
    <w:next w:val="a"/>
    <w:rsid w:val="008A133D"/>
    <w:pPr>
      <w:tabs>
        <w:tab w:val="right" w:pos="8160"/>
      </w:tabs>
      <w:ind w:firstLine="482"/>
      <w:textAlignment w:val="center"/>
    </w:pPr>
  </w:style>
  <w:style w:type="paragraph" w:styleId="afa">
    <w:name w:val="caption"/>
    <w:basedOn w:val="a"/>
    <w:next w:val="a"/>
    <w:uiPriority w:val="35"/>
    <w:unhideWhenUsed/>
    <w:qFormat/>
    <w:rsid w:val="008A133D"/>
    <w:rPr>
      <w:rFonts w:asciiTheme="majorHAnsi" w:eastAsia="黑体" w:hAnsiTheme="majorHAnsi" w:cstheme="majorBidi"/>
      <w:sz w:val="20"/>
      <w:szCs w:val="20"/>
    </w:rPr>
  </w:style>
  <w:style w:type="paragraph" w:customStyle="1" w:styleId="afb">
    <w:name w:val="摘要标题"/>
    <w:link w:val="afc"/>
    <w:qFormat/>
    <w:rsid w:val="00DD3A0B"/>
    <w:pPr>
      <w:jc w:val="center"/>
    </w:pPr>
    <w:rPr>
      <w:rFonts w:ascii="黑体" w:eastAsia="楷体_GB2312" w:hAnsi="黑体"/>
      <w:b/>
      <w:bCs/>
      <w:kern w:val="44"/>
      <w:sz w:val="36"/>
      <w:szCs w:val="28"/>
      <w:u w:val="double"/>
    </w:rPr>
  </w:style>
  <w:style w:type="character" w:customStyle="1" w:styleId="afc">
    <w:name w:val="摘要标题 字符"/>
    <w:basedOn w:val="a0"/>
    <w:link w:val="afb"/>
    <w:rsid w:val="00DD3A0B"/>
    <w:rPr>
      <w:rFonts w:ascii="黑体" w:eastAsia="楷体_GB2312" w:hAnsi="黑体"/>
      <w:b/>
      <w:bCs/>
      <w:kern w:val="44"/>
      <w:sz w:val="36"/>
      <w:szCs w:val="28"/>
      <w:u w:val="double"/>
    </w:rPr>
  </w:style>
  <w:style w:type="paragraph" w:styleId="afd">
    <w:name w:val="Document Map"/>
    <w:basedOn w:val="a"/>
    <w:link w:val="afe"/>
    <w:uiPriority w:val="99"/>
    <w:semiHidden/>
    <w:unhideWhenUsed/>
    <w:rsid w:val="00EE26DD"/>
    <w:pPr>
      <w:spacing w:line="240" w:lineRule="auto"/>
    </w:pPr>
    <w:rPr>
      <w:rFonts w:ascii="Times New Roman" w:hAnsi="Times New Roman" w:cs="Times New Roman"/>
    </w:rPr>
  </w:style>
  <w:style w:type="character" w:customStyle="1" w:styleId="afe">
    <w:name w:val="文档结构图 字符"/>
    <w:basedOn w:val="a0"/>
    <w:link w:val="afd"/>
    <w:uiPriority w:val="99"/>
    <w:semiHidden/>
    <w:rsid w:val="00EE26DD"/>
    <w:rPr>
      <w:rFonts w:ascii="Times New Roman" w:hAnsi="Times New Roman" w:cs="Times New Roman"/>
      <w:sz w:val="24"/>
      <w:szCs w:val="24"/>
    </w:rPr>
  </w:style>
  <w:style w:type="paragraph" w:styleId="aff">
    <w:name w:val="Revision"/>
    <w:hidden/>
    <w:uiPriority w:val="99"/>
    <w:semiHidden/>
    <w:rsid w:val="00EE26DD"/>
    <w:rPr>
      <w:rFonts w:asciiTheme="minorEastAsia" w:hAnsiTheme="minorEastAsia"/>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7A3E"/>
    <w:pPr>
      <w:widowControl w:val="0"/>
      <w:spacing w:line="360" w:lineRule="auto"/>
      <w:ind w:firstLine="471"/>
      <w:jc w:val="both"/>
    </w:pPr>
    <w:rPr>
      <w:rFonts w:asciiTheme="minorEastAsia" w:hAnsiTheme="minorEastAsia"/>
      <w:sz w:val="24"/>
      <w:szCs w:val="24"/>
    </w:rPr>
  </w:style>
  <w:style w:type="paragraph" w:styleId="10">
    <w:name w:val="heading 1"/>
    <w:basedOn w:val="a"/>
    <w:next w:val="a"/>
    <w:link w:val="11"/>
    <w:uiPriority w:val="9"/>
    <w:qFormat/>
    <w:rsid w:val="001E1F47"/>
    <w:pPr>
      <w:keepNext/>
      <w:keepLines/>
      <w:numPr>
        <w:numId w:val="1"/>
      </w:numPr>
      <w:spacing w:before="340" w:after="330" w:line="578" w:lineRule="auto"/>
      <w:jc w:val="center"/>
      <w:outlineLvl w:val="0"/>
    </w:pPr>
    <w:rPr>
      <w:rFonts w:ascii="黑体" w:eastAsia="黑体" w:hAnsi="黑体"/>
      <w:bCs/>
      <w:kern w:val="44"/>
      <w:sz w:val="28"/>
      <w:szCs w:val="28"/>
    </w:rPr>
  </w:style>
  <w:style w:type="paragraph" w:styleId="2">
    <w:name w:val="heading 2"/>
    <w:basedOn w:val="a"/>
    <w:next w:val="a"/>
    <w:link w:val="20"/>
    <w:uiPriority w:val="9"/>
    <w:unhideWhenUsed/>
    <w:qFormat/>
    <w:rsid w:val="00062E2F"/>
    <w:pPr>
      <w:keepNext/>
      <w:keepLines/>
      <w:numPr>
        <w:ilvl w:val="1"/>
        <w:numId w:val="1"/>
      </w:numPr>
      <w:spacing w:before="260" w:after="260" w:line="416" w:lineRule="auto"/>
      <w:outlineLvl w:val="1"/>
    </w:pPr>
    <w:rPr>
      <w:rFonts w:ascii="黑体" w:eastAsia="黑体" w:hAnsi="黑体" w:cstheme="majorBidi"/>
      <w:bCs/>
      <w:sz w:val="28"/>
      <w:szCs w:val="28"/>
    </w:rPr>
  </w:style>
  <w:style w:type="paragraph" w:styleId="3">
    <w:name w:val="heading 3"/>
    <w:basedOn w:val="a"/>
    <w:next w:val="a"/>
    <w:link w:val="30"/>
    <w:uiPriority w:val="9"/>
    <w:unhideWhenUsed/>
    <w:qFormat/>
    <w:rsid w:val="00062E2F"/>
    <w:pPr>
      <w:keepNext/>
      <w:keepLines/>
      <w:numPr>
        <w:ilvl w:val="2"/>
        <w:numId w:val="1"/>
      </w:numPr>
      <w:spacing w:before="260" w:after="260" w:line="416" w:lineRule="auto"/>
      <w:outlineLvl w:val="2"/>
    </w:pPr>
    <w:rPr>
      <w:rFonts w:ascii="黑体" w:eastAsia="黑体" w:hAnsi="黑体"/>
      <w:bCs/>
      <w:sz w:val="28"/>
      <w:szCs w:val="28"/>
    </w:rPr>
  </w:style>
  <w:style w:type="paragraph" w:styleId="4">
    <w:name w:val="heading 4"/>
    <w:basedOn w:val="a"/>
    <w:next w:val="a"/>
    <w:link w:val="40"/>
    <w:uiPriority w:val="9"/>
    <w:unhideWhenUsed/>
    <w:qFormat/>
    <w:rsid w:val="004853E1"/>
    <w:pPr>
      <w:keepNext/>
      <w:keepLines/>
      <w:numPr>
        <w:ilvl w:val="3"/>
        <w:numId w:val="1"/>
      </w:numPr>
      <w:spacing w:before="280" w:after="290" w:line="376" w:lineRule="auto"/>
      <w:outlineLvl w:val="3"/>
    </w:pPr>
    <w:rPr>
      <w:rFonts w:ascii="黑体" w:eastAsia="黑体" w:hAnsi="黑体" w:cstheme="majorBidi"/>
      <w:bCs/>
      <w:sz w:val="28"/>
      <w:szCs w:val="28"/>
    </w:rPr>
  </w:style>
  <w:style w:type="paragraph" w:styleId="5">
    <w:name w:val="heading 5"/>
    <w:basedOn w:val="a"/>
    <w:next w:val="a"/>
    <w:link w:val="50"/>
    <w:uiPriority w:val="9"/>
    <w:semiHidden/>
    <w:unhideWhenUsed/>
    <w:rsid w:val="00C82C3C"/>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C82C3C"/>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C82C3C"/>
    <w:pPr>
      <w:keepNext/>
      <w:keepLines/>
      <w:numPr>
        <w:ilvl w:val="6"/>
        <w:numId w:val="1"/>
      </w:numPr>
      <w:spacing w:before="240" w:after="64" w:line="320" w:lineRule="auto"/>
      <w:outlineLvl w:val="6"/>
    </w:pPr>
    <w:rPr>
      <w:b/>
      <w:bCs/>
    </w:rPr>
  </w:style>
  <w:style w:type="paragraph" w:styleId="8">
    <w:name w:val="heading 8"/>
    <w:basedOn w:val="a"/>
    <w:next w:val="a"/>
    <w:link w:val="80"/>
    <w:uiPriority w:val="9"/>
    <w:semiHidden/>
    <w:unhideWhenUsed/>
    <w:qFormat/>
    <w:rsid w:val="00C82C3C"/>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C82C3C"/>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82C3C"/>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C82C3C"/>
    <w:rPr>
      <w:sz w:val="18"/>
      <w:szCs w:val="18"/>
    </w:rPr>
  </w:style>
  <w:style w:type="paragraph" w:styleId="a5">
    <w:name w:val="footer"/>
    <w:basedOn w:val="a"/>
    <w:link w:val="a6"/>
    <w:uiPriority w:val="99"/>
    <w:unhideWhenUsed/>
    <w:rsid w:val="00C82C3C"/>
    <w:pPr>
      <w:tabs>
        <w:tab w:val="center" w:pos="4153"/>
        <w:tab w:val="right" w:pos="8306"/>
      </w:tabs>
      <w:snapToGrid w:val="0"/>
      <w:jc w:val="left"/>
    </w:pPr>
    <w:rPr>
      <w:sz w:val="18"/>
      <w:szCs w:val="18"/>
    </w:rPr>
  </w:style>
  <w:style w:type="character" w:customStyle="1" w:styleId="a6">
    <w:name w:val="页脚字符"/>
    <w:basedOn w:val="a0"/>
    <w:link w:val="a5"/>
    <w:uiPriority w:val="99"/>
    <w:rsid w:val="00C82C3C"/>
    <w:rPr>
      <w:sz w:val="18"/>
      <w:szCs w:val="18"/>
    </w:rPr>
  </w:style>
  <w:style w:type="character" w:customStyle="1" w:styleId="11">
    <w:name w:val="标题 1字符"/>
    <w:basedOn w:val="a0"/>
    <w:link w:val="10"/>
    <w:uiPriority w:val="9"/>
    <w:rsid w:val="00904975"/>
    <w:rPr>
      <w:rFonts w:ascii="黑体" w:eastAsia="黑体" w:hAnsi="黑体"/>
      <w:bCs/>
      <w:kern w:val="44"/>
      <w:sz w:val="28"/>
      <w:szCs w:val="28"/>
    </w:rPr>
  </w:style>
  <w:style w:type="character" w:customStyle="1" w:styleId="20">
    <w:name w:val="标题 2字符"/>
    <w:basedOn w:val="a0"/>
    <w:link w:val="2"/>
    <w:uiPriority w:val="9"/>
    <w:rsid w:val="00062E2F"/>
    <w:rPr>
      <w:rFonts w:ascii="黑体" w:eastAsia="黑体" w:hAnsi="黑体" w:cstheme="majorBidi"/>
      <w:bCs/>
      <w:sz w:val="28"/>
      <w:szCs w:val="28"/>
    </w:rPr>
  </w:style>
  <w:style w:type="character" w:customStyle="1" w:styleId="30">
    <w:name w:val="标题 3字符"/>
    <w:basedOn w:val="a0"/>
    <w:link w:val="3"/>
    <w:uiPriority w:val="9"/>
    <w:rsid w:val="00062E2F"/>
    <w:rPr>
      <w:rFonts w:ascii="黑体" w:eastAsia="黑体" w:hAnsi="黑体"/>
      <w:bCs/>
      <w:sz w:val="28"/>
      <w:szCs w:val="28"/>
    </w:rPr>
  </w:style>
  <w:style w:type="character" w:customStyle="1" w:styleId="40">
    <w:name w:val="标题 4字符"/>
    <w:basedOn w:val="a0"/>
    <w:link w:val="4"/>
    <w:uiPriority w:val="9"/>
    <w:rsid w:val="004853E1"/>
    <w:rPr>
      <w:rFonts w:ascii="黑体" w:eastAsia="黑体" w:hAnsi="黑体" w:cstheme="majorBidi"/>
      <w:bCs/>
      <w:sz w:val="28"/>
      <w:szCs w:val="28"/>
    </w:rPr>
  </w:style>
  <w:style w:type="character" w:customStyle="1" w:styleId="50">
    <w:name w:val="标题 5字符"/>
    <w:basedOn w:val="a0"/>
    <w:link w:val="5"/>
    <w:uiPriority w:val="9"/>
    <w:semiHidden/>
    <w:rsid w:val="00C82C3C"/>
    <w:rPr>
      <w:b/>
      <w:bCs/>
      <w:sz w:val="28"/>
      <w:szCs w:val="28"/>
    </w:rPr>
  </w:style>
  <w:style w:type="character" w:customStyle="1" w:styleId="60">
    <w:name w:val="标题 6字符"/>
    <w:basedOn w:val="a0"/>
    <w:link w:val="6"/>
    <w:uiPriority w:val="9"/>
    <w:semiHidden/>
    <w:rsid w:val="00C82C3C"/>
    <w:rPr>
      <w:rFonts w:asciiTheme="majorHAnsi" w:eastAsiaTheme="majorEastAsia" w:hAnsiTheme="majorHAnsi" w:cstheme="majorBidi"/>
      <w:b/>
      <w:bCs/>
      <w:sz w:val="24"/>
      <w:szCs w:val="24"/>
    </w:rPr>
  </w:style>
  <w:style w:type="character" w:customStyle="1" w:styleId="70">
    <w:name w:val="标题 7字符"/>
    <w:basedOn w:val="a0"/>
    <w:link w:val="7"/>
    <w:uiPriority w:val="9"/>
    <w:semiHidden/>
    <w:rsid w:val="00C82C3C"/>
    <w:rPr>
      <w:b/>
      <w:bCs/>
      <w:sz w:val="24"/>
      <w:szCs w:val="24"/>
    </w:rPr>
  </w:style>
  <w:style w:type="character" w:customStyle="1" w:styleId="80">
    <w:name w:val="标题 8字符"/>
    <w:basedOn w:val="a0"/>
    <w:link w:val="8"/>
    <w:uiPriority w:val="9"/>
    <w:semiHidden/>
    <w:rsid w:val="00C82C3C"/>
    <w:rPr>
      <w:rFonts w:asciiTheme="majorHAnsi" w:eastAsiaTheme="majorEastAsia" w:hAnsiTheme="majorHAnsi" w:cstheme="majorBidi"/>
      <w:sz w:val="24"/>
      <w:szCs w:val="24"/>
    </w:rPr>
  </w:style>
  <w:style w:type="character" w:customStyle="1" w:styleId="90">
    <w:name w:val="标题 9字符"/>
    <w:basedOn w:val="a0"/>
    <w:link w:val="9"/>
    <w:uiPriority w:val="9"/>
    <w:semiHidden/>
    <w:rsid w:val="00C82C3C"/>
    <w:rPr>
      <w:rFonts w:asciiTheme="majorHAnsi" w:eastAsiaTheme="majorEastAsia" w:hAnsiTheme="majorHAnsi" w:cstheme="majorBidi"/>
      <w:szCs w:val="21"/>
    </w:rPr>
  </w:style>
  <w:style w:type="paragraph" w:styleId="TOC">
    <w:name w:val="TOC Heading"/>
    <w:basedOn w:val="10"/>
    <w:next w:val="a"/>
    <w:uiPriority w:val="39"/>
    <w:unhideWhenUsed/>
    <w:qFormat/>
    <w:rsid w:val="00C82C3C"/>
    <w:pPr>
      <w:widowControl/>
      <w:numPr>
        <w:numId w:val="0"/>
      </w:numPr>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21">
    <w:name w:val="toc 2"/>
    <w:basedOn w:val="a"/>
    <w:next w:val="a"/>
    <w:autoRedefine/>
    <w:uiPriority w:val="39"/>
    <w:unhideWhenUsed/>
    <w:rsid w:val="00DE5B8C"/>
    <w:pPr>
      <w:widowControl/>
      <w:spacing w:after="100" w:line="259" w:lineRule="auto"/>
      <w:ind w:left="220"/>
      <w:jc w:val="left"/>
    </w:pPr>
    <w:rPr>
      <w:rFonts w:cs="Times New Roman"/>
      <w:kern w:val="0"/>
    </w:rPr>
  </w:style>
  <w:style w:type="paragraph" w:styleId="12">
    <w:name w:val="toc 1"/>
    <w:basedOn w:val="a"/>
    <w:next w:val="a"/>
    <w:autoRedefine/>
    <w:uiPriority w:val="39"/>
    <w:unhideWhenUsed/>
    <w:rsid w:val="00DE5B8C"/>
    <w:pPr>
      <w:widowControl/>
      <w:spacing w:after="100" w:line="259" w:lineRule="auto"/>
      <w:jc w:val="left"/>
    </w:pPr>
    <w:rPr>
      <w:rFonts w:eastAsia="黑体" w:cs="Times New Roman"/>
      <w:kern w:val="0"/>
      <w:sz w:val="28"/>
    </w:rPr>
  </w:style>
  <w:style w:type="paragraph" w:styleId="31">
    <w:name w:val="toc 3"/>
    <w:basedOn w:val="a"/>
    <w:next w:val="a"/>
    <w:autoRedefine/>
    <w:uiPriority w:val="39"/>
    <w:unhideWhenUsed/>
    <w:rsid w:val="00DE5B8C"/>
    <w:pPr>
      <w:widowControl/>
      <w:spacing w:after="100" w:line="259" w:lineRule="auto"/>
      <w:ind w:left="440"/>
      <w:jc w:val="left"/>
    </w:pPr>
    <w:rPr>
      <w:rFonts w:cs="Times New Roman"/>
      <w:kern w:val="0"/>
    </w:rPr>
  </w:style>
  <w:style w:type="paragraph" w:customStyle="1" w:styleId="a7">
    <w:name w:val="中文摘要"/>
    <w:link w:val="Char"/>
    <w:qFormat/>
    <w:rsid w:val="003C289D"/>
    <w:rPr>
      <w:rFonts w:eastAsia="楷体_GB2312"/>
      <w:sz w:val="24"/>
      <w:szCs w:val="24"/>
    </w:rPr>
  </w:style>
  <w:style w:type="paragraph" w:customStyle="1" w:styleId="a8">
    <w:name w:val="英文摘要"/>
    <w:basedOn w:val="a"/>
    <w:link w:val="Char0"/>
    <w:qFormat/>
    <w:rsid w:val="00305838"/>
    <w:pPr>
      <w:ind w:firstLine="0"/>
    </w:pPr>
    <w:rPr>
      <w:rFonts w:eastAsia="楷体_GB2312"/>
    </w:rPr>
  </w:style>
  <w:style w:type="character" w:customStyle="1" w:styleId="Char">
    <w:name w:val="中文摘要 Char"/>
    <w:basedOn w:val="a0"/>
    <w:link w:val="a7"/>
    <w:rsid w:val="003C289D"/>
    <w:rPr>
      <w:rFonts w:eastAsia="楷体_GB2312"/>
      <w:sz w:val="24"/>
      <w:szCs w:val="24"/>
    </w:rPr>
  </w:style>
  <w:style w:type="character" w:styleId="a9">
    <w:name w:val="Hyperlink"/>
    <w:basedOn w:val="a0"/>
    <w:uiPriority w:val="99"/>
    <w:unhideWhenUsed/>
    <w:rsid w:val="00DE5B8C"/>
    <w:rPr>
      <w:color w:val="0563C1" w:themeColor="hyperlink"/>
      <w:u w:val="single"/>
    </w:rPr>
  </w:style>
  <w:style w:type="character" w:customStyle="1" w:styleId="Char0">
    <w:name w:val="英文摘要 Char"/>
    <w:basedOn w:val="a0"/>
    <w:link w:val="a8"/>
    <w:rsid w:val="00305838"/>
    <w:rPr>
      <w:rFonts w:eastAsia="楷体_GB2312"/>
      <w:sz w:val="24"/>
      <w:szCs w:val="24"/>
    </w:rPr>
  </w:style>
  <w:style w:type="paragraph" w:styleId="aa">
    <w:name w:val="Title"/>
    <w:basedOn w:val="a"/>
    <w:next w:val="a"/>
    <w:link w:val="ab"/>
    <w:uiPriority w:val="10"/>
    <w:qFormat/>
    <w:rsid w:val="00530B71"/>
    <w:pPr>
      <w:spacing w:before="240" w:after="60"/>
      <w:jc w:val="center"/>
      <w:outlineLvl w:val="0"/>
    </w:pPr>
    <w:rPr>
      <w:rFonts w:asciiTheme="majorHAnsi" w:eastAsia="黑体" w:hAnsiTheme="majorHAnsi" w:cstheme="majorBidi"/>
      <w:b/>
      <w:bCs/>
      <w:sz w:val="28"/>
      <w:szCs w:val="32"/>
    </w:rPr>
  </w:style>
  <w:style w:type="paragraph" w:styleId="41">
    <w:name w:val="toc 4"/>
    <w:basedOn w:val="a"/>
    <w:next w:val="a"/>
    <w:autoRedefine/>
    <w:uiPriority w:val="39"/>
    <w:semiHidden/>
    <w:unhideWhenUsed/>
    <w:rsid w:val="00DE5B8C"/>
    <w:pPr>
      <w:ind w:leftChars="600" w:left="1260"/>
    </w:pPr>
  </w:style>
  <w:style w:type="paragraph" w:styleId="51">
    <w:name w:val="toc 5"/>
    <w:basedOn w:val="a"/>
    <w:next w:val="a"/>
    <w:autoRedefine/>
    <w:uiPriority w:val="39"/>
    <w:semiHidden/>
    <w:unhideWhenUsed/>
    <w:rsid w:val="00DE5B8C"/>
    <w:pPr>
      <w:ind w:leftChars="800" w:left="1680"/>
    </w:pPr>
  </w:style>
  <w:style w:type="paragraph" w:styleId="61">
    <w:name w:val="toc 6"/>
    <w:basedOn w:val="a"/>
    <w:next w:val="a"/>
    <w:autoRedefine/>
    <w:uiPriority w:val="39"/>
    <w:semiHidden/>
    <w:unhideWhenUsed/>
    <w:rsid w:val="00DE5B8C"/>
    <w:pPr>
      <w:ind w:leftChars="1000" w:left="2100"/>
    </w:pPr>
  </w:style>
  <w:style w:type="character" w:customStyle="1" w:styleId="ab">
    <w:name w:val="标题字符"/>
    <w:basedOn w:val="a0"/>
    <w:link w:val="aa"/>
    <w:uiPriority w:val="10"/>
    <w:rsid w:val="00530B71"/>
    <w:rPr>
      <w:rFonts w:asciiTheme="majorHAnsi" w:eastAsia="黑体" w:hAnsiTheme="majorHAnsi" w:cstheme="majorBidi"/>
      <w:b/>
      <w:bCs/>
      <w:sz w:val="28"/>
      <w:szCs w:val="32"/>
    </w:rPr>
  </w:style>
  <w:style w:type="paragraph" w:customStyle="1" w:styleId="ac">
    <w:name w:val="参考文献、致谢、附录标题"/>
    <w:basedOn w:val="10"/>
    <w:next w:val="a"/>
    <w:link w:val="Char1"/>
    <w:qFormat/>
    <w:rsid w:val="00530B71"/>
    <w:pPr>
      <w:numPr>
        <w:numId w:val="0"/>
      </w:numPr>
    </w:pPr>
  </w:style>
  <w:style w:type="paragraph" w:styleId="ad">
    <w:name w:val="Balloon Text"/>
    <w:basedOn w:val="a"/>
    <w:link w:val="ae"/>
    <w:uiPriority w:val="99"/>
    <w:semiHidden/>
    <w:unhideWhenUsed/>
    <w:rsid w:val="00530B71"/>
    <w:pPr>
      <w:spacing w:line="240" w:lineRule="auto"/>
    </w:pPr>
    <w:rPr>
      <w:sz w:val="18"/>
      <w:szCs w:val="18"/>
    </w:rPr>
  </w:style>
  <w:style w:type="character" w:customStyle="1" w:styleId="Char1">
    <w:name w:val="参考文献、致谢、附录标题 Char"/>
    <w:basedOn w:val="a0"/>
    <w:link w:val="ac"/>
    <w:rsid w:val="00530B71"/>
    <w:rPr>
      <w:rFonts w:ascii="黑体" w:eastAsia="黑体" w:hAnsi="黑体"/>
      <w:bCs/>
      <w:kern w:val="44"/>
      <w:sz w:val="28"/>
      <w:szCs w:val="28"/>
    </w:rPr>
  </w:style>
  <w:style w:type="character" w:customStyle="1" w:styleId="ae">
    <w:name w:val="批注框文本字符"/>
    <w:basedOn w:val="a0"/>
    <w:link w:val="ad"/>
    <w:uiPriority w:val="99"/>
    <w:semiHidden/>
    <w:rsid w:val="00530B71"/>
    <w:rPr>
      <w:sz w:val="18"/>
      <w:szCs w:val="18"/>
    </w:rPr>
  </w:style>
  <w:style w:type="paragraph" w:styleId="af">
    <w:name w:val="List Paragraph"/>
    <w:basedOn w:val="a"/>
    <w:uiPriority w:val="34"/>
    <w:qFormat/>
    <w:rsid w:val="00D46A4C"/>
    <w:pPr>
      <w:ind w:firstLineChars="200" w:firstLine="200"/>
    </w:pPr>
  </w:style>
  <w:style w:type="paragraph" w:styleId="af0">
    <w:name w:val="footnote text"/>
    <w:basedOn w:val="a"/>
    <w:link w:val="af1"/>
    <w:uiPriority w:val="99"/>
    <w:semiHidden/>
    <w:unhideWhenUsed/>
    <w:rsid w:val="001B58EC"/>
    <w:pPr>
      <w:snapToGrid w:val="0"/>
      <w:jc w:val="left"/>
    </w:pPr>
    <w:rPr>
      <w:sz w:val="18"/>
      <w:szCs w:val="18"/>
    </w:rPr>
  </w:style>
  <w:style w:type="character" w:customStyle="1" w:styleId="af1">
    <w:name w:val="脚注文本字符"/>
    <w:basedOn w:val="a0"/>
    <w:link w:val="af0"/>
    <w:uiPriority w:val="99"/>
    <w:semiHidden/>
    <w:rsid w:val="001B58EC"/>
    <w:rPr>
      <w:rFonts w:asciiTheme="minorEastAsia" w:hAnsiTheme="minorEastAsia"/>
      <w:sz w:val="18"/>
      <w:szCs w:val="18"/>
    </w:rPr>
  </w:style>
  <w:style w:type="character" w:styleId="af2">
    <w:name w:val="footnote reference"/>
    <w:basedOn w:val="a0"/>
    <w:uiPriority w:val="99"/>
    <w:semiHidden/>
    <w:unhideWhenUsed/>
    <w:rsid w:val="001B58EC"/>
    <w:rPr>
      <w:vertAlign w:val="superscript"/>
    </w:rPr>
  </w:style>
  <w:style w:type="numbering" w:customStyle="1" w:styleId="1">
    <w:name w:val="样式1"/>
    <w:uiPriority w:val="99"/>
    <w:rsid w:val="00AE2332"/>
    <w:pPr>
      <w:numPr>
        <w:numId w:val="10"/>
      </w:numPr>
    </w:pPr>
  </w:style>
  <w:style w:type="table" w:styleId="af3">
    <w:name w:val="Table Grid"/>
    <w:basedOn w:val="a1"/>
    <w:uiPriority w:val="39"/>
    <w:rsid w:val="00C14B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FC5A58"/>
  </w:style>
  <w:style w:type="character" w:styleId="af4">
    <w:name w:val="Placeholder Text"/>
    <w:basedOn w:val="a0"/>
    <w:uiPriority w:val="99"/>
    <w:semiHidden/>
    <w:rsid w:val="00265BBB"/>
    <w:rPr>
      <w:color w:val="808080"/>
    </w:rPr>
  </w:style>
  <w:style w:type="character" w:customStyle="1" w:styleId="MTEquationSection">
    <w:name w:val="MTEquationSection"/>
    <w:basedOn w:val="a0"/>
    <w:rsid w:val="004F140F"/>
    <w:rPr>
      <w:vanish/>
      <w:color w:val="FF0000"/>
    </w:rPr>
  </w:style>
  <w:style w:type="paragraph" w:customStyle="1" w:styleId="MTDisplayEquation">
    <w:name w:val="MTDisplayEquation"/>
    <w:basedOn w:val="a"/>
    <w:next w:val="a"/>
    <w:link w:val="MTDisplayEquation0"/>
    <w:rsid w:val="004F140F"/>
    <w:pPr>
      <w:tabs>
        <w:tab w:val="center" w:pos="4160"/>
        <w:tab w:val="right" w:pos="8300"/>
      </w:tabs>
    </w:pPr>
  </w:style>
  <w:style w:type="character" w:customStyle="1" w:styleId="MTDisplayEquation0">
    <w:name w:val="MTDisplayEquation 字符"/>
    <w:basedOn w:val="a0"/>
    <w:link w:val="MTDisplayEquation"/>
    <w:rsid w:val="004F140F"/>
    <w:rPr>
      <w:rFonts w:asciiTheme="minorEastAsia" w:hAnsiTheme="minorEastAsia"/>
      <w:sz w:val="24"/>
      <w:szCs w:val="24"/>
    </w:rPr>
  </w:style>
  <w:style w:type="paragraph" w:styleId="af5">
    <w:name w:val="Normal (Web)"/>
    <w:basedOn w:val="a"/>
    <w:uiPriority w:val="99"/>
    <w:semiHidden/>
    <w:unhideWhenUsed/>
    <w:rsid w:val="00444E2A"/>
    <w:pPr>
      <w:widowControl/>
      <w:spacing w:before="100" w:beforeAutospacing="1" w:after="100" w:afterAutospacing="1" w:line="240" w:lineRule="auto"/>
      <w:ind w:firstLine="0"/>
      <w:jc w:val="left"/>
    </w:pPr>
    <w:rPr>
      <w:rFonts w:ascii="宋体" w:eastAsia="宋体" w:hAnsi="宋体" w:cs="宋体"/>
      <w:kern w:val="0"/>
    </w:rPr>
  </w:style>
  <w:style w:type="paragraph" w:styleId="af6">
    <w:name w:val="endnote text"/>
    <w:basedOn w:val="a"/>
    <w:link w:val="af7"/>
    <w:uiPriority w:val="99"/>
    <w:semiHidden/>
    <w:unhideWhenUsed/>
    <w:rsid w:val="006B7C50"/>
    <w:pPr>
      <w:snapToGrid w:val="0"/>
      <w:jc w:val="left"/>
    </w:pPr>
  </w:style>
  <w:style w:type="character" w:customStyle="1" w:styleId="af7">
    <w:name w:val="尾注文本字符"/>
    <w:basedOn w:val="a0"/>
    <w:link w:val="af6"/>
    <w:uiPriority w:val="99"/>
    <w:semiHidden/>
    <w:rsid w:val="006B7C50"/>
    <w:rPr>
      <w:rFonts w:asciiTheme="minorEastAsia" w:hAnsiTheme="minorEastAsia"/>
      <w:sz w:val="24"/>
      <w:szCs w:val="24"/>
    </w:rPr>
  </w:style>
  <w:style w:type="character" w:styleId="af8">
    <w:name w:val="endnote reference"/>
    <w:basedOn w:val="a0"/>
    <w:uiPriority w:val="99"/>
    <w:semiHidden/>
    <w:unhideWhenUsed/>
    <w:rsid w:val="006B7C50"/>
    <w:rPr>
      <w:vertAlign w:val="superscript"/>
    </w:rPr>
  </w:style>
  <w:style w:type="character" w:styleId="HTML">
    <w:name w:val="HTML Code"/>
    <w:basedOn w:val="a0"/>
    <w:uiPriority w:val="99"/>
    <w:semiHidden/>
    <w:unhideWhenUsed/>
    <w:rsid w:val="00954CC3"/>
    <w:rPr>
      <w:rFonts w:ascii="宋体" w:eastAsia="宋体" w:hAnsi="宋体" w:cs="宋体"/>
      <w:sz w:val="24"/>
      <w:szCs w:val="24"/>
    </w:rPr>
  </w:style>
  <w:style w:type="paragraph" w:customStyle="1" w:styleId="af9">
    <w:name w:val="公式编号"/>
    <w:basedOn w:val="a"/>
    <w:next w:val="a"/>
    <w:rsid w:val="008A133D"/>
    <w:pPr>
      <w:tabs>
        <w:tab w:val="right" w:pos="8160"/>
      </w:tabs>
      <w:ind w:firstLine="482"/>
      <w:textAlignment w:val="center"/>
    </w:pPr>
  </w:style>
  <w:style w:type="paragraph" w:styleId="afa">
    <w:name w:val="caption"/>
    <w:basedOn w:val="a"/>
    <w:next w:val="a"/>
    <w:uiPriority w:val="35"/>
    <w:unhideWhenUsed/>
    <w:qFormat/>
    <w:rsid w:val="008A133D"/>
    <w:rPr>
      <w:rFonts w:asciiTheme="majorHAnsi" w:eastAsia="黑体" w:hAnsiTheme="majorHAnsi" w:cstheme="majorBidi"/>
      <w:sz w:val="20"/>
      <w:szCs w:val="20"/>
    </w:rPr>
  </w:style>
  <w:style w:type="paragraph" w:customStyle="1" w:styleId="afb">
    <w:name w:val="摘要标题"/>
    <w:link w:val="afc"/>
    <w:qFormat/>
    <w:rsid w:val="00DD3A0B"/>
    <w:pPr>
      <w:jc w:val="center"/>
    </w:pPr>
    <w:rPr>
      <w:rFonts w:ascii="黑体" w:eastAsia="楷体_GB2312" w:hAnsi="黑体"/>
      <w:b/>
      <w:bCs/>
      <w:kern w:val="44"/>
      <w:sz w:val="36"/>
      <w:szCs w:val="28"/>
      <w:u w:val="double"/>
    </w:rPr>
  </w:style>
  <w:style w:type="character" w:customStyle="1" w:styleId="afc">
    <w:name w:val="摘要标题 字符"/>
    <w:basedOn w:val="a0"/>
    <w:link w:val="afb"/>
    <w:rsid w:val="00DD3A0B"/>
    <w:rPr>
      <w:rFonts w:ascii="黑体" w:eastAsia="楷体_GB2312" w:hAnsi="黑体"/>
      <w:b/>
      <w:bCs/>
      <w:kern w:val="44"/>
      <w:sz w:val="36"/>
      <w:szCs w:val="28"/>
      <w:u w:val="double"/>
    </w:rPr>
  </w:style>
  <w:style w:type="paragraph" w:styleId="afd">
    <w:name w:val="Document Map"/>
    <w:basedOn w:val="a"/>
    <w:link w:val="afe"/>
    <w:uiPriority w:val="99"/>
    <w:semiHidden/>
    <w:unhideWhenUsed/>
    <w:rsid w:val="00EE26DD"/>
    <w:pPr>
      <w:spacing w:line="240" w:lineRule="auto"/>
    </w:pPr>
    <w:rPr>
      <w:rFonts w:ascii="Times New Roman" w:hAnsi="Times New Roman" w:cs="Times New Roman"/>
    </w:rPr>
  </w:style>
  <w:style w:type="character" w:customStyle="1" w:styleId="afe">
    <w:name w:val="文档结构图 字符"/>
    <w:basedOn w:val="a0"/>
    <w:link w:val="afd"/>
    <w:uiPriority w:val="99"/>
    <w:semiHidden/>
    <w:rsid w:val="00EE26DD"/>
    <w:rPr>
      <w:rFonts w:ascii="Times New Roman" w:hAnsi="Times New Roman" w:cs="Times New Roman"/>
      <w:sz w:val="24"/>
      <w:szCs w:val="24"/>
    </w:rPr>
  </w:style>
  <w:style w:type="paragraph" w:styleId="aff">
    <w:name w:val="Revision"/>
    <w:hidden/>
    <w:uiPriority w:val="99"/>
    <w:semiHidden/>
    <w:rsid w:val="00EE26DD"/>
    <w:rPr>
      <w:rFonts w:asciiTheme="minorEastAsia" w:hAnsi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356480">
      <w:bodyDiv w:val="1"/>
      <w:marLeft w:val="0"/>
      <w:marRight w:val="0"/>
      <w:marTop w:val="0"/>
      <w:marBottom w:val="0"/>
      <w:divBdr>
        <w:top w:val="none" w:sz="0" w:space="0" w:color="auto"/>
        <w:left w:val="none" w:sz="0" w:space="0" w:color="auto"/>
        <w:bottom w:val="none" w:sz="0" w:space="0" w:color="auto"/>
        <w:right w:val="none" w:sz="0" w:space="0" w:color="auto"/>
      </w:divBdr>
    </w:div>
    <w:div w:id="1116607807">
      <w:bodyDiv w:val="1"/>
      <w:marLeft w:val="0"/>
      <w:marRight w:val="0"/>
      <w:marTop w:val="0"/>
      <w:marBottom w:val="0"/>
      <w:divBdr>
        <w:top w:val="none" w:sz="0" w:space="0" w:color="auto"/>
        <w:left w:val="none" w:sz="0" w:space="0" w:color="auto"/>
        <w:bottom w:val="none" w:sz="0" w:space="0" w:color="auto"/>
        <w:right w:val="none" w:sz="0" w:space="0" w:color="auto"/>
      </w:divBdr>
      <w:divsChild>
        <w:div w:id="680939072">
          <w:marLeft w:val="0"/>
          <w:marRight w:val="0"/>
          <w:marTop w:val="0"/>
          <w:marBottom w:val="0"/>
          <w:divBdr>
            <w:top w:val="none" w:sz="0" w:space="0" w:color="auto"/>
            <w:left w:val="none" w:sz="0" w:space="0" w:color="auto"/>
            <w:bottom w:val="none" w:sz="0" w:space="0" w:color="auto"/>
            <w:right w:val="none" w:sz="0" w:space="0" w:color="auto"/>
          </w:divBdr>
          <w:divsChild>
            <w:div w:id="1763256928">
              <w:marLeft w:val="0"/>
              <w:marRight w:val="0"/>
              <w:marTop w:val="0"/>
              <w:marBottom w:val="0"/>
              <w:divBdr>
                <w:top w:val="none" w:sz="0" w:space="0" w:color="auto"/>
                <w:left w:val="none" w:sz="0" w:space="0" w:color="auto"/>
                <w:bottom w:val="none" w:sz="0" w:space="0" w:color="auto"/>
                <w:right w:val="none" w:sz="0" w:space="0" w:color="auto"/>
              </w:divBdr>
              <w:divsChild>
                <w:div w:id="1520001230">
                  <w:marLeft w:val="0"/>
                  <w:marRight w:val="0"/>
                  <w:marTop w:val="0"/>
                  <w:marBottom w:val="0"/>
                  <w:divBdr>
                    <w:top w:val="single" w:sz="6" w:space="8" w:color="DEDEDE"/>
                    <w:left w:val="single" w:sz="6" w:space="8" w:color="DEDEDE"/>
                    <w:bottom w:val="single" w:sz="6" w:space="30" w:color="DEDEDE"/>
                    <w:right w:val="single" w:sz="6" w:space="8" w:color="DEDEDE"/>
                  </w:divBdr>
                  <w:divsChild>
                    <w:div w:id="1790664856">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39609579">
          <w:marLeft w:val="0"/>
          <w:marRight w:val="0"/>
          <w:marTop w:val="0"/>
          <w:marBottom w:val="0"/>
          <w:divBdr>
            <w:top w:val="none" w:sz="0" w:space="0" w:color="auto"/>
            <w:left w:val="none" w:sz="0" w:space="0" w:color="auto"/>
            <w:bottom w:val="none" w:sz="0" w:space="0" w:color="auto"/>
            <w:right w:val="none" w:sz="0" w:space="0" w:color="auto"/>
          </w:divBdr>
          <w:divsChild>
            <w:div w:id="383649357">
              <w:marLeft w:val="0"/>
              <w:marRight w:val="0"/>
              <w:marTop w:val="0"/>
              <w:marBottom w:val="0"/>
              <w:divBdr>
                <w:top w:val="none" w:sz="0" w:space="0" w:color="auto"/>
                <w:left w:val="none" w:sz="0" w:space="0" w:color="auto"/>
                <w:bottom w:val="none" w:sz="0" w:space="0" w:color="auto"/>
                <w:right w:val="none" w:sz="0" w:space="0" w:color="auto"/>
              </w:divBdr>
              <w:divsChild>
                <w:div w:id="110975029">
                  <w:marLeft w:val="0"/>
                  <w:marRight w:val="0"/>
                  <w:marTop w:val="0"/>
                  <w:marBottom w:val="0"/>
                  <w:divBdr>
                    <w:top w:val="single" w:sz="6" w:space="8" w:color="EEEEEE"/>
                    <w:left w:val="none" w:sz="0" w:space="8" w:color="auto"/>
                    <w:bottom w:val="single" w:sz="6" w:space="8" w:color="EEEEEE"/>
                    <w:right w:val="single" w:sz="6" w:space="8" w:color="EEEEEE"/>
                  </w:divBdr>
                  <w:divsChild>
                    <w:div w:id="2121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47762">
      <w:bodyDiv w:val="1"/>
      <w:marLeft w:val="0"/>
      <w:marRight w:val="0"/>
      <w:marTop w:val="0"/>
      <w:marBottom w:val="0"/>
      <w:divBdr>
        <w:top w:val="none" w:sz="0" w:space="0" w:color="auto"/>
        <w:left w:val="none" w:sz="0" w:space="0" w:color="auto"/>
        <w:bottom w:val="none" w:sz="0" w:space="0" w:color="auto"/>
        <w:right w:val="none" w:sz="0" w:space="0" w:color="auto"/>
      </w:divBdr>
      <w:divsChild>
        <w:div w:id="1871449750">
          <w:marLeft w:val="0"/>
          <w:marRight w:val="0"/>
          <w:marTop w:val="0"/>
          <w:marBottom w:val="225"/>
          <w:divBdr>
            <w:top w:val="none" w:sz="0" w:space="0" w:color="auto"/>
            <w:left w:val="none" w:sz="0" w:space="0" w:color="auto"/>
            <w:bottom w:val="none" w:sz="0" w:space="0" w:color="auto"/>
            <w:right w:val="none" w:sz="0" w:space="0" w:color="auto"/>
          </w:divBdr>
          <w:divsChild>
            <w:div w:id="6280535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870485172">
      <w:bodyDiv w:val="1"/>
      <w:marLeft w:val="0"/>
      <w:marRight w:val="0"/>
      <w:marTop w:val="0"/>
      <w:marBottom w:val="0"/>
      <w:divBdr>
        <w:top w:val="none" w:sz="0" w:space="0" w:color="auto"/>
        <w:left w:val="none" w:sz="0" w:space="0" w:color="auto"/>
        <w:bottom w:val="none" w:sz="0" w:space="0" w:color="auto"/>
        <w:right w:val="none" w:sz="0" w:space="0" w:color="auto"/>
      </w:divBdr>
    </w:div>
    <w:div w:id="2127844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emf"/><Relationship Id="rId52" Type="http://schemas.openxmlformats.org/officeDocument/2006/relationships/image" Target="media/image42.emf"/><Relationship Id="rId53" Type="http://schemas.openxmlformats.org/officeDocument/2006/relationships/image" Target="media/image43.emf"/><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emf"/><Relationship Id="rId59" Type="http://schemas.openxmlformats.org/officeDocument/2006/relationships/image" Target="media/image49.emf"/><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emf"/><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jpeg"/><Relationship Id="rId11" Type="http://schemas.openxmlformats.org/officeDocument/2006/relationships/footer" Target="footer1.xml"/><Relationship Id="rId1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ZF\Desktop\zisang136730801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7226B-55D8-1342-AC6B-83795562C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\Users\GZF\Desktop\zisang1367308019.dotx</Template>
  <TotalTime>13389</TotalTime>
  <Pages>51</Pages>
  <Words>4014</Words>
  <Characters>22885</Characters>
  <Application>Microsoft Macintosh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王</dc:creator>
  <cp:keywords/>
  <dc:description/>
  <cp:lastModifiedBy>王 Prince</cp:lastModifiedBy>
  <cp:revision>1654</cp:revision>
  <cp:lastPrinted>2017-05-18T05:42:00Z</cp:lastPrinted>
  <dcterms:created xsi:type="dcterms:W3CDTF">2017-03-21T07:01:00Z</dcterms:created>
  <dcterms:modified xsi:type="dcterms:W3CDTF">2018-05-17T11:32:00Z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