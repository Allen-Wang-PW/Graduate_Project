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CD60D0" w14:textId="77777777" w:rsidR="00E327B0" w:rsidRDefault="004F140F" w:rsidP="00E327B0">
      <w:pPr>
        <w:widowControl/>
        <w:autoSpaceDE w:val="0"/>
        <w:autoSpaceDN w:val="0"/>
        <w:textAlignment w:val="bottom"/>
      </w:pPr>
      <w:r>
        <w:fldChar w:fldCharType="begin"/>
      </w:r>
      <w:r>
        <w:instrText xml:space="preserve"> MACROBUTTON MTEditEquationSection2 </w:instrText>
      </w:r>
      <w:r w:rsidRPr="004F140F">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E327B0" w:rsidRPr="00FE56C4">
        <w:rPr>
          <w:b/>
          <w:noProof/>
          <w:sz w:val="52"/>
        </w:rPr>
        <w:drawing>
          <wp:inline distT="0" distB="0" distL="0" distR="0" wp14:anchorId="2255960E" wp14:editId="486A4EE8">
            <wp:extent cx="853440" cy="1074420"/>
            <wp:effectExtent l="0" t="0" r="3810" b="0"/>
            <wp:docPr id="3" name="图片 3"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eyongjun131665229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3440" cy="1074420"/>
                    </a:xfrm>
                    <a:prstGeom prst="rect">
                      <a:avLst/>
                    </a:prstGeom>
                    <a:noFill/>
                    <a:ln>
                      <a:noFill/>
                    </a:ln>
                  </pic:spPr>
                </pic:pic>
              </a:graphicData>
            </a:graphic>
          </wp:inline>
        </w:drawing>
      </w:r>
    </w:p>
    <w:p w14:paraId="6607F79B" w14:textId="77777777" w:rsidR="00E327B0" w:rsidRDefault="00E327B0" w:rsidP="00E327B0">
      <w:pPr>
        <w:widowControl/>
        <w:autoSpaceDE w:val="0"/>
        <w:autoSpaceDN w:val="0"/>
        <w:textAlignment w:val="bottom"/>
      </w:pPr>
    </w:p>
    <w:p w14:paraId="5AB2F2AA" w14:textId="77777777" w:rsidR="00E327B0" w:rsidRDefault="00E327B0" w:rsidP="00E327B0">
      <w:pPr>
        <w:jc w:val="center"/>
        <w:rPr>
          <w:b/>
          <w:sz w:val="52"/>
        </w:rPr>
      </w:pPr>
      <w:r w:rsidRPr="00414EEE">
        <w:rPr>
          <w:rFonts w:ascii="Arial"/>
          <w:noProof/>
        </w:rPr>
        <w:drawing>
          <wp:inline distT="0" distB="0" distL="0" distR="0" wp14:anchorId="3162007C" wp14:editId="17B96599">
            <wp:extent cx="4084320" cy="1455420"/>
            <wp:effectExtent l="0" t="0" r="0" b="0"/>
            <wp:docPr id="1" name="图片 1"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南京大学"/>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84320" cy="1455420"/>
                    </a:xfrm>
                    <a:prstGeom prst="rect">
                      <a:avLst/>
                    </a:prstGeom>
                    <a:noFill/>
                    <a:ln>
                      <a:noFill/>
                    </a:ln>
                  </pic:spPr>
                </pic:pic>
              </a:graphicData>
            </a:graphic>
          </wp:inline>
        </w:drawing>
      </w:r>
    </w:p>
    <w:p w14:paraId="1E14392E" w14:textId="77777777" w:rsidR="00E327B0" w:rsidRPr="00BF1757" w:rsidRDefault="00E327B0" w:rsidP="00E327B0">
      <w:pPr>
        <w:jc w:val="center"/>
        <w:rPr>
          <w:rFonts w:ascii="宋体" w:hAnsi="宋体"/>
          <w:b/>
          <w:sz w:val="52"/>
        </w:rPr>
      </w:pPr>
      <w:r w:rsidRPr="00BF1757">
        <w:rPr>
          <w:rFonts w:ascii="宋体" w:hAnsi="宋体" w:hint="eastAsia"/>
          <w:b/>
          <w:sz w:val="52"/>
        </w:rPr>
        <w:t xml:space="preserve">本 科 毕 业 </w:t>
      </w:r>
      <w:r w:rsidR="00740C37">
        <w:rPr>
          <w:rFonts w:ascii="宋体" w:hAnsi="宋体" w:hint="eastAsia"/>
          <w:b/>
          <w:sz w:val="52"/>
        </w:rPr>
        <w:t>论 文</w:t>
      </w:r>
    </w:p>
    <w:p w14:paraId="08E24FE3" w14:textId="77777777" w:rsidR="00E327B0" w:rsidRDefault="00E327B0" w:rsidP="00E327B0"/>
    <w:p w14:paraId="6D1F7774" w14:textId="77777777" w:rsidR="00E327B0" w:rsidRDefault="00E327B0" w:rsidP="00E327B0">
      <w:pPr>
        <w:ind w:left="1080"/>
        <w:rPr>
          <w:b/>
          <w:spacing w:val="20"/>
        </w:rPr>
      </w:pPr>
    </w:p>
    <w:p w14:paraId="6B367B9F" w14:textId="77777777" w:rsidR="00E327B0" w:rsidRPr="00412750" w:rsidRDefault="00E327B0" w:rsidP="00E327B0">
      <w:pPr>
        <w:ind w:left="1080"/>
        <w:rPr>
          <w:b/>
          <w:spacing w:val="20"/>
        </w:rPr>
      </w:pPr>
    </w:p>
    <w:p w14:paraId="243184EA" w14:textId="77777777" w:rsidR="00E327B0" w:rsidRDefault="00E327B0" w:rsidP="00E327B0">
      <w:pPr>
        <w:ind w:left="1080"/>
        <w:rPr>
          <w:b/>
          <w:spacing w:val="20"/>
        </w:rPr>
      </w:pPr>
    </w:p>
    <w:p w14:paraId="1AC4CC1E" w14:textId="77777777" w:rsidR="00E327B0" w:rsidRDefault="00E327B0" w:rsidP="00E327B0">
      <w:pPr>
        <w:ind w:left="1080"/>
        <w:rPr>
          <w:b/>
          <w:spacing w:val="20"/>
        </w:rPr>
      </w:pPr>
    </w:p>
    <w:p w14:paraId="0AD75CD7" w14:textId="77777777" w:rsidR="00E327B0" w:rsidRPr="007837E0" w:rsidRDefault="00E327B0" w:rsidP="00D80436">
      <w:pPr>
        <w:tabs>
          <w:tab w:val="left" w:pos="1320"/>
        </w:tabs>
        <w:ind w:left="624"/>
        <w:rPr>
          <w:rFonts w:ascii="楷体_GB2312" w:eastAsia="楷体_GB2312"/>
          <w:spacing w:val="66"/>
          <w:sz w:val="32"/>
          <w:u w:val="single"/>
        </w:rPr>
      </w:pPr>
      <w:r w:rsidRPr="00AE40DE">
        <w:rPr>
          <w:rFonts w:eastAsia="楷体_GB2312" w:hint="eastAsia"/>
          <w:spacing w:val="40"/>
          <w:kern w:val="0"/>
          <w:sz w:val="32"/>
          <w:fitText w:val="1280" w:id="1422399232"/>
        </w:rPr>
        <w:t>院</w:t>
      </w:r>
      <w:r w:rsidRPr="00AE40DE">
        <w:rPr>
          <w:rFonts w:eastAsia="楷体_GB2312" w:hint="eastAsia"/>
          <w:spacing w:val="40"/>
          <w:kern w:val="0"/>
          <w:sz w:val="32"/>
          <w:fitText w:val="1280" w:id="1422399232"/>
        </w:rPr>
        <w:t xml:space="preserve">  </w:t>
      </w:r>
      <w:r w:rsidRPr="00AE40DE">
        <w:rPr>
          <w:rFonts w:eastAsia="楷体_GB2312" w:hint="eastAsia"/>
          <w:spacing w:val="40"/>
          <w:kern w:val="0"/>
          <w:sz w:val="32"/>
          <w:fitText w:val="1280" w:id="1422399232"/>
        </w:rPr>
        <w:t>系</w:t>
      </w:r>
      <w:r w:rsidRPr="007837E0">
        <w:rPr>
          <w:rFonts w:eastAsia="楷体_GB2312" w:hint="eastAsia"/>
          <w:sz w:val="32"/>
          <w:szCs w:val="32"/>
          <w:u w:val="single"/>
        </w:rPr>
        <w:t xml:space="preserve"> </w:t>
      </w:r>
      <w:r>
        <w:rPr>
          <w:rFonts w:eastAsia="楷体_GB2312" w:hint="eastAsia"/>
          <w:sz w:val="32"/>
          <w:szCs w:val="32"/>
          <w:u w:val="single"/>
        </w:rPr>
        <w:t xml:space="preserve">    </w:t>
      </w:r>
      <w:r w:rsidR="002627D4">
        <w:rPr>
          <w:rFonts w:eastAsia="楷体_GB2312"/>
          <w:sz w:val="32"/>
          <w:szCs w:val="32"/>
          <w:u w:val="single"/>
        </w:rPr>
        <w:t xml:space="preserve">    </w:t>
      </w:r>
      <w:r>
        <w:rPr>
          <w:rFonts w:eastAsia="楷体_GB2312" w:hint="eastAsia"/>
          <w:sz w:val="32"/>
          <w:szCs w:val="32"/>
          <w:u w:val="single"/>
        </w:rPr>
        <w:t>计算机科学与技术系</w:t>
      </w:r>
      <w:r w:rsidRPr="007837E0">
        <w:rPr>
          <w:rFonts w:eastAsia="楷体_GB2312" w:hint="eastAsia"/>
          <w:sz w:val="32"/>
          <w:szCs w:val="32"/>
          <w:u w:val="single"/>
        </w:rPr>
        <w:t xml:space="preserve"> </w:t>
      </w:r>
      <w:r w:rsidR="002627D4">
        <w:rPr>
          <w:rFonts w:eastAsia="楷体_GB2312"/>
          <w:sz w:val="32"/>
          <w:szCs w:val="32"/>
          <w:u w:val="single"/>
        </w:rPr>
        <w:t xml:space="preserve">  </w:t>
      </w:r>
      <w:r w:rsidRPr="007837E0">
        <w:rPr>
          <w:rFonts w:eastAsia="楷体_GB2312" w:hint="eastAsia"/>
          <w:sz w:val="32"/>
          <w:szCs w:val="32"/>
          <w:u w:val="single"/>
        </w:rPr>
        <w:t xml:space="preserve"> </w:t>
      </w:r>
      <w:r w:rsidR="002627D4">
        <w:rPr>
          <w:rFonts w:eastAsia="楷体_GB2312"/>
          <w:sz w:val="32"/>
          <w:szCs w:val="32"/>
          <w:u w:val="single"/>
        </w:rPr>
        <w:t xml:space="preserve">   </w:t>
      </w:r>
      <w:r w:rsidRPr="007837E0">
        <w:rPr>
          <w:rFonts w:eastAsia="楷体_GB2312" w:hint="eastAsia"/>
          <w:sz w:val="32"/>
          <w:szCs w:val="32"/>
          <w:u w:val="single"/>
        </w:rPr>
        <w:t xml:space="preserve">   </w:t>
      </w:r>
    </w:p>
    <w:p w14:paraId="03115197" w14:textId="77777777" w:rsidR="00E327B0" w:rsidRPr="007837E0" w:rsidRDefault="00E327B0" w:rsidP="00D80436">
      <w:pPr>
        <w:tabs>
          <w:tab w:val="left" w:leader="underscore" w:pos="1288"/>
          <w:tab w:val="left" w:pos="1321"/>
        </w:tabs>
        <w:ind w:left="624"/>
        <w:rPr>
          <w:rFonts w:ascii="楷体_GB2312" w:eastAsia="楷体_GB2312"/>
          <w:spacing w:val="66"/>
          <w:sz w:val="32"/>
          <w:u w:val="single"/>
        </w:rPr>
      </w:pPr>
      <w:r w:rsidRPr="00AE40DE">
        <w:rPr>
          <w:rFonts w:eastAsia="楷体_GB2312" w:hint="eastAsia"/>
          <w:spacing w:val="40"/>
          <w:kern w:val="0"/>
          <w:sz w:val="32"/>
          <w:fitText w:val="1280" w:id="1422399233"/>
        </w:rPr>
        <w:t>专</w:t>
      </w:r>
      <w:r w:rsidRPr="00AE40DE">
        <w:rPr>
          <w:rFonts w:eastAsia="楷体_GB2312" w:hint="eastAsia"/>
          <w:spacing w:val="40"/>
          <w:kern w:val="0"/>
          <w:sz w:val="32"/>
          <w:fitText w:val="1280" w:id="1422399233"/>
        </w:rPr>
        <w:t xml:space="preserve">  </w:t>
      </w:r>
      <w:r w:rsidRPr="00AE40DE">
        <w:rPr>
          <w:rFonts w:eastAsia="楷体_GB2312" w:hint="eastAsia"/>
          <w:spacing w:val="40"/>
          <w:kern w:val="0"/>
          <w:sz w:val="32"/>
          <w:fitText w:val="1280" w:id="1422399233"/>
        </w:rPr>
        <w:t>业</w:t>
      </w:r>
      <w:r>
        <w:rPr>
          <w:rFonts w:eastAsia="楷体_GB2312" w:hint="eastAsia"/>
          <w:sz w:val="32"/>
          <w:szCs w:val="32"/>
          <w:u w:val="single"/>
        </w:rPr>
        <w:t xml:space="preserve">     </w:t>
      </w:r>
      <w:r>
        <w:rPr>
          <w:rFonts w:eastAsia="楷体_GB2312"/>
          <w:sz w:val="32"/>
          <w:szCs w:val="32"/>
          <w:u w:val="single"/>
        </w:rPr>
        <w:t xml:space="preserve"> </w:t>
      </w:r>
      <w:r w:rsidR="002627D4">
        <w:rPr>
          <w:rFonts w:eastAsia="楷体_GB2312"/>
          <w:sz w:val="32"/>
          <w:szCs w:val="32"/>
          <w:u w:val="single"/>
        </w:rPr>
        <w:t xml:space="preserve">    </w:t>
      </w:r>
      <w:r>
        <w:rPr>
          <w:rFonts w:eastAsia="楷体_GB2312" w:hint="eastAsia"/>
          <w:sz w:val="32"/>
          <w:szCs w:val="32"/>
          <w:u w:val="single"/>
        </w:rPr>
        <w:t>计算机科学与技术</w:t>
      </w:r>
      <w:r w:rsidRPr="007837E0">
        <w:rPr>
          <w:rFonts w:eastAsia="楷体_GB2312" w:hint="eastAsia"/>
          <w:sz w:val="32"/>
          <w:szCs w:val="32"/>
          <w:u w:val="single"/>
        </w:rPr>
        <w:t xml:space="preserve"> </w:t>
      </w:r>
      <w:r w:rsidR="002627D4">
        <w:rPr>
          <w:rFonts w:eastAsia="楷体_GB2312"/>
          <w:sz w:val="32"/>
          <w:szCs w:val="32"/>
          <w:u w:val="single"/>
        </w:rPr>
        <w:t xml:space="preserve">  </w:t>
      </w:r>
      <w:r w:rsidRPr="007837E0">
        <w:rPr>
          <w:rFonts w:eastAsia="楷体_GB2312" w:hint="eastAsia"/>
          <w:sz w:val="32"/>
          <w:szCs w:val="32"/>
          <w:u w:val="single"/>
        </w:rPr>
        <w:t xml:space="preserve">  </w:t>
      </w:r>
      <w:r w:rsidR="002627D4">
        <w:rPr>
          <w:rFonts w:eastAsia="楷体_GB2312"/>
          <w:sz w:val="32"/>
          <w:szCs w:val="32"/>
          <w:u w:val="single"/>
        </w:rPr>
        <w:t xml:space="preserve">   </w:t>
      </w:r>
      <w:r w:rsidRPr="007837E0">
        <w:rPr>
          <w:rFonts w:eastAsia="楷体_GB2312" w:hint="eastAsia"/>
          <w:sz w:val="32"/>
          <w:szCs w:val="32"/>
          <w:u w:val="single"/>
        </w:rPr>
        <w:t xml:space="preserve">   </w:t>
      </w:r>
    </w:p>
    <w:p w14:paraId="4A73CB26" w14:textId="77777777" w:rsidR="00E327B0" w:rsidRPr="007837E0" w:rsidRDefault="00E327B0" w:rsidP="00D80436">
      <w:pPr>
        <w:tabs>
          <w:tab w:val="left" w:pos="1320"/>
        </w:tabs>
        <w:ind w:left="624"/>
        <w:rPr>
          <w:rFonts w:eastAsia="楷体_GB2312"/>
          <w:spacing w:val="52"/>
          <w:sz w:val="32"/>
          <w:u w:val="single"/>
        </w:rPr>
      </w:pPr>
      <w:r w:rsidRPr="00AE40DE">
        <w:rPr>
          <w:rFonts w:eastAsia="楷体_GB2312" w:hint="eastAsia"/>
          <w:spacing w:val="40"/>
          <w:kern w:val="0"/>
          <w:sz w:val="32"/>
          <w:fitText w:val="1280" w:id="1422399234"/>
        </w:rPr>
        <w:t>题</w:t>
      </w:r>
      <w:r w:rsidRPr="00AE40DE">
        <w:rPr>
          <w:rFonts w:eastAsia="楷体_GB2312" w:hint="eastAsia"/>
          <w:spacing w:val="40"/>
          <w:kern w:val="0"/>
          <w:sz w:val="32"/>
          <w:fitText w:val="1280" w:id="1422399234"/>
        </w:rPr>
        <w:t xml:space="preserve">  </w:t>
      </w:r>
      <w:r w:rsidRPr="00AE40DE">
        <w:rPr>
          <w:rFonts w:eastAsia="楷体_GB2312" w:hint="eastAsia"/>
          <w:spacing w:val="40"/>
          <w:kern w:val="0"/>
          <w:sz w:val="32"/>
          <w:fitText w:val="1280" w:id="1422399234"/>
        </w:rPr>
        <w:t>目</w:t>
      </w:r>
      <w:r w:rsidR="002627D4">
        <w:rPr>
          <w:rFonts w:eastAsia="楷体_GB2312" w:hint="eastAsia"/>
          <w:sz w:val="32"/>
          <w:szCs w:val="32"/>
          <w:u w:val="single"/>
        </w:rPr>
        <w:t>基</w:t>
      </w:r>
      <w:r w:rsidR="00AE40DE">
        <w:rPr>
          <w:rFonts w:eastAsia="楷体_GB2312" w:hint="eastAsia"/>
          <w:sz w:val="32"/>
          <w:szCs w:val="32"/>
          <w:u w:val="single"/>
        </w:rPr>
        <w:t>于</w:t>
      </w:r>
      <w:r w:rsidR="00AE40DE">
        <w:rPr>
          <w:rFonts w:eastAsia="楷体_GB2312" w:hint="eastAsia"/>
          <w:sz w:val="32"/>
          <w:szCs w:val="32"/>
          <w:u w:val="single"/>
        </w:rPr>
        <w:t>RFID</w:t>
      </w:r>
      <w:r w:rsidR="00AE40DE">
        <w:rPr>
          <w:rFonts w:eastAsia="楷体_GB2312"/>
          <w:sz w:val="32"/>
          <w:szCs w:val="32"/>
          <w:u w:val="single"/>
        </w:rPr>
        <w:t>系统的相对定位</w:t>
      </w:r>
      <w:r w:rsidR="00AE40DE">
        <w:rPr>
          <w:rFonts w:eastAsia="楷体_GB2312" w:hint="eastAsia"/>
          <w:sz w:val="32"/>
          <w:szCs w:val="32"/>
          <w:u w:val="single"/>
        </w:rPr>
        <w:t>和</w:t>
      </w:r>
      <w:r w:rsidR="00AE40DE">
        <w:rPr>
          <w:rFonts w:eastAsia="楷体_GB2312"/>
          <w:sz w:val="32"/>
          <w:szCs w:val="32"/>
          <w:u w:val="single"/>
        </w:rPr>
        <w:t>绝对定位</w:t>
      </w:r>
      <w:r>
        <w:rPr>
          <w:rFonts w:eastAsia="楷体_GB2312" w:hint="eastAsia"/>
          <w:sz w:val="32"/>
          <w:szCs w:val="32"/>
          <w:u w:val="single"/>
        </w:rPr>
        <w:t>机</w:t>
      </w:r>
      <w:r w:rsidR="002627D4" w:rsidRPr="002627D4">
        <w:rPr>
          <w:rFonts w:eastAsia="楷体_GB2312" w:hint="eastAsia"/>
          <w:sz w:val="32"/>
          <w:szCs w:val="32"/>
          <w:u w:val="single"/>
        </w:rPr>
        <w:t>制</w:t>
      </w:r>
      <w:r w:rsidR="00AF1834">
        <w:rPr>
          <w:rFonts w:eastAsia="楷体_GB2312" w:hint="eastAsia"/>
          <w:sz w:val="32"/>
          <w:szCs w:val="32"/>
          <w:u w:val="single"/>
        </w:rPr>
        <w:t xml:space="preserve"> </w:t>
      </w:r>
    </w:p>
    <w:p w14:paraId="57453A9C" w14:textId="77777777" w:rsidR="00E327B0" w:rsidRPr="007837E0" w:rsidRDefault="00E327B0" w:rsidP="00D80436">
      <w:pPr>
        <w:tabs>
          <w:tab w:val="left" w:pos="1320"/>
        </w:tabs>
        <w:ind w:left="624"/>
        <w:rPr>
          <w:rFonts w:eastAsia="楷体_GB2312"/>
          <w:sz w:val="32"/>
          <w:szCs w:val="32"/>
          <w:u w:val="single"/>
        </w:rPr>
      </w:pPr>
      <w:r w:rsidRPr="00AE40DE">
        <w:rPr>
          <w:rFonts w:eastAsia="楷体_GB2312" w:hint="eastAsia"/>
          <w:spacing w:val="40"/>
          <w:kern w:val="0"/>
          <w:sz w:val="32"/>
          <w:fitText w:val="1280" w:id="1422399235"/>
        </w:rPr>
        <w:t>年</w:t>
      </w:r>
      <w:r w:rsidRPr="00AE40DE">
        <w:rPr>
          <w:rFonts w:eastAsia="楷体_GB2312" w:hint="eastAsia"/>
          <w:spacing w:val="40"/>
          <w:kern w:val="0"/>
          <w:sz w:val="32"/>
          <w:fitText w:val="1280" w:id="1422399235"/>
        </w:rPr>
        <w:t xml:space="preserve">  </w:t>
      </w:r>
      <w:r w:rsidRPr="00AE40DE">
        <w:rPr>
          <w:rFonts w:eastAsia="楷体_GB2312" w:hint="eastAsia"/>
          <w:spacing w:val="40"/>
          <w:kern w:val="0"/>
          <w:sz w:val="32"/>
          <w:fitText w:val="1280" w:id="1422399235"/>
        </w:rPr>
        <w:t>级</w:t>
      </w:r>
      <w:r>
        <w:rPr>
          <w:rFonts w:eastAsia="楷体_GB2312" w:hint="eastAsia"/>
          <w:sz w:val="32"/>
          <w:szCs w:val="32"/>
          <w:u w:val="single"/>
        </w:rPr>
        <w:t xml:space="preserve">   </w:t>
      </w:r>
      <w:r w:rsidR="002627D4">
        <w:rPr>
          <w:rFonts w:eastAsia="楷体_GB2312"/>
          <w:sz w:val="32"/>
          <w:szCs w:val="32"/>
          <w:u w:val="single"/>
        </w:rPr>
        <w:t xml:space="preserve">  </w:t>
      </w:r>
      <w:r>
        <w:rPr>
          <w:rFonts w:eastAsia="楷体_GB2312" w:hint="eastAsia"/>
          <w:sz w:val="32"/>
          <w:szCs w:val="32"/>
          <w:u w:val="single"/>
        </w:rPr>
        <w:t xml:space="preserve"> </w:t>
      </w:r>
      <w:r w:rsidR="002627D4">
        <w:rPr>
          <w:rFonts w:eastAsia="楷体_GB2312"/>
          <w:sz w:val="32"/>
          <w:szCs w:val="32"/>
          <w:u w:val="single"/>
        </w:rPr>
        <w:t xml:space="preserve"> </w:t>
      </w:r>
      <w:r w:rsidR="00AE40DE">
        <w:rPr>
          <w:rFonts w:eastAsia="楷体_GB2312" w:hint="eastAsia"/>
          <w:sz w:val="32"/>
          <w:szCs w:val="32"/>
          <w:u w:val="single"/>
        </w:rPr>
        <w:t>2014</w:t>
      </w:r>
      <w:r w:rsidRPr="007837E0">
        <w:rPr>
          <w:rFonts w:eastAsia="楷体_GB2312" w:hint="eastAsia"/>
          <w:sz w:val="32"/>
          <w:szCs w:val="32"/>
          <w:u w:val="single"/>
        </w:rPr>
        <w:t xml:space="preserve">  </w:t>
      </w:r>
      <w:r w:rsidR="002627D4">
        <w:rPr>
          <w:rFonts w:eastAsia="楷体_GB2312"/>
          <w:sz w:val="32"/>
          <w:szCs w:val="32"/>
          <w:u w:val="single"/>
        </w:rPr>
        <w:t xml:space="preserve">  </w:t>
      </w:r>
      <w:r w:rsidRPr="007837E0">
        <w:rPr>
          <w:rFonts w:eastAsia="楷体_GB2312" w:hint="eastAsia"/>
          <w:sz w:val="32"/>
          <w:szCs w:val="32"/>
          <w:u w:val="single"/>
        </w:rPr>
        <w:t xml:space="preserve">  </w:t>
      </w:r>
      <w:r w:rsidRPr="007837E0">
        <w:rPr>
          <w:rFonts w:eastAsia="楷体_GB2312" w:hint="eastAsia"/>
          <w:sz w:val="32"/>
          <w:szCs w:val="32"/>
        </w:rPr>
        <w:t>学</w:t>
      </w:r>
      <w:r w:rsidRPr="007837E0">
        <w:rPr>
          <w:rFonts w:eastAsia="楷体_GB2312" w:hint="eastAsia"/>
          <w:sz w:val="32"/>
          <w:szCs w:val="32"/>
        </w:rPr>
        <w:t xml:space="preserve"> </w:t>
      </w:r>
      <w:r w:rsidRPr="007837E0">
        <w:rPr>
          <w:rFonts w:eastAsia="楷体_GB2312" w:hint="eastAsia"/>
          <w:sz w:val="32"/>
          <w:szCs w:val="32"/>
        </w:rPr>
        <w:t>号</w:t>
      </w:r>
      <w:r>
        <w:rPr>
          <w:rFonts w:eastAsia="楷体_GB2312" w:hint="eastAsia"/>
          <w:sz w:val="32"/>
          <w:szCs w:val="32"/>
          <w:u w:val="single"/>
        </w:rPr>
        <w:t xml:space="preserve"> </w:t>
      </w:r>
      <w:r w:rsidR="002627D4">
        <w:rPr>
          <w:rFonts w:eastAsia="楷体_GB2312"/>
          <w:sz w:val="32"/>
          <w:szCs w:val="32"/>
          <w:u w:val="single"/>
        </w:rPr>
        <w:t xml:space="preserve">  </w:t>
      </w:r>
      <w:r w:rsidR="00AE40DE">
        <w:rPr>
          <w:rFonts w:eastAsia="楷体_GB2312" w:hint="eastAsia"/>
          <w:sz w:val="32"/>
          <w:szCs w:val="32"/>
          <w:u w:val="single"/>
        </w:rPr>
        <w:t>141220107</w:t>
      </w:r>
      <w:r w:rsidR="002627D4">
        <w:rPr>
          <w:rFonts w:eastAsia="楷体_GB2312"/>
          <w:sz w:val="32"/>
          <w:szCs w:val="32"/>
          <w:u w:val="single"/>
        </w:rPr>
        <w:t xml:space="preserve">  </w:t>
      </w:r>
      <w:r w:rsidRPr="007837E0">
        <w:rPr>
          <w:rFonts w:eastAsia="楷体_GB2312" w:hint="eastAsia"/>
          <w:sz w:val="32"/>
          <w:szCs w:val="32"/>
          <w:u w:val="single"/>
        </w:rPr>
        <w:t xml:space="preserve"> </w:t>
      </w:r>
    </w:p>
    <w:p w14:paraId="15E6604B" w14:textId="77777777" w:rsidR="00E327B0" w:rsidRPr="007837E0" w:rsidRDefault="00E327B0" w:rsidP="00D80436">
      <w:pPr>
        <w:tabs>
          <w:tab w:val="left" w:pos="1320"/>
        </w:tabs>
        <w:ind w:left="624"/>
        <w:rPr>
          <w:rFonts w:eastAsia="楷体_GB2312"/>
          <w:spacing w:val="52"/>
          <w:sz w:val="32"/>
        </w:rPr>
      </w:pPr>
      <w:r w:rsidRPr="002627D4">
        <w:rPr>
          <w:rFonts w:eastAsia="楷体_GB2312" w:hint="eastAsia"/>
          <w:kern w:val="0"/>
          <w:sz w:val="32"/>
          <w:szCs w:val="32"/>
          <w:fitText w:val="1280" w:id="1422399236"/>
        </w:rPr>
        <w:t>学生姓名</w:t>
      </w:r>
      <w:r>
        <w:rPr>
          <w:rFonts w:eastAsia="楷体_GB2312" w:hint="eastAsia"/>
          <w:sz w:val="32"/>
          <w:szCs w:val="32"/>
          <w:u w:val="single"/>
        </w:rPr>
        <w:t xml:space="preserve">        </w:t>
      </w:r>
      <w:r w:rsidR="002627D4">
        <w:rPr>
          <w:rFonts w:eastAsia="楷体_GB2312"/>
          <w:sz w:val="32"/>
          <w:szCs w:val="32"/>
          <w:u w:val="single"/>
        </w:rPr>
        <w:t xml:space="preserve">    </w:t>
      </w:r>
      <w:r>
        <w:rPr>
          <w:rFonts w:eastAsia="楷体_GB2312" w:hint="eastAsia"/>
          <w:sz w:val="32"/>
          <w:szCs w:val="32"/>
          <w:u w:val="single"/>
        </w:rPr>
        <w:t xml:space="preserve">  </w:t>
      </w:r>
      <w:r>
        <w:rPr>
          <w:rFonts w:eastAsia="楷体_GB2312"/>
          <w:sz w:val="32"/>
          <w:szCs w:val="32"/>
          <w:u w:val="single"/>
        </w:rPr>
        <w:t xml:space="preserve"> </w:t>
      </w:r>
      <w:r w:rsidR="00AE40DE">
        <w:rPr>
          <w:rFonts w:eastAsia="楷体_GB2312" w:hint="eastAsia"/>
          <w:sz w:val="32"/>
          <w:szCs w:val="32"/>
          <w:u w:val="single"/>
        </w:rPr>
        <w:t>王亚楠</w:t>
      </w:r>
      <w:r w:rsidRPr="007837E0">
        <w:rPr>
          <w:rFonts w:eastAsia="楷体_GB2312" w:hint="eastAsia"/>
          <w:sz w:val="32"/>
          <w:szCs w:val="32"/>
          <w:u w:val="single"/>
        </w:rPr>
        <w:t xml:space="preserve">     </w:t>
      </w:r>
      <w:r w:rsidR="002627D4">
        <w:rPr>
          <w:rFonts w:eastAsia="楷体_GB2312"/>
          <w:sz w:val="32"/>
          <w:szCs w:val="32"/>
          <w:u w:val="single"/>
        </w:rPr>
        <w:t xml:space="preserve">     </w:t>
      </w:r>
      <w:r w:rsidRPr="007837E0">
        <w:rPr>
          <w:rFonts w:eastAsia="楷体_GB2312" w:hint="eastAsia"/>
          <w:sz w:val="32"/>
          <w:szCs w:val="32"/>
          <w:u w:val="single"/>
        </w:rPr>
        <w:t xml:space="preserve">      </w:t>
      </w:r>
    </w:p>
    <w:p w14:paraId="4208ED1F" w14:textId="77777777" w:rsidR="00E327B0" w:rsidRPr="007837E0" w:rsidRDefault="00E327B0" w:rsidP="00D80436">
      <w:pPr>
        <w:tabs>
          <w:tab w:val="left" w:pos="1320"/>
        </w:tabs>
        <w:ind w:left="624"/>
        <w:rPr>
          <w:rFonts w:eastAsia="楷体_GB2312"/>
          <w:sz w:val="32"/>
          <w:szCs w:val="32"/>
          <w:u w:val="single"/>
        </w:rPr>
      </w:pPr>
      <w:r>
        <w:rPr>
          <w:rFonts w:eastAsia="楷体_GB2312" w:hint="eastAsia"/>
          <w:kern w:val="0"/>
          <w:sz w:val="32"/>
          <w:szCs w:val="32"/>
        </w:rPr>
        <w:t>指导教师</w:t>
      </w:r>
      <w:r w:rsidRPr="007837E0">
        <w:rPr>
          <w:rFonts w:eastAsia="楷体_GB2312" w:hint="eastAsia"/>
          <w:sz w:val="32"/>
          <w:szCs w:val="32"/>
          <w:u w:val="single"/>
        </w:rPr>
        <w:t xml:space="preserve">   </w:t>
      </w:r>
      <w:r w:rsidR="002627D4">
        <w:rPr>
          <w:rFonts w:eastAsia="楷体_GB2312"/>
          <w:sz w:val="32"/>
          <w:szCs w:val="32"/>
          <w:u w:val="single"/>
        </w:rPr>
        <w:t xml:space="preserve">  </w:t>
      </w:r>
      <w:r w:rsidRPr="007837E0">
        <w:rPr>
          <w:rFonts w:eastAsia="楷体_GB2312" w:hint="eastAsia"/>
          <w:sz w:val="32"/>
          <w:szCs w:val="32"/>
          <w:u w:val="single"/>
        </w:rPr>
        <w:t xml:space="preserve">  </w:t>
      </w:r>
      <w:r w:rsidR="002627D4">
        <w:rPr>
          <w:rFonts w:eastAsia="楷体_GB2312" w:hint="eastAsia"/>
          <w:sz w:val="32"/>
          <w:szCs w:val="32"/>
          <w:u w:val="single"/>
        </w:rPr>
        <w:t>谢磊</w:t>
      </w:r>
      <w:r w:rsidR="002627D4">
        <w:rPr>
          <w:rFonts w:eastAsia="楷体_GB2312"/>
          <w:sz w:val="32"/>
          <w:szCs w:val="32"/>
          <w:u w:val="single"/>
        </w:rPr>
        <w:t xml:space="preserve">  </w:t>
      </w:r>
      <w:r w:rsidR="002627D4">
        <w:rPr>
          <w:rFonts w:eastAsia="楷体_GB2312" w:hint="eastAsia"/>
          <w:sz w:val="32"/>
          <w:szCs w:val="32"/>
          <w:u w:val="single"/>
        </w:rPr>
        <w:t xml:space="preserve">   </w:t>
      </w:r>
      <w:r w:rsidRPr="007837E0">
        <w:rPr>
          <w:rFonts w:eastAsia="楷体_GB2312" w:hint="eastAsia"/>
          <w:sz w:val="32"/>
          <w:szCs w:val="32"/>
          <w:u w:val="single"/>
        </w:rPr>
        <w:t xml:space="preserve"> </w:t>
      </w:r>
      <w:r w:rsidRPr="007837E0">
        <w:rPr>
          <w:rFonts w:eastAsia="楷体_GB2312" w:hint="eastAsia"/>
          <w:sz w:val="32"/>
          <w:szCs w:val="32"/>
        </w:rPr>
        <w:t>职</w:t>
      </w:r>
      <w:r w:rsidRPr="007837E0">
        <w:rPr>
          <w:rFonts w:eastAsia="楷体_GB2312" w:hint="eastAsia"/>
          <w:sz w:val="32"/>
          <w:szCs w:val="32"/>
        </w:rPr>
        <w:t xml:space="preserve"> </w:t>
      </w:r>
      <w:r w:rsidRPr="007837E0">
        <w:rPr>
          <w:rFonts w:eastAsia="楷体_GB2312" w:hint="eastAsia"/>
          <w:sz w:val="32"/>
          <w:szCs w:val="32"/>
        </w:rPr>
        <w:t>称</w:t>
      </w:r>
      <w:r w:rsidR="002627D4">
        <w:rPr>
          <w:rFonts w:eastAsia="楷体_GB2312" w:hint="eastAsia"/>
          <w:sz w:val="32"/>
          <w:szCs w:val="32"/>
          <w:u w:val="single"/>
        </w:rPr>
        <w:t xml:space="preserve">   </w:t>
      </w:r>
      <w:r w:rsidR="002627D4">
        <w:rPr>
          <w:rFonts w:eastAsia="楷体_GB2312" w:hint="eastAsia"/>
          <w:sz w:val="32"/>
          <w:szCs w:val="32"/>
          <w:u w:val="single"/>
        </w:rPr>
        <w:t>副教授</w:t>
      </w:r>
      <w:r w:rsidRPr="007837E0">
        <w:rPr>
          <w:rFonts w:eastAsia="楷体_GB2312" w:hint="eastAsia"/>
          <w:sz w:val="32"/>
          <w:szCs w:val="32"/>
          <w:u w:val="single"/>
        </w:rPr>
        <w:t xml:space="preserve"> </w:t>
      </w:r>
      <w:r w:rsidR="002627D4">
        <w:rPr>
          <w:rFonts w:eastAsia="楷体_GB2312"/>
          <w:sz w:val="32"/>
          <w:szCs w:val="32"/>
          <w:u w:val="single"/>
        </w:rPr>
        <w:t xml:space="preserve">  </w:t>
      </w:r>
      <w:r w:rsidRPr="007837E0">
        <w:rPr>
          <w:rFonts w:eastAsia="楷体_GB2312" w:hint="eastAsia"/>
          <w:sz w:val="32"/>
          <w:szCs w:val="32"/>
          <w:u w:val="single"/>
        </w:rPr>
        <w:t xml:space="preserve"> </w:t>
      </w:r>
      <w:r w:rsidR="002627D4">
        <w:rPr>
          <w:rFonts w:eastAsia="楷体_GB2312"/>
          <w:sz w:val="32"/>
          <w:szCs w:val="32"/>
          <w:u w:val="single"/>
        </w:rPr>
        <w:t xml:space="preserve"> </w:t>
      </w:r>
      <w:r w:rsidR="002627D4">
        <w:rPr>
          <w:rFonts w:eastAsia="楷体_GB2312" w:hint="eastAsia"/>
          <w:sz w:val="32"/>
          <w:szCs w:val="32"/>
          <w:u w:val="single"/>
        </w:rPr>
        <w:t xml:space="preserve"> </w:t>
      </w:r>
    </w:p>
    <w:p w14:paraId="6B7D89DD" w14:textId="77777777" w:rsidR="00E327B0" w:rsidRPr="007837E0" w:rsidRDefault="00E327B0" w:rsidP="00D80436">
      <w:pPr>
        <w:tabs>
          <w:tab w:val="left" w:pos="1320"/>
        </w:tabs>
        <w:ind w:left="624"/>
        <w:rPr>
          <w:rFonts w:eastAsia="楷体_GB2312"/>
          <w:sz w:val="32"/>
          <w:szCs w:val="32"/>
          <w:u w:val="single"/>
        </w:rPr>
      </w:pPr>
      <w:r w:rsidRPr="00E327B0">
        <w:rPr>
          <w:rFonts w:eastAsia="楷体_GB2312" w:hint="eastAsia"/>
          <w:kern w:val="0"/>
          <w:sz w:val="32"/>
          <w:szCs w:val="32"/>
          <w:fitText w:val="1280" w:id="1422399237"/>
        </w:rPr>
        <w:t>提交日期</w:t>
      </w:r>
      <w:r w:rsidRPr="007837E0">
        <w:rPr>
          <w:rFonts w:eastAsia="楷体_GB2312" w:hint="eastAsia"/>
          <w:sz w:val="32"/>
          <w:szCs w:val="32"/>
          <w:u w:val="single"/>
        </w:rPr>
        <w:t xml:space="preserve">           </w:t>
      </w:r>
      <w:r w:rsidR="00B6722D">
        <w:rPr>
          <w:rFonts w:eastAsia="楷体_GB2312"/>
          <w:sz w:val="32"/>
          <w:szCs w:val="32"/>
          <w:u w:val="single"/>
        </w:rPr>
        <w:t xml:space="preserve">    </w:t>
      </w:r>
      <w:r w:rsidR="00AE40DE">
        <w:rPr>
          <w:rFonts w:eastAsia="楷体_GB2312" w:hint="eastAsia"/>
          <w:sz w:val="32"/>
          <w:szCs w:val="32"/>
          <w:u w:val="single"/>
        </w:rPr>
        <w:t>2018</w:t>
      </w:r>
      <w:r w:rsidR="00B6722D">
        <w:rPr>
          <w:rFonts w:eastAsia="楷体_GB2312" w:hint="eastAsia"/>
          <w:sz w:val="32"/>
          <w:szCs w:val="32"/>
          <w:u w:val="single"/>
        </w:rPr>
        <w:t>.</w:t>
      </w:r>
      <w:r w:rsidR="00AE40DE">
        <w:rPr>
          <w:rFonts w:eastAsia="楷体_GB2312"/>
          <w:sz w:val="32"/>
          <w:szCs w:val="32"/>
          <w:u w:val="single"/>
        </w:rPr>
        <w:t>0</w:t>
      </w:r>
      <w:r w:rsidR="00B6722D">
        <w:rPr>
          <w:rFonts w:eastAsia="楷体_GB2312" w:hint="eastAsia"/>
          <w:sz w:val="32"/>
          <w:szCs w:val="32"/>
          <w:u w:val="single"/>
        </w:rPr>
        <w:t>6</w:t>
      </w:r>
      <w:r w:rsidRPr="007837E0">
        <w:rPr>
          <w:rFonts w:eastAsia="楷体_GB2312" w:hint="eastAsia"/>
          <w:sz w:val="32"/>
          <w:szCs w:val="32"/>
          <w:u w:val="single"/>
        </w:rPr>
        <w:t xml:space="preserve">          </w:t>
      </w:r>
      <w:r>
        <w:rPr>
          <w:rFonts w:eastAsia="楷体_GB2312"/>
          <w:sz w:val="32"/>
          <w:szCs w:val="32"/>
          <w:u w:val="single"/>
        </w:rPr>
        <w:t xml:space="preserve">    </w:t>
      </w:r>
      <w:r w:rsidRPr="007837E0">
        <w:rPr>
          <w:rFonts w:eastAsia="楷体_GB2312" w:hint="eastAsia"/>
          <w:sz w:val="32"/>
          <w:szCs w:val="32"/>
          <w:u w:val="single"/>
        </w:rPr>
        <w:t xml:space="preserve">  </w:t>
      </w:r>
    </w:p>
    <w:p w14:paraId="4A1EC7B0" w14:textId="77777777" w:rsidR="006F0AE6" w:rsidRPr="006F0AE6" w:rsidRDefault="00F94426" w:rsidP="006F0AE6">
      <w:r>
        <w:br w:type="page"/>
      </w:r>
    </w:p>
    <w:p w14:paraId="19DF9411" w14:textId="77777777" w:rsidR="006F0AE6" w:rsidRDefault="006F0AE6" w:rsidP="006F0AE6">
      <w:pPr>
        <w:jc w:val="left"/>
        <w:rPr>
          <w:sz w:val="28"/>
          <w:szCs w:val="28"/>
        </w:rPr>
      </w:pPr>
    </w:p>
    <w:p w14:paraId="313FFD95" w14:textId="77777777" w:rsidR="006F0AE6" w:rsidRDefault="006F0AE6" w:rsidP="006F0AE6">
      <w:pPr>
        <w:jc w:val="left"/>
        <w:rPr>
          <w:sz w:val="28"/>
          <w:szCs w:val="28"/>
        </w:rPr>
      </w:pPr>
    </w:p>
    <w:p w14:paraId="7EF019D0" w14:textId="77777777" w:rsidR="006F0AE6" w:rsidRPr="00C9688E" w:rsidRDefault="006F0AE6" w:rsidP="006F0AE6">
      <w:pPr>
        <w:jc w:val="left"/>
        <w:rPr>
          <w:sz w:val="28"/>
          <w:szCs w:val="28"/>
        </w:rPr>
      </w:pPr>
    </w:p>
    <w:p w14:paraId="5C1B34DA" w14:textId="77777777" w:rsidR="006F0AE6" w:rsidRPr="00C9688E" w:rsidRDefault="006F0AE6" w:rsidP="006F0AE6">
      <w:pPr>
        <w:jc w:val="left"/>
        <w:rPr>
          <w:sz w:val="28"/>
          <w:szCs w:val="28"/>
        </w:rPr>
      </w:pPr>
    </w:p>
    <w:p w14:paraId="1AC76571" w14:textId="77777777" w:rsidR="006F0AE6" w:rsidRPr="00C9688E" w:rsidRDefault="006F0AE6" w:rsidP="006F0AE6">
      <w:pPr>
        <w:jc w:val="left"/>
        <w:rPr>
          <w:sz w:val="28"/>
          <w:szCs w:val="28"/>
        </w:rPr>
      </w:pPr>
    </w:p>
    <w:p w14:paraId="6E8B5626" w14:textId="77777777" w:rsidR="006F0AE6" w:rsidRPr="00C9688E" w:rsidRDefault="006F0AE6" w:rsidP="006F0AE6">
      <w:pPr>
        <w:jc w:val="left"/>
        <w:rPr>
          <w:sz w:val="28"/>
          <w:szCs w:val="28"/>
        </w:rPr>
      </w:pPr>
    </w:p>
    <w:p w14:paraId="7274CF30" w14:textId="77777777" w:rsidR="006F0AE6" w:rsidRDefault="006F0AE6" w:rsidP="006F0AE6">
      <w:pPr>
        <w:jc w:val="left"/>
        <w:rPr>
          <w:sz w:val="28"/>
          <w:szCs w:val="28"/>
        </w:rPr>
      </w:pPr>
    </w:p>
    <w:p w14:paraId="063D471F" w14:textId="77777777" w:rsidR="006F0AE6" w:rsidRPr="00C9688E" w:rsidRDefault="006F0AE6" w:rsidP="006F0AE6">
      <w:pPr>
        <w:ind w:firstLine="0"/>
        <w:jc w:val="left"/>
        <w:rPr>
          <w:sz w:val="28"/>
          <w:szCs w:val="28"/>
        </w:rPr>
      </w:pPr>
    </w:p>
    <w:p w14:paraId="77DE2C47" w14:textId="650B2A5B" w:rsidR="006F0AE6" w:rsidRPr="00A47A93" w:rsidRDefault="001409A6" w:rsidP="006F0AE6">
      <w:pPr>
        <w:ind w:firstLine="0"/>
        <w:jc w:val="center"/>
        <w:rPr>
          <w:rFonts w:asciiTheme="majorEastAsia" w:eastAsiaTheme="majorEastAsia" w:hAnsiTheme="majorEastAsia"/>
          <w:b/>
          <w:sz w:val="32"/>
          <w:szCs w:val="32"/>
        </w:rPr>
      </w:pPr>
      <w:r>
        <w:rPr>
          <w:rFonts w:asciiTheme="majorEastAsia" w:eastAsiaTheme="majorEastAsia" w:hAnsiTheme="majorEastAsia" w:hint="eastAsia"/>
          <w:b/>
          <w:sz w:val="32"/>
          <w:szCs w:val="32"/>
        </w:rPr>
        <w:t>基于RFID</w:t>
      </w:r>
      <w:r>
        <w:rPr>
          <w:rFonts w:asciiTheme="majorEastAsia" w:eastAsiaTheme="majorEastAsia" w:hAnsiTheme="majorEastAsia"/>
          <w:b/>
          <w:sz w:val="32"/>
          <w:szCs w:val="32"/>
        </w:rPr>
        <w:t>系统</w:t>
      </w:r>
      <w:r w:rsidR="006F0AE6">
        <w:rPr>
          <w:rFonts w:asciiTheme="majorEastAsia" w:eastAsiaTheme="majorEastAsia" w:hAnsiTheme="majorEastAsia" w:hint="eastAsia"/>
          <w:b/>
          <w:sz w:val="32"/>
          <w:szCs w:val="32"/>
        </w:rPr>
        <w:t>的</w:t>
      </w:r>
      <w:r>
        <w:rPr>
          <w:rFonts w:asciiTheme="majorEastAsia" w:eastAsiaTheme="majorEastAsia" w:hAnsiTheme="majorEastAsia"/>
          <w:b/>
          <w:sz w:val="32"/>
          <w:szCs w:val="32"/>
        </w:rPr>
        <w:t>相对定位和绝对定位</w:t>
      </w:r>
      <w:r w:rsidR="006F0AE6">
        <w:rPr>
          <w:rFonts w:asciiTheme="majorEastAsia" w:eastAsiaTheme="majorEastAsia" w:hAnsiTheme="majorEastAsia" w:hint="eastAsia"/>
          <w:b/>
          <w:sz w:val="32"/>
          <w:szCs w:val="32"/>
        </w:rPr>
        <w:t>机制</w:t>
      </w:r>
    </w:p>
    <w:p w14:paraId="21558C97" w14:textId="185F1EAB" w:rsidR="006F0AE6" w:rsidRPr="006F0AE6" w:rsidRDefault="00C939C0" w:rsidP="006F0AE6">
      <w:pPr>
        <w:ind w:firstLine="0"/>
        <w:jc w:val="center"/>
        <w:rPr>
          <w:rFonts w:asciiTheme="majorEastAsia" w:eastAsiaTheme="majorEastAsia" w:hAnsiTheme="majorEastAsia"/>
          <w:b/>
          <w:sz w:val="32"/>
          <w:szCs w:val="32"/>
        </w:rPr>
      </w:pPr>
      <w:r>
        <w:rPr>
          <w:rFonts w:asciiTheme="majorEastAsia" w:eastAsiaTheme="majorEastAsia" w:hAnsiTheme="majorEastAsia" w:hint="eastAsia"/>
          <w:b/>
          <w:sz w:val="32"/>
          <w:szCs w:val="32"/>
        </w:rPr>
        <w:t>Relative Localization and Absolute Localization Mechanism Based on RFID System</w:t>
      </w:r>
    </w:p>
    <w:p w14:paraId="69FF4CCD" w14:textId="77777777" w:rsidR="006F0AE6" w:rsidRPr="006F0AE6" w:rsidRDefault="006F0AE6" w:rsidP="006F0AE6">
      <w:pPr>
        <w:jc w:val="center"/>
        <w:rPr>
          <w:rFonts w:asciiTheme="majorEastAsia" w:eastAsiaTheme="majorEastAsia" w:hAnsiTheme="majorEastAsia"/>
          <w:sz w:val="72"/>
          <w:szCs w:val="72"/>
        </w:rPr>
      </w:pPr>
    </w:p>
    <w:p w14:paraId="02324D69" w14:textId="77777777" w:rsidR="006F0AE6" w:rsidRPr="00C9688E" w:rsidRDefault="006F0AE6" w:rsidP="006F0AE6">
      <w:pPr>
        <w:jc w:val="center"/>
        <w:rPr>
          <w:rFonts w:asciiTheme="majorEastAsia" w:eastAsiaTheme="majorEastAsia" w:hAnsiTheme="majorEastAsia"/>
          <w:sz w:val="72"/>
          <w:szCs w:val="72"/>
        </w:rPr>
      </w:pPr>
    </w:p>
    <w:p w14:paraId="5ED06F10" w14:textId="77777777" w:rsidR="006F0AE6" w:rsidRPr="00C9688E" w:rsidRDefault="006F0AE6" w:rsidP="006F0AE6">
      <w:pPr>
        <w:jc w:val="center"/>
        <w:rPr>
          <w:rFonts w:asciiTheme="majorEastAsia" w:eastAsiaTheme="majorEastAsia" w:hAnsiTheme="majorEastAsia"/>
          <w:sz w:val="72"/>
          <w:szCs w:val="72"/>
        </w:rPr>
      </w:pPr>
    </w:p>
    <w:p w14:paraId="7D41A24F" w14:textId="77777777" w:rsidR="006F0AE6" w:rsidRPr="00C9688E" w:rsidRDefault="006F0AE6" w:rsidP="006F0AE6">
      <w:pPr>
        <w:jc w:val="center"/>
        <w:rPr>
          <w:rFonts w:asciiTheme="majorEastAsia" w:eastAsiaTheme="majorEastAsia" w:hAnsiTheme="majorEastAsia"/>
          <w:sz w:val="72"/>
          <w:szCs w:val="72"/>
        </w:rPr>
      </w:pPr>
    </w:p>
    <w:p w14:paraId="59FCBE50" w14:textId="77777777" w:rsidR="006F0AE6" w:rsidRDefault="006F0AE6" w:rsidP="006F0AE6">
      <w:pPr>
        <w:jc w:val="center"/>
        <w:rPr>
          <w:rFonts w:asciiTheme="majorEastAsia" w:eastAsiaTheme="majorEastAsia" w:hAnsiTheme="majorEastAsia"/>
          <w:sz w:val="72"/>
          <w:szCs w:val="72"/>
        </w:rPr>
      </w:pPr>
    </w:p>
    <w:p w14:paraId="501DE897" w14:textId="77777777" w:rsidR="004B38C4" w:rsidRDefault="004B38C4" w:rsidP="006F0AE6">
      <w:pPr>
        <w:widowControl/>
        <w:spacing w:line="240" w:lineRule="auto"/>
        <w:ind w:firstLine="0"/>
        <w:jc w:val="left"/>
        <w:rPr>
          <w:rFonts w:asciiTheme="majorEastAsia" w:eastAsiaTheme="majorEastAsia" w:hAnsiTheme="majorEastAsia"/>
          <w:sz w:val="72"/>
          <w:szCs w:val="72"/>
        </w:rPr>
        <w:sectPr w:rsidR="004B38C4" w:rsidSect="004B38C4">
          <w:footerReference w:type="default" r:id="rId11"/>
          <w:footnotePr>
            <w:numRestart w:val="eachPage"/>
          </w:footnotePr>
          <w:pgSz w:w="11906" w:h="16838"/>
          <w:pgMar w:top="1440" w:right="1800" w:bottom="1440" w:left="1800" w:header="851" w:footer="992" w:gutter="0"/>
          <w:pgNumType w:fmt="upperRoman" w:start="1"/>
          <w:cols w:space="425"/>
          <w:docGrid w:type="lines" w:linePitch="326"/>
        </w:sectPr>
      </w:pPr>
    </w:p>
    <w:p w14:paraId="2670C76B" w14:textId="77777777" w:rsidR="004B4CB0" w:rsidRDefault="004B4CB0" w:rsidP="00DD3A0B">
      <w:pPr>
        <w:pStyle w:val="afb"/>
      </w:pPr>
      <w:r>
        <w:rPr>
          <w:rFonts w:hint="eastAsia"/>
        </w:rPr>
        <w:lastRenderedPageBreak/>
        <w:t>南京大学本科生毕业论文（设计、作品）中文摘要</w:t>
      </w:r>
    </w:p>
    <w:p w14:paraId="4F9F1030" w14:textId="0814CB7E" w:rsidR="004B4CB0" w:rsidRDefault="004B4CB0" w:rsidP="004B4CB0">
      <w:pPr>
        <w:ind w:firstLine="0"/>
        <w:rPr>
          <w:rFonts w:ascii="楷体" w:eastAsia="楷体" w:hAnsi="楷体"/>
          <w:sz w:val="28"/>
        </w:rPr>
      </w:pPr>
      <w:r w:rsidRPr="00A044D4">
        <w:rPr>
          <w:rFonts w:ascii="楷体" w:eastAsia="楷体" w:hAnsi="楷体" w:hint="eastAsia"/>
          <w:sz w:val="28"/>
        </w:rPr>
        <w:t>题目：</w:t>
      </w:r>
      <w:r w:rsidR="002259BC">
        <w:rPr>
          <w:rFonts w:ascii="楷体" w:eastAsia="楷体" w:hAnsi="楷体" w:hint="eastAsia"/>
          <w:sz w:val="28"/>
        </w:rPr>
        <w:t>基于RFID</w:t>
      </w:r>
      <w:r w:rsidR="002259BC">
        <w:rPr>
          <w:rFonts w:ascii="楷体" w:eastAsia="楷体" w:hAnsi="楷体"/>
          <w:sz w:val="28"/>
        </w:rPr>
        <w:t>系统</w:t>
      </w:r>
      <w:r w:rsidR="002259BC">
        <w:rPr>
          <w:rFonts w:ascii="楷体" w:eastAsia="楷体" w:hAnsi="楷体" w:hint="eastAsia"/>
          <w:sz w:val="28"/>
        </w:rPr>
        <w:t>的相对定位</w:t>
      </w:r>
      <w:r w:rsidR="002259BC">
        <w:rPr>
          <w:rFonts w:ascii="楷体" w:eastAsia="楷体" w:hAnsi="楷体"/>
          <w:sz w:val="28"/>
        </w:rPr>
        <w:t>和绝对定位</w:t>
      </w:r>
      <w:r w:rsidR="00B26FAB">
        <w:rPr>
          <w:rFonts w:ascii="楷体" w:eastAsia="楷体" w:hAnsi="楷体" w:hint="eastAsia"/>
          <w:sz w:val="28"/>
        </w:rPr>
        <w:t>机制</w:t>
      </w:r>
    </w:p>
    <w:p w14:paraId="243CE3BF" w14:textId="77777777" w:rsidR="004B4CB0" w:rsidRDefault="004B4CB0" w:rsidP="004B4CB0">
      <w:pPr>
        <w:ind w:firstLine="0"/>
        <w:rPr>
          <w:rFonts w:ascii="楷体" w:eastAsia="楷体" w:hAnsi="楷体"/>
          <w:sz w:val="28"/>
        </w:rPr>
      </w:pPr>
      <w:r w:rsidRPr="00A044D4">
        <w:rPr>
          <w:rFonts w:ascii="楷体" w:eastAsia="楷体" w:hAnsi="楷体" w:hint="eastAsia"/>
          <w:sz w:val="28"/>
        </w:rPr>
        <w:t>院系</w:t>
      </w:r>
      <w:r>
        <w:rPr>
          <w:rFonts w:ascii="楷体" w:eastAsia="楷体" w:hAnsi="楷体" w:hint="eastAsia"/>
          <w:sz w:val="28"/>
        </w:rPr>
        <w:t>：</w:t>
      </w:r>
      <w:r w:rsidR="00B26FAB">
        <w:rPr>
          <w:rFonts w:ascii="楷体" w:eastAsia="楷体" w:hAnsi="楷体" w:hint="eastAsia"/>
          <w:sz w:val="28"/>
        </w:rPr>
        <w:t>计算机科学与技术系</w:t>
      </w:r>
    </w:p>
    <w:p w14:paraId="4EF9D5DA" w14:textId="77777777" w:rsidR="004B4CB0" w:rsidRDefault="004B4CB0" w:rsidP="004B4CB0">
      <w:pPr>
        <w:ind w:firstLine="0"/>
        <w:rPr>
          <w:rFonts w:ascii="楷体" w:eastAsia="楷体" w:hAnsi="楷体"/>
          <w:sz w:val="28"/>
        </w:rPr>
      </w:pPr>
      <w:r w:rsidRPr="00A044D4">
        <w:rPr>
          <w:rFonts w:ascii="楷体" w:eastAsia="楷体" w:hAnsi="楷体" w:hint="eastAsia"/>
          <w:sz w:val="28"/>
        </w:rPr>
        <w:t>专业</w:t>
      </w:r>
      <w:r>
        <w:rPr>
          <w:rFonts w:ascii="楷体" w:eastAsia="楷体" w:hAnsi="楷体" w:hint="eastAsia"/>
          <w:sz w:val="28"/>
        </w:rPr>
        <w:t>：</w:t>
      </w:r>
      <w:r w:rsidR="00B26FAB">
        <w:rPr>
          <w:rFonts w:ascii="楷体" w:eastAsia="楷体" w:hAnsi="楷体" w:hint="eastAsia"/>
          <w:sz w:val="28"/>
        </w:rPr>
        <w:t>计算机科学与技术</w:t>
      </w:r>
    </w:p>
    <w:p w14:paraId="618DE043" w14:textId="278F5435" w:rsidR="004B4CB0" w:rsidRPr="00A044D4" w:rsidRDefault="004B4CB0" w:rsidP="004B4CB0">
      <w:pPr>
        <w:ind w:firstLine="0"/>
        <w:rPr>
          <w:rFonts w:ascii="楷体" w:eastAsia="楷体" w:hAnsi="楷体"/>
          <w:sz w:val="28"/>
        </w:rPr>
      </w:pPr>
      <w:r w:rsidRPr="00A044D4">
        <w:rPr>
          <w:rFonts w:ascii="楷体" w:eastAsia="楷体" w:hAnsi="楷体" w:hint="eastAsia"/>
          <w:sz w:val="28"/>
        </w:rPr>
        <w:t>本科生姓名：</w:t>
      </w:r>
      <w:r w:rsidR="00F7079F">
        <w:rPr>
          <w:rFonts w:ascii="楷体" w:eastAsia="楷体" w:hAnsi="楷体" w:hint="eastAsia"/>
          <w:sz w:val="28"/>
        </w:rPr>
        <w:t>王亚楠</w:t>
      </w:r>
    </w:p>
    <w:p w14:paraId="1AE162E7" w14:textId="77777777" w:rsidR="004B4CB0" w:rsidRPr="00A044D4" w:rsidRDefault="004B4CB0" w:rsidP="004B4CB0">
      <w:pPr>
        <w:ind w:firstLine="0"/>
        <w:rPr>
          <w:rFonts w:ascii="楷体" w:eastAsia="楷体" w:hAnsi="楷体"/>
          <w:sz w:val="28"/>
          <w:u w:val="single"/>
        </w:rPr>
      </w:pPr>
      <w:r w:rsidRPr="00A044D4">
        <w:rPr>
          <w:rFonts w:ascii="楷体" w:eastAsia="楷体" w:hAnsi="楷体" w:hint="eastAsia"/>
          <w:sz w:val="28"/>
        </w:rPr>
        <w:t>指导教师（姓名、职称）：</w:t>
      </w:r>
      <w:r w:rsidR="00B26FAB">
        <w:rPr>
          <w:rFonts w:ascii="楷体" w:eastAsia="楷体" w:hAnsi="楷体" w:hint="eastAsia"/>
          <w:sz w:val="28"/>
        </w:rPr>
        <w:t>谢磊 副教授</w:t>
      </w:r>
    </w:p>
    <w:p w14:paraId="539BF55C" w14:textId="77777777" w:rsidR="004B4CB0" w:rsidRPr="00A044D4" w:rsidRDefault="004B4CB0" w:rsidP="004B4CB0">
      <w:pPr>
        <w:ind w:firstLine="0"/>
        <w:rPr>
          <w:rFonts w:ascii="楷体" w:eastAsia="楷体" w:hAnsi="楷体"/>
          <w:sz w:val="28"/>
        </w:rPr>
      </w:pPr>
      <w:r w:rsidRPr="00A044D4">
        <w:rPr>
          <w:rFonts w:ascii="楷体" w:eastAsia="楷体" w:hAnsi="楷体" w:hint="eastAsia"/>
          <w:sz w:val="28"/>
        </w:rPr>
        <w:t>摘要：</w:t>
      </w:r>
    </w:p>
    <w:p w14:paraId="107DC5BA" w14:textId="77777777" w:rsidR="00016B41" w:rsidRDefault="001F5E7E" w:rsidP="00016B41">
      <w:pPr>
        <w:ind w:firstLineChars="200" w:firstLine="480"/>
        <w:rPr>
          <w:rFonts w:ascii="楷体" w:eastAsia="楷体" w:hAnsi="楷体" w:hint="eastAsia"/>
        </w:rPr>
      </w:pPr>
      <w:r>
        <w:rPr>
          <w:rFonts w:ascii="楷体" w:eastAsia="楷体" w:hAnsi="楷体" w:hint="eastAsia"/>
        </w:rPr>
        <w:t>在很多实际场景或应用中，我们需要</w:t>
      </w:r>
      <w:r w:rsidR="00FF714A">
        <w:rPr>
          <w:rFonts w:ascii="楷体" w:eastAsia="楷体" w:hAnsi="楷体" w:hint="eastAsia"/>
        </w:rPr>
        <w:t>确定物体间的相对位置或者在一个区域内确定物体的</w:t>
      </w:r>
      <w:r w:rsidR="0003525D">
        <w:rPr>
          <w:rFonts w:ascii="楷体" w:eastAsia="楷体" w:hAnsi="楷体" w:hint="eastAsia"/>
        </w:rPr>
        <w:t>准确</w:t>
      </w:r>
      <w:r w:rsidR="00FF714A">
        <w:rPr>
          <w:rFonts w:ascii="楷体" w:eastAsia="楷体" w:hAnsi="楷体" w:hint="eastAsia"/>
        </w:rPr>
        <w:t>位置。</w:t>
      </w:r>
      <w:r w:rsidR="000539C7">
        <w:rPr>
          <w:rFonts w:ascii="楷体" w:eastAsia="楷体" w:hAnsi="楷体" w:hint="eastAsia"/>
        </w:rPr>
        <w:t>现有的定位策略主要</w:t>
      </w:r>
      <w:r w:rsidR="004255EA">
        <w:rPr>
          <w:rFonts w:ascii="楷体" w:eastAsia="楷体" w:hAnsi="楷体" w:hint="eastAsia"/>
        </w:rPr>
        <w:t>是</w:t>
      </w:r>
      <w:r w:rsidR="000539C7">
        <w:rPr>
          <w:rFonts w:ascii="楷体" w:eastAsia="楷体" w:hAnsi="楷体" w:hint="eastAsia"/>
        </w:rPr>
        <w:t>基于计算机视觉或是基于传感器的，</w:t>
      </w:r>
      <w:r w:rsidR="001205C1">
        <w:rPr>
          <w:rFonts w:ascii="楷体" w:eastAsia="楷体" w:hAnsi="楷体" w:hint="eastAsia"/>
        </w:rPr>
        <w:t>这些方法受限于视线或是电池寿命。</w:t>
      </w:r>
      <w:r w:rsidR="00F92238">
        <w:rPr>
          <w:rFonts w:ascii="楷体" w:eastAsia="楷体" w:hAnsi="楷体" w:hint="eastAsia"/>
        </w:rPr>
        <w:t>本文工作基于RFID系统，</w:t>
      </w:r>
      <w:r w:rsidR="000D1CFE">
        <w:rPr>
          <w:rFonts w:ascii="楷体" w:eastAsia="楷体" w:hAnsi="楷体" w:hint="eastAsia"/>
        </w:rPr>
        <w:t>分别</w:t>
      </w:r>
      <w:r w:rsidR="00D94179">
        <w:rPr>
          <w:rFonts w:ascii="楷体" w:eastAsia="楷体" w:hAnsi="楷体" w:hint="eastAsia"/>
        </w:rPr>
        <w:t>就</w:t>
      </w:r>
      <w:r w:rsidR="000D1CFE">
        <w:rPr>
          <w:rFonts w:ascii="楷体" w:eastAsia="楷体" w:hAnsi="楷体" w:hint="eastAsia"/>
        </w:rPr>
        <w:t>相对定位和绝对定位</w:t>
      </w:r>
      <w:r w:rsidR="000B61F6">
        <w:rPr>
          <w:rFonts w:ascii="楷体" w:eastAsia="楷体" w:hAnsi="楷体" w:hint="eastAsia"/>
        </w:rPr>
        <w:t>提出了</w:t>
      </w:r>
      <w:r w:rsidR="000D1CFE">
        <w:rPr>
          <w:rFonts w:ascii="楷体" w:eastAsia="楷体" w:hAnsi="楷体" w:hint="eastAsia"/>
        </w:rPr>
        <w:t>两种新的策略</w:t>
      </w:r>
      <w:r w:rsidR="003D0EC3">
        <w:rPr>
          <w:rFonts w:ascii="楷体" w:eastAsia="楷体" w:hAnsi="楷体" w:hint="eastAsia"/>
        </w:rPr>
        <w:t>。</w:t>
      </w:r>
    </w:p>
    <w:p w14:paraId="354FCEAB" w14:textId="69BBF830" w:rsidR="00FA4494" w:rsidRDefault="00530F73" w:rsidP="00016B41">
      <w:pPr>
        <w:ind w:firstLineChars="200" w:firstLine="480"/>
        <w:rPr>
          <w:rFonts w:ascii="楷体" w:eastAsia="楷体" w:hAnsi="楷体" w:hint="eastAsia"/>
        </w:rPr>
      </w:pPr>
      <w:r>
        <w:rPr>
          <w:rFonts w:ascii="楷体" w:eastAsia="楷体" w:hAnsi="楷体" w:hint="eastAsia"/>
        </w:rPr>
        <w:t>利用阅读器的一维扫描确定二维平面内物体</w:t>
      </w:r>
      <w:r w:rsidR="00BD7CC7">
        <w:rPr>
          <w:rFonts w:ascii="楷体" w:eastAsia="楷体" w:hAnsi="楷体" w:hint="eastAsia"/>
        </w:rPr>
        <w:t>间的相对位置关系</w:t>
      </w:r>
      <w:r>
        <w:rPr>
          <w:rFonts w:ascii="楷体" w:eastAsia="楷体" w:hAnsi="楷体" w:hint="eastAsia"/>
        </w:rPr>
        <w:t>是一件相对困难的工作，</w:t>
      </w:r>
      <w:r w:rsidR="00102BF5">
        <w:rPr>
          <w:rFonts w:ascii="楷体" w:eastAsia="楷体" w:hAnsi="楷体" w:hint="eastAsia"/>
        </w:rPr>
        <w:t>尤其</w:t>
      </w:r>
      <w:r w:rsidR="00D66130">
        <w:rPr>
          <w:rFonts w:ascii="楷体" w:eastAsia="楷体" w:hAnsi="楷体" w:hint="eastAsia"/>
        </w:rPr>
        <w:t>当物体较小且距离较近时，标签之间的干扰会变大从而对相对定位产生巨大挑战</w:t>
      </w:r>
      <w:r w:rsidR="00BD07ED">
        <w:rPr>
          <w:rFonts w:ascii="楷体" w:eastAsia="楷体" w:hAnsi="楷体" w:hint="eastAsia"/>
        </w:rPr>
        <w:t>。</w:t>
      </w:r>
      <w:r w:rsidR="00E64BE1">
        <w:rPr>
          <w:rFonts w:ascii="楷体" w:eastAsia="楷体" w:hAnsi="楷体" w:hint="eastAsia"/>
        </w:rPr>
        <w:t>本文</w:t>
      </w:r>
      <w:r w:rsidR="00950770">
        <w:rPr>
          <w:rFonts w:ascii="楷体" w:eastAsia="楷体" w:hAnsi="楷体" w:hint="eastAsia"/>
        </w:rPr>
        <w:t>针对积木扫描检错这一</w:t>
      </w:r>
      <w:r w:rsidR="00054195">
        <w:rPr>
          <w:rFonts w:ascii="楷体" w:eastAsia="楷体" w:hAnsi="楷体" w:hint="eastAsia"/>
        </w:rPr>
        <w:t>问题</w:t>
      </w:r>
      <w:r w:rsidR="00950770">
        <w:rPr>
          <w:rFonts w:ascii="楷体" w:eastAsia="楷体" w:hAnsi="楷体" w:hint="eastAsia"/>
        </w:rPr>
        <w:t>，</w:t>
      </w:r>
      <w:r w:rsidR="00727317">
        <w:rPr>
          <w:rFonts w:ascii="楷体" w:eastAsia="楷体" w:hAnsi="楷体" w:hint="eastAsia"/>
        </w:rPr>
        <w:t>通过</w:t>
      </w:r>
      <w:r w:rsidR="00E64BE1">
        <w:rPr>
          <w:rFonts w:ascii="楷体" w:eastAsia="楷体" w:hAnsi="楷体" w:hint="eastAsia"/>
        </w:rPr>
        <w:t>缩近阅读器与</w:t>
      </w:r>
      <w:r w:rsidR="0093187F">
        <w:rPr>
          <w:rFonts w:ascii="楷体" w:eastAsia="楷体" w:hAnsi="楷体" w:hint="eastAsia"/>
        </w:rPr>
        <w:t>积木间</w:t>
      </w:r>
      <w:r w:rsidR="00E64BE1">
        <w:rPr>
          <w:rFonts w:ascii="楷体" w:eastAsia="楷体" w:hAnsi="楷体" w:hint="eastAsia"/>
        </w:rPr>
        <w:t>距离</w:t>
      </w:r>
      <w:r w:rsidR="003B1D08">
        <w:rPr>
          <w:rFonts w:ascii="楷体" w:eastAsia="楷体" w:hAnsi="楷体" w:hint="eastAsia"/>
        </w:rPr>
        <w:t>、</w:t>
      </w:r>
      <w:r w:rsidR="00FD5F4A">
        <w:rPr>
          <w:rFonts w:ascii="楷体" w:eastAsia="楷体" w:hAnsi="楷体" w:hint="eastAsia"/>
        </w:rPr>
        <w:t>降低</w:t>
      </w:r>
      <w:r w:rsidR="00772D2E">
        <w:rPr>
          <w:rFonts w:ascii="楷体" w:eastAsia="楷体" w:hAnsi="楷体" w:hint="eastAsia"/>
        </w:rPr>
        <w:t>阅读</w:t>
      </w:r>
      <w:r w:rsidR="00DE08F5">
        <w:rPr>
          <w:rFonts w:ascii="楷体" w:eastAsia="楷体" w:hAnsi="楷体" w:hint="eastAsia"/>
        </w:rPr>
        <w:t>器</w:t>
      </w:r>
      <w:r w:rsidR="00772D2E">
        <w:rPr>
          <w:rFonts w:ascii="楷体" w:eastAsia="楷体" w:hAnsi="楷体" w:hint="eastAsia"/>
        </w:rPr>
        <w:t>功率，</w:t>
      </w:r>
      <w:r w:rsidR="009C37D8">
        <w:rPr>
          <w:rFonts w:ascii="楷体" w:eastAsia="楷体" w:hAnsi="楷体" w:hint="eastAsia"/>
        </w:rPr>
        <w:t>同时</w:t>
      </w:r>
      <w:r w:rsidR="009C3C67">
        <w:rPr>
          <w:rFonts w:ascii="楷体" w:eastAsia="楷体" w:hAnsi="楷体" w:hint="eastAsia"/>
        </w:rPr>
        <w:t>有效</w:t>
      </w:r>
      <w:r w:rsidR="00002BDF">
        <w:rPr>
          <w:rFonts w:ascii="楷体" w:eastAsia="楷体" w:hAnsi="楷体" w:hint="eastAsia"/>
        </w:rPr>
        <w:t>设计</w:t>
      </w:r>
      <w:r w:rsidR="00E6107F">
        <w:rPr>
          <w:rFonts w:ascii="楷体" w:eastAsia="楷体" w:hAnsi="楷体" w:hint="eastAsia"/>
        </w:rPr>
        <w:t>每个积木单元</w:t>
      </w:r>
      <w:r w:rsidR="00F24FB7">
        <w:rPr>
          <w:rFonts w:ascii="楷体" w:eastAsia="楷体" w:hAnsi="楷体" w:hint="eastAsia"/>
        </w:rPr>
        <w:t>的</w:t>
      </w:r>
      <w:r w:rsidR="00002BDF">
        <w:rPr>
          <w:rFonts w:ascii="楷体" w:eastAsia="楷体" w:hAnsi="楷体" w:hint="eastAsia"/>
        </w:rPr>
        <w:t>标签阵列</w:t>
      </w:r>
      <w:r w:rsidR="008E313F">
        <w:rPr>
          <w:rFonts w:ascii="楷体" w:eastAsia="楷体" w:hAnsi="楷体" w:hint="eastAsia"/>
        </w:rPr>
        <w:t>，</w:t>
      </w:r>
      <w:r w:rsidR="00E9329B">
        <w:rPr>
          <w:rFonts w:ascii="楷体" w:eastAsia="楷体" w:hAnsi="楷体" w:hint="eastAsia"/>
        </w:rPr>
        <w:t>利用</w:t>
      </w:r>
      <w:r w:rsidR="00757A05">
        <w:rPr>
          <w:rFonts w:ascii="楷体" w:eastAsia="楷体" w:hAnsi="楷体" w:hint="eastAsia"/>
        </w:rPr>
        <w:t>标签的阅读率（</w:t>
      </w:r>
      <w:r w:rsidR="002C60F2">
        <w:rPr>
          <w:rFonts w:ascii="楷体" w:eastAsia="楷体" w:hAnsi="楷体" w:hint="eastAsia"/>
        </w:rPr>
        <w:t>即</w:t>
      </w:r>
      <w:r w:rsidR="00757A05">
        <w:rPr>
          <w:rFonts w:ascii="楷体" w:eastAsia="楷体" w:hAnsi="楷体" w:hint="eastAsia"/>
        </w:rPr>
        <w:t>进入</w:t>
      </w:r>
      <w:r w:rsidR="00183EB9">
        <w:rPr>
          <w:rFonts w:ascii="楷体" w:eastAsia="楷体" w:hAnsi="楷体" w:hint="eastAsia"/>
        </w:rPr>
        <w:t>和离开</w:t>
      </w:r>
      <w:r w:rsidR="00757A05">
        <w:rPr>
          <w:rFonts w:ascii="楷体" w:eastAsia="楷体" w:hAnsi="楷体" w:hint="eastAsia"/>
        </w:rPr>
        <w:t>阅读器可读区域的时间先后）</w:t>
      </w:r>
      <w:r w:rsidR="000F6F80">
        <w:rPr>
          <w:rFonts w:ascii="楷体" w:eastAsia="楷体" w:hAnsi="楷体" w:hint="eastAsia"/>
        </w:rPr>
        <w:t>以及RSSI峰值信息</w:t>
      </w:r>
      <w:r w:rsidR="00607652">
        <w:rPr>
          <w:rFonts w:ascii="楷体" w:eastAsia="楷体" w:hAnsi="楷体" w:hint="eastAsia"/>
        </w:rPr>
        <w:t>，</w:t>
      </w:r>
      <w:r w:rsidR="006352FE">
        <w:rPr>
          <w:rFonts w:ascii="楷体" w:eastAsia="楷体" w:hAnsi="楷体" w:hint="eastAsia"/>
        </w:rPr>
        <w:t>最终</w:t>
      </w:r>
      <w:r w:rsidR="000A01DA">
        <w:rPr>
          <w:rFonts w:ascii="楷体" w:eastAsia="楷体" w:hAnsi="楷体" w:hint="eastAsia"/>
        </w:rPr>
        <w:t>准确地确定</w:t>
      </w:r>
      <w:r w:rsidR="00701269">
        <w:rPr>
          <w:rFonts w:ascii="楷体" w:eastAsia="楷体" w:hAnsi="楷体" w:hint="eastAsia"/>
        </w:rPr>
        <w:t>积木单元</w:t>
      </w:r>
      <w:r w:rsidR="005203FE">
        <w:rPr>
          <w:rFonts w:ascii="楷体" w:eastAsia="楷体" w:hAnsi="楷体" w:hint="eastAsia"/>
        </w:rPr>
        <w:t>间</w:t>
      </w:r>
      <w:r w:rsidR="000A01DA">
        <w:rPr>
          <w:rFonts w:ascii="楷体" w:eastAsia="楷体" w:hAnsi="楷体" w:hint="eastAsia"/>
        </w:rPr>
        <w:t>的相对位置关系以及</w:t>
      </w:r>
      <w:r w:rsidR="000C2DD4">
        <w:rPr>
          <w:rFonts w:ascii="楷体" w:eastAsia="楷体" w:hAnsi="楷体" w:hint="eastAsia"/>
        </w:rPr>
        <w:t>积木单元</w:t>
      </w:r>
      <w:r w:rsidR="008804E1">
        <w:rPr>
          <w:rFonts w:ascii="楷体" w:eastAsia="楷体" w:hAnsi="楷体" w:hint="eastAsia"/>
        </w:rPr>
        <w:t>的</w:t>
      </w:r>
      <w:r w:rsidR="000A01DA">
        <w:rPr>
          <w:rFonts w:ascii="楷体" w:eastAsia="楷体" w:hAnsi="楷体" w:hint="eastAsia"/>
        </w:rPr>
        <w:t>摆放形态。</w:t>
      </w:r>
      <w:r w:rsidR="003623AE">
        <w:rPr>
          <w:rFonts w:ascii="楷体" w:eastAsia="楷体" w:hAnsi="楷体" w:hint="eastAsia"/>
        </w:rPr>
        <w:t>本文</w:t>
      </w:r>
      <w:r w:rsidR="005A31AA">
        <w:rPr>
          <w:rFonts w:ascii="楷体" w:eastAsia="楷体" w:hAnsi="楷体" w:hint="eastAsia"/>
        </w:rPr>
        <w:t>利用</w:t>
      </w:r>
      <w:proofErr w:type="spellStart"/>
      <w:r w:rsidR="005A31AA">
        <w:rPr>
          <w:rFonts w:ascii="楷体" w:eastAsia="楷体" w:hAnsi="楷体" w:hint="eastAsia"/>
        </w:rPr>
        <w:t>Impinj</w:t>
      </w:r>
      <w:proofErr w:type="spellEnd"/>
      <w:r w:rsidR="005A31AA">
        <w:rPr>
          <w:rFonts w:ascii="楷体" w:eastAsia="楷体" w:hAnsi="楷体" w:hint="eastAsia"/>
        </w:rPr>
        <w:t>阅读器和COTS RFID标签实现了积木扫描检错系统，</w:t>
      </w:r>
      <w:r w:rsidR="005F7672">
        <w:rPr>
          <w:rFonts w:ascii="楷体" w:eastAsia="楷体" w:hAnsi="楷体" w:hint="eastAsia"/>
        </w:rPr>
        <w:t>在实验室环境中，平均检错的正确率</w:t>
      </w:r>
      <w:r w:rsidR="004B38B7">
        <w:rPr>
          <w:rFonts w:ascii="楷体" w:eastAsia="楷体" w:hAnsi="楷体" w:hint="eastAsia"/>
        </w:rPr>
        <w:t>超过</w:t>
      </w:r>
      <w:r w:rsidR="005F7672">
        <w:rPr>
          <w:rFonts w:ascii="楷体" w:eastAsia="楷体" w:hAnsi="楷体" w:hint="eastAsia"/>
        </w:rPr>
        <w:t>90%。</w:t>
      </w:r>
    </w:p>
    <w:p w14:paraId="750C5D2B" w14:textId="4D7CAEBC" w:rsidR="002D384F" w:rsidRDefault="00CE2660" w:rsidP="00016B41">
      <w:pPr>
        <w:ind w:firstLineChars="200" w:firstLine="480"/>
        <w:rPr>
          <w:rFonts w:ascii="楷体" w:eastAsia="楷体" w:hAnsi="楷体" w:hint="eastAsia"/>
        </w:rPr>
      </w:pPr>
      <w:r>
        <w:rPr>
          <w:rFonts w:ascii="楷体" w:eastAsia="楷体" w:hAnsi="楷体" w:hint="eastAsia"/>
        </w:rPr>
        <w:t>现有的大多数利用RFID技术进行绝对定位的方法都是</w:t>
      </w:r>
      <w:r w:rsidR="00C774AD">
        <w:rPr>
          <w:rFonts w:ascii="楷体" w:eastAsia="楷体" w:hAnsi="楷体" w:hint="eastAsia"/>
        </w:rPr>
        <w:t>基于多个天线或单个天线移动的方式，</w:t>
      </w:r>
      <w:r w:rsidR="00DE35AB">
        <w:rPr>
          <w:rFonts w:ascii="楷体" w:eastAsia="楷体" w:hAnsi="楷体" w:hint="eastAsia"/>
        </w:rPr>
        <w:t>本文工作</w:t>
      </w:r>
      <w:r w:rsidR="00C83F0E">
        <w:rPr>
          <w:rFonts w:ascii="楷体" w:eastAsia="楷体" w:hAnsi="楷体" w:hint="eastAsia"/>
        </w:rPr>
        <w:t>基于多波束天线提出了一个绝对定位的新思路。</w:t>
      </w:r>
      <w:r w:rsidR="009A69AC">
        <w:rPr>
          <w:rFonts w:ascii="楷体" w:eastAsia="楷体" w:hAnsi="楷体" w:hint="eastAsia"/>
        </w:rPr>
        <w:t>利用二维高斯模型拟合</w:t>
      </w:r>
      <w:r w:rsidR="00493BED">
        <w:rPr>
          <w:rFonts w:ascii="楷体" w:eastAsia="楷体" w:hAnsi="楷体" w:hint="eastAsia"/>
        </w:rPr>
        <w:t>多波束天线</w:t>
      </w:r>
      <w:r w:rsidR="00964F8B">
        <w:rPr>
          <w:rFonts w:ascii="楷体" w:eastAsia="楷体" w:hAnsi="楷体" w:hint="eastAsia"/>
        </w:rPr>
        <w:t>中不同</w:t>
      </w:r>
      <w:r w:rsidR="00EC50B2">
        <w:rPr>
          <w:rFonts w:ascii="楷体" w:eastAsia="楷体" w:hAnsi="楷体" w:hint="eastAsia"/>
        </w:rPr>
        <w:t>波束</w:t>
      </w:r>
      <w:r w:rsidR="00964F8B">
        <w:rPr>
          <w:rFonts w:ascii="楷体" w:eastAsia="楷体" w:hAnsi="楷体" w:hint="eastAsia"/>
        </w:rPr>
        <w:t>对不同区域的能量分布特征</w:t>
      </w:r>
      <w:r w:rsidR="00277F51">
        <w:rPr>
          <w:rFonts w:ascii="楷体" w:eastAsia="楷体" w:hAnsi="楷体" w:hint="eastAsia"/>
        </w:rPr>
        <w:t>，</w:t>
      </w:r>
      <w:r w:rsidR="00435C07">
        <w:rPr>
          <w:rFonts w:ascii="楷体" w:eastAsia="楷体" w:hAnsi="楷体" w:hint="eastAsia"/>
        </w:rPr>
        <w:t>缩小定位范围，然后基于不同波束的相位信息建立几何</w:t>
      </w:r>
      <w:r w:rsidR="00CA159B">
        <w:rPr>
          <w:rFonts w:ascii="楷体" w:eastAsia="楷体" w:hAnsi="楷体" w:hint="eastAsia"/>
        </w:rPr>
        <w:t>模型，最终给出目标物体的精确位置。</w:t>
      </w:r>
      <w:r w:rsidR="00E77629">
        <w:rPr>
          <w:rFonts w:ascii="楷体" w:eastAsia="楷体" w:hAnsi="楷体" w:hint="eastAsia"/>
        </w:rPr>
        <w:t>本文利用</w:t>
      </w:r>
      <w:proofErr w:type="spellStart"/>
      <w:r w:rsidR="00E77629">
        <w:rPr>
          <w:rFonts w:ascii="楷体" w:eastAsia="楷体" w:hAnsi="楷体" w:hint="eastAsia"/>
        </w:rPr>
        <w:t>xArray</w:t>
      </w:r>
      <w:proofErr w:type="spellEnd"/>
      <w:r w:rsidR="00E77629">
        <w:rPr>
          <w:rFonts w:ascii="楷体" w:eastAsia="楷体" w:hAnsi="楷体" w:hint="eastAsia"/>
        </w:rPr>
        <w:t>实现了多波束天线定位系统，</w:t>
      </w:r>
      <w:r w:rsidR="009D5AB5">
        <w:rPr>
          <w:rFonts w:ascii="楷体" w:eastAsia="楷体" w:hAnsi="楷体" w:hint="eastAsia"/>
        </w:rPr>
        <w:t>在</w:t>
      </w:r>
      <w:r w:rsidR="00F051BB">
        <w:rPr>
          <w:rFonts w:ascii="楷体" w:eastAsia="楷体" w:hAnsi="楷体" w:hint="eastAsia"/>
        </w:rPr>
        <w:t>实验室环境中，</w:t>
      </w:r>
      <w:r w:rsidR="00A0233E">
        <w:rPr>
          <w:rFonts w:ascii="楷体" w:eastAsia="楷体" w:hAnsi="楷体" w:hint="eastAsia"/>
        </w:rPr>
        <w:t>平均定位误差约10cm。</w:t>
      </w:r>
    </w:p>
    <w:p w14:paraId="51B8416C" w14:textId="2F5F4EA1" w:rsidR="00990EB6" w:rsidRPr="006A70B3" w:rsidRDefault="00990EB6" w:rsidP="00DD05FF">
      <w:pPr>
        <w:ind w:firstLineChars="200" w:firstLine="480"/>
        <w:rPr>
          <w:rFonts w:ascii="楷体" w:eastAsia="楷体" w:hAnsi="楷体" w:hint="eastAsia"/>
        </w:rPr>
      </w:pPr>
    </w:p>
    <w:p w14:paraId="24B2BB21" w14:textId="48DF4DFE" w:rsidR="00740C37" w:rsidRDefault="004B4CB0" w:rsidP="004B4CB0">
      <w:pPr>
        <w:ind w:firstLine="0"/>
        <w:rPr>
          <w:rFonts w:ascii="楷体" w:eastAsia="楷体" w:hAnsi="楷体"/>
          <w:sz w:val="28"/>
        </w:rPr>
      </w:pPr>
      <w:r w:rsidRPr="002A1607">
        <w:rPr>
          <w:rFonts w:ascii="楷体" w:eastAsia="楷体" w:hAnsi="楷体" w:hint="eastAsia"/>
          <w:sz w:val="28"/>
        </w:rPr>
        <w:t>关键词：</w:t>
      </w:r>
      <w:r w:rsidR="000777D6">
        <w:rPr>
          <w:rFonts w:ascii="楷体" w:eastAsia="楷体" w:hAnsi="楷体" w:hint="eastAsia"/>
          <w:sz w:val="28"/>
        </w:rPr>
        <w:t>相对定位；绝对定位</w:t>
      </w:r>
      <w:r w:rsidR="00D420A6">
        <w:rPr>
          <w:rFonts w:ascii="楷体" w:eastAsia="楷体" w:hAnsi="楷体" w:hint="eastAsia"/>
          <w:sz w:val="28"/>
        </w:rPr>
        <w:t>；</w:t>
      </w:r>
      <w:r w:rsidR="004E3D07">
        <w:rPr>
          <w:rFonts w:ascii="楷体" w:eastAsia="楷体" w:hAnsi="楷体" w:hint="eastAsia"/>
          <w:sz w:val="28"/>
        </w:rPr>
        <w:t>积木扫描检错</w:t>
      </w:r>
      <w:r w:rsidR="00907061">
        <w:rPr>
          <w:rFonts w:ascii="楷体" w:eastAsia="楷体" w:hAnsi="楷体" w:hint="eastAsia"/>
          <w:sz w:val="28"/>
        </w:rPr>
        <w:t>；</w:t>
      </w:r>
      <w:r w:rsidR="004E3D07">
        <w:rPr>
          <w:rFonts w:ascii="楷体" w:eastAsia="楷体" w:hAnsi="楷体" w:hint="eastAsia"/>
          <w:sz w:val="28"/>
        </w:rPr>
        <w:t>多波束天线</w:t>
      </w:r>
      <w:r w:rsidR="000777D6">
        <w:rPr>
          <w:rFonts w:ascii="楷体" w:eastAsia="楷体" w:hAnsi="楷体"/>
          <w:sz w:val="28"/>
        </w:rPr>
        <w:t xml:space="preserve"> </w:t>
      </w:r>
    </w:p>
    <w:p w14:paraId="77C1B43B" w14:textId="77777777" w:rsidR="004B4CB0" w:rsidRPr="00740C37" w:rsidRDefault="00740C37" w:rsidP="00740C37">
      <w:pPr>
        <w:widowControl/>
        <w:spacing w:line="240" w:lineRule="auto"/>
        <w:ind w:firstLine="0"/>
        <w:jc w:val="left"/>
        <w:rPr>
          <w:rFonts w:ascii="楷体" w:eastAsia="楷体" w:hAnsi="楷体"/>
          <w:sz w:val="28"/>
        </w:rPr>
      </w:pPr>
      <w:r>
        <w:rPr>
          <w:rFonts w:ascii="楷体" w:eastAsia="楷体" w:hAnsi="楷体"/>
          <w:sz w:val="28"/>
        </w:rPr>
        <w:br w:type="page"/>
      </w:r>
    </w:p>
    <w:p w14:paraId="5D2C3411" w14:textId="77777777" w:rsidR="004B4CB0" w:rsidRDefault="004B4CB0" w:rsidP="004B4CB0">
      <w:pPr>
        <w:ind w:firstLine="0"/>
        <w:jc w:val="center"/>
        <w:rPr>
          <w:rFonts w:eastAsia="楷体_GB2312"/>
          <w:b/>
          <w:sz w:val="36"/>
          <w:u w:val="double"/>
        </w:rPr>
      </w:pPr>
      <w:r>
        <w:rPr>
          <w:rFonts w:eastAsia="楷体_GB2312" w:hint="eastAsia"/>
          <w:b/>
          <w:sz w:val="36"/>
          <w:u w:val="double"/>
        </w:rPr>
        <w:lastRenderedPageBreak/>
        <w:t>南京大学本科生毕业论文（设计、作品）英文摘要</w:t>
      </w:r>
    </w:p>
    <w:p w14:paraId="03D65B1A" w14:textId="4140256F" w:rsidR="004B4CB0" w:rsidRDefault="004B4CB0" w:rsidP="004B4CB0">
      <w:pPr>
        <w:ind w:firstLine="0"/>
        <w:rPr>
          <w:rFonts w:eastAsia="楷体_GB2312"/>
          <w:sz w:val="28"/>
        </w:rPr>
      </w:pPr>
      <w:r w:rsidRPr="004B4CB0">
        <w:rPr>
          <w:rFonts w:ascii="Times New Roman" w:eastAsia="楷体_GB2312" w:hAnsi="Times New Roman" w:cs="Times New Roman"/>
          <w:sz w:val="28"/>
        </w:rPr>
        <w:t>THESIS</w:t>
      </w:r>
      <w:r>
        <w:rPr>
          <w:rFonts w:ascii="Times New Roman" w:eastAsia="楷体_GB2312" w:hAnsi="Times New Roman" w:cs="Times New Roman" w:hint="eastAsia"/>
          <w:sz w:val="28"/>
        </w:rPr>
        <w:t xml:space="preserve">: </w:t>
      </w:r>
      <w:r w:rsidR="0077354B">
        <w:rPr>
          <w:rFonts w:ascii="Times New Roman" w:eastAsia="楷体_GB2312" w:hAnsi="Times New Roman" w:cs="Times New Roman" w:hint="eastAsia"/>
          <w:sz w:val="28"/>
        </w:rPr>
        <w:t>Re</w:t>
      </w:r>
      <w:r w:rsidR="0077354B">
        <w:rPr>
          <w:rFonts w:ascii="Times New Roman" w:eastAsia="楷体_GB2312" w:hAnsi="Times New Roman" w:cs="Times New Roman"/>
          <w:sz w:val="28"/>
        </w:rPr>
        <w:t>lative Localization and Absolute Localization Mechanism Based on RFID System</w:t>
      </w:r>
      <w:r>
        <w:rPr>
          <w:rFonts w:eastAsia="楷体_GB2312"/>
          <w:sz w:val="28"/>
        </w:rPr>
        <w:t xml:space="preserve">                                                                 </w:t>
      </w:r>
    </w:p>
    <w:p w14:paraId="5171AFA3" w14:textId="77777777" w:rsidR="004B4CB0" w:rsidRPr="004B4CB0" w:rsidRDefault="004B4CB0" w:rsidP="004B4CB0">
      <w:pPr>
        <w:ind w:firstLine="0"/>
        <w:rPr>
          <w:rFonts w:ascii="Times New Roman" w:eastAsia="楷体_GB2312" w:hAnsi="Times New Roman" w:cs="Times New Roman"/>
          <w:sz w:val="28"/>
        </w:rPr>
      </w:pPr>
      <w:r w:rsidRPr="004B4CB0">
        <w:rPr>
          <w:rFonts w:ascii="Times New Roman" w:eastAsia="楷体_GB2312" w:hAnsi="Times New Roman" w:cs="Times New Roman" w:hint="eastAsia"/>
          <w:sz w:val="28"/>
        </w:rPr>
        <w:t>DEPARTMENT</w:t>
      </w:r>
      <w:r>
        <w:rPr>
          <w:rFonts w:ascii="Times New Roman" w:eastAsia="楷体_GB2312" w:hAnsi="Times New Roman" w:cs="Times New Roman" w:hint="eastAsia"/>
          <w:sz w:val="28"/>
        </w:rPr>
        <w:t>:</w:t>
      </w:r>
      <w:r w:rsidRPr="004B4CB0">
        <w:rPr>
          <w:rFonts w:ascii="Times New Roman" w:eastAsia="楷体_GB2312" w:hAnsi="Times New Roman" w:cs="Times New Roman"/>
          <w:sz w:val="28"/>
        </w:rPr>
        <w:t xml:space="preserve"> </w:t>
      </w:r>
      <w:r w:rsidR="00D420A6">
        <w:rPr>
          <w:rFonts w:ascii="Times New Roman" w:eastAsia="楷体_GB2312" w:hAnsi="Times New Roman" w:cs="Times New Roman" w:hint="eastAsia"/>
          <w:sz w:val="28"/>
        </w:rPr>
        <w:t>Department</w:t>
      </w:r>
      <w:r w:rsidR="00D420A6">
        <w:rPr>
          <w:rFonts w:ascii="Times New Roman" w:eastAsia="楷体_GB2312" w:hAnsi="Times New Roman" w:cs="Times New Roman"/>
          <w:sz w:val="28"/>
        </w:rPr>
        <w:t xml:space="preserve"> </w:t>
      </w:r>
      <w:r w:rsidR="00D420A6">
        <w:rPr>
          <w:rFonts w:ascii="Times New Roman" w:eastAsia="楷体_GB2312" w:hAnsi="Times New Roman" w:cs="Times New Roman" w:hint="eastAsia"/>
          <w:sz w:val="28"/>
        </w:rPr>
        <w:t>of</w:t>
      </w:r>
      <w:r w:rsidR="00D420A6">
        <w:rPr>
          <w:rFonts w:ascii="Times New Roman" w:eastAsia="楷体_GB2312" w:hAnsi="Times New Roman" w:cs="Times New Roman"/>
          <w:sz w:val="28"/>
        </w:rPr>
        <w:t xml:space="preserve"> Computer Science and Technology</w:t>
      </w:r>
    </w:p>
    <w:p w14:paraId="116BED17" w14:textId="77777777" w:rsidR="004B4CB0" w:rsidRPr="004B4CB0" w:rsidRDefault="004B4CB0" w:rsidP="004B4CB0">
      <w:pPr>
        <w:ind w:firstLine="0"/>
        <w:rPr>
          <w:rFonts w:ascii="Times New Roman" w:eastAsia="楷体_GB2312" w:hAnsi="Times New Roman" w:cs="Times New Roman"/>
          <w:sz w:val="28"/>
        </w:rPr>
      </w:pPr>
      <w:r w:rsidRPr="004B4CB0">
        <w:rPr>
          <w:rFonts w:ascii="Times New Roman" w:eastAsia="楷体_GB2312" w:hAnsi="Times New Roman" w:cs="Times New Roman"/>
          <w:sz w:val="28"/>
        </w:rPr>
        <w:t>SPECIALIZATION:</w:t>
      </w:r>
      <w:r w:rsidR="00D420A6">
        <w:rPr>
          <w:rFonts w:ascii="Times New Roman" w:eastAsia="楷体_GB2312" w:hAnsi="Times New Roman" w:cs="Times New Roman"/>
          <w:sz w:val="28"/>
        </w:rPr>
        <w:t xml:space="preserve"> Computer Science and Technology</w:t>
      </w:r>
    </w:p>
    <w:p w14:paraId="74733BE8" w14:textId="06E7F769" w:rsidR="004B4CB0" w:rsidRPr="004B4CB0" w:rsidRDefault="004B4CB0" w:rsidP="004B4CB0">
      <w:pPr>
        <w:ind w:firstLine="0"/>
        <w:rPr>
          <w:rFonts w:ascii="Times New Roman" w:eastAsia="楷体_GB2312" w:hAnsi="Times New Roman" w:cs="Times New Roman"/>
          <w:sz w:val="28"/>
        </w:rPr>
      </w:pPr>
      <w:r w:rsidRPr="004B4CB0">
        <w:rPr>
          <w:rFonts w:ascii="Times New Roman" w:eastAsia="楷体_GB2312" w:hAnsi="Times New Roman" w:cs="Times New Roman" w:hint="eastAsia"/>
          <w:sz w:val="28"/>
        </w:rPr>
        <w:t>UNDER</w:t>
      </w:r>
      <w:r w:rsidRPr="004B4CB0">
        <w:rPr>
          <w:rFonts w:ascii="Times New Roman" w:eastAsia="楷体_GB2312" w:hAnsi="Times New Roman" w:cs="Times New Roman"/>
          <w:sz w:val="28"/>
        </w:rPr>
        <w:t>GRADUATE:</w:t>
      </w:r>
      <w:r w:rsidRPr="004B4CB0">
        <w:rPr>
          <w:rFonts w:ascii="Times New Roman" w:eastAsia="楷体_GB2312" w:hAnsi="Times New Roman" w:cs="Times New Roman" w:hint="eastAsia"/>
          <w:sz w:val="28"/>
        </w:rPr>
        <w:t xml:space="preserve"> </w:t>
      </w:r>
      <w:proofErr w:type="spellStart"/>
      <w:r w:rsidR="001045F0">
        <w:rPr>
          <w:rFonts w:ascii="Times New Roman" w:eastAsia="楷体_GB2312" w:hAnsi="Times New Roman" w:cs="Times New Roman"/>
          <w:sz w:val="28"/>
        </w:rPr>
        <w:t>Yanan</w:t>
      </w:r>
      <w:proofErr w:type="spellEnd"/>
      <w:r w:rsidR="001045F0">
        <w:rPr>
          <w:rFonts w:ascii="Times New Roman" w:eastAsia="楷体_GB2312" w:hAnsi="Times New Roman" w:cs="Times New Roman"/>
          <w:sz w:val="28"/>
        </w:rPr>
        <w:t xml:space="preserve"> W</w:t>
      </w:r>
      <w:r w:rsidR="001045F0">
        <w:rPr>
          <w:rFonts w:ascii="Times New Roman" w:eastAsia="楷体_GB2312" w:hAnsi="Times New Roman" w:cs="Times New Roman" w:hint="eastAsia"/>
          <w:sz w:val="28"/>
        </w:rPr>
        <w:t>ang</w:t>
      </w:r>
    </w:p>
    <w:p w14:paraId="03CE2819" w14:textId="77777777" w:rsidR="004B4CB0" w:rsidRPr="004B4CB0" w:rsidRDefault="004B4CB0" w:rsidP="004B4CB0">
      <w:pPr>
        <w:ind w:firstLine="0"/>
        <w:rPr>
          <w:rFonts w:ascii="Times New Roman" w:eastAsia="楷体_GB2312" w:hAnsi="Times New Roman" w:cs="Times New Roman"/>
          <w:sz w:val="28"/>
        </w:rPr>
      </w:pPr>
      <w:r w:rsidRPr="004B4CB0">
        <w:rPr>
          <w:rFonts w:ascii="Times New Roman" w:eastAsia="楷体_GB2312" w:hAnsi="Times New Roman" w:cs="Times New Roman"/>
          <w:sz w:val="28"/>
        </w:rPr>
        <w:t>MENTOR:</w:t>
      </w:r>
      <w:r w:rsidRPr="004B4CB0">
        <w:rPr>
          <w:rFonts w:ascii="Times New Roman" w:eastAsia="楷体_GB2312" w:hAnsi="Times New Roman" w:cs="Times New Roman" w:hint="eastAsia"/>
          <w:sz w:val="28"/>
        </w:rPr>
        <w:t xml:space="preserve"> </w:t>
      </w:r>
      <w:r w:rsidR="00D420A6">
        <w:rPr>
          <w:rFonts w:ascii="Times New Roman" w:eastAsia="楷体_GB2312" w:hAnsi="Times New Roman" w:cs="Times New Roman"/>
          <w:sz w:val="28"/>
        </w:rPr>
        <w:t xml:space="preserve">Associate Professor. Lei </w:t>
      </w:r>
      <w:proofErr w:type="spellStart"/>
      <w:r w:rsidR="00D420A6">
        <w:rPr>
          <w:rFonts w:ascii="Times New Roman" w:eastAsia="楷体_GB2312" w:hAnsi="Times New Roman" w:cs="Times New Roman"/>
          <w:sz w:val="28"/>
        </w:rPr>
        <w:t>Xie</w:t>
      </w:r>
      <w:proofErr w:type="spellEnd"/>
    </w:p>
    <w:p w14:paraId="16E50174" w14:textId="77777777" w:rsidR="004B4CB0" w:rsidRDefault="004B4CB0" w:rsidP="004B4CB0">
      <w:pPr>
        <w:ind w:firstLine="0"/>
        <w:rPr>
          <w:rFonts w:ascii="Times New Roman" w:eastAsia="楷体_GB2312" w:hAnsi="Times New Roman" w:cs="Times New Roman"/>
          <w:sz w:val="28"/>
        </w:rPr>
      </w:pPr>
      <w:r w:rsidRPr="004B4CB0">
        <w:rPr>
          <w:rFonts w:ascii="Times New Roman" w:eastAsia="楷体_GB2312" w:hAnsi="Times New Roman" w:cs="Times New Roman" w:hint="eastAsia"/>
          <w:sz w:val="28"/>
        </w:rPr>
        <w:t>ABSTRACT</w:t>
      </w:r>
      <w:r>
        <w:rPr>
          <w:rFonts w:ascii="Times New Roman" w:eastAsia="楷体_GB2312" w:hAnsi="Times New Roman" w:cs="Times New Roman" w:hint="eastAsia"/>
          <w:sz w:val="28"/>
        </w:rPr>
        <w:t>:</w:t>
      </w:r>
    </w:p>
    <w:p w14:paraId="5711F955" w14:textId="7C263DB5" w:rsidR="00C67810" w:rsidRDefault="00B05EB7" w:rsidP="00C67810">
      <w:pPr>
        <w:rPr>
          <w:rFonts w:ascii="Times New Roman" w:eastAsia="楷体_GB2312" w:hAnsi="Times New Roman" w:cs="Times New Roman" w:hint="eastAsia"/>
        </w:rPr>
      </w:pPr>
      <w:r>
        <w:rPr>
          <w:rFonts w:ascii="Times New Roman" w:eastAsia="楷体_GB2312" w:hAnsi="Times New Roman" w:cs="Times New Roman" w:hint="eastAsia"/>
        </w:rPr>
        <w:t>In many practical scenarios or applications, we need to determine the relative position between objects or determine the exact position of an object within an area. Existing localization strategies are mainly based on computer vision</w:t>
      </w:r>
      <w:r w:rsidR="004C7B7E">
        <w:rPr>
          <w:rFonts w:ascii="Times New Roman" w:eastAsia="楷体_GB2312" w:hAnsi="Times New Roman" w:cs="Times New Roman" w:hint="eastAsia"/>
        </w:rPr>
        <w:t xml:space="preserve"> or sensor-based approaches, which are limited by the line-of-sight or battery life constraint.</w:t>
      </w:r>
      <w:r w:rsidR="00D46749">
        <w:rPr>
          <w:rFonts w:ascii="Times New Roman" w:eastAsia="楷体_GB2312" w:hAnsi="Times New Roman" w:cs="Times New Roman" w:hint="eastAsia"/>
        </w:rPr>
        <w:t xml:space="preserve"> </w:t>
      </w:r>
      <w:r w:rsidR="00363003">
        <w:rPr>
          <w:rFonts w:ascii="Times New Roman" w:eastAsia="楷体_GB2312" w:hAnsi="Times New Roman" w:cs="Times New Roman" w:hint="eastAsia"/>
        </w:rPr>
        <w:t>In my work, I proposed two new strategies for relative localization and absolute localization based on the RFID system.</w:t>
      </w:r>
    </w:p>
    <w:p w14:paraId="411815BD" w14:textId="35080476" w:rsidR="00A53695" w:rsidRDefault="00A53785" w:rsidP="00C67810">
      <w:pPr>
        <w:rPr>
          <w:rFonts w:ascii="Times New Roman" w:eastAsia="楷体_GB2312" w:hAnsi="Times New Roman" w:cs="Times New Roman"/>
        </w:rPr>
      </w:pPr>
      <w:r>
        <w:rPr>
          <w:rFonts w:ascii="Times New Roman" w:eastAsia="楷体_GB2312" w:hAnsi="Times New Roman" w:cs="Times New Roman" w:hint="eastAsia"/>
        </w:rPr>
        <w:t xml:space="preserve">Determining the relative positional relationship between objects in the two-dimensional plane by using one-dimensional scanning of the reader is relatively difficult task, especially when the objects are small and the distance is </w:t>
      </w:r>
      <w:r w:rsidR="00E1339A">
        <w:rPr>
          <w:rFonts w:ascii="Times New Roman" w:eastAsia="楷体_GB2312" w:hAnsi="Times New Roman" w:cs="Times New Roman" w:hint="eastAsia"/>
        </w:rPr>
        <w:t xml:space="preserve">short, in which case, the interference between tags will </w:t>
      </w:r>
      <w:r w:rsidR="00514D5E">
        <w:rPr>
          <w:rFonts w:ascii="Times New Roman" w:eastAsia="楷体_GB2312" w:hAnsi="Times New Roman" w:cs="Times New Roman" w:hint="eastAsia"/>
        </w:rPr>
        <w:t xml:space="preserve">increase and </w:t>
      </w:r>
      <w:r w:rsidR="009C65E6">
        <w:rPr>
          <w:rFonts w:ascii="Times New Roman" w:eastAsia="楷体_GB2312" w:hAnsi="Times New Roman" w:cs="Times New Roman" w:hint="eastAsia"/>
        </w:rPr>
        <w:t xml:space="preserve">challenge relative positioning. </w:t>
      </w:r>
      <w:r w:rsidR="00600259">
        <w:rPr>
          <w:rFonts w:ascii="Times New Roman" w:eastAsia="楷体_GB2312" w:hAnsi="Times New Roman" w:cs="Times New Roman" w:hint="eastAsia"/>
        </w:rPr>
        <w:t xml:space="preserve">My work </w:t>
      </w:r>
      <w:r w:rsidR="00A74645">
        <w:rPr>
          <w:rFonts w:ascii="Times New Roman" w:eastAsia="楷体_GB2312" w:hAnsi="Times New Roman" w:cs="Times New Roman"/>
        </w:rPr>
        <w:t>implements a</w:t>
      </w:r>
      <w:r w:rsidR="00401B57">
        <w:rPr>
          <w:rFonts w:ascii="Times New Roman" w:eastAsia="楷体_GB2312" w:hAnsi="Times New Roman" w:cs="Times New Roman"/>
        </w:rPr>
        <w:t>n</w:t>
      </w:r>
      <w:r w:rsidR="00A74645">
        <w:rPr>
          <w:rFonts w:ascii="Times New Roman" w:eastAsia="楷体_GB2312" w:hAnsi="Times New Roman" w:cs="Times New Roman"/>
        </w:rPr>
        <w:t xml:space="preserve"> RFID-based system </w:t>
      </w:r>
      <w:r w:rsidR="0043048E">
        <w:rPr>
          <w:rFonts w:ascii="Times New Roman" w:eastAsia="楷体_GB2312" w:hAnsi="Times New Roman" w:cs="Times New Roman"/>
        </w:rPr>
        <w:t>for the purpose of Lego scanning and error detection.</w:t>
      </w:r>
      <w:r w:rsidR="00401B57">
        <w:rPr>
          <w:rFonts w:ascii="Times New Roman" w:eastAsia="楷体_GB2312" w:hAnsi="Times New Roman" w:cs="Times New Roman"/>
        </w:rPr>
        <w:t xml:space="preserve"> </w:t>
      </w:r>
      <w:r w:rsidR="00900CFD">
        <w:rPr>
          <w:rFonts w:ascii="Times New Roman" w:eastAsia="楷体_GB2312" w:hAnsi="Times New Roman" w:cs="Times New Roman"/>
        </w:rPr>
        <w:t xml:space="preserve">It addresses the issue </w:t>
      </w:r>
      <w:r w:rsidR="00CB218A">
        <w:rPr>
          <w:rFonts w:ascii="Times New Roman" w:eastAsia="楷体_GB2312" w:hAnsi="Times New Roman" w:cs="Times New Roman"/>
        </w:rPr>
        <w:t>mentioned above by reducing the distance betw</w:t>
      </w:r>
      <w:r w:rsidR="00E94C1A">
        <w:rPr>
          <w:rFonts w:ascii="Times New Roman" w:eastAsia="楷体_GB2312" w:hAnsi="Times New Roman" w:cs="Times New Roman"/>
        </w:rPr>
        <w:t xml:space="preserve">een the reader and the Lego, </w:t>
      </w:r>
      <w:r w:rsidR="00CB218A">
        <w:rPr>
          <w:rFonts w:ascii="Times New Roman" w:eastAsia="楷体_GB2312" w:hAnsi="Times New Roman" w:cs="Times New Roman"/>
        </w:rPr>
        <w:t>reducing the reader power</w:t>
      </w:r>
      <w:r w:rsidR="00E94C1A">
        <w:rPr>
          <w:rFonts w:ascii="Times New Roman" w:eastAsia="楷体_GB2312" w:hAnsi="Times New Roman" w:cs="Times New Roman"/>
        </w:rPr>
        <w:t xml:space="preserve"> and effectively designing the tag array for each Lego unit</w:t>
      </w:r>
      <w:r w:rsidR="00CB218A">
        <w:rPr>
          <w:rFonts w:ascii="Times New Roman" w:eastAsia="楷体_GB2312" w:hAnsi="Times New Roman" w:cs="Times New Roman"/>
        </w:rPr>
        <w:t>.</w:t>
      </w:r>
      <w:r w:rsidR="003E10BA">
        <w:rPr>
          <w:rFonts w:ascii="Times New Roman" w:eastAsia="楷体_GB2312" w:hAnsi="Times New Roman" w:cs="Times New Roman"/>
        </w:rPr>
        <w:t xml:space="preserve"> </w:t>
      </w:r>
      <w:r w:rsidR="00EA1D00">
        <w:rPr>
          <w:rFonts w:ascii="Times New Roman" w:eastAsia="楷体_GB2312" w:hAnsi="Times New Roman" w:cs="Times New Roman"/>
        </w:rPr>
        <w:t>Then utilize the reading rate of the tag</w:t>
      </w:r>
      <w:r w:rsidR="002045B1">
        <w:rPr>
          <w:rFonts w:ascii="Times New Roman" w:eastAsia="楷体_GB2312" w:hAnsi="Times New Roman" w:cs="Times New Roman"/>
        </w:rPr>
        <w:t>s</w:t>
      </w:r>
      <w:r w:rsidR="00EA1D00">
        <w:rPr>
          <w:rFonts w:ascii="Times New Roman" w:eastAsia="楷体_GB2312" w:hAnsi="Times New Roman" w:cs="Times New Roman"/>
        </w:rPr>
        <w:t xml:space="preserve"> (e.g. the time when the tags entering and leaving the readable zone of the reader)</w:t>
      </w:r>
      <w:r w:rsidR="00DD7CCA">
        <w:rPr>
          <w:rFonts w:ascii="Times New Roman" w:eastAsia="楷体_GB2312" w:hAnsi="Times New Roman" w:cs="Times New Roman"/>
        </w:rPr>
        <w:t>, the RSSI peak information to ultimately determine the relative positional relationship between Lego and the placement of the Lego units.</w:t>
      </w:r>
      <w:r w:rsidR="00F24CB6">
        <w:rPr>
          <w:rFonts w:ascii="Times New Roman" w:eastAsia="楷体_GB2312" w:hAnsi="Times New Roman" w:cs="Times New Roman"/>
        </w:rPr>
        <w:t xml:space="preserve"> I have implemented the system using COTS RFID tags </w:t>
      </w:r>
      <w:r w:rsidR="005956E9">
        <w:rPr>
          <w:rFonts w:ascii="Times New Roman" w:eastAsia="楷体_GB2312" w:hAnsi="Times New Roman" w:cs="Times New Roman"/>
        </w:rPr>
        <w:t>and reader</w:t>
      </w:r>
      <w:r w:rsidR="00A940CA">
        <w:rPr>
          <w:rFonts w:ascii="Times New Roman" w:eastAsia="楷体_GB2312" w:hAnsi="Times New Roman" w:cs="Times New Roman"/>
        </w:rPr>
        <w:t xml:space="preserve">. In the Lab environment, </w:t>
      </w:r>
      <w:r w:rsidR="000E35C9">
        <w:rPr>
          <w:rFonts w:ascii="Times New Roman" w:eastAsia="楷体_GB2312" w:hAnsi="Times New Roman" w:cs="Times New Roman"/>
        </w:rPr>
        <w:t>the average error detection accuracy is over 90%.</w:t>
      </w:r>
    </w:p>
    <w:p w14:paraId="31386DB4" w14:textId="5A90D937" w:rsidR="0000678F" w:rsidRPr="00FB32C4" w:rsidRDefault="001B6AD1" w:rsidP="00C67810">
      <w:pPr>
        <w:rPr>
          <w:rFonts w:ascii="Times New Roman" w:eastAsia="楷体_GB2312" w:hAnsi="Times New Roman" w:cs="Times New Roman"/>
        </w:rPr>
      </w:pPr>
      <w:r>
        <w:rPr>
          <w:rFonts w:ascii="Times New Roman" w:eastAsia="楷体_GB2312" w:hAnsi="Times New Roman" w:cs="Times New Roman"/>
        </w:rPr>
        <w:lastRenderedPageBreak/>
        <w:t>The majority of existing methods for absolute localization using RFID technology are based on multiple antennas or single moving antenna.</w:t>
      </w:r>
      <w:r w:rsidR="008C0A4F">
        <w:rPr>
          <w:rFonts w:ascii="Times New Roman" w:eastAsia="楷体_GB2312" w:hAnsi="Times New Roman" w:cs="Times New Roman"/>
        </w:rPr>
        <w:t xml:space="preserve"> This work proposes a new idea of absolute localization using multi-beam antenna. </w:t>
      </w:r>
      <w:r w:rsidR="00F13AFF">
        <w:rPr>
          <w:rFonts w:ascii="Times New Roman" w:eastAsia="楷体_GB2312" w:hAnsi="Times New Roman" w:cs="Times New Roman"/>
        </w:rPr>
        <w:t>The two-dimensional Gaussian model is used to fit the energy distribution characteristics of different beams in different r</w:t>
      </w:r>
      <w:r w:rsidR="005E010D">
        <w:rPr>
          <w:rFonts w:ascii="Times New Roman" w:eastAsia="楷体_GB2312" w:hAnsi="Times New Roman" w:cs="Times New Roman"/>
        </w:rPr>
        <w:t xml:space="preserve">egions of a multi-beam antenna, aiming at reducing </w:t>
      </w:r>
      <w:r w:rsidR="0088681D">
        <w:rPr>
          <w:rFonts w:ascii="Times New Roman" w:eastAsia="楷体_GB2312" w:hAnsi="Times New Roman" w:cs="Times New Roman"/>
        </w:rPr>
        <w:t>positioning area.</w:t>
      </w:r>
      <w:r w:rsidR="0093730F">
        <w:rPr>
          <w:rFonts w:ascii="Times New Roman" w:eastAsia="楷体_GB2312" w:hAnsi="Times New Roman" w:cs="Times New Roman"/>
        </w:rPr>
        <w:t xml:space="preserve"> Then, a geometric model is established based on the phase information of different beams. Combining two models, we can make a prediction of the target object.</w:t>
      </w:r>
      <w:r w:rsidR="005C013D">
        <w:rPr>
          <w:rFonts w:ascii="Times New Roman" w:eastAsia="楷体_GB2312" w:hAnsi="Times New Roman" w:cs="Times New Roman"/>
        </w:rPr>
        <w:t xml:space="preserve"> This work has implemented a multi-beam antenna positioning </w:t>
      </w:r>
      <w:proofErr w:type="gramStart"/>
      <w:r w:rsidR="005C013D">
        <w:rPr>
          <w:rFonts w:ascii="Times New Roman" w:eastAsia="楷体_GB2312" w:hAnsi="Times New Roman" w:cs="Times New Roman"/>
        </w:rPr>
        <w:t>system using</w:t>
      </w:r>
      <w:proofErr w:type="gramEnd"/>
      <w:r w:rsidR="005C013D">
        <w:rPr>
          <w:rFonts w:ascii="Times New Roman" w:eastAsia="楷体_GB2312" w:hAnsi="Times New Roman" w:cs="Times New Roman"/>
        </w:rPr>
        <w:t xml:space="preserve"> </w:t>
      </w:r>
      <w:proofErr w:type="spellStart"/>
      <w:r w:rsidR="005C013D">
        <w:rPr>
          <w:rFonts w:ascii="Times New Roman" w:eastAsia="楷体_GB2312" w:hAnsi="Times New Roman" w:cs="Times New Roman"/>
        </w:rPr>
        <w:t>xArray</w:t>
      </w:r>
      <w:proofErr w:type="spellEnd"/>
      <w:r w:rsidR="005C013D">
        <w:rPr>
          <w:rFonts w:ascii="Times New Roman" w:eastAsia="楷体_GB2312" w:hAnsi="Times New Roman" w:cs="Times New Roman"/>
        </w:rPr>
        <w:t>. In the Lab e</w:t>
      </w:r>
      <w:r w:rsidR="009A7727">
        <w:rPr>
          <w:rFonts w:ascii="Times New Roman" w:eastAsia="楷体_GB2312" w:hAnsi="Times New Roman" w:cs="Times New Roman"/>
        </w:rPr>
        <w:t xml:space="preserve">nvironment, we can track the tags with </w:t>
      </w:r>
      <w:proofErr w:type="gramStart"/>
      <w:r w:rsidR="009A7727">
        <w:rPr>
          <w:rFonts w:ascii="Times New Roman" w:eastAsia="楷体_GB2312" w:hAnsi="Times New Roman" w:cs="Times New Roman"/>
        </w:rPr>
        <w:t>a</w:t>
      </w:r>
      <w:proofErr w:type="gramEnd"/>
      <w:r w:rsidR="009A7727">
        <w:rPr>
          <w:rFonts w:ascii="Times New Roman" w:eastAsia="楷体_GB2312" w:hAnsi="Times New Roman" w:cs="Times New Roman"/>
        </w:rPr>
        <w:t xml:space="preserve"> accuracy to a median of 10cm</w:t>
      </w:r>
      <w:r w:rsidR="005C013D">
        <w:rPr>
          <w:rFonts w:ascii="Times New Roman" w:eastAsia="楷体_GB2312" w:hAnsi="Times New Roman" w:cs="Times New Roman"/>
        </w:rPr>
        <w:t>.</w:t>
      </w:r>
    </w:p>
    <w:p w14:paraId="3A14103D" w14:textId="0E4E6427" w:rsidR="00243C59" w:rsidRDefault="004B4CB0" w:rsidP="00D420A6">
      <w:pPr>
        <w:ind w:firstLine="0"/>
        <w:rPr>
          <w:rFonts w:ascii="Times New Roman" w:eastAsia="楷体_GB2312" w:hAnsi="Times New Roman" w:cs="Times New Roman"/>
          <w:sz w:val="28"/>
        </w:rPr>
      </w:pPr>
      <w:r w:rsidRPr="004B4CB0">
        <w:rPr>
          <w:rFonts w:ascii="Times New Roman" w:eastAsia="楷体_GB2312" w:hAnsi="Times New Roman" w:cs="Times New Roman" w:hint="eastAsia"/>
          <w:sz w:val="28"/>
        </w:rPr>
        <w:t>KEY WORDS:</w:t>
      </w:r>
      <w:r w:rsidR="00FC64D1">
        <w:rPr>
          <w:rFonts w:ascii="Times New Roman" w:eastAsia="楷体_GB2312" w:hAnsi="Times New Roman" w:cs="Times New Roman"/>
          <w:sz w:val="28"/>
        </w:rPr>
        <w:t xml:space="preserve"> </w:t>
      </w:r>
      <w:r w:rsidR="00A70ABB">
        <w:rPr>
          <w:rFonts w:ascii="Times New Roman" w:eastAsia="楷体_GB2312" w:hAnsi="Times New Roman" w:cs="Times New Roman" w:hint="eastAsia"/>
          <w:sz w:val="28"/>
        </w:rPr>
        <w:t xml:space="preserve">Relative Localization; Absolute Localization; </w:t>
      </w:r>
      <w:r w:rsidR="00A54A08">
        <w:rPr>
          <w:rFonts w:ascii="Times New Roman" w:eastAsia="楷体_GB2312" w:hAnsi="Times New Roman" w:cs="Times New Roman" w:hint="eastAsia"/>
          <w:sz w:val="28"/>
        </w:rPr>
        <w:t xml:space="preserve">Lego Scanning and Error Detection; </w:t>
      </w:r>
      <w:r w:rsidR="0007002B">
        <w:rPr>
          <w:rFonts w:ascii="Times New Roman" w:eastAsia="楷体_GB2312" w:hAnsi="Times New Roman" w:cs="Times New Roman" w:hint="eastAsia"/>
          <w:sz w:val="28"/>
        </w:rPr>
        <w:t>Multi-beam Antenna</w:t>
      </w:r>
    </w:p>
    <w:p w14:paraId="2EBFC90E" w14:textId="77777777" w:rsidR="00C82C3C" w:rsidRPr="00D420A6" w:rsidRDefault="00243C59" w:rsidP="00243C59">
      <w:pPr>
        <w:widowControl/>
        <w:spacing w:line="240" w:lineRule="auto"/>
        <w:ind w:firstLine="0"/>
        <w:jc w:val="left"/>
        <w:rPr>
          <w:rFonts w:ascii="Times New Roman" w:eastAsia="楷体_GB2312" w:hAnsi="Times New Roman" w:cs="Times New Roman"/>
          <w:sz w:val="28"/>
        </w:rPr>
      </w:pPr>
      <w:r>
        <w:rPr>
          <w:rFonts w:ascii="Times New Roman" w:eastAsia="楷体_GB2312" w:hAnsi="Times New Roman" w:cs="Times New Roman"/>
          <w:sz w:val="28"/>
        </w:rPr>
        <w:br w:type="page"/>
      </w:r>
    </w:p>
    <w:sdt>
      <w:sdtPr>
        <w:rPr>
          <w:rFonts w:asciiTheme="minorEastAsia" w:eastAsiaTheme="minorEastAsia" w:hAnsiTheme="minorEastAsia" w:cstheme="minorBidi"/>
          <w:b w:val="0"/>
          <w:color w:val="auto"/>
          <w:kern w:val="2"/>
          <w:sz w:val="24"/>
          <w:szCs w:val="24"/>
          <w:lang w:val="zh-CN"/>
        </w:rPr>
        <w:id w:val="-777714071"/>
        <w:docPartObj>
          <w:docPartGallery w:val="Table of Contents"/>
          <w:docPartUnique/>
        </w:docPartObj>
      </w:sdtPr>
      <w:sdtEndPr>
        <w:rPr>
          <w:bCs/>
        </w:rPr>
      </w:sdtEndPr>
      <w:sdtContent>
        <w:p w14:paraId="0E90F036" w14:textId="77777777" w:rsidR="00454B79" w:rsidRPr="006F0AE6" w:rsidRDefault="00454B79" w:rsidP="00904975">
          <w:pPr>
            <w:pStyle w:val="TOC"/>
            <w:rPr>
              <w:color w:val="auto"/>
            </w:rPr>
          </w:pPr>
          <w:r w:rsidRPr="006F0AE6">
            <w:rPr>
              <w:color w:val="auto"/>
              <w:lang w:val="zh-CN"/>
            </w:rPr>
            <w:t>目录</w:t>
          </w:r>
        </w:p>
        <w:p w14:paraId="7BC5F587" w14:textId="77777777" w:rsidR="001045CF" w:rsidRDefault="00DE5B8C">
          <w:pPr>
            <w:pStyle w:val="12"/>
            <w:tabs>
              <w:tab w:val="left" w:pos="921"/>
              <w:tab w:val="right" w:leader="dot" w:pos="8296"/>
            </w:tabs>
            <w:rPr>
              <w:rFonts w:asciiTheme="minorHAnsi" w:eastAsiaTheme="minorEastAsia" w:hAnsiTheme="minorHAnsi" w:cstheme="minorBidi"/>
              <w:noProof/>
              <w:kern w:val="2"/>
              <w:sz w:val="24"/>
            </w:rPr>
          </w:pPr>
          <w:r>
            <w:fldChar w:fldCharType="begin"/>
          </w:r>
          <w:r>
            <w:instrText xml:space="preserve"> TOC \o "1-3" \h \z \u </w:instrText>
          </w:r>
          <w:r>
            <w:fldChar w:fldCharType="separate"/>
          </w:r>
          <w:bookmarkStart w:id="0" w:name="_GoBack"/>
          <w:bookmarkEnd w:id="0"/>
          <w:r w:rsidR="001045CF" w:rsidRPr="00E20A29">
            <w:rPr>
              <w:noProof/>
              <w:lang w:bidi="x-none"/>
              <w14:scene3d>
                <w14:camera w14:prst="orthographicFront"/>
                <w14:lightRig w14:rig="threePt" w14:dir="t">
                  <w14:rot w14:lat="0" w14:lon="0" w14:rev="0"/>
                </w14:lightRig>
              </w14:scene3d>
            </w:rPr>
            <w:t>1</w:t>
          </w:r>
          <w:r w:rsidR="001045CF">
            <w:rPr>
              <w:rFonts w:asciiTheme="minorHAnsi" w:eastAsiaTheme="minorEastAsia" w:hAnsiTheme="minorHAnsi" w:cstheme="minorBidi"/>
              <w:noProof/>
              <w:kern w:val="2"/>
              <w:sz w:val="24"/>
            </w:rPr>
            <w:tab/>
          </w:r>
          <w:r w:rsidR="001045CF">
            <w:rPr>
              <w:rFonts w:hint="eastAsia"/>
              <w:noProof/>
            </w:rPr>
            <w:t>绪论</w:t>
          </w:r>
          <w:r w:rsidR="001045CF">
            <w:rPr>
              <w:noProof/>
            </w:rPr>
            <w:tab/>
          </w:r>
          <w:r w:rsidR="001045CF">
            <w:rPr>
              <w:noProof/>
            </w:rPr>
            <w:fldChar w:fldCharType="begin"/>
          </w:r>
          <w:r w:rsidR="001045CF">
            <w:rPr>
              <w:noProof/>
            </w:rPr>
            <w:instrText xml:space="preserve"> PAGEREF _Toc388305782 \h </w:instrText>
          </w:r>
          <w:r w:rsidR="001045CF">
            <w:rPr>
              <w:noProof/>
            </w:rPr>
          </w:r>
          <w:r w:rsidR="001045CF">
            <w:rPr>
              <w:noProof/>
            </w:rPr>
            <w:fldChar w:fldCharType="separate"/>
          </w:r>
          <w:r w:rsidR="001045CF">
            <w:rPr>
              <w:noProof/>
            </w:rPr>
            <w:t>1</w:t>
          </w:r>
          <w:r w:rsidR="001045CF">
            <w:rPr>
              <w:noProof/>
            </w:rPr>
            <w:fldChar w:fldCharType="end"/>
          </w:r>
        </w:p>
        <w:p w14:paraId="7469423D" w14:textId="77777777" w:rsidR="001045CF" w:rsidRDefault="001045CF">
          <w:pPr>
            <w:pStyle w:val="21"/>
            <w:tabs>
              <w:tab w:val="left" w:pos="135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t>1.1</w:t>
          </w:r>
          <w:r>
            <w:rPr>
              <w:rFonts w:asciiTheme="minorHAnsi" w:hAnsiTheme="minorHAnsi" w:cstheme="minorBidi"/>
              <w:noProof/>
              <w:kern w:val="2"/>
            </w:rPr>
            <w:tab/>
          </w:r>
          <w:r>
            <w:rPr>
              <w:rFonts w:hint="eastAsia"/>
              <w:noProof/>
            </w:rPr>
            <w:t>研究背景</w:t>
          </w:r>
          <w:r>
            <w:rPr>
              <w:noProof/>
            </w:rPr>
            <w:tab/>
          </w:r>
          <w:r>
            <w:rPr>
              <w:noProof/>
            </w:rPr>
            <w:fldChar w:fldCharType="begin"/>
          </w:r>
          <w:r>
            <w:rPr>
              <w:noProof/>
            </w:rPr>
            <w:instrText xml:space="preserve"> PAGEREF _Toc388305783 \h </w:instrText>
          </w:r>
          <w:r>
            <w:rPr>
              <w:noProof/>
            </w:rPr>
          </w:r>
          <w:r>
            <w:rPr>
              <w:noProof/>
            </w:rPr>
            <w:fldChar w:fldCharType="separate"/>
          </w:r>
          <w:r>
            <w:rPr>
              <w:noProof/>
            </w:rPr>
            <w:t>1</w:t>
          </w:r>
          <w:r>
            <w:rPr>
              <w:noProof/>
            </w:rPr>
            <w:fldChar w:fldCharType="end"/>
          </w:r>
        </w:p>
        <w:p w14:paraId="051F044B" w14:textId="77777777" w:rsidR="001045CF" w:rsidRDefault="001045CF">
          <w:pPr>
            <w:pStyle w:val="21"/>
            <w:tabs>
              <w:tab w:val="left" w:pos="135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t>1.2</w:t>
          </w:r>
          <w:r>
            <w:rPr>
              <w:rFonts w:asciiTheme="minorHAnsi" w:hAnsiTheme="minorHAnsi" w:cstheme="minorBidi"/>
              <w:noProof/>
              <w:kern w:val="2"/>
            </w:rPr>
            <w:tab/>
          </w:r>
          <w:r>
            <w:rPr>
              <w:rFonts w:hint="eastAsia"/>
              <w:noProof/>
            </w:rPr>
            <w:t>研究目的与意义</w:t>
          </w:r>
          <w:r>
            <w:rPr>
              <w:noProof/>
            </w:rPr>
            <w:tab/>
          </w:r>
          <w:r>
            <w:rPr>
              <w:noProof/>
            </w:rPr>
            <w:fldChar w:fldCharType="begin"/>
          </w:r>
          <w:r>
            <w:rPr>
              <w:noProof/>
            </w:rPr>
            <w:instrText xml:space="preserve"> PAGEREF _Toc388305784 \h </w:instrText>
          </w:r>
          <w:r>
            <w:rPr>
              <w:noProof/>
            </w:rPr>
          </w:r>
          <w:r>
            <w:rPr>
              <w:noProof/>
            </w:rPr>
            <w:fldChar w:fldCharType="separate"/>
          </w:r>
          <w:r>
            <w:rPr>
              <w:noProof/>
            </w:rPr>
            <w:t>2</w:t>
          </w:r>
          <w:r>
            <w:rPr>
              <w:noProof/>
            </w:rPr>
            <w:fldChar w:fldCharType="end"/>
          </w:r>
        </w:p>
        <w:p w14:paraId="11F4548A" w14:textId="77777777" w:rsidR="001045CF" w:rsidRDefault="001045CF">
          <w:pPr>
            <w:pStyle w:val="21"/>
            <w:tabs>
              <w:tab w:val="left" w:pos="135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t>1.3</w:t>
          </w:r>
          <w:r>
            <w:rPr>
              <w:rFonts w:asciiTheme="minorHAnsi" w:hAnsiTheme="minorHAnsi" w:cstheme="minorBidi"/>
              <w:noProof/>
              <w:kern w:val="2"/>
            </w:rPr>
            <w:tab/>
          </w:r>
          <w:r>
            <w:rPr>
              <w:rFonts w:hint="eastAsia"/>
              <w:noProof/>
            </w:rPr>
            <w:t>研究内容与本文工作</w:t>
          </w:r>
          <w:r>
            <w:rPr>
              <w:noProof/>
            </w:rPr>
            <w:tab/>
          </w:r>
          <w:r>
            <w:rPr>
              <w:noProof/>
            </w:rPr>
            <w:fldChar w:fldCharType="begin"/>
          </w:r>
          <w:r>
            <w:rPr>
              <w:noProof/>
            </w:rPr>
            <w:instrText xml:space="preserve"> PAGEREF _Toc388305785 \h </w:instrText>
          </w:r>
          <w:r>
            <w:rPr>
              <w:noProof/>
            </w:rPr>
          </w:r>
          <w:r>
            <w:rPr>
              <w:noProof/>
            </w:rPr>
            <w:fldChar w:fldCharType="separate"/>
          </w:r>
          <w:r>
            <w:rPr>
              <w:noProof/>
            </w:rPr>
            <w:t>2</w:t>
          </w:r>
          <w:r>
            <w:rPr>
              <w:noProof/>
            </w:rPr>
            <w:fldChar w:fldCharType="end"/>
          </w:r>
        </w:p>
        <w:p w14:paraId="655BFAD0" w14:textId="77777777" w:rsidR="001045CF" w:rsidRDefault="001045CF">
          <w:pPr>
            <w:pStyle w:val="21"/>
            <w:tabs>
              <w:tab w:val="left" w:pos="135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t>1.4</w:t>
          </w:r>
          <w:r>
            <w:rPr>
              <w:rFonts w:asciiTheme="minorHAnsi" w:hAnsiTheme="minorHAnsi" w:cstheme="minorBidi"/>
              <w:noProof/>
              <w:kern w:val="2"/>
            </w:rPr>
            <w:tab/>
          </w:r>
          <w:r>
            <w:rPr>
              <w:rFonts w:hint="eastAsia"/>
              <w:noProof/>
            </w:rPr>
            <w:t>本文结构</w:t>
          </w:r>
          <w:r>
            <w:rPr>
              <w:noProof/>
            </w:rPr>
            <w:tab/>
          </w:r>
          <w:r>
            <w:rPr>
              <w:noProof/>
            </w:rPr>
            <w:fldChar w:fldCharType="begin"/>
          </w:r>
          <w:r>
            <w:rPr>
              <w:noProof/>
            </w:rPr>
            <w:instrText xml:space="preserve"> PAGEREF _Toc388305786 \h </w:instrText>
          </w:r>
          <w:r>
            <w:rPr>
              <w:noProof/>
            </w:rPr>
          </w:r>
          <w:r>
            <w:rPr>
              <w:noProof/>
            </w:rPr>
            <w:fldChar w:fldCharType="separate"/>
          </w:r>
          <w:r>
            <w:rPr>
              <w:noProof/>
            </w:rPr>
            <w:t>3</w:t>
          </w:r>
          <w:r>
            <w:rPr>
              <w:noProof/>
            </w:rPr>
            <w:fldChar w:fldCharType="end"/>
          </w:r>
        </w:p>
        <w:p w14:paraId="14B1DEBF" w14:textId="77777777" w:rsidR="001045CF" w:rsidRDefault="001045CF">
          <w:pPr>
            <w:pStyle w:val="12"/>
            <w:tabs>
              <w:tab w:val="left" w:pos="921"/>
              <w:tab w:val="right" w:leader="dot" w:pos="8296"/>
            </w:tabs>
            <w:rPr>
              <w:rFonts w:asciiTheme="minorHAnsi" w:eastAsiaTheme="minorEastAsia" w:hAnsiTheme="minorHAnsi" w:cstheme="minorBidi"/>
              <w:noProof/>
              <w:kern w:val="2"/>
              <w:sz w:val="24"/>
            </w:rPr>
          </w:pPr>
          <w:r w:rsidRPr="00E20A29">
            <w:rPr>
              <w:noProof/>
              <w:lang w:bidi="x-none"/>
              <w14:scene3d>
                <w14:camera w14:prst="orthographicFront"/>
                <w14:lightRig w14:rig="threePt" w14:dir="t">
                  <w14:rot w14:lat="0" w14:lon="0" w14:rev="0"/>
                </w14:lightRig>
              </w14:scene3d>
            </w:rPr>
            <w:t>2</w:t>
          </w:r>
          <w:r>
            <w:rPr>
              <w:rFonts w:asciiTheme="minorHAnsi" w:eastAsiaTheme="minorEastAsia" w:hAnsiTheme="minorHAnsi" w:cstheme="minorBidi"/>
              <w:noProof/>
              <w:kern w:val="2"/>
              <w:sz w:val="24"/>
            </w:rPr>
            <w:tab/>
          </w:r>
          <w:r>
            <w:rPr>
              <w:rFonts w:hint="eastAsia"/>
              <w:noProof/>
            </w:rPr>
            <w:t>相关工作</w:t>
          </w:r>
          <w:r>
            <w:rPr>
              <w:noProof/>
            </w:rPr>
            <w:tab/>
          </w:r>
          <w:r>
            <w:rPr>
              <w:noProof/>
            </w:rPr>
            <w:fldChar w:fldCharType="begin"/>
          </w:r>
          <w:r>
            <w:rPr>
              <w:noProof/>
            </w:rPr>
            <w:instrText xml:space="preserve"> PAGEREF _Toc388305787 \h </w:instrText>
          </w:r>
          <w:r>
            <w:rPr>
              <w:noProof/>
            </w:rPr>
          </w:r>
          <w:r>
            <w:rPr>
              <w:noProof/>
            </w:rPr>
            <w:fldChar w:fldCharType="separate"/>
          </w:r>
          <w:r>
            <w:rPr>
              <w:noProof/>
            </w:rPr>
            <w:t>5</w:t>
          </w:r>
          <w:r>
            <w:rPr>
              <w:noProof/>
            </w:rPr>
            <w:fldChar w:fldCharType="end"/>
          </w:r>
        </w:p>
        <w:p w14:paraId="06BB0F6B" w14:textId="77777777" w:rsidR="001045CF" w:rsidRDefault="001045CF">
          <w:pPr>
            <w:pStyle w:val="21"/>
            <w:tabs>
              <w:tab w:val="left" w:pos="129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t>2.1</w:t>
          </w:r>
          <w:r>
            <w:rPr>
              <w:rFonts w:asciiTheme="minorHAnsi" w:hAnsiTheme="minorHAnsi" w:cstheme="minorBidi"/>
              <w:noProof/>
              <w:kern w:val="2"/>
            </w:rPr>
            <w:tab/>
          </w:r>
          <w:r>
            <w:rPr>
              <w:noProof/>
            </w:rPr>
            <w:t>RFID</w:t>
          </w:r>
          <w:r>
            <w:rPr>
              <w:rFonts w:hint="eastAsia"/>
              <w:noProof/>
            </w:rPr>
            <w:t>系统组件</w:t>
          </w:r>
          <w:r>
            <w:rPr>
              <w:noProof/>
            </w:rPr>
            <w:tab/>
          </w:r>
          <w:r>
            <w:rPr>
              <w:noProof/>
            </w:rPr>
            <w:fldChar w:fldCharType="begin"/>
          </w:r>
          <w:r>
            <w:rPr>
              <w:noProof/>
            </w:rPr>
            <w:instrText xml:space="preserve"> PAGEREF _Toc388305788 \h </w:instrText>
          </w:r>
          <w:r>
            <w:rPr>
              <w:noProof/>
            </w:rPr>
          </w:r>
          <w:r>
            <w:rPr>
              <w:noProof/>
            </w:rPr>
            <w:fldChar w:fldCharType="separate"/>
          </w:r>
          <w:r>
            <w:rPr>
              <w:noProof/>
            </w:rPr>
            <w:t>5</w:t>
          </w:r>
          <w:r>
            <w:rPr>
              <w:noProof/>
            </w:rPr>
            <w:fldChar w:fldCharType="end"/>
          </w:r>
        </w:p>
        <w:p w14:paraId="514B4107" w14:textId="77777777" w:rsidR="001045CF" w:rsidRDefault="001045CF">
          <w:pPr>
            <w:pStyle w:val="31"/>
            <w:tabs>
              <w:tab w:val="left" w:pos="1751"/>
              <w:tab w:val="right" w:leader="dot" w:pos="8296"/>
            </w:tabs>
            <w:rPr>
              <w:rFonts w:asciiTheme="minorHAnsi" w:hAnsiTheme="minorHAnsi" w:cstheme="minorBidi"/>
              <w:noProof/>
              <w:kern w:val="2"/>
            </w:rPr>
          </w:pPr>
          <w:r>
            <w:rPr>
              <w:noProof/>
            </w:rPr>
            <w:t>2.1.1</w:t>
          </w:r>
          <w:r>
            <w:rPr>
              <w:rFonts w:asciiTheme="minorHAnsi" w:hAnsiTheme="minorHAnsi" w:cstheme="minorBidi"/>
              <w:noProof/>
              <w:kern w:val="2"/>
            </w:rPr>
            <w:tab/>
          </w:r>
          <w:r>
            <w:rPr>
              <w:noProof/>
            </w:rPr>
            <w:t>RFID</w:t>
          </w:r>
          <w:r>
            <w:rPr>
              <w:rFonts w:hint="eastAsia"/>
              <w:noProof/>
            </w:rPr>
            <w:t>阅读器</w:t>
          </w:r>
          <w:r>
            <w:rPr>
              <w:noProof/>
            </w:rPr>
            <w:tab/>
          </w:r>
          <w:r>
            <w:rPr>
              <w:noProof/>
            </w:rPr>
            <w:fldChar w:fldCharType="begin"/>
          </w:r>
          <w:r>
            <w:rPr>
              <w:noProof/>
            </w:rPr>
            <w:instrText xml:space="preserve"> PAGEREF _Toc388305789 \h </w:instrText>
          </w:r>
          <w:r>
            <w:rPr>
              <w:noProof/>
            </w:rPr>
          </w:r>
          <w:r>
            <w:rPr>
              <w:noProof/>
            </w:rPr>
            <w:fldChar w:fldCharType="separate"/>
          </w:r>
          <w:r>
            <w:rPr>
              <w:noProof/>
            </w:rPr>
            <w:t>5</w:t>
          </w:r>
          <w:r>
            <w:rPr>
              <w:noProof/>
            </w:rPr>
            <w:fldChar w:fldCharType="end"/>
          </w:r>
        </w:p>
        <w:p w14:paraId="4F0A9C7B" w14:textId="77777777" w:rsidR="001045CF" w:rsidRDefault="001045CF">
          <w:pPr>
            <w:pStyle w:val="31"/>
            <w:tabs>
              <w:tab w:val="left" w:pos="1751"/>
              <w:tab w:val="right" w:leader="dot" w:pos="8296"/>
            </w:tabs>
            <w:rPr>
              <w:rFonts w:asciiTheme="minorHAnsi" w:hAnsiTheme="minorHAnsi" w:cstheme="minorBidi"/>
              <w:noProof/>
              <w:kern w:val="2"/>
            </w:rPr>
          </w:pPr>
          <w:r>
            <w:rPr>
              <w:noProof/>
            </w:rPr>
            <w:t>2.1.2</w:t>
          </w:r>
          <w:r>
            <w:rPr>
              <w:rFonts w:asciiTheme="minorHAnsi" w:hAnsiTheme="minorHAnsi" w:cstheme="minorBidi"/>
              <w:noProof/>
              <w:kern w:val="2"/>
            </w:rPr>
            <w:tab/>
          </w:r>
          <w:r>
            <w:rPr>
              <w:noProof/>
            </w:rPr>
            <w:t>RFID</w:t>
          </w:r>
          <w:r>
            <w:rPr>
              <w:rFonts w:hint="eastAsia"/>
              <w:noProof/>
            </w:rPr>
            <w:t>标签</w:t>
          </w:r>
          <w:r>
            <w:rPr>
              <w:noProof/>
            </w:rPr>
            <w:tab/>
          </w:r>
          <w:r>
            <w:rPr>
              <w:noProof/>
            </w:rPr>
            <w:fldChar w:fldCharType="begin"/>
          </w:r>
          <w:r>
            <w:rPr>
              <w:noProof/>
            </w:rPr>
            <w:instrText xml:space="preserve"> PAGEREF _Toc388305790 \h </w:instrText>
          </w:r>
          <w:r>
            <w:rPr>
              <w:noProof/>
            </w:rPr>
          </w:r>
          <w:r>
            <w:rPr>
              <w:noProof/>
            </w:rPr>
            <w:fldChar w:fldCharType="separate"/>
          </w:r>
          <w:r>
            <w:rPr>
              <w:noProof/>
            </w:rPr>
            <w:t>6</w:t>
          </w:r>
          <w:r>
            <w:rPr>
              <w:noProof/>
            </w:rPr>
            <w:fldChar w:fldCharType="end"/>
          </w:r>
        </w:p>
        <w:p w14:paraId="65220CF3" w14:textId="77777777" w:rsidR="001045CF" w:rsidRDefault="001045CF">
          <w:pPr>
            <w:pStyle w:val="21"/>
            <w:tabs>
              <w:tab w:val="left" w:pos="129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t>2.2</w:t>
          </w:r>
          <w:r>
            <w:rPr>
              <w:rFonts w:asciiTheme="minorHAnsi" w:hAnsiTheme="minorHAnsi" w:cstheme="minorBidi"/>
              <w:noProof/>
              <w:kern w:val="2"/>
            </w:rPr>
            <w:tab/>
          </w:r>
          <w:r>
            <w:rPr>
              <w:noProof/>
            </w:rPr>
            <w:t>RFID</w:t>
          </w:r>
          <w:r>
            <w:rPr>
              <w:rFonts w:hint="eastAsia"/>
              <w:noProof/>
            </w:rPr>
            <w:t>信号指标</w:t>
          </w:r>
          <w:r>
            <w:rPr>
              <w:noProof/>
            </w:rPr>
            <w:tab/>
          </w:r>
          <w:r>
            <w:rPr>
              <w:noProof/>
            </w:rPr>
            <w:fldChar w:fldCharType="begin"/>
          </w:r>
          <w:r>
            <w:rPr>
              <w:noProof/>
            </w:rPr>
            <w:instrText xml:space="preserve"> PAGEREF _Toc388305791 \h </w:instrText>
          </w:r>
          <w:r>
            <w:rPr>
              <w:noProof/>
            </w:rPr>
          </w:r>
          <w:r>
            <w:rPr>
              <w:noProof/>
            </w:rPr>
            <w:fldChar w:fldCharType="separate"/>
          </w:r>
          <w:r>
            <w:rPr>
              <w:noProof/>
            </w:rPr>
            <w:t>6</w:t>
          </w:r>
          <w:r>
            <w:rPr>
              <w:noProof/>
            </w:rPr>
            <w:fldChar w:fldCharType="end"/>
          </w:r>
        </w:p>
        <w:p w14:paraId="6657A030" w14:textId="77777777" w:rsidR="001045CF" w:rsidRDefault="001045CF">
          <w:pPr>
            <w:pStyle w:val="31"/>
            <w:tabs>
              <w:tab w:val="left" w:pos="1811"/>
              <w:tab w:val="right" w:leader="dot" w:pos="8296"/>
            </w:tabs>
            <w:rPr>
              <w:rFonts w:asciiTheme="minorHAnsi" w:hAnsiTheme="minorHAnsi" w:cstheme="minorBidi"/>
              <w:noProof/>
              <w:kern w:val="2"/>
            </w:rPr>
          </w:pPr>
          <w:r>
            <w:rPr>
              <w:noProof/>
            </w:rPr>
            <w:t>2.2.1</w:t>
          </w:r>
          <w:r>
            <w:rPr>
              <w:rFonts w:asciiTheme="minorHAnsi" w:hAnsiTheme="minorHAnsi" w:cstheme="minorBidi"/>
              <w:noProof/>
              <w:kern w:val="2"/>
            </w:rPr>
            <w:tab/>
          </w:r>
          <w:r>
            <w:rPr>
              <w:rFonts w:hint="eastAsia"/>
              <w:noProof/>
            </w:rPr>
            <w:t>阅读率</w:t>
          </w:r>
          <w:r>
            <w:rPr>
              <w:noProof/>
            </w:rPr>
            <w:tab/>
          </w:r>
          <w:r>
            <w:rPr>
              <w:noProof/>
            </w:rPr>
            <w:fldChar w:fldCharType="begin"/>
          </w:r>
          <w:r>
            <w:rPr>
              <w:noProof/>
            </w:rPr>
            <w:instrText xml:space="preserve"> PAGEREF _Toc388305792 \h </w:instrText>
          </w:r>
          <w:r>
            <w:rPr>
              <w:noProof/>
            </w:rPr>
          </w:r>
          <w:r>
            <w:rPr>
              <w:noProof/>
            </w:rPr>
            <w:fldChar w:fldCharType="separate"/>
          </w:r>
          <w:r>
            <w:rPr>
              <w:noProof/>
            </w:rPr>
            <w:t>6</w:t>
          </w:r>
          <w:r>
            <w:rPr>
              <w:noProof/>
            </w:rPr>
            <w:fldChar w:fldCharType="end"/>
          </w:r>
        </w:p>
        <w:p w14:paraId="4AA95071" w14:textId="77777777" w:rsidR="001045CF" w:rsidRDefault="001045CF">
          <w:pPr>
            <w:pStyle w:val="31"/>
            <w:tabs>
              <w:tab w:val="left" w:pos="1751"/>
              <w:tab w:val="right" w:leader="dot" w:pos="8296"/>
            </w:tabs>
            <w:rPr>
              <w:rFonts w:asciiTheme="minorHAnsi" w:hAnsiTheme="minorHAnsi" w:cstheme="minorBidi"/>
              <w:noProof/>
              <w:kern w:val="2"/>
            </w:rPr>
          </w:pPr>
          <w:r>
            <w:rPr>
              <w:noProof/>
            </w:rPr>
            <w:t>2.2.2</w:t>
          </w:r>
          <w:r>
            <w:rPr>
              <w:rFonts w:asciiTheme="minorHAnsi" w:hAnsiTheme="minorHAnsi" w:cstheme="minorBidi"/>
              <w:noProof/>
              <w:kern w:val="2"/>
            </w:rPr>
            <w:tab/>
          </w:r>
          <w:r>
            <w:rPr>
              <w:noProof/>
            </w:rPr>
            <w:t>RSSI</w:t>
          </w:r>
          <w:r>
            <w:rPr>
              <w:noProof/>
            </w:rPr>
            <w:tab/>
          </w:r>
          <w:r>
            <w:rPr>
              <w:noProof/>
            </w:rPr>
            <w:fldChar w:fldCharType="begin"/>
          </w:r>
          <w:r>
            <w:rPr>
              <w:noProof/>
            </w:rPr>
            <w:instrText xml:space="preserve"> PAGEREF _Toc388305793 \h </w:instrText>
          </w:r>
          <w:r>
            <w:rPr>
              <w:noProof/>
            </w:rPr>
          </w:r>
          <w:r>
            <w:rPr>
              <w:noProof/>
            </w:rPr>
            <w:fldChar w:fldCharType="separate"/>
          </w:r>
          <w:r>
            <w:rPr>
              <w:noProof/>
            </w:rPr>
            <w:t>7</w:t>
          </w:r>
          <w:r>
            <w:rPr>
              <w:noProof/>
            </w:rPr>
            <w:fldChar w:fldCharType="end"/>
          </w:r>
        </w:p>
        <w:p w14:paraId="5C7FD451" w14:textId="77777777" w:rsidR="001045CF" w:rsidRDefault="001045CF">
          <w:pPr>
            <w:pStyle w:val="31"/>
            <w:tabs>
              <w:tab w:val="left" w:pos="1811"/>
              <w:tab w:val="right" w:leader="dot" w:pos="8296"/>
            </w:tabs>
            <w:rPr>
              <w:rFonts w:asciiTheme="minorHAnsi" w:hAnsiTheme="minorHAnsi" w:cstheme="minorBidi"/>
              <w:noProof/>
              <w:kern w:val="2"/>
            </w:rPr>
          </w:pPr>
          <w:r>
            <w:rPr>
              <w:noProof/>
            </w:rPr>
            <w:t>2.2.3</w:t>
          </w:r>
          <w:r>
            <w:rPr>
              <w:rFonts w:asciiTheme="minorHAnsi" w:hAnsiTheme="minorHAnsi" w:cstheme="minorBidi"/>
              <w:noProof/>
              <w:kern w:val="2"/>
            </w:rPr>
            <w:tab/>
          </w:r>
          <w:r>
            <w:rPr>
              <w:rFonts w:hint="eastAsia"/>
              <w:noProof/>
            </w:rPr>
            <w:t>相位</w:t>
          </w:r>
          <w:r>
            <w:rPr>
              <w:noProof/>
            </w:rPr>
            <w:tab/>
          </w:r>
          <w:r>
            <w:rPr>
              <w:noProof/>
            </w:rPr>
            <w:fldChar w:fldCharType="begin"/>
          </w:r>
          <w:r>
            <w:rPr>
              <w:noProof/>
            </w:rPr>
            <w:instrText xml:space="preserve"> PAGEREF _Toc388305794 \h </w:instrText>
          </w:r>
          <w:r>
            <w:rPr>
              <w:noProof/>
            </w:rPr>
          </w:r>
          <w:r>
            <w:rPr>
              <w:noProof/>
            </w:rPr>
            <w:fldChar w:fldCharType="separate"/>
          </w:r>
          <w:r>
            <w:rPr>
              <w:noProof/>
            </w:rPr>
            <w:t>7</w:t>
          </w:r>
          <w:r>
            <w:rPr>
              <w:noProof/>
            </w:rPr>
            <w:fldChar w:fldCharType="end"/>
          </w:r>
        </w:p>
        <w:p w14:paraId="2F011C64" w14:textId="77777777" w:rsidR="001045CF" w:rsidRDefault="001045CF">
          <w:pPr>
            <w:pStyle w:val="21"/>
            <w:tabs>
              <w:tab w:val="left" w:pos="129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t>2.3</w:t>
          </w:r>
          <w:r>
            <w:rPr>
              <w:rFonts w:asciiTheme="minorHAnsi" w:hAnsiTheme="minorHAnsi" w:cstheme="minorBidi"/>
              <w:noProof/>
              <w:kern w:val="2"/>
            </w:rPr>
            <w:tab/>
          </w:r>
          <w:r>
            <w:rPr>
              <w:noProof/>
            </w:rPr>
            <w:t>RFID</w:t>
          </w:r>
          <w:r>
            <w:rPr>
              <w:rFonts w:hint="eastAsia"/>
              <w:noProof/>
            </w:rPr>
            <w:t>定位技术</w:t>
          </w:r>
          <w:r>
            <w:rPr>
              <w:noProof/>
            </w:rPr>
            <w:tab/>
          </w:r>
          <w:r>
            <w:rPr>
              <w:noProof/>
            </w:rPr>
            <w:fldChar w:fldCharType="begin"/>
          </w:r>
          <w:r>
            <w:rPr>
              <w:noProof/>
            </w:rPr>
            <w:instrText xml:space="preserve"> PAGEREF _Toc388305795 \h </w:instrText>
          </w:r>
          <w:r>
            <w:rPr>
              <w:noProof/>
            </w:rPr>
          </w:r>
          <w:r>
            <w:rPr>
              <w:noProof/>
            </w:rPr>
            <w:fldChar w:fldCharType="separate"/>
          </w:r>
          <w:r>
            <w:rPr>
              <w:noProof/>
            </w:rPr>
            <w:t>7</w:t>
          </w:r>
          <w:r>
            <w:rPr>
              <w:noProof/>
            </w:rPr>
            <w:fldChar w:fldCharType="end"/>
          </w:r>
        </w:p>
        <w:p w14:paraId="58AAF08F" w14:textId="77777777" w:rsidR="001045CF" w:rsidRDefault="001045CF">
          <w:pPr>
            <w:pStyle w:val="31"/>
            <w:tabs>
              <w:tab w:val="left" w:pos="1811"/>
              <w:tab w:val="right" w:leader="dot" w:pos="8296"/>
            </w:tabs>
            <w:rPr>
              <w:rFonts w:asciiTheme="minorHAnsi" w:hAnsiTheme="minorHAnsi" w:cstheme="minorBidi"/>
              <w:noProof/>
              <w:kern w:val="2"/>
            </w:rPr>
          </w:pPr>
          <w:r>
            <w:rPr>
              <w:noProof/>
            </w:rPr>
            <w:t>2.3.1</w:t>
          </w:r>
          <w:r>
            <w:rPr>
              <w:rFonts w:asciiTheme="minorHAnsi" w:hAnsiTheme="minorHAnsi" w:cstheme="minorBidi"/>
              <w:noProof/>
              <w:kern w:val="2"/>
            </w:rPr>
            <w:tab/>
          </w:r>
          <w:r>
            <w:rPr>
              <w:rFonts w:hint="eastAsia"/>
              <w:noProof/>
            </w:rPr>
            <w:t>相对定位</w:t>
          </w:r>
          <w:r>
            <w:rPr>
              <w:noProof/>
            </w:rPr>
            <w:tab/>
          </w:r>
          <w:r>
            <w:rPr>
              <w:noProof/>
            </w:rPr>
            <w:fldChar w:fldCharType="begin"/>
          </w:r>
          <w:r>
            <w:rPr>
              <w:noProof/>
            </w:rPr>
            <w:instrText xml:space="preserve"> PAGEREF _Toc388305796 \h </w:instrText>
          </w:r>
          <w:r>
            <w:rPr>
              <w:noProof/>
            </w:rPr>
          </w:r>
          <w:r>
            <w:rPr>
              <w:noProof/>
            </w:rPr>
            <w:fldChar w:fldCharType="separate"/>
          </w:r>
          <w:r>
            <w:rPr>
              <w:noProof/>
            </w:rPr>
            <w:t>9</w:t>
          </w:r>
          <w:r>
            <w:rPr>
              <w:noProof/>
            </w:rPr>
            <w:fldChar w:fldCharType="end"/>
          </w:r>
        </w:p>
        <w:p w14:paraId="30DB7BB0" w14:textId="77777777" w:rsidR="001045CF" w:rsidRDefault="001045CF">
          <w:pPr>
            <w:pStyle w:val="31"/>
            <w:tabs>
              <w:tab w:val="left" w:pos="1811"/>
              <w:tab w:val="right" w:leader="dot" w:pos="8296"/>
            </w:tabs>
            <w:rPr>
              <w:rFonts w:asciiTheme="minorHAnsi" w:hAnsiTheme="minorHAnsi" w:cstheme="minorBidi"/>
              <w:noProof/>
              <w:kern w:val="2"/>
            </w:rPr>
          </w:pPr>
          <w:r>
            <w:rPr>
              <w:noProof/>
            </w:rPr>
            <w:t>2.3.2</w:t>
          </w:r>
          <w:r>
            <w:rPr>
              <w:rFonts w:asciiTheme="minorHAnsi" w:hAnsiTheme="minorHAnsi" w:cstheme="minorBidi"/>
              <w:noProof/>
              <w:kern w:val="2"/>
            </w:rPr>
            <w:tab/>
          </w:r>
          <w:r>
            <w:rPr>
              <w:rFonts w:hint="eastAsia"/>
              <w:noProof/>
            </w:rPr>
            <w:t>绝对定位</w:t>
          </w:r>
          <w:r>
            <w:rPr>
              <w:noProof/>
            </w:rPr>
            <w:tab/>
          </w:r>
          <w:r>
            <w:rPr>
              <w:noProof/>
            </w:rPr>
            <w:fldChar w:fldCharType="begin"/>
          </w:r>
          <w:r>
            <w:rPr>
              <w:noProof/>
            </w:rPr>
            <w:instrText xml:space="preserve"> PAGEREF _Toc388305797 \h </w:instrText>
          </w:r>
          <w:r>
            <w:rPr>
              <w:noProof/>
            </w:rPr>
          </w:r>
          <w:r>
            <w:rPr>
              <w:noProof/>
            </w:rPr>
            <w:fldChar w:fldCharType="separate"/>
          </w:r>
          <w:r>
            <w:rPr>
              <w:noProof/>
            </w:rPr>
            <w:t>9</w:t>
          </w:r>
          <w:r>
            <w:rPr>
              <w:noProof/>
            </w:rPr>
            <w:fldChar w:fldCharType="end"/>
          </w:r>
        </w:p>
        <w:p w14:paraId="6F24CB54" w14:textId="77777777" w:rsidR="001045CF" w:rsidRDefault="001045CF">
          <w:pPr>
            <w:pStyle w:val="21"/>
            <w:tabs>
              <w:tab w:val="left" w:pos="135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t>2.4</w:t>
          </w:r>
          <w:r>
            <w:rPr>
              <w:rFonts w:asciiTheme="minorHAnsi" w:hAnsiTheme="minorHAnsi" w:cstheme="minorBidi"/>
              <w:noProof/>
              <w:kern w:val="2"/>
            </w:rPr>
            <w:tab/>
          </w:r>
          <w:r>
            <w:rPr>
              <w:rFonts w:hint="eastAsia"/>
              <w:noProof/>
            </w:rPr>
            <w:t>多波束天线</w:t>
          </w:r>
          <w:r>
            <w:rPr>
              <w:noProof/>
            </w:rPr>
            <w:tab/>
          </w:r>
          <w:r>
            <w:rPr>
              <w:noProof/>
            </w:rPr>
            <w:fldChar w:fldCharType="begin"/>
          </w:r>
          <w:r>
            <w:rPr>
              <w:noProof/>
            </w:rPr>
            <w:instrText xml:space="preserve"> PAGEREF _Toc388305798 \h </w:instrText>
          </w:r>
          <w:r>
            <w:rPr>
              <w:noProof/>
            </w:rPr>
          </w:r>
          <w:r>
            <w:rPr>
              <w:noProof/>
            </w:rPr>
            <w:fldChar w:fldCharType="separate"/>
          </w:r>
          <w:r>
            <w:rPr>
              <w:noProof/>
            </w:rPr>
            <w:t>9</w:t>
          </w:r>
          <w:r>
            <w:rPr>
              <w:noProof/>
            </w:rPr>
            <w:fldChar w:fldCharType="end"/>
          </w:r>
        </w:p>
        <w:p w14:paraId="71993ECA" w14:textId="77777777" w:rsidR="001045CF" w:rsidRDefault="001045CF">
          <w:pPr>
            <w:pStyle w:val="31"/>
            <w:tabs>
              <w:tab w:val="left" w:pos="1811"/>
              <w:tab w:val="right" w:leader="dot" w:pos="8296"/>
            </w:tabs>
            <w:rPr>
              <w:rFonts w:asciiTheme="minorHAnsi" w:hAnsiTheme="minorHAnsi" w:cstheme="minorBidi"/>
              <w:noProof/>
              <w:kern w:val="2"/>
            </w:rPr>
          </w:pPr>
          <w:r>
            <w:rPr>
              <w:noProof/>
            </w:rPr>
            <w:t>2.4.1</w:t>
          </w:r>
          <w:r>
            <w:rPr>
              <w:rFonts w:asciiTheme="minorHAnsi" w:hAnsiTheme="minorHAnsi" w:cstheme="minorBidi"/>
              <w:noProof/>
              <w:kern w:val="2"/>
            </w:rPr>
            <w:tab/>
          </w:r>
          <w:r>
            <w:rPr>
              <w:rFonts w:hint="eastAsia"/>
              <w:noProof/>
            </w:rPr>
            <w:t>波束成形（</w:t>
          </w:r>
          <w:r>
            <w:rPr>
              <w:noProof/>
            </w:rPr>
            <w:t>beamforming</w:t>
          </w:r>
          <w:r>
            <w:rPr>
              <w:rFonts w:hint="eastAsia"/>
              <w:noProof/>
            </w:rPr>
            <w:t>）技术</w:t>
          </w:r>
          <w:r>
            <w:rPr>
              <w:noProof/>
            </w:rPr>
            <w:tab/>
          </w:r>
          <w:r>
            <w:rPr>
              <w:noProof/>
            </w:rPr>
            <w:fldChar w:fldCharType="begin"/>
          </w:r>
          <w:r>
            <w:rPr>
              <w:noProof/>
            </w:rPr>
            <w:instrText xml:space="preserve"> PAGEREF _Toc388305799 \h </w:instrText>
          </w:r>
          <w:r>
            <w:rPr>
              <w:noProof/>
            </w:rPr>
          </w:r>
          <w:r>
            <w:rPr>
              <w:noProof/>
            </w:rPr>
            <w:fldChar w:fldCharType="separate"/>
          </w:r>
          <w:r>
            <w:rPr>
              <w:noProof/>
            </w:rPr>
            <w:t>9</w:t>
          </w:r>
          <w:r>
            <w:rPr>
              <w:noProof/>
            </w:rPr>
            <w:fldChar w:fldCharType="end"/>
          </w:r>
        </w:p>
        <w:p w14:paraId="1F0AAD2B" w14:textId="77777777" w:rsidR="001045CF" w:rsidRDefault="001045CF">
          <w:pPr>
            <w:pStyle w:val="31"/>
            <w:tabs>
              <w:tab w:val="left" w:pos="1751"/>
              <w:tab w:val="right" w:leader="dot" w:pos="8296"/>
            </w:tabs>
            <w:rPr>
              <w:rFonts w:asciiTheme="minorHAnsi" w:hAnsiTheme="minorHAnsi" w:cstheme="minorBidi"/>
              <w:noProof/>
              <w:kern w:val="2"/>
            </w:rPr>
          </w:pPr>
          <w:r>
            <w:rPr>
              <w:noProof/>
            </w:rPr>
            <w:t>2.4.2</w:t>
          </w:r>
          <w:r>
            <w:rPr>
              <w:rFonts w:asciiTheme="minorHAnsi" w:hAnsiTheme="minorHAnsi" w:cstheme="minorBidi"/>
              <w:noProof/>
              <w:kern w:val="2"/>
            </w:rPr>
            <w:tab/>
          </w:r>
          <w:r>
            <w:rPr>
              <w:noProof/>
            </w:rPr>
            <w:t>xArray</w:t>
          </w:r>
          <w:r>
            <w:rPr>
              <w:noProof/>
            </w:rPr>
            <w:tab/>
          </w:r>
          <w:r>
            <w:rPr>
              <w:noProof/>
            </w:rPr>
            <w:fldChar w:fldCharType="begin"/>
          </w:r>
          <w:r>
            <w:rPr>
              <w:noProof/>
            </w:rPr>
            <w:instrText xml:space="preserve"> PAGEREF _Toc388305800 \h </w:instrText>
          </w:r>
          <w:r>
            <w:rPr>
              <w:noProof/>
            </w:rPr>
          </w:r>
          <w:r>
            <w:rPr>
              <w:noProof/>
            </w:rPr>
            <w:fldChar w:fldCharType="separate"/>
          </w:r>
          <w:r>
            <w:rPr>
              <w:noProof/>
            </w:rPr>
            <w:t>10</w:t>
          </w:r>
          <w:r>
            <w:rPr>
              <w:noProof/>
            </w:rPr>
            <w:fldChar w:fldCharType="end"/>
          </w:r>
        </w:p>
        <w:p w14:paraId="77A1FFBE" w14:textId="77777777" w:rsidR="001045CF" w:rsidRDefault="001045CF">
          <w:pPr>
            <w:pStyle w:val="21"/>
            <w:tabs>
              <w:tab w:val="left" w:pos="135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t>2.5</w:t>
          </w:r>
          <w:r>
            <w:rPr>
              <w:rFonts w:asciiTheme="minorHAnsi" w:hAnsiTheme="minorHAnsi" w:cstheme="minorBidi"/>
              <w:noProof/>
              <w:kern w:val="2"/>
            </w:rPr>
            <w:tab/>
          </w:r>
          <w:r>
            <w:rPr>
              <w:rFonts w:hint="eastAsia"/>
              <w:noProof/>
            </w:rPr>
            <w:t>本章小结</w:t>
          </w:r>
          <w:r>
            <w:rPr>
              <w:noProof/>
            </w:rPr>
            <w:tab/>
          </w:r>
          <w:r>
            <w:rPr>
              <w:noProof/>
            </w:rPr>
            <w:fldChar w:fldCharType="begin"/>
          </w:r>
          <w:r>
            <w:rPr>
              <w:noProof/>
            </w:rPr>
            <w:instrText xml:space="preserve"> PAGEREF _Toc388305801 \h </w:instrText>
          </w:r>
          <w:r>
            <w:rPr>
              <w:noProof/>
            </w:rPr>
          </w:r>
          <w:r>
            <w:rPr>
              <w:noProof/>
            </w:rPr>
            <w:fldChar w:fldCharType="separate"/>
          </w:r>
          <w:r>
            <w:rPr>
              <w:noProof/>
            </w:rPr>
            <w:t>13</w:t>
          </w:r>
          <w:r>
            <w:rPr>
              <w:noProof/>
            </w:rPr>
            <w:fldChar w:fldCharType="end"/>
          </w:r>
        </w:p>
        <w:p w14:paraId="1CDD13E9" w14:textId="77777777" w:rsidR="001045CF" w:rsidRDefault="001045CF">
          <w:pPr>
            <w:pStyle w:val="12"/>
            <w:tabs>
              <w:tab w:val="left" w:pos="921"/>
              <w:tab w:val="right" w:leader="dot" w:pos="8296"/>
            </w:tabs>
            <w:rPr>
              <w:rFonts w:asciiTheme="minorHAnsi" w:eastAsiaTheme="minorEastAsia" w:hAnsiTheme="minorHAnsi" w:cstheme="minorBidi"/>
              <w:noProof/>
              <w:kern w:val="2"/>
              <w:sz w:val="24"/>
            </w:rPr>
          </w:pPr>
          <w:r w:rsidRPr="00E20A29">
            <w:rPr>
              <w:noProof/>
              <w:lang w:bidi="x-none"/>
              <w14:scene3d>
                <w14:camera w14:prst="orthographicFront"/>
                <w14:lightRig w14:rig="threePt" w14:dir="t">
                  <w14:rot w14:lat="0" w14:lon="0" w14:rev="0"/>
                </w14:lightRig>
              </w14:scene3d>
            </w:rPr>
            <w:t>3</w:t>
          </w:r>
          <w:r>
            <w:rPr>
              <w:rFonts w:asciiTheme="minorHAnsi" w:eastAsiaTheme="minorEastAsia" w:hAnsiTheme="minorHAnsi" w:cstheme="minorBidi"/>
              <w:noProof/>
              <w:kern w:val="2"/>
              <w:sz w:val="24"/>
            </w:rPr>
            <w:tab/>
          </w:r>
          <w:r>
            <w:rPr>
              <w:rFonts w:hint="eastAsia"/>
              <w:noProof/>
            </w:rPr>
            <w:t>基于相对定位的扫描检错机制</w:t>
          </w:r>
          <w:r>
            <w:rPr>
              <w:noProof/>
            </w:rPr>
            <w:tab/>
          </w:r>
          <w:r>
            <w:rPr>
              <w:noProof/>
            </w:rPr>
            <w:fldChar w:fldCharType="begin"/>
          </w:r>
          <w:r>
            <w:rPr>
              <w:noProof/>
            </w:rPr>
            <w:instrText xml:space="preserve"> PAGEREF _Toc388305802 \h </w:instrText>
          </w:r>
          <w:r>
            <w:rPr>
              <w:noProof/>
            </w:rPr>
          </w:r>
          <w:r>
            <w:rPr>
              <w:noProof/>
            </w:rPr>
            <w:fldChar w:fldCharType="separate"/>
          </w:r>
          <w:r>
            <w:rPr>
              <w:noProof/>
            </w:rPr>
            <w:t>14</w:t>
          </w:r>
          <w:r>
            <w:rPr>
              <w:noProof/>
            </w:rPr>
            <w:fldChar w:fldCharType="end"/>
          </w:r>
        </w:p>
        <w:p w14:paraId="68519D18" w14:textId="77777777" w:rsidR="001045CF" w:rsidRDefault="001045CF">
          <w:pPr>
            <w:pStyle w:val="21"/>
            <w:tabs>
              <w:tab w:val="left" w:pos="135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t>3.1</w:t>
          </w:r>
          <w:r>
            <w:rPr>
              <w:rFonts w:asciiTheme="minorHAnsi" w:hAnsiTheme="minorHAnsi" w:cstheme="minorBidi"/>
              <w:noProof/>
              <w:kern w:val="2"/>
            </w:rPr>
            <w:tab/>
          </w:r>
          <w:r>
            <w:rPr>
              <w:rFonts w:hint="eastAsia"/>
              <w:noProof/>
            </w:rPr>
            <w:t>研究动机和内容介绍</w:t>
          </w:r>
          <w:r>
            <w:rPr>
              <w:noProof/>
            </w:rPr>
            <w:tab/>
          </w:r>
          <w:r>
            <w:rPr>
              <w:noProof/>
            </w:rPr>
            <w:fldChar w:fldCharType="begin"/>
          </w:r>
          <w:r>
            <w:rPr>
              <w:noProof/>
            </w:rPr>
            <w:instrText xml:space="preserve"> PAGEREF _Toc388305803 \h </w:instrText>
          </w:r>
          <w:r>
            <w:rPr>
              <w:noProof/>
            </w:rPr>
          </w:r>
          <w:r>
            <w:rPr>
              <w:noProof/>
            </w:rPr>
            <w:fldChar w:fldCharType="separate"/>
          </w:r>
          <w:r>
            <w:rPr>
              <w:noProof/>
            </w:rPr>
            <w:t>14</w:t>
          </w:r>
          <w:r>
            <w:rPr>
              <w:noProof/>
            </w:rPr>
            <w:fldChar w:fldCharType="end"/>
          </w:r>
        </w:p>
        <w:p w14:paraId="1E049E8D" w14:textId="77777777" w:rsidR="001045CF" w:rsidRDefault="001045CF">
          <w:pPr>
            <w:pStyle w:val="21"/>
            <w:tabs>
              <w:tab w:val="left" w:pos="135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t>3.2</w:t>
          </w:r>
          <w:r>
            <w:rPr>
              <w:rFonts w:asciiTheme="minorHAnsi" w:hAnsiTheme="minorHAnsi" w:cstheme="minorBidi"/>
              <w:noProof/>
              <w:kern w:val="2"/>
            </w:rPr>
            <w:tab/>
          </w:r>
          <w:r>
            <w:rPr>
              <w:rFonts w:hint="eastAsia"/>
              <w:noProof/>
            </w:rPr>
            <w:t>相对定位模型设计</w:t>
          </w:r>
          <w:r>
            <w:rPr>
              <w:noProof/>
            </w:rPr>
            <w:tab/>
          </w:r>
          <w:r>
            <w:rPr>
              <w:noProof/>
            </w:rPr>
            <w:fldChar w:fldCharType="begin"/>
          </w:r>
          <w:r>
            <w:rPr>
              <w:noProof/>
            </w:rPr>
            <w:instrText xml:space="preserve"> PAGEREF _Toc388305804 \h </w:instrText>
          </w:r>
          <w:r>
            <w:rPr>
              <w:noProof/>
            </w:rPr>
          </w:r>
          <w:r>
            <w:rPr>
              <w:noProof/>
            </w:rPr>
            <w:fldChar w:fldCharType="separate"/>
          </w:r>
          <w:r>
            <w:rPr>
              <w:noProof/>
            </w:rPr>
            <w:t>14</w:t>
          </w:r>
          <w:r>
            <w:rPr>
              <w:noProof/>
            </w:rPr>
            <w:fldChar w:fldCharType="end"/>
          </w:r>
        </w:p>
        <w:p w14:paraId="3243523A" w14:textId="77777777" w:rsidR="001045CF" w:rsidRDefault="001045CF">
          <w:pPr>
            <w:pStyle w:val="31"/>
            <w:tabs>
              <w:tab w:val="left" w:pos="1811"/>
              <w:tab w:val="right" w:leader="dot" w:pos="8296"/>
            </w:tabs>
            <w:rPr>
              <w:rFonts w:asciiTheme="minorHAnsi" w:hAnsiTheme="minorHAnsi" w:cstheme="minorBidi"/>
              <w:noProof/>
              <w:kern w:val="2"/>
            </w:rPr>
          </w:pPr>
          <w:r>
            <w:rPr>
              <w:noProof/>
            </w:rPr>
            <w:t>3.2.1</w:t>
          </w:r>
          <w:r>
            <w:rPr>
              <w:rFonts w:asciiTheme="minorHAnsi" w:hAnsiTheme="minorHAnsi" w:cstheme="minorBidi"/>
              <w:noProof/>
              <w:kern w:val="2"/>
            </w:rPr>
            <w:tab/>
          </w:r>
          <w:r>
            <w:rPr>
              <w:rFonts w:hint="eastAsia"/>
              <w:noProof/>
            </w:rPr>
            <w:t>基于阅读率的定位模型</w:t>
          </w:r>
          <w:r>
            <w:rPr>
              <w:noProof/>
            </w:rPr>
            <w:tab/>
          </w:r>
          <w:r>
            <w:rPr>
              <w:noProof/>
            </w:rPr>
            <w:fldChar w:fldCharType="begin"/>
          </w:r>
          <w:r>
            <w:rPr>
              <w:noProof/>
            </w:rPr>
            <w:instrText xml:space="preserve"> PAGEREF _Toc388305805 \h </w:instrText>
          </w:r>
          <w:r>
            <w:rPr>
              <w:noProof/>
            </w:rPr>
          </w:r>
          <w:r>
            <w:rPr>
              <w:noProof/>
            </w:rPr>
            <w:fldChar w:fldCharType="separate"/>
          </w:r>
          <w:r>
            <w:rPr>
              <w:noProof/>
            </w:rPr>
            <w:t>15</w:t>
          </w:r>
          <w:r>
            <w:rPr>
              <w:noProof/>
            </w:rPr>
            <w:fldChar w:fldCharType="end"/>
          </w:r>
        </w:p>
        <w:p w14:paraId="5BB64E17" w14:textId="77777777" w:rsidR="001045CF" w:rsidRDefault="001045CF">
          <w:pPr>
            <w:pStyle w:val="31"/>
            <w:tabs>
              <w:tab w:val="left" w:pos="1811"/>
              <w:tab w:val="right" w:leader="dot" w:pos="8296"/>
            </w:tabs>
            <w:rPr>
              <w:rFonts w:asciiTheme="minorHAnsi" w:hAnsiTheme="minorHAnsi" w:cstheme="minorBidi"/>
              <w:noProof/>
              <w:kern w:val="2"/>
            </w:rPr>
          </w:pPr>
          <w:r>
            <w:rPr>
              <w:noProof/>
            </w:rPr>
            <w:t>3.2.2</w:t>
          </w:r>
          <w:r>
            <w:rPr>
              <w:rFonts w:asciiTheme="minorHAnsi" w:hAnsiTheme="minorHAnsi" w:cstheme="minorBidi"/>
              <w:noProof/>
              <w:kern w:val="2"/>
            </w:rPr>
            <w:tab/>
          </w:r>
          <w:r>
            <w:rPr>
              <w:rFonts w:hint="eastAsia"/>
              <w:noProof/>
            </w:rPr>
            <w:t>基于</w:t>
          </w:r>
          <w:r>
            <w:rPr>
              <w:noProof/>
            </w:rPr>
            <w:t>RSSI</w:t>
          </w:r>
          <w:r>
            <w:rPr>
              <w:rFonts w:hint="eastAsia"/>
              <w:noProof/>
            </w:rPr>
            <w:t>的定位模型</w:t>
          </w:r>
          <w:r>
            <w:rPr>
              <w:noProof/>
            </w:rPr>
            <w:tab/>
          </w:r>
          <w:r>
            <w:rPr>
              <w:noProof/>
            </w:rPr>
            <w:fldChar w:fldCharType="begin"/>
          </w:r>
          <w:r>
            <w:rPr>
              <w:noProof/>
            </w:rPr>
            <w:instrText xml:space="preserve"> PAGEREF _Toc388305806 \h </w:instrText>
          </w:r>
          <w:r>
            <w:rPr>
              <w:noProof/>
            </w:rPr>
          </w:r>
          <w:r>
            <w:rPr>
              <w:noProof/>
            </w:rPr>
            <w:fldChar w:fldCharType="separate"/>
          </w:r>
          <w:r>
            <w:rPr>
              <w:noProof/>
            </w:rPr>
            <w:t>18</w:t>
          </w:r>
          <w:r>
            <w:rPr>
              <w:noProof/>
            </w:rPr>
            <w:fldChar w:fldCharType="end"/>
          </w:r>
        </w:p>
        <w:p w14:paraId="7BDEAC15" w14:textId="77777777" w:rsidR="001045CF" w:rsidRDefault="001045CF">
          <w:pPr>
            <w:pStyle w:val="21"/>
            <w:tabs>
              <w:tab w:val="left" w:pos="135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t>3.3</w:t>
          </w:r>
          <w:r>
            <w:rPr>
              <w:rFonts w:asciiTheme="minorHAnsi" w:hAnsiTheme="minorHAnsi" w:cstheme="minorBidi"/>
              <w:noProof/>
              <w:kern w:val="2"/>
            </w:rPr>
            <w:tab/>
          </w:r>
          <w:r>
            <w:rPr>
              <w:rFonts w:hint="eastAsia"/>
              <w:noProof/>
            </w:rPr>
            <w:t>积木扫描检错的普适方法</w:t>
          </w:r>
          <w:r>
            <w:rPr>
              <w:noProof/>
            </w:rPr>
            <w:tab/>
          </w:r>
          <w:r>
            <w:rPr>
              <w:noProof/>
            </w:rPr>
            <w:fldChar w:fldCharType="begin"/>
          </w:r>
          <w:r>
            <w:rPr>
              <w:noProof/>
            </w:rPr>
            <w:instrText xml:space="preserve"> PAGEREF _Toc388305807 \h </w:instrText>
          </w:r>
          <w:r>
            <w:rPr>
              <w:noProof/>
            </w:rPr>
          </w:r>
          <w:r>
            <w:rPr>
              <w:noProof/>
            </w:rPr>
            <w:fldChar w:fldCharType="separate"/>
          </w:r>
          <w:r>
            <w:rPr>
              <w:noProof/>
            </w:rPr>
            <w:t>19</w:t>
          </w:r>
          <w:r>
            <w:rPr>
              <w:noProof/>
            </w:rPr>
            <w:fldChar w:fldCharType="end"/>
          </w:r>
        </w:p>
        <w:p w14:paraId="287C98C4" w14:textId="77777777" w:rsidR="001045CF" w:rsidRDefault="001045CF">
          <w:pPr>
            <w:pStyle w:val="21"/>
            <w:tabs>
              <w:tab w:val="left" w:pos="135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t>3.4</w:t>
          </w:r>
          <w:r>
            <w:rPr>
              <w:rFonts w:asciiTheme="minorHAnsi" w:hAnsiTheme="minorHAnsi" w:cstheme="minorBidi"/>
              <w:noProof/>
              <w:kern w:val="2"/>
            </w:rPr>
            <w:tab/>
          </w:r>
          <w:r>
            <w:rPr>
              <w:rFonts w:hint="eastAsia"/>
              <w:noProof/>
            </w:rPr>
            <w:t>针对特定形态积木的特化方法</w:t>
          </w:r>
          <w:r>
            <w:rPr>
              <w:noProof/>
            </w:rPr>
            <w:tab/>
          </w:r>
          <w:r>
            <w:rPr>
              <w:noProof/>
            </w:rPr>
            <w:fldChar w:fldCharType="begin"/>
          </w:r>
          <w:r>
            <w:rPr>
              <w:noProof/>
            </w:rPr>
            <w:instrText xml:space="preserve"> PAGEREF _Toc388305808 \h </w:instrText>
          </w:r>
          <w:r>
            <w:rPr>
              <w:noProof/>
            </w:rPr>
          </w:r>
          <w:r>
            <w:rPr>
              <w:noProof/>
            </w:rPr>
            <w:fldChar w:fldCharType="separate"/>
          </w:r>
          <w:r>
            <w:rPr>
              <w:noProof/>
            </w:rPr>
            <w:t>21</w:t>
          </w:r>
          <w:r>
            <w:rPr>
              <w:noProof/>
            </w:rPr>
            <w:fldChar w:fldCharType="end"/>
          </w:r>
        </w:p>
        <w:p w14:paraId="4EFD69D9" w14:textId="77777777" w:rsidR="001045CF" w:rsidRDefault="001045CF">
          <w:pPr>
            <w:pStyle w:val="21"/>
            <w:tabs>
              <w:tab w:val="left" w:pos="135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lastRenderedPageBreak/>
            <w:t>3.5</w:t>
          </w:r>
          <w:r>
            <w:rPr>
              <w:rFonts w:asciiTheme="minorHAnsi" w:hAnsiTheme="minorHAnsi" w:cstheme="minorBidi"/>
              <w:noProof/>
              <w:kern w:val="2"/>
            </w:rPr>
            <w:tab/>
          </w:r>
          <w:r>
            <w:rPr>
              <w:rFonts w:hint="eastAsia"/>
              <w:noProof/>
            </w:rPr>
            <w:t>系统实现与实验分析</w:t>
          </w:r>
          <w:r>
            <w:rPr>
              <w:noProof/>
            </w:rPr>
            <w:tab/>
          </w:r>
          <w:r>
            <w:rPr>
              <w:noProof/>
            </w:rPr>
            <w:fldChar w:fldCharType="begin"/>
          </w:r>
          <w:r>
            <w:rPr>
              <w:noProof/>
            </w:rPr>
            <w:instrText xml:space="preserve"> PAGEREF _Toc388305809 \h </w:instrText>
          </w:r>
          <w:r>
            <w:rPr>
              <w:noProof/>
            </w:rPr>
          </w:r>
          <w:r>
            <w:rPr>
              <w:noProof/>
            </w:rPr>
            <w:fldChar w:fldCharType="separate"/>
          </w:r>
          <w:r>
            <w:rPr>
              <w:noProof/>
            </w:rPr>
            <w:t>23</w:t>
          </w:r>
          <w:r>
            <w:rPr>
              <w:noProof/>
            </w:rPr>
            <w:fldChar w:fldCharType="end"/>
          </w:r>
        </w:p>
        <w:p w14:paraId="6AD29115" w14:textId="77777777" w:rsidR="001045CF" w:rsidRDefault="001045CF">
          <w:pPr>
            <w:pStyle w:val="31"/>
            <w:tabs>
              <w:tab w:val="left" w:pos="1811"/>
              <w:tab w:val="right" w:leader="dot" w:pos="8296"/>
            </w:tabs>
            <w:rPr>
              <w:rFonts w:asciiTheme="minorHAnsi" w:hAnsiTheme="minorHAnsi" w:cstheme="minorBidi"/>
              <w:noProof/>
              <w:kern w:val="2"/>
            </w:rPr>
          </w:pPr>
          <w:r>
            <w:rPr>
              <w:noProof/>
            </w:rPr>
            <w:t>3.5.1</w:t>
          </w:r>
          <w:r>
            <w:rPr>
              <w:rFonts w:asciiTheme="minorHAnsi" w:hAnsiTheme="minorHAnsi" w:cstheme="minorBidi"/>
              <w:noProof/>
              <w:kern w:val="2"/>
            </w:rPr>
            <w:tab/>
          </w:r>
          <w:r>
            <w:rPr>
              <w:rFonts w:hint="eastAsia"/>
              <w:noProof/>
            </w:rPr>
            <w:t>开发环境与平台</w:t>
          </w:r>
          <w:r>
            <w:rPr>
              <w:noProof/>
            </w:rPr>
            <w:tab/>
          </w:r>
          <w:r>
            <w:rPr>
              <w:noProof/>
            </w:rPr>
            <w:fldChar w:fldCharType="begin"/>
          </w:r>
          <w:r>
            <w:rPr>
              <w:noProof/>
            </w:rPr>
            <w:instrText xml:space="preserve"> PAGEREF _Toc388305810 \h </w:instrText>
          </w:r>
          <w:r>
            <w:rPr>
              <w:noProof/>
            </w:rPr>
          </w:r>
          <w:r>
            <w:rPr>
              <w:noProof/>
            </w:rPr>
            <w:fldChar w:fldCharType="separate"/>
          </w:r>
          <w:r>
            <w:rPr>
              <w:noProof/>
            </w:rPr>
            <w:t>23</w:t>
          </w:r>
          <w:r>
            <w:rPr>
              <w:noProof/>
            </w:rPr>
            <w:fldChar w:fldCharType="end"/>
          </w:r>
        </w:p>
        <w:p w14:paraId="2B14B802" w14:textId="77777777" w:rsidR="001045CF" w:rsidRDefault="001045CF">
          <w:pPr>
            <w:pStyle w:val="31"/>
            <w:tabs>
              <w:tab w:val="left" w:pos="1811"/>
              <w:tab w:val="right" w:leader="dot" w:pos="8296"/>
            </w:tabs>
            <w:rPr>
              <w:rFonts w:asciiTheme="minorHAnsi" w:hAnsiTheme="minorHAnsi" w:cstheme="minorBidi"/>
              <w:noProof/>
              <w:kern w:val="2"/>
            </w:rPr>
          </w:pPr>
          <w:r>
            <w:rPr>
              <w:noProof/>
            </w:rPr>
            <w:t>3.5.2</w:t>
          </w:r>
          <w:r>
            <w:rPr>
              <w:rFonts w:asciiTheme="minorHAnsi" w:hAnsiTheme="minorHAnsi" w:cstheme="minorBidi"/>
              <w:noProof/>
              <w:kern w:val="2"/>
            </w:rPr>
            <w:tab/>
          </w:r>
          <w:r>
            <w:rPr>
              <w:rFonts w:hint="eastAsia"/>
              <w:noProof/>
            </w:rPr>
            <w:t>同形积木扫描检错实验</w:t>
          </w:r>
          <w:r>
            <w:rPr>
              <w:noProof/>
            </w:rPr>
            <w:tab/>
          </w:r>
          <w:r>
            <w:rPr>
              <w:noProof/>
            </w:rPr>
            <w:fldChar w:fldCharType="begin"/>
          </w:r>
          <w:r>
            <w:rPr>
              <w:noProof/>
            </w:rPr>
            <w:instrText xml:space="preserve"> PAGEREF _Toc388305811 \h </w:instrText>
          </w:r>
          <w:r>
            <w:rPr>
              <w:noProof/>
            </w:rPr>
          </w:r>
          <w:r>
            <w:rPr>
              <w:noProof/>
            </w:rPr>
            <w:fldChar w:fldCharType="separate"/>
          </w:r>
          <w:r>
            <w:rPr>
              <w:noProof/>
            </w:rPr>
            <w:t>23</w:t>
          </w:r>
          <w:r>
            <w:rPr>
              <w:noProof/>
            </w:rPr>
            <w:fldChar w:fldCharType="end"/>
          </w:r>
        </w:p>
        <w:p w14:paraId="54E3F56C" w14:textId="77777777" w:rsidR="001045CF" w:rsidRDefault="001045CF">
          <w:pPr>
            <w:pStyle w:val="31"/>
            <w:tabs>
              <w:tab w:val="left" w:pos="1811"/>
              <w:tab w:val="right" w:leader="dot" w:pos="8296"/>
            </w:tabs>
            <w:rPr>
              <w:rFonts w:asciiTheme="minorHAnsi" w:hAnsiTheme="minorHAnsi" w:cstheme="minorBidi"/>
              <w:noProof/>
              <w:kern w:val="2"/>
            </w:rPr>
          </w:pPr>
          <w:r>
            <w:rPr>
              <w:noProof/>
            </w:rPr>
            <w:t>3.5.3</w:t>
          </w:r>
          <w:r>
            <w:rPr>
              <w:rFonts w:asciiTheme="minorHAnsi" w:hAnsiTheme="minorHAnsi" w:cstheme="minorBidi"/>
              <w:noProof/>
              <w:kern w:val="2"/>
            </w:rPr>
            <w:tab/>
          </w:r>
          <w:r>
            <w:rPr>
              <w:rFonts w:hint="eastAsia"/>
              <w:noProof/>
            </w:rPr>
            <w:t>异形积木扫描检错实验</w:t>
          </w:r>
          <w:r>
            <w:rPr>
              <w:noProof/>
            </w:rPr>
            <w:tab/>
          </w:r>
          <w:r>
            <w:rPr>
              <w:noProof/>
            </w:rPr>
            <w:fldChar w:fldCharType="begin"/>
          </w:r>
          <w:r>
            <w:rPr>
              <w:noProof/>
            </w:rPr>
            <w:instrText xml:space="preserve"> PAGEREF _Toc388305812 \h </w:instrText>
          </w:r>
          <w:r>
            <w:rPr>
              <w:noProof/>
            </w:rPr>
          </w:r>
          <w:r>
            <w:rPr>
              <w:noProof/>
            </w:rPr>
            <w:fldChar w:fldCharType="separate"/>
          </w:r>
          <w:r>
            <w:rPr>
              <w:noProof/>
            </w:rPr>
            <w:t>25</w:t>
          </w:r>
          <w:r>
            <w:rPr>
              <w:noProof/>
            </w:rPr>
            <w:fldChar w:fldCharType="end"/>
          </w:r>
        </w:p>
        <w:p w14:paraId="484B2220" w14:textId="77777777" w:rsidR="001045CF" w:rsidRDefault="001045CF">
          <w:pPr>
            <w:pStyle w:val="21"/>
            <w:tabs>
              <w:tab w:val="left" w:pos="135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t>3.6</w:t>
          </w:r>
          <w:r>
            <w:rPr>
              <w:rFonts w:asciiTheme="minorHAnsi" w:hAnsiTheme="minorHAnsi" w:cstheme="minorBidi"/>
              <w:noProof/>
              <w:kern w:val="2"/>
            </w:rPr>
            <w:tab/>
          </w:r>
          <w:r>
            <w:rPr>
              <w:rFonts w:hint="eastAsia"/>
              <w:noProof/>
            </w:rPr>
            <w:t>本章小结</w:t>
          </w:r>
          <w:r>
            <w:rPr>
              <w:noProof/>
            </w:rPr>
            <w:tab/>
          </w:r>
          <w:r>
            <w:rPr>
              <w:noProof/>
            </w:rPr>
            <w:fldChar w:fldCharType="begin"/>
          </w:r>
          <w:r>
            <w:rPr>
              <w:noProof/>
            </w:rPr>
            <w:instrText xml:space="preserve"> PAGEREF _Toc388305813 \h </w:instrText>
          </w:r>
          <w:r>
            <w:rPr>
              <w:noProof/>
            </w:rPr>
          </w:r>
          <w:r>
            <w:rPr>
              <w:noProof/>
            </w:rPr>
            <w:fldChar w:fldCharType="separate"/>
          </w:r>
          <w:r>
            <w:rPr>
              <w:noProof/>
            </w:rPr>
            <w:t>28</w:t>
          </w:r>
          <w:r>
            <w:rPr>
              <w:noProof/>
            </w:rPr>
            <w:fldChar w:fldCharType="end"/>
          </w:r>
        </w:p>
        <w:p w14:paraId="05690311" w14:textId="77777777" w:rsidR="001045CF" w:rsidRDefault="001045CF">
          <w:pPr>
            <w:pStyle w:val="12"/>
            <w:tabs>
              <w:tab w:val="left" w:pos="921"/>
              <w:tab w:val="right" w:leader="dot" w:pos="8296"/>
            </w:tabs>
            <w:rPr>
              <w:rFonts w:asciiTheme="minorHAnsi" w:eastAsiaTheme="minorEastAsia" w:hAnsiTheme="minorHAnsi" w:cstheme="minorBidi"/>
              <w:noProof/>
              <w:kern w:val="2"/>
              <w:sz w:val="24"/>
            </w:rPr>
          </w:pPr>
          <w:r w:rsidRPr="00E20A29">
            <w:rPr>
              <w:noProof/>
              <w:lang w:bidi="x-none"/>
              <w14:scene3d>
                <w14:camera w14:prst="orthographicFront"/>
                <w14:lightRig w14:rig="threePt" w14:dir="t">
                  <w14:rot w14:lat="0" w14:lon="0" w14:rev="0"/>
                </w14:lightRig>
              </w14:scene3d>
            </w:rPr>
            <w:t>4</w:t>
          </w:r>
          <w:r>
            <w:rPr>
              <w:rFonts w:asciiTheme="minorHAnsi" w:eastAsiaTheme="minorEastAsia" w:hAnsiTheme="minorHAnsi" w:cstheme="minorBidi"/>
              <w:noProof/>
              <w:kern w:val="2"/>
              <w:sz w:val="24"/>
            </w:rPr>
            <w:tab/>
          </w:r>
          <w:r>
            <w:rPr>
              <w:rFonts w:hint="eastAsia"/>
              <w:noProof/>
            </w:rPr>
            <w:t>基于多波束天线的绝对定位机制</w:t>
          </w:r>
          <w:r>
            <w:rPr>
              <w:noProof/>
            </w:rPr>
            <w:tab/>
          </w:r>
          <w:r>
            <w:rPr>
              <w:noProof/>
            </w:rPr>
            <w:fldChar w:fldCharType="begin"/>
          </w:r>
          <w:r>
            <w:rPr>
              <w:noProof/>
            </w:rPr>
            <w:instrText xml:space="preserve"> PAGEREF _Toc388305814 \h </w:instrText>
          </w:r>
          <w:r>
            <w:rPr>
              <w:noProof/>
            </w:rPr>
          </w:r>
          <w:r>
            <w:rPr>
              <w:noProof/>
            </w:rPr>
            <w:fldChar w:fldCharType="separate"/>
          </w:r>
          <w:r>
            <w:rPr>
              <w:noProof/>
            </w:rPr>
            <w:t>29</w:t>
          </w:r>
          <w:r>
            <w:rPr>
              <w:noProof/>
            </w:rPr>
            <w:fldChar w:fldCharType="end"/>
          </w:r>
        </w:p>
        <w:p w14:paraId="28A743B2" w14:textId="77777777" w:rsidR="001045CF" w:rsidRDefault="001045CF">
          <w:pPr>
            <w:pStyle w:val="21"/>
            <w:tabs>
              <w:tab w:val="left" w:pos="135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t>4.1</w:t>
          </w:r>
          <w:r>
            <w:rPr>
              <w:rFonts w:asciiTheme="minorHAnsi" w:hAnsiTheme="minorHAnsi" w:cstheme="minorBidi"/>
              <w:noProof/>
              <w:kern w:val="2"/>
            </w:rPr>
            <w:tab/>
          </w:r>
          <w:r>
            <w:rPr>
              <w:rFonts w:hint="eastAsia"/>
              <w:noProof/>
            </w:rPr>
            <w:t>研究动机和内容介绍</w:t>
          </w:r>
          <w:r>
            <w:rPr>
              <w:noProof/>
            </w:rPr>
            <w:tab/>
          </w:r>
          <w:r>
            <w:rPr>
              <w:noProof/>
            </w:rPr>
            <w:fldChar w:fldCharType="begin"/>
          </w:r>
          <w:r>
            <w:rPr>
              <w:noProof/>
            </w:rPr>
            <w:instrText xml:space="preserve"> PAGEREF _Toc388305815 \h </w:instrText>
          </w:r>
          <w:r>
            <w:rPr>
              <w:noProof/>
            </w:rPr>
          </w:r>
          <w:r>
            <w:rPr>
              <w:noProof/>
            </w:rPr>
            <w:fldChar w:fldCharType="separate"/>
          </w:r>
          <w:r>
            <w:rPr>
              <w:noProof/>
            </w:rPr>
            <w:t>29</w:t>
          </w:r>
          <w:r>
            <w:rPr>
              <w:noProof/>
            </w:rPr>
            <w:fldChar w:fldCharType="end"/>
          </w:r>
        </w:p>
        <w:p w14:paraId="33DCD70F" w14:textId="77777777" w:rsidR="001045CF" w:rsidRDefault="001045CF">
          <w:pPr>
            <w:pStyle w:val="21"/>
            <w:tabs>
              <w:tab w:val="left" w:pos="135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t>4.2</w:t>
          </w:r>
          <w:r>
            <w:rPr>
              <w:rFonts w:asciiTheme="minorHAnsi" w:hAnsiTheme="minorHAnsi" w:cstheme="minorBidi"/>
              <w:noProof/>
              <w:kern w:val="2"/>
            </w:rPr>
            <w:tab/>
          </w:r>
          <w:r>
            <w:rPr>
              <w:rFonts w:hint="eastAsia"/>
              <w:noProof/>
            </w:rPr>
            <w:t>波束的极化性</w:t>
          </w:r>
          <w:r>
            <w:rPr>
              <w:noProof/>
            </w:rPr>
            <w:tab/>
          </w:r>
          <w:r>
            <w:rPr>
              <w:noProof/>
            </w:rPr>
            <w:fldChar w:fldCharType="begin"/>
          </w:r>
          <w:r>
            <w:rPr>
              <w:noProof/>
            </w:rPr>
            <w:instrText xml:space="preserve"> PAGEREF _Toc388305816 \h </w:instrText>
          </w:r>
          <w:r>
            <w:rPr>
              <w:noProof/>
            </w:rPr>
          </w:r>
          <w:r>
            <w:rPr>
              <w:noProof/>
            </w:rPr>
            <w:fldChar w:fldCharType="separate"/>
          </w:r>
          <w:r>
            <w:rPr>
              <w:noProof/>
            </w:rPr>
            <w:t>30</w:t>
          </w:r>
          <w:r>
            <w:rPr>
              <w:noProof/>
            </w:rPr>
            <w:fldChar w:fldCharType="end"/>
          </w:r>
        </w:p>
        <w:p w14:paraId="3A333AA8" w14:textId="77777777" w:rsidR="001045CF" w:rsidRDefault="001045CF">
          <w:pPr>
            <w:pStyle w:val="21"/>
            <w:tabs>
              <w:tab w:val="left" w:pos="135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t>4.3</w:t>
          </w:r>
          <w:r>
            <w:rPr>
              <w:rFonts w:asciiTheme="minorHAnsi" w:hAnsiTheme="minorHAnsi" w:cstheme="minorBidi"/>
              <w:noProof/>
              <w:kern w:val="2"/>
            </w:rPr>
            <w:tab/>
          </w:r>
          <w:r>
            <w:rPr>
              <w:rFonts w:hint="eastAsia"/>
              <w:noProof/>
            </w:rPr>
            <w:t>基于</w:t>
          </w:r>
          <w:r>
            <w:rPr>
              <w:noProof/>
            </w:rPr>
            <w:t>RSSI</w:t>
          </w:r>
          <w:r>
            <w:rPr>
              <w:rFonts w:hint="eastAsia"/>
              <w:noProof/>
            </w:rPr>
            <w:t>的二维高斯模型</w:t>
          </w:r>
          <w:r>
            <w:rPr>
              <w:noProof/>
            </w:rPr>
            <w:tab/>
          </w:r>
          <w:r>
            <w:rPr>
              <w:noProof/>
            </w:rPr>
            <w:fldChar w:fldCharType="begin"/>
          </w:r>
          <w:r>
            <w:rPr>
              <w:noProof/>
            </w:rPr>
            <w:instrText xml:space="preserve"> PAGEREF _Toc388305817 \h </w:instrText>
          </w:r>
          <w:r>
            <w:rPr>
              <w:noProof/>
            </w:rPr>
          </w:r>
          <w:r>
            <w:rPr>
              <w:noProof/>
            </w:rPr>
            <w:fldChar w:fldCharType="separate"/>
          </w:r>
          <w:r>
            <w:rPr>
              <w:noProof/>
            </w:rPr>
            <w:t>31</w:t>
          </w:r>
          <w:r>
            <w:rPr>
              <w:noProof/>
            </w:rPr>
            <w:fldChar w:fldCharType="end"/>
          </w:r>
        </w:p>
        <w:p w14:paraId="5A5E2190" w14:textId="77777777" w:rsidR="001045CF" w:rsidRDefault="001045CF">
          <w:pPr>
            <w:pStyle w:val="31"/>
            <w:tabs>
              <w:tab w:val="left" w:pos="1751"/>
              <w:tab w:val="right" w:leader="dot" w:pos="8296"/>
            </w:tabs>
            <w:rPr>
              <w:rFonts w:asciiTheme="minorHAnsi" w:hAnsiTheme="minorHAnsi" w:cstheme="minorBidi"/>
              <w:noProof/>
              <w:kern w:val="2"/>
            </w:rPr>
          </w:pPr>
          <w:r>
            <w:rPr>
              <w:noProof/>
            </w:rPr>
            <w:t>4.3.1</w:t>
          </w:r>
          <w:r>
            <w:rPr>
              <w:rFonts w:asciiTheme="minorHAnsi" w:hAnsiTheme="minorHAnsi" w:cstheme="minorBidi"/>
              <w:noProof/>
              <w:kern w:val="2"/>
            </w:rPr>
            <w:tab/>
          </w:r>
          <w:r>
            <w:rPr>
              <w:noProof/>
            </w:rPr>
            <w:t>RSSI</w:t>
          </w:r>
          <w:r>
            <w:rPr>
              <w:rFonts w:hint="eastAsia"/>
              <w:noProof/>
            </w:rPr>
            <w:t>分布特征和初步处理</w:t>
          </w:r>
          <w:r>
            <w:rPr>
              <w:noProof/>
            </w:rPr>
            <w:tab/>
          </w:r>
          <w:r>
            <w:rPr>
              <w:noProof/>
            </w:rPr>
            <w:fldChar w:fldCharType="begin"/>
          </w:r>
          <w:r>
            <w:rPr>
              <w:noProof/>
            </w:rPr>
            <w:instrText xml:space="preserve"> PAGEREF _Toc388305818 \h </w:instrText>
          </w:r>
          <w:r>
            <w:rPr>
              <w:noProof/>
            </w:rPr>
          </w:r>
          <w:r>
            <w:rPr>
              <w:noProof/>
            </w:rPr>
            <w:fldChar w:fldCharType="separate"/>
          </w:r>
          <w:r>
            <w:rPr>
              <w:noProof/>
            </w:rPr>
            <w:t>31</w:t>
          </w:r>
          <w:r>
            <w:rPr>
              <w:noProof/>
            </w:rPr>
            <w:fldChar w:fldCharType="end"/>
          </w:r>
        </w:p>
        <w:p w14:paraId="683A65AE" w14:textId="77777777" w:rsidR="001045CF" w:rsidRDefault="001045CF">
          <w:pPr>
            <w:pStyle w:val="31"/>
            <w:tabs>
              <w:tab w:val="left" w:pos="1811"/>
              <w:tab w:val="right" w:leader="dot" w:pos="8296"/>
            </w:tabs>
            <w:rPr>
              <w:rFonts w:asciiTheme="minorHAnsi" w:hAnsiTheme="minorHAnsi" w:cstheme="minorBidi"/>
              <w:noProof/>
              <w:kern w:val="2"/>
            </w:rPr>
          </w:pPr>
          <w:r>
            <w:rPr>
              <w:noProof/>
            </w:rPr>
            <w:t>4.3.2</w:t>
          </w:r>
          <w:r>
            <w:rPr>
              <w:rFonts w:asciiTheme="minorHAnsi" w:hAnsiTheme="minorHAnsi" w:cstheme="minorBidi"/>
              <w:noProof/>
              <w:kern w:val="2"/>
            </w:rPr>
            <w:tab/>
          </w:r>
          <w:r>
            <w:rPr>
              <w:rFonts w:hint="eastAsia"/>
              <w:noProof/>
            </w:rPr>
            <w:t>基于二维高斯模型的</w:t>
          </w:r>
          <w:r>
            <w:rPr>
              <w:noProof/>
            </w:rPr>
            <w:t>RSSI</w:t>
          </w:r>
          <w:r>
            <w:rPr>
              <w:rFonts w:hint="eastAsia"/>
              <w:noProof/>
            </w:rPr>
            <w:t>数据拟合</w:t>
          </w:r>
          <w:r>
            <w:rPr>
              <w:noProof/>
            </w:rPr>
            <w:tab/>
          </w:r>
          <w:r>
            <w:rPr>
              <w:noProof/>
            </w:rPr>
            <w:fldChar w:fldCharType="begin"/>
          </w:r>
          <w:r>
            <w:rPr>
              <w:noProof/>
            </w:rPr>
            <w:instrText xml:space="preserve"> PAGEREF _Toc388305819 \h </w:instrText>
          </w:r>
          <w:r>
            <w:rPr>
              <w:noProof/>
            </w:rPr>
          </w:r>
          <w:r>
            <w:rPr>
              <w:noProof/>
            </w:rPr>
            <w:fldChar w:fldCharType="separate"/>
          </w:r>
          <w:r>
            <w:rPr>
              <w:noProof/>
            </w:rPr>
            <w:t>32</w:t>
          </w:r>
          <w:r>
            <w:rPr>
              <w:noProof/>
            </w:rPr>
            <w:fldChar w:fldCharType="end"/>
          </w:r>
        </w:p>
        <w:p w14:paraId="235BB248" w14:textId="77777777" w:rsidR="001045CF" w:rsidRDefault="001045CF">
          <w:pPr>
            <w:pStyle w:val="31"/>
            <w:tabs>
              <w:tab w:val="left" w:pos="1811"/>
              <w:tab w:val="right" w:leader="dot" w:pos="8296"/>
            </w:tabs>
            <w:rPr>
              <w:rFonts w:asciiTheme="minorHAnsi" w:hAnsiTheme="minorHAnsi" w:cstheme="minorBidi"/>
              <w:noProof/>
              <w:kern w:val="2"/>
            </w:rPr>
          </w:pPr>
          <w:r>
            <w:rPr>
              <w:noProof/>
            </w:rPr>
            <w:t>4.3.3</w:t>
          </w:r>
          <w:r>
            <w:rPr>
              <w:rFonts w:asciiTheme="minorHAnsi" w:hAnsiTheme="minorHAnsi" w:cstheme="minorBidi"/>
              <w:noProof/>
              <w:kern w:val="2"/>
            </w:rPr>
            <w:tab/>
          </w:r>
          <w:r>
            <w:rPr>
              <w:rFonts w:hint="eastAsia"/>
              <w:noProof/>
            </w:rPr>
            <w:t>二维高斯模型拟合算法或流程</w:t>
          </w:r>
          <w:r>
            <w:rPr>
              <w:noProof/>
            </w:rPr>
            <w:tab/>
          </w:r>
          <w:r>
            <w:rPr>
              <w:noProof/>
            </w:rPr>
            <w:fldChar w:fldCharType="begin"/>
          </w:r>
          <w:r>
            <w:rPr>
              <w:noProof/>
            </w:rPr>
            <w:instrText xml:space="preserve"> PAGEREF _Toc388305820 \h </w:instrText>
          </w:r>
          <w:r>
            <w:rPr>
              <w:noProof/>
            </w:rPr>
          </w:r>
          <w:r>
            <w:rPr>
              <w:noProof/>
            </w:rPr>
            <w:fldChar w:fldCharType="separate"/>
          </w:r>
          <w:r>
            <w:rPr>
              <w:noProof/>
            </w:rPr>
            <w:t>33</w:t>
          </w:r>
          <w:r>
            <w:rPr>
              <w:noProof/>
            </w:rPr>
            <w:fldChar w:fldCharType="end"/>
          </w:r>
        </w:p>
        <w:p w14:paraId="0FD3477B" w14:textId="77777777" w:rsidR="001045CF" w:rsidRDefault="001045CF">
          <w:pPr>
            <w:pStyle w:val="31"/>
            <w:tabs>
              <w:tab w:val="left" w:pos="1811"/>
              <w:tab w:val="right" w:leader="dot" w:pos="8296"/>
            </w:tabs>
            <w:rPr>
              <w:rFonts w:asciiTheme="minorHAnsi" w:hAnsiTheme="minorHAnsi" w:cstheme="minorBidi"/>
              <w:noProof/>
              <w:kern w:val="2"/>
            </w:rPr>
          </w:pPr>
          <w:r>
            <w:rPr>
              <w:noProof/>
            </w:rPr>
            <w:t>4.3.4</w:t>
          </w:r>
          <w:r>
            <w:rPr>
              <w:rFonts w:asciiTheme="minorHAnsi" w:hAnsiTheme="minorHAnsi" w:cstheme="minorBidi"/>
              <w:noProof/>
              <w:kern w:val="2"/>
            </w:rPr>
            <w:tab/>
          </w:r>
          <w:r>
            <w:rPr>
              <w:rFonts w:hint="eastAsia"/>
              <w:noProof/>
            </w:rPr>
            <w:t>二维高斯函数拟合优势</w:t>
          </w:r>
          <w:r>
            <w:rPr>
              <w:noProof/>
            </w:rPr>
            <w:tab/>
          </w:r>
          <w:r>
            <w:rPr>
              <w:noProof/>
            </w:rPr>
            <w:fldChar w:fldCharType="begin"/>
          </w:r>
          <w:r>
            <w:rPr>
              <w:noProof/>
            </w:rPr>
            <w:instrText xml:space="preserve"> PAGEREF _Toc388305821 \h </w:instrText>
          </w:r>
          <w:r>
            <w:rPr>
              <w:noProof/>
            </w:rPr>
          </w:r>
          <w:r>
            <w:rPr>
              <w:noProof/>
            </w:rPr>
            <w:fldChar w:fldCharType="separate"/>
          </w:r>
          <w:r>
            <w:rPr>
              <w:noProof/>
            </w:rPr>
            <w:t>33</w:t>
          </w:r>
          <w:r>
            <w:rPr>
              <w:noProof/>
            </w:rPr>
            <w:fldChar w:fldCharType="end"/>
          </w:r>
        </w:p>
        <w:p w14:paraId="3769EC90" w14:textId="77777777" w:rsidR="001045CF" w:rsidRDefault="001045CF">
          <w:pPr>
            <w:pStyle w:val="21"/>
            <w:tabs>
              <w:tab w:val="left" w:pos="135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t>4.4</w:t>
          </w:r>
          <w:r>
            <w:rPr>
              <w:rFonts w:asciiTheme="minorHAnsi" w:hAnsiTheme="minorHAnsi" w:cstheme="minorBidi"/>
              <w:noProof/>
              <w:kern w:val="2"/>
            </w:rPr>
            <w:tab/>
          </w:r>
          <w:r>
            <w:rPr>
              <w:rFonts w:hint="eastAsia"/>
              <w:noProof/>
            </w:rPr>
            <w:t>基于相位的线性模型</w:t>
          </w:r>
          <w:r>
            <w:rPr>
              <w:noProof/>
            </w:rPr>
            <w:tab/>
          </w:r>
          <w:r>
            <w:rPr>
              <w:noProof/>
            </w:rPr>
            <w:fldChar w:fldCharType="begin"/>
          </w:r>
          <w:r>
            <w:rPr>
              <w:noProof/>
            </w:rPr>
            <w:instrText xml:space="preserve"> PAGEREF _Toc388305822 \h </w:instrText>
          </w:r>
          <w:r>
            <w:rPr>
              <w:noProof/>
            </w:rPr>
          </w:r>
          <w:r>
            <w:rPr>
              <w:noProof/>
            </w:rPr>
            <w:fldChar w:fldCharType="separate"/>
          </w:r>
          <w:r>
            <w:rPr>
              <w:noProof/>
            </w:rPr>
            <w:t>33</w:t>
          </w:r>
          <w:r>
            <w:rPr>
              <w:noProof/>
            </w:rPr>
            <w:fldChar w:fldCharType="end"/>
          </w:r>
        </w:p>
        <w:p w14:paraId="75A51099" w14:textId="77777777" w:rsidR="001045CF" w:rsidRDefault="001045CF">
          <w:pPr>
            <w:pStyle w:val="31"/>
            <w:tabs>
              <w:tab w:val="left" w:pos="1811"/>
              <w:tab w:val="right" w:leader="dot" w:pos="8296"/>
            </w:tabs>
            <w:rPr>
              <w:rFonts w:asciiTheme="minorHAnsi" w:hAnsiTheme="minorHAnsi" w:cstheme="minorBidi"/>
              <w:noProof/>
              <w:kern w:val="2"/>
            </w:rPr>
          </w:pPr>
          <w:r>
            <w:rPr>
              <w:noProof/>
            </w:rPr>
            <w:t>4.4.1</w:t>
          </w:r>
          <w:r>
            <w:rPr>
              <w:rFonts w:asciiTheme="minorHAnsi" w:hAnsiTheme="minorHAnsi" w:cstheme="minorBidi"/>
              <w:noProof/>
              <w:kern w:val="2"/>
            </w:rPr>
            <w:tab/>
          </w:r>
          <w:r>
            <w:rPr>
              <w:rFonts w:hint="eastAsia"/>
              <w:noProof/>
            </w:rPr>
            <w:t>不同波束相位的统一性</w:t>
          </w:r>
          <w:r>
            <w:rPr>
              <w:noProof/>
            </w:rPr>
            <w:tab/>
          </w:r>
          <w:r>
            <w:rPr>
              <w:noProof/>
            </w:rPr>
            <w:fldChar w:fldCharType="begin"/>
          </w:r>
          <w:r>
            <w:rPr>
              <w:noProof/>
            </w:rPr>
            <w:instrText xml:space="preserve"> PAGEREF _Toc388305823 \h </w:instrText>
          </w:r>
          <w:r>
            <w:rPr>
              <w:noProof/>
            </w:rPr>
          </w:r>
          <w:r>
            <w:rPr>
              <w:noProof/>
            </w:rPr>
            <w:fldChar w:fldCharType="separate"/>
          </w:r>
          <w:r>
            <w:rPr>
              <w:noProof/>
            </w:rPr>
            <w:t>34</w:t>
          </w:r>
          <w:r>
            <w:rPr>
              <w:noProof/>
            </w:rPr>
            <w:fldChar w:fldCharType="end"/>
          </w:r>
        </w:p>
        <w:p w14:paraId="587AB7F0" w14:textId="77777777" w:rsidR="001045CF" w:rsidRDefault="001045CF">
          <w:pPr>
            <w:pStyle w:val="31"/>
            <w:tabs>
              <w:tab w:val="left" w:pos="1811"/>
              <w:tab w:val="right" w:leader="dot" w:pos="8296"/>
            </w:tabs>
            <w:rPr>
              <w:rFonts w:asciiTheme="minorHAnsi" w:hAnsiTheme="minorHAnsi" w:cstheme="minorBidi"/>
              <w:noProof/>
              <w:kern w:val="2"/>
            </w:rPr>
          </w:pPr>
          <w:r>
            <w:rPr>
              <w:noProof/>
            </w:rPr>
            <w:t>4.4.2</w:t>
          </w:r>
          <w:r>
            <w:rPr>
              <w:rFonts w:asciiTheme="minorHAnsi" w:hAnsiTheme="minorHAnsi" w:cstheme="minorBidi"/>
              <w:noProof/>
              <w:kern w:val="2"/>
            </w:rPr>
            <w:tab/>
          </w:r>
          <w:r>
            <w:rPr>
              <w:rFonts w:hint="eastAsia"/>
              <w:noProof/>
            </w:rPr>
            <w:t>相位</w:t>
          </w:r>
          <w:r>
            <w:rPr>
              <w:noProof/>
            </w:rPr>
            <w:t>-</w:t>
          </w:r>
          <w:r>
            <w:rPr>
              <w:rFonts w:hint="eastAsia"/>
              <w:noProof/>
            </w:rPr>
            <w:t>距离线性函数拟合</w:t>
          </w:r>
          <w:r>
            <w:rPr>
              <w:noProof/>
            </w:rPr>
            <w:tab/>
          </w:r>
          <w:r>
            <w:rPr>
              <w:noProof/>
            </w:rPr>
            <w:fldChar w:fldCharType="begin"/>
          </w:r>
          <w:r>
            <w:rPr>
              <w:noProof/>
            </w:rPr>
            <w:instrText xml:space="preserve"> PAGEREF _Toc388305824 \h </w:instrText>
          </w:r>
          <w:r>
            <w:rPr>
              <w:noProof/>
            </w:rPr>
          </w:r>
          <w:r>
            <w:rPr>
              <w:noProof/>
            </w:rPr>
            <w:fldChar w:fldCharType="separate"/>
          </w:r>
          <w:r>
            <w:rPr>
              <w:noProof/>
            </w:rPr>
            <w:t>37</w:t>
          </w:r>
          <w:r>
            <w:rPr>
              <w:noProof/>
            </w:rPr>
            <w:fldChar w:fldCharType="end"/>
          </w:r>
        </w:p>
        <w:p w14:paraId="76EF63DA" w14:textId="77777777" w:rsidR="001045CF" w:rsidRDefault="001045CF">
          <w:pPr>
            <w:pStyle w:val="21"/>
            <w:tabs>
              <w:tab w:val="left" w:pos="135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t>4.5</w:t>
          </w:r>
          <w:r>
            <w:rPr>
              <w:rFonts w:asciiTheme="minorHAnsi" w:hAnsiTheme="minorHAnsi" w:cstheme="minorBidi"/>
              <w:noProof/>
              <w:kern w:val="2"/>
            </w:rPr>
            <w:tab/>
          </w:r>
          <w:r>
            <w:rPr>
              <w:rFonts w:hint="eastAsia"/>
              <w:noProof/>
            </w:rPr>
            <w:t>系统实现与实验分析</w:t>
          </w:r>
          <w:r>
            <w:rPr>
              <w:noProof/>
            </w:rPr>
            <w:tab/>
          </w:r>
          <w:r>
            <w:rPr>
              <w:noProof/>
            </w:rPr>
            <w:fldChar w:fldCharType="begin"/>
          </w:r>
          <w:r>
            <w:rPr>
              <w:noProof/>
            </w:rPr>
            <w:instrText xml:space="preserve"> PAGEREF _Toc388305825 \h </w:instrText>
          </w:r>
          <w:r>
            <w:rPr>
              <w:noProof/>
            </w:rPr>
          </w:r>
          <w:r>
            <w:rPr>
              <w:noProof/>
            </w:rPr>
            <w:fldChar w:fldCharType="separate"/>
          </w:r>
          <w:r>
            <w:rPr>
              <w:noProof/>
            </w:rPr>
            <w:t>37</w:t>
          </w:r>
          <w:r>
            <w:rPr>
              <w:noProof/>
            </w:rPr>
            <w:fldChar w:fldCharType="end"/>
          </w:r>
        </w:p>
        <w:p w14:paraId="58D69117" w14:textId="77777777" w:rsidR="001045CF" w:rsidRDefault="001045CF">
          <w:pPr>
            <w:pStyle w:val="31"/>
            <w:tabs>
              <w:tab w:val="left" w:pos="1811"/>
              <w:tab w:val="right" w:leader="dot" w:pos="8296"/>
            </w:tabs>
            <w:rPr>
              <w:rFonts w:asciiTheme="minorHAnsi" w:hAnsiTheme="minorHAnsi" w:cstheme="minorBidi"/>
              <w:noProof/>
              <w:kern w:val="2"/>
            </w:rPr>
          </w:pPr>
          <w:r>
            <w:rPr>
              <w:noProof/>
            </w:rPr>
            <w:t>4.5.1</w:t>
          </w:r>
          <w:r>
            <w:rPr>
              <w:rFonts w:asciiTheme="minorHAnsi" w:hAnsiTheme="minorHAnsi" w:cstheme="minorBidi"/>
              <w:noProof/>
              <w:kern w:val="2"/>
            </w:rPr>
            <w:tab/>
          </w:r>
          <w:r>
            <w:rPr>
              <w:rFonts w:hint="eastAsia"/>
              <w:noProof/>
            </w:rPr>
            <w:t>开发环境与平台</w:t>
          </w:r>
          <w:r>
            <w:rPr>
              <w:noProof/>
            </w:rPr>
            <w:tab/>
          </w:r>
          <w:r>
            <w:rPr>
              <w:noProof/>
            </w:rPr>
            <w:fldChar w:fldCharType="begin"/>
          </w:r>
          <w:r>
            <w:rPr>
              <w:noProof/>
            </w:rPr>
            <w:instrText xml:space="preserve"> PAGEREF _Toc388305826 \h </w:instrText>
          </w:r>
          <w:r>
            <w:rPr>
              <w:noProof/>
            </w:rPr>
          </w:r>
          <w:r>
            <w:rPr>
              <w:noProof/>
            </w:rPr>
            <w:fldChar w:fldCharType="separate"/>
          </w:r>
          <w:r>
            <w:rPr>
              <w:noProof/>
            </w:rPr>
            <w:t>37</w:t>
          </w:r>
          <w:r>
            <w:rPr>
              <w:noProof/>
            </w:rPr>
            <w:fldChar w:fldCharType="end"/>
          </w:r>
        </w:p>
        <w:p w14:paraId="3A88F29A" w14:textId="77777777" w:rsidR="001045CF" w:rsidRDefault="001045CF">
          <w:pPr>
            <w:pStyle w:val="31"/>
            <w:tabs>
              <w:tab w:val="left" w:pos="1811"/>
              <w:tab w:val="right" w:leader="dot" w:pos="8296"/>
            </w:tabs>
            <w:rPr>
              <w:rFonts w:asciiTheme="minorHAnsi" w:hAnsiTheme="minorHAnsi" w:cstheme="minorBidi"/>
              <w:noProof/>
              <w:kern w:val="2"/>
            </w:rPr>
          </w:pPr>
          <w:r>
            <w:rPr>
              <w:noProof/>
            </w:rPr>
            <w:t>4.5.2</w:t>
          </w:r>
          <w:r>
            <w:rPr>
              <w:rFonts w:asciiTheme="minorHAnsi" w:hAnsiTheme="minorHAnsi" w:cstheme="minorBidi"/>
              <w:noProof/>
              <w:kern w:val="2"/>
            </w:rPr>
            <w:tab/>
          </w:r>
          <w:r>
            <w:rPr>
              <w:rFonts w:hint="eastAsia"/>
              <w:noProof/>
            </w:rPr>
            <w:t>实验设计</w:t>
          </w:r>
          <w:r>
            <w:rPr>
              <w:noProof/>
            </w:rPr>
            <w:tab/>
          </w:r>
          <w:r>
            <w:rPr>
              <w:noProof/>
            </w:rPr>
            <w:fldChar w:fldCharType="begin"/>
          </w:r>
          <w:r>
            <w:rPr>
              <w:noProof/>
            </w:rPr>
            <w:instrText xml:space="preserve"> PAGEREF _Toc388305827 \h </w:instrText>
          </w:r>
          <w:r>
            <w:rPr>
              <w:noProof/>
            </w:rPr>
          </w:r>
          <w:r>
            <w:rPr>
              <w:noProof/>
            </w:rPr>
            <w:fldChar w:fldCharType="separate"/>
          </w:r>
          <w:r>
            <w:rPr>
              <w:noProof/>
            </w:rPr>
            <w:t>38</w:t>
          </w:r>
          <w:r>
            <w:rPr>
              <w:noProof/>
            </w:rPr>
            <w:fldChar w:fldCharType="end"/>
          </w:r>
        </w:p>
        <w:p w14:paraId="32CFD038" w14:textId="77777777" w:rsidR="001045CF" w:rsidRDefault="001045CF">
          <w:pPr>
            <w:pStyle w:val="31"/>
            <w:tabs>
              <w:tab w:val="left" w:pos="1811"/>
              <w:tab w:val="right" w:leader="dot" w:pos="8296"/>
            </w:tabs>
            <w:rPr>
              <w:rFonts w:asciiTheme="minorHAnsi" w:hAnsiTheme="minorHAnsi" w:cstheme="minorBidi"/>
              <w:noProof/>
              <w:kern w:val="2"/>
            </w:rPr>
          </w:pPr>
          <w:r>
            <w:rPr>
              <w:noProof/>
            </w:rPr>
            <w:t>4.5.3</w:t>
          </w:r>
          <w:r>
            <w:rPr>
              <w:rFonts w:asciiTheme="minorHAnsi" w:hAnsiTheme="minorHAnsi" w:cstheme="minorBidi"/>
              <w:noProof/>
              <w:kern w:val="2"/>
            </w:rPr>
            <w:tab/>
          </w:r>
          <w:r>
            <w:rPr>
              <w:rFonts w:hint="eastAsia"/>
              <w:noProof/>
            </w:rPr>
            <w:t>实验结果与分析</w:t>
          </w:r>
          <w:r>
            <w:rPr>
              <w:noProof/>
            </w:rPr>
            <w:tab/>
          </w:r>
          <w:r>
            <w:rPr>
              <w:noProof/>
            </w:rPr>
            <w:fldChar w:fldCharType="begin"/>
          </w:r>
          <w:r>
            <w:rPr>
              <w:noProof/>
            </w:rPr>
            <w:instrText xml:space="preserve"> PAGEREF _Toc388305828 \h </w:instrText>
          </w:r>
          <w:r>
            <w:rPr>
              <w:noProof/>
            </w:rPr>
          </w:r>
          <w:r>
            <w:rPr>
              <w:noProof/>
            </w:rPr>
            <w:fldChar w:fldCharType="separate"/>
          </w:r>
          <w:r>
            <w:rPr>
              <w:noProof/>
            </w:rPr>
            <w:t>38</w:t>
          </w:r>
          <w:r>
            <w:rPr>
              <w:noProof/>
            </w:rPr>
            <w:fldChar w:fldCharType="end"/>
          </w:r>
        </w:p>
        <w:p w14:paraId="6973B8C0" w14:textId="77777777" w:rsidR="001045CF" w:rsidRDefault="001045CF">
          <w:pPr>
            <w:pStyle w:val="21"/>
            <w:tabs>
              <w:tab w:val="left" w:pos="135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t>4.6</w:t>
          </w:r>
          <w:r>
            <w:rPr>
              <w:rFonts w:asciiTheme="minorHAnsi" w:hAnsiTheme="minorHAnsi" w:cstheme="minorBidi"/>
              <w:noProof/>
              <w:kern w:val="2"/>
            </w:rPr>
            <w:tab/>
          </w:r>
          <w:r>
            <w:rPr>
              <w:rFonts w:hint="eastAsia"/>
              <w:noProof/>
            </w:rPr>
            <w:t>本章小结</w:t>
          </w:r>
          <w:r>
            <w:rPr>
              <w:noProof/>
            </w:rPr>
            <w:tab/>
          </w:r>
          <w:r>
            <w:rPr>
              <w:noProof/>
            </w:rPr>
            <w:fldChar w:fldCharType="begin"/>
          </w:r>
          <w:r>
            <w:rPr>
              <w:noProof/>
            </w:rPr>
            <w:instrText xml:space="preserve"> PAGEREF _Toc388305829 \h </w:instrText>
          </w:r>
          <w:r>
            <w:rPr>
              <w:noProof/>
            </w:rPr>
          </w:r>
          <w:r>
            <w:rPr>
              <w:noProof/>
            </w:rPr>
            <w:fldChar w:fldCharType="separate"/>
          </w:r>
          <w:r>
            <w:rPr>
              <w:noProof/>
            </w:rPr>
            <w:t>40</w:t>
          </w:r>
          <w:r>
            <w:rPr>
              <w:noProof/>
            </w:rPr>
            <w:fldChar w:fldCharType="end"/>
          </w:r>
        </w:p>
        <w:p w14:paraId="178397BC" w14:textId="77777777" w:rsidR="001045CF" w:rsidRDefault="001045CF">
          <w:pPr>
            <w:pStyle w:val="12"/>
            <w:tabs>
              <w:tab w:val="left" w:pos="921"/>
              <w:tab w:val="right" w:leader="dot" w:pos="8296"/>
            </w:tabs>
            <w:rPr>
              <w:rFonts w:asciiTheme="minorHAnsi" w:eastAsiaTheme="minorEastAsia" w:hAnsiTheme="minorHAnsi" w:cstheme="minorBidi"/>
              <w:noProof/>
              <w:kern w:val="2"/>
              <w:sz w:val="24"/>
            </w:rPr>
          </w:pPr>
          <w:r w:rsidRPr="00E20A29">
            <w:rPr>
              <w:noProof/>
              <w:lang w:bidi="x-none"/>
              <w14:scene3d>
                <w14:camera w14:prst="orthographicFront"/>
                <w14:lightRig w14:rig="threePt" w14:dir="t">
                  <w14:rot w14:lat="0" w14:lon="0" w14:rev="0"/>
                </w14:lightRig>
              </w14:scene3d>
            </w:rPr>
            <w:t>5</w:t>
          </w:r>
          <w:r>
            <w:rPr>
              <w:rFonts w:asciiTheme="minorHAnsi" w:eastAsiaTheme="minorEastAsia" w:hAnsiTheme="minorHAnsi" w:cstheme="minorBidi"/>
              <w:noProof/>
              <w:kern w:val="2"/>
              <w:sz w:val="24"/>
            </w:rPr>
            <w:tab/>
          </w:r>
          <w:r>
            <w:rPr>
              <w:rFonts w:hint="eastAsia"/>
              <w:noProof/>
            </w:rPr>
            <w:t>总结与展望</w:t>
          </w:r>
          <w:r>
            <w:rPr>
              <w:noProof/>
            </w:rPr>
            <w:tab/>
          </w:r>
          <w:r>
            <w:rPr>
              <w:noProof/>
            </w:rPr>
            <w:fldChar w:fldCharType="begin"/>
          </w:r>
          <w:r>
            <w:rPr>
              <w:noProof/>
            </w:rPr>
            <w:instrText xml:space="preserve"> PAGEREF _Toc388305830 \h </w:instrText>
          </w:r>
          <w:r>
            <w:rPr>
              <w:noProof/>
            </w:rPr>
          </w:r>
          <w:r>
            <w:rPr>
              <w:noProof/>
            </w:rPr>
            <w:fldChar w:fldCharType="separate"/>
          </w:r>
          <w:r>
            <w:rPr>
              <w:noProof/>
            </w:rPr>
            <w:t>41</w:t>
          </w:r>
          <w:r>
            <w:rPr>
              <w:noProof/>
            </w:rPr>
            <w:fldChar w:fldCharType="end"/>
          </w:r>
        </w:p>
        <w:p w14:paraId="2E60D60C" w14:textId="77777777" w:rsidR="001045CF" w:rsidRDefault="001045CF">
          <w:pPr>
            <w:pStyle w:val="21"/>
            <w:tabs>
              <w:tab w:val="left" w:pos="135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t>5.1</w:t>
          </w:r>
          <w:r>
            <w:rPr>
              <w:rFonts w:asciiTheme="minorHAnsi" w:hAnsiTheme="minorHAnsi" w:cstheme="minorBidi"/>
              <w:noProof/>
              <w:kern w:val="2"/>
            </w:rPr>
            <w:tab/>
          </w:r>
          <w:r>
            <w:rPr>
              <w:rFonts w:hint="eastAsia"/>
              <w:noProof/>
            </w:rPr>
            <w:t>总结</w:t>
          </w:r>
          <w:r>
            <w:rPr>
              <w:noProof/>
            </w:rPr>
            <w:tab/>
          </w:r>
          <w:r>
            <w:rPr>
              <w:noProof/>
            </w:rPr>
            <w:fldChar w:fldCharType="begin"/>
          </w:r>
          <w:r>
            <w:rPr>
              <w:noProof/>
            </w:rPr>
            <w:instrText xml:space="preserve"> PAGEREF _Toc388305831 \h </w:instrText>
          </w:r>
          <w:r>
            <w:rPr>
              <w:noProof/>
            </w:rPr>
          </w:r>
          <w:r>
            <w:rPr>
              <w:noProof/>
            </w:rPr>
            <w:fldChar w:fldCharType="separate"/>
          </w:r>
          <w:r>
            <w:rPr>
              <w:noProof/>
            </w:rPr>
            <w:t>41</w:t>
          </w:r>
          <w:r>
            <w:rPr>
              <w:noProof/>
            </w:rPr>
            <w:fldChar w:fldCharType="end"/>
          </w:r>
        </w:p>
        <w:p w14:paraId="54006087" w14:textId="77777777" w:rsidR="001045CF" w:rsidRDefault="001045CF">
          <w:pPr>
            <w:pStyle w:val="21"/>
            <w:tabs>
              <w:tab w:val="left" w:pos="1351"/>
              <w:tab w:val="right" w:leader="dot" w:pos="8296"/>
            </w:tabs>
            <w:rPr>
              <w:rFonts w:asciiTheme="minorHAnsi" w:hAnsiTheme="minorHAnsi" w:cstheme="minorBidi"/>
              <w:noProof/>
              <w:kern w:val="2"/>
            </w:rPr>
          </w:pPr>
          <w:r w:rsidRPr="00E20A29">
            <w:rPr>
              <w:noProof/>
              <w:lang w:bidi="x-none"/>
              <w14:scene3d>
                <w14:camera w14:prst="orthographicFront"/>
                <w14:lightRig w14:rig="threePt" w14:dir="t">
                  <w14:rot w14:lat="0" w14:lon="0" w14:rev="0"/>
                </w14:lightRig>
              </w14:scene3d>
            </w:rPr>
            <w:t>5.2</w:t>
          </w:r>
          <w:r>
            <w:rPr>
              <w:rFonts w:asciiTheme="minorHAnsi" w:hAnsiTheme="minorHAnsi" w:cstheme="minorBidi"/>
              <w:noProof/>
              <w:kern w:val="2"/>
            </w:rPr>
            <w:tab/>
          </w:r>
          <w:r>
            <w:rPr>
              <w:rFonts w:hint="eastAsia"/>
              <w:noProof/>
            </w:rPr>
            <w:t>展望</w:t>
          </w:r>
          <w:r>
            <w:rPr>
              <w:noProof/>
            </w:rPr>
            <w:tab/>
          </w:r>
          <w:r>
            <w:rPr>
              <w:noProof/>
            </w:rPr>
            <w:fldChar w:fldCharType="begin"/>
          </w:r>
          <w:r>
            <w:rPr>
              <w:noProof/>
            </w:rPr>
            <w:instrText xml:space="preserve"> PAGEREF _Toc388305832 \h </w:instrText>
          </w:r>
          <w:r>
            <w:rPr>
              <w:noProof/>
            </w:rPr>
          </w:r>
          <w:r>
            <w:rPr>
              <w:noProof/>
            </w:rPr>
            <w:fldChar w:fldCharType="separate"/>
          </w:r>
          <w:r>
            <w:rPr>
              <w:noProof/>
            </w:rPr>
            <w:t>41</w:t>
          </w:r>
          <w:r>
            <w:rPr>
              <w:noProof/>
            </w:rPr>
            <w:fldChar w:fldCharType="end"/>
          </w:r>
        </w:p>
        <w:p w14:paraId="2D83F08A" w14:textId="77777777" w:rsidR="001045CF" w:rsidRDefault="001045CF">
          <w:pPr>
            <w:pStyle w:val="12"/>
            <w:tabs>
              <w:tab w:val="right" w:leader="dot" w:pos="8296"/>
            </w:tabs>
            <w:rPr>
              <w:rFonts w:asciiTheme="minorHAnsi" w:eastAsiaTheme="minorEastAsia" w:hAnsiTheme="minorHAnsi" w:cstheme="minorBidi"/>
              <w:noProof/>
              <w:kern w:val="2"/>
              <w:sz w:val="24"/>
            </w:rPr>
          </w:pPr>
          <w:r>
            <w:rPr>
              <w:rFonts w:hint="eastAsia"/>
              <w:noProof/>
            </w:rPr>
            <w:t>参考文献</w:t>
          </w:r>
          <w:r>
            <w:rPr>
              <w:noProof/>
            </w:rPr>
            <w:tab/>
          </w:r>
          <w:r>
            <w:rPr>
              <w:noProof/>
            </w:rPr>
            <w:fldChar w:fldCharType="begin"/>
          </w:r>
          <w:r>
            <w:rPr>
              <w:noProof/>
            </w:rPr>
            <w:instrText xml:space="preserve"> PAGEREF _Toc388305833 \h </w:instrText>
          </w:r>
          <w:r>
            <w:rPr>
              <w:noProof/>
            </w:rPr>
          </w:r>
          <w:r>
            <w:rPr>
              <w:noProof/>
            </w:rPr>
            <w:fldChar w:fldCharType="separate"/>
          </w:r>
          <w:r>
            <w:rPr>
              <w:noProof/>
            </w:rPr>
            <w:t>42</w:t>
          </w:r>
          <w:r>
            <w:rPr>
              <w:noProof/>
            </w:rPr>
            <w:fldChar w:fldCharType="end"/>
          </w:r>
        </w:p>
        <w:p w14:paraId="39AF9B46" w14:textId="77777777" w:rsidR="001045CF" w:rsidRDefault="001045CF">
          <w:pPr>
            <w:pStyle w:val="12"/>
            <w:tabs>
              <w:tab w:val="right" w:leader="dot" w:pos="8296"/>
            </w:tabs>
            <w:rPr>
              <w:rFonts w:asciiTheme="minorHAnsi" w:eastAsiaTheme="minorEastAsia" w:hAnsiTheme="minorHAnsi" w:cstheme="minorBidi"/>
              <w:noProof/>
              <w:kern w:val="2"/>
              <w:sz w:val="24"/>
            </w:rPr>
          </w:pPr>
          <w:r>
            <w:rPr>
              <w:rFonts w:hint="eastAsia"/>
              <w:noProof/>
            </w:rPr>
            <w:t>致谢</w:t>
          </w:r>
          <w:r>
            <w:rPr>
              <w:noProof/>
            </w:rPr>
            <w:tab/>
          </w:r>
          <w:r>
            <w:rPr>
              <w:noProof/>
            </w:rPr>
            <w:fldChar w:fldCharType="begin"/>
          </w:r>
          <w:r>
            <w:rPr>
              <w:noProof/>
            </w:rPr>
            <w:instrText xml:space="preserve"> PAGEREF _Toc388305834 \h </w:instrText>
          </w:r>
          <w:r>
            <w:rPr>
              <w:noProof/>
            </w:rPr>
          </w:r>
          <w:r>
            <w:rPr>
              <w:noProof/>
            </w:rPr>
            <w:fldChar w:fldCharType="separate"/>
          </w:r>
          <w:r>
            <w:rPr>
              <w:noProof/>
            </w:rPr>
            <w:t>44</w:t>
          </w:r>
          <w:r>
            <w:rPr>
              <w:noProof/>
            </w:rPr>
            <w:fldChar w:fldCharType="end"/>
          </w:r>
        </w:p>
        <w:p w14:paraId="148721AF" w14:textId="77777777" w:rsidR="003B39C7" w:rsidRDefault="00DE5B8C" w:rsidP="003B39C7">
          <w:pPr>
            <w:sectPr w:rsidR="003B39C7" w:rsidSect="004B38C4">
              <w:footerReference w:type="default" r:id="rId12"/>
              <w:footnotePr>
                <w:numRestart w:val="eachPage"/>
              </w:footnotePr>
              <w:pgSz w:w="11906" w:h="16838"/>
              <w:pgMar w:top="1440" w:right="1800" w:bottom="1440" w:left="1800" w:header="851" w:footer="992" w:gutter="0"/>
              <w:pgNumType w:fmt="upperRoman" w:start="1"/>
              <w:cols w:space="425"/>
              <w:docGrid w:type="lines" w:linePitch="326"/>
            </w:sectPr>
          </w:pPr>
          <w:r>
            <w:rPr>
              <w:rFonts w:eastAsia="黑体" w:cs="Times New Roman"/>
              <w:kern w:val="0"/>
              <w:sz w:val="28"/>
            </w:rPr>
            <w:fldChar w:fldCharType="end"/>
          </w:r>
        </w:p>
      </w:sdtContent>
    </w:sdt>
    <w:p w14:paraId="1F23E5A2" w14:textId="77777777" w:rsidR="00AA79FE" w:rsidRPr="00062E2F" w:rsidRDefault="0059599E" w:rsidP="00E7460D">
      <w:pPr>
        <w:pStyle w:val="10"/>
      </w:pPr>
      <w:bookmarkStart w:id="1" w:name="_Toc388305782"/>
      <w:r>
        <w:rPr>
          <w:rFonts w:hint="eastAsia"/>
        </w:rPr>
        <w:lastRenderedPageBreak/>
        <w:t>绪论</w:t>
      </w:r>
      <w:bookmarkEnd w:id="1"/>
    </w:p>
    <w:p w14:paraId="3F2D2E06" w14:textId="13476CB7" w:rsidR="000F165C" w:rsidRDefault="00517D40" w:rsidP="00E7460D">
      <w:pPr>
        <w:pStyle w:val="2"/>
      </w:pPr>
      <w:bookmarkStart w:id="2" w:name="_Toc388305783"/>
      <w:r w:rsidRPr="00062E2F">
        <w:rPr>
          <w:rFonts w:hint="eastAsia"/>
        </w:rPr>
        <w:t>研究</w:t>
      </w:r>
      <w:r w:rsidRPr="00062E2F">
        <w:t>背景</w:t>
      </w:r>
      <w:bookmarkEnd w:id="2"/>
    </w:p>
    <w:p w14:paraId="1FED9B7C" w14:textId="77777777" w:rsidR="008439D5" w:rsidRDefault="0090738C" w:rsidP="008439D5">
      <w:pPr>
        <w:rPr>
          <w:rFonts w:hint="eastAsia"/>
        </w:rPr>
      </w:pPr>
      <w:r>
        <w:rPr>
          <w:rFonts w:hint="eastAsia"/>
        </w:rPr>
        <w:t>如今，</w:t>
      </w:r>
      <w:r w:rsidR="00AC0921">
        <w:rPr>
          <w:rFonts w:hint="eastAsia"/>
        </w:rPr>
        <w:t>随着</w:t>
      </w:r>
      <w:r w:rsidR="00AC0921">
        <w:t>基于用户位置信息的相关技术的应用</w:t>
      </w:r>
      <w:r w:rsidR="00AC0921">
        <w:rPr>
          <w:rFonts w:hint="eastAsia"/>
        </w:rPr>
        <w:t>和</w:t>
      </w:r>
      <w:r w:rsidR="00AC0921">
        <w:t>发展，位置服务已经成为了人们日常工作、</w:t>
      </w:r>
      <w:r w:rsidR="00AC0921">
        <w:rPr>
          <w:rFonts w:hint="eastAsia"/>
        </w:rPr>
        <w:t>生活</w:t>
      </w:r>
      <w:r w:rsidR="007D3395">
        <w:t>所必须的一项基本服务需求</w:t>
      </w:r>
      <w:r w:rsidR="006E2129">
        <w:t>。</w:t>
      </w:r>
    </w:p>
    <w:p w14:paraId="6582A32D" w14:textId="51F5FF0A" w:rsidR="00904C43" w:rsidRDefault="006E2129" w:rsidP="008439D5">
      <w:r>
        <w:rPr>
          <w:rFonts w:hint="eastAsia"/>
        </w:rPr>
        <w:t>在</w:t>
      </w:r>
      <w:r>
        <w:t>室外环境下，</w:t>
      </w:r>
      <w:r w:rsidR="00904C43">
        <w:rPr>
          <w:rFonts w:hint="eastAsia"/>
        </w:rPr>
        <w:t>全球定位系统</w:t>
      </w:r>
      <w:r w:rsidR="00904C43">
        <w:t>（GPS）、</w:t>
      </w:r>
      <w:r w:rsidR="00904C43">
        <w:rPr>
          <w:rFonts w:hint="eastAsia"/>
        </w:rPr>
        <w:t>北斗定位系统</w:t>
      </w:r>
      <w:r w:rsidR="00904C43">
        <w:t>（BDS）等全球导航卫星系统（GNSS）</w:t>
      </w:r>
      <w:r w:rsidR="00904C43">
        <w:rPr>
          <w:rFonts w:hint="eastAsia"/>
        </w:rPr>
        <w:t>基本上</w:t>
      </w:r>
      <w:r w:rsidR="00904C43">
        <w:t>能够解决</w:t>
      </w:r>
      <w:r w:rsidR="00904C43">
        <w:rPr>
          <w:rFonts w:hint="eastAsia"/>
        </w:rPr>
        <w:t>在</w:t>
      </w:r>
      <w:r w:rsidR="008439D5">
        <w:t>室外空间中进行准确定位的问题</w:t>
      </w:r>
      <w:r w:rsidR="008439D5">
        <w:rPr>
          <w:rFonts w:hint="eastAsia"/>
        </w:rPr>
        <w:t>。</w:t>
      </w:r>
      <w:r w:rsidR="00904C43">
        <w:rPr>
          <w:rFonts w:hint="eastAsia"/>
        </w:rPr>
        <w:t>然而</w:t>
      </w:r>
      <w:r w:rsidR="00904C43">
        <w:t>，</w:t>
      </w:r>
      <w:r w:rsidR="00904C43">
        <w:rPr>
          <w:rFonts w:hint="eastAsia"/>
        </w:rPr>
        <w:t>在</w:t>
      </w:r>
      <w:r w:rsidR="00904C43">
        <w:t>占人类</w:t>
      </w:r>
      <w:r w:rsidR="00904C43">
        <w:rPr>
          <w:rFonts w:hint="eastAsia"/>
        </w:rPr>
        <w:t>日常生活实践</w:t>
      </w:r>
      <w:r w:rsidR="00904C43">
        <w:t>80%</w:t>
      </w:r>
      <w:r w:rsidR="00904C43">
        <w:rPr>
          <w:rFonts w:hint="eastAsia"/>
        </w:rPr>
        <w:t>的</w:t>
      </w:r>
      <w:r w:rsidR="00904C43">
        <w:t>室内环境中，</w:t>
      </w:r>
      <w:r w:rsidR="00904C43">
        <w:rPr>
          <w:rFonts w:hint="eastAsia"/>
        </w:rPr>
        <w:t>由于</w:t>
      </w:r>
      <w:r w:rsidR="00904C43">
        <w:t>受到建筑物</w:t>
      </w:r>
      <w:r w:rsidR="00904C43">
        <w:rPr>
          <w:rFonts w:hint="eastAsia"/>
        </w:rPr>
        <w:t>阻挡</w:t>
      </w:r>
      <w:r w:rsidR="00904C43">
        <w:t>、</w:t>
      </w:r>
      <w:r w:rsidR="00904C43">
        <w:rPr>
          <w:rFonts w:hint="eastAsia"/>
        </w:rPr>
        <w:t>复杂环境</w:t>
      </w:r>
      <w:r w:rsidR="00904C43">
        <w:t>的多径影响，</w:t>
      </w:r>
      <w:r w:rsidR="00904C43">
        <w:rPr>
          <w:rFonts w:hint="eastAsia"/>
        </w:rPr>
        <w:t>GNSS</w:t>
      </w:r>
      <w:r w:rsidR="00904C43">
        <w:t>定位精度</w:t>
      </w:r>
      <w:r w:rsidR="00904C43">
        <w:rPr>
          <w:rFonts w:hint="eastAsia"/>
        </w:rPr>
        <w:t>会受到</w:t>
      </w:r>
      <w:r w:rsidR="00904C43">
        <w:t>很大的干扰，</w:t>
      </w:r>
      <w:r w:rsidR="00904C43">
        <w:rPr>
          <w:rFonts w:hint="eastAsia"/>
        </w:rPr>
        <w:t>无法</w:t>
      </w:r>
      <w:r w:rsidR="00904C43">
        <w:t>满足室内</w:t>
      </w:r>
      <w:r w:rsidR="00904C43">
        <w:rPr>
          <w:rFonts w:hint="eastAsia"/>
        </w:rPr>
        <w:t>位置服务</w:t>
      </w:r>
      <w:r w:rsidR="00904C43">
        <w:t>的需求。</w:t>
      </w:r>
      <w:r w:rsidR="00904C43">
        <w:rPr>
          <w:rFonts w:hint="eastAsia"/>
        </w:rPr>
        <w:t>近十几年</w:t>
      </w:r>
      <w:r w:rsidR="008439D5">
        <w:rPr>
          <w:rFonts w:hint="eastAsia"/>
        </w:rPr>
        <w:t>，室内定位的</w:t>
      </w:r>
      <w:r w:rsidR="00904C43">
        <w:t>发展相当迅猛，</w:t>
      </w:r>
      <w:r w:rsidR="00904C43">
        <w:rPr>
          <w:rFonts w:hint="eastAsia"/>
        </w:rPr>
        <w:t>已经</w:t>
      </w:r>
      <w:r w:rsidR="00904C43">
        <w:t>有很多成熟的室内定位技术问世，</w:t>
      </w:r>
      <w:r w:rsidR="00904C43">
        <w:rPr>
          <w:rFonts w:hint="eastAsia"/>
        </w:rPr>
        <w:t>例如</w:t>
      </w:r>
      <w:r w:rsidR="00904C43">
        <w:t>基于蓝牙、红外线、RFID、</w:t>
      </w:r>
      <w:r w:rsidR="00904C43">
        <w:rPr>
          <w:rFonts w:hint="eastAsia"/>
        </w:rPr>
        <w:t>WIFI</w:t>
      </w:r>
      <w:r w:rsidR="00904C43">
        <w:t>、</w:t>
      </w:r>
      <w:r w:rsidR="00904C43">
        <w:rPr>
          <w:rFonts w:hint="eastAsia"/>
        </w:rPr>
        <w:t>超声波</w:t>
      </w:r>
      <w:r w:rsidR="00904C43">
        <w:t>等的室内定位技术及</w:t>
      </w:r>
      <w:r w:rsidR="00904C43">
        <w:rPr>
          <w:rFonts w:hint="eastAsia"/>
        </w:rPr>
        <w:t>应用</w:t>
      </w:r>
      <w:r w:rsidR="00904C43">
        <w:t>系统。</w:t>
      </w:r>
    </w:p>
    <w:p w14:paraId="434B8288" w14:textId="4D45DF8C" w:rsidR="00C93827" w:rsidRDefault="00904C43" w:rsidP="009467A1">
      <w:pPr>
        <w:rPr>
          <w:rFonts w:hint="eastAsia"/>
        </w:rPr>
      </w:pPr>
      <w:r>
        <w:rPr>
          <w:rFonts w:hint="eastAsia"/>
        </w:rPr>
        <w:t>其中</w:t>
      </w:r>
      <w:r>
        <w:t>，射频识别（简称RFID）定位技术利用射频信号进行非接触式双向通信交换数据已达到识别和定位的目的。其具备传输范围大、</w:t>
      </w:r>
      <w:r>
        <w:rPr>
          <w:rFonts w:hint="eastAsia"/>
        </w:rPr>
        <w:t>成本很低</w:t>
      </w:r>
      <w:r>
        <w:t>等优势，</w:t>
      </w:r>
      <w:r>
        <w:rPr>
          <w:rFonts w:hint="eastAsia"/>
        </w:rPr>
        <w:t>只需</w:t>
      </w:r>
      <w:r>
        <w:t>一次</w:t>
      </w:r>
      <w:r>
        <w:rPr>
          <w:rFonts w:hint="eastAsia"/>
        </w:rPr>
        <w:t>部署</w:t>
      </w:r>
      <w:r>
        <w:t>便可永久使用，</w:t>
      </w:r>
      <w:r>
        <w:rPr>
          <w:rFonts w:hint="eastAsia"/>
        </w:rPr>
        <w:t>此外</w:t>
      </w:r>
      <w:r>
        <w:t>，</w:t>
      </w:r>
      <w:r>
        <w:rPr>
          <w:rFonts w:hint="eastAsia"/>
        </w:rPr>
        <w:t>射频识别</w:t>
      </w:r>
      <w:r>
        <w:t>定位技术只</w:t>
      </w:r>
      <w:r>
        <w:rPr>
          <w:rFonts w:hint="eastAsia"/>
        </w:rPr>
        <w:t>需</w:t>
      </w:r>
      <w:r>
        <w:t>在</w:t>
      </w:r>
      <w:r>
        <w:rPr>
          <w:rFonts w:hint="eastAsia"/>
        </w:rPr>
        <w:t>需要</w:t>
      </w:r>
      <w:r>
        <w:t>定位服务的物体或人上贴上</w:t>
      </w:r>
      <w:r>
        <w:rPr>
          <w:rFonts w:hint="eastAsia"/>
        </w:rPr>
        <w:t>无源</w:t>
      </w:r>
      <w:r>
        <w:t>标签即可，</w:t>
      </w:r>
      <w:r>
        <w:rPr>
          <w:rFonts w:hint="eastAsia"/>
        </w:rPr>
        <w:t>操作</w:t>
      </w:r>
      <w:r>
        <w:t>方便、</w:t>
      </w:r>
      <w:r>
        <w:rPr>
          <w:rFonts w:hint="eastAsia"/>
        </w:rPr>
        <w:t>成本</w:t>
      </w:r>
      <w:r>
        <w:t>很低，</w:t>
      </w:r>
      <w:r>
        <w:rPr>
          <w:rFonts w:hint="eastAsia"/>
        </w:rPr>
        <w:t>而且</w:t>
      </w:r>
      <w:r>
        <w:t>不会</w:t>
      </w:r>
      <w:r>
        <w:rPr>
          <w:rFonts w:hint="eastAsia"/>
        </w:rPr>
        <w:t>干扰到人</w:t>
      </w:r>
      <w:r>
        <w:t>的</w:t>
      </w:r>
      <w:r>
        <w:rPr>
          <w:rFonts w:hint="eastAsia"/>
        </w:rPr>
        <w:t>正常</w:t>
      </w:r>
      <w:r>
        <w:t>活动或物体的常规使用。</w:t>
      </w:r>
    </w:p>
    <w:p w14:paraId="300C6BDC" w14:textId="7C76826F" w:rsidR="0091307C" w:rsidRDefault="0091307C" w:rsidP="009467A1">
      <w:pPr>
        <w:rPr>
          <w:rFonts w:hint="eastAsia"/>
        </w:rPr>
      </w:pPr>
      <w:r>
        <w:rPr>
          <w:rFonts w:hint="eastAsia"/>
        </w:rPr>
        <w:t>基于RFID</w:t>
      </w:r>
      <w:r w:rsidR="00166514">
        <w:rPr>
          <w:rFonts w:hint="eastAsia"/>
        </w:rPr>
        <w:t>系统进行室内定位、追踪技术目前已经</w:t>
      </w:r>
      <w:r w:rsidR="00B42D97">
        <w:rPr>
          <w:rFonts w:hint="eastAsia"/>
        </w:rPr>
        <w:t>相对成熟，</w:t>
      </w:r>
      <w:r w:rsidR="00031E40">
        <w:rPr>
          <w:rFonts w:hint="eastAsia"/>
        </w:rPr>
        <w:t>不论是在相对定位还是绝对定位，都已经</w:t>
      </w:r>
      <w:r w:rsidR="00CA238E">
        <w:rPr>
          <w:rFonts w:hint="eastAsia"/>
        </w:rPr>
        <w:t>有了系统的研究</w:t>
      </w:r>
      <w:r w:rsidR="009F4EB2">
        <w:rPr>
          <w:rFonts w:hint="eastAsia"/>
        </w:rPr>
        <w:t>。</w:t>
      </w:r>
      <w:r w:rsidR="00312994">
        <w:rPr>
          <w:rFonts w:hint="eastAsia"/>
        </w:rPr>
        <w:t>现在的2D相对定位技术很多利用天线的二维扫描或是多次一维扫描，</w:t>
      </w:r>
      <w:r w:rsidR="00090664">
        <w:rPr>
          <w:rFonts w:hint="eastAsia"/>
        </w:rPr>
        <w:t>利用RSSI或相位进行建模，</w:t>
      </w:r>
      <w:r w:rsidR="00312994">
        <w:rPr>
          <w:rFonts w:hint="eastAsia"/>
        </w:rPr>
        <w:t>对</w:t>
      </w:r>
      <w:r w:rsidR="00250FAF">
        <w:rPr>
          <w:rFonts w:hint="eastAsia"/>
        </w:rPr>
        <w:t>距离相对不是那么近的物体进行位置判断</w:t>
      </w:r>
      <w:r w:rsidR="00C03002">
        <w:rPr>
          <w:rFonts w:hint="eastAsia"/>
        </w:rPr>
        <w:t>。</w:t>
      </w:r>
      <w:r w:rsidR="002E253A">
        <w:rPr>
          <w:rFonts w:hint="eastAsia"/>
        </w:rPr>
        <w:t>探索如何对距离很近甚至紧贴的物体进行相对定位在很多实际场景中</w:t>
      </w:r>
      <w:r w:rsidR="00462596">
        <w:rPr>
          <w:rFonts w:hint="eastAsia"/>
        </w:rPr>
        <w:t>（如积木</w:t>
      </w:r>
      <w:r w:rsidR="009A5D1D">
        <w:rPr>
          <w:rFonts w:hint="eastAsia"/>
        </w:rPr>
        <w:t>扫描</w:t>
      </w:r>
      <w:r w:rsidR="00462596">
        <w:rPr>
          <w:rFonts w:hint="eastAsia"/>
        </w:rPr>
        <w:t>检错）</w:t>
      </w:r>
      <w:r w:rsidR="002E253A">
        <w:rPr>
          <w:rFonts w:hint="eastAsia"/>
        </w:rPr>
        <w:t>都有着应用价值，同时如何降低定位成本也是</w:t>
      </w:r>
      <w:r w:rsidR="00101807">
        <w:rPr>
          <w:rFonts w:hint="eastAsia"/>
        </w:rPr>
        <w:t>需要考量的问题。</w:t>
      </w:r>
      <w:r w:rsidR="00836EC7">
        <w:rPr>
          <w:rFonts w:hint="eastAsia"/>
        </w:rPr>
        <w:t>此外，</w:t>
      </w:r>
      <w:r w:rsidR="009D0D06">
        <w:rPr>
          <w:rFonts w:hint="eastAsia"/>
        </w:rPr>
        <w:t>目前基于RFID系统的绝对定位大多利用一个天线或少量天线，加上天线的移动和标签阵列，而</w:t>
      </w:r>
      <w:r w:rsidR="00B24017">
        <w:rPr>
          <w:rFonts w:hint="eastAsia"/>
        </w:rPr>
        <w:t>使用多波束天线</w:t>
      </w:r>
      <w:r w:rsidR="003355DA">
        <w:rPr>
          <w:rFonts w:hint="eastAsia"/>
        </w:rPr>
        <w:t>的则很少。</w:t>
      </w:r>
      <w:r w:rsidR="00D11179">
        <w:rPr>
          <w:rFonts w:hint="eastAsia"/>
        </w:rPr>
        <w:t>多波束天线在雷达上有着非常广泛的应用，将其迁移到RFID领域无疑是一个创新之举</w:t>
      </w:r>
      <w:r w:rsidR="0024212A">
        <w:rPr>
          <w:rFonts w:hint="eastAsia"/>
        </w:rPr>
        <w:t>，可以</w:t>
      </w:r>
      <w:r w:rsidR="00702E86">
        <w:rPr>
          <w:rFonts w:hint="eastAsia"/>
        </w:rPr>
        <w:t>对当前基于RFID的绝对定位技术进行革新</w:t>
      </w:r>
      <w:r w:rsidR="0080133E">
        <w:rPr>
          <w:rFonts w:hint="eastAsia"/>
        </w:rPr>
        <w:t>和扩展</w:t>
      </w:r>
      <w:r w:rsidR="0090542F">
        <w:rPr>
          <w:rFonts w:hint="eastAsia"/>
        </w:rPr>
        <w:t>。</w:t>
      </w:r>
    </w:p>
    <w:p w14:paraId="7B782A79" w14:textId="77777777" w:rsidR="000608F3" w:rsidRDefault="000608F3" w:rsidP="000608F3">
      <w:pPr>
        <w:pStyle w:val="2"/>
      </w:pPr>
      <w:bookmarkStart w:id="3" w:name="_Toc388305784"/>
      <w:r>
        <w:rPr>
          <w:rFonts w:hint="eastAsia"/>
        </w:rPr>
        <w:lastRenderedPageBreak/>
        <w:t>研究目的与意义</w:t>
      </w:r>
      <w:bookmarkEnd w:id="3"/>
    </w:p>
    <w:p w14:paraId="23DCCB30" w14:textId="31C2E3DC" w:rsidR="004C46B4" w:rsidRDefault="00E22204" w:rsidP="00E63D3D">
      <w:r>
        <w:rPr>
          <w:rFonts w:hint="eastAsia"/>
        </w:rPr>
        <w:t>本文工作的研究</w:t>
      </w:r>
      <w:r w:rsidR="006671B1">
        <w:rPr>
          <w:rFonts w:hint="eastAsia"/>
        </w:rPr>
        <w:t>的根本</w:t>
      </w:r>
      <w:r w:rsidR="00E271FD">
        <w:rPr>
          <w:rFonts w:hint="eastAsia"/>
        </w:rPr>
        <w:t>目的是基于RFID</w:t>
      </w:r>
      <w:r w:rsidR="00494520">
        <w:rPr>
          <w:rFonts w:hint="eastAsia"/>
        </w:rPr>
        <w:t>相对定位技术</w:t>
      </w:r>
      <w:r w:rsidR="00E678D7">
        <w:rPr>
          <w:rFonts w:hint="eastAsia"/>
        </w:rPr>
        <w:t>提</w:t>
      </w:r>
      <w:r w:rsidR="00E271FD">
        <w:rPr>
          <w:rFonts w:hint="eastAsia"/>
        </w:rPr>
        <w:t>出</w:t>
      </w:r>
      <w:r w:rsidR="00494520">
        <w:rPr>
          <w:rFonts w:hint="eastAsia"/>
        </w:rPr>
        <w:t>积木扫描检错</w:t>
      </w:r>
      <w:r w:rsidR="00F53BB9">
        <w:rPr>
          <w:rFonts w:hint="eastAsia"/>
        </w:rPr>
        <w:t>机制和基于多波束天线探索RFID绝对定位</w:t>
      </w:r>
      <w:r w:rsidR="00254474">
        <w:rPr>
          <w:rFonts w:hint="eastAsia"/>
        </w:rPr>
        <w:t>新思路</w:t>
      </w:r>
      <w:r w:rsidR="007C3276">
        <w:rPr>
          <w:rFonts w:hint="eastAsia"/>
        </w:rPr>
        <w:t>。</w:t>
      </w:r>
      <w:r>
        <w:rPr>
          <w:rFonts w:hint="eastAsia"/>
        </w:rPr>
        <w:t>本文工作</w:t>
      </w:r>
      <w:r w:rsidR="009E3F27">
        <w:rPr>
          <w:rFonts w:hint="eastAsia"/>
        </w:rPr>
        <w:t>分为两部分，第一部分</w:t>
      </w:r>
      <w:r w:rsidR="0010667F">
        <w:rPr>
          <w:rFonts w:hint="eastAsia"/>
        </w:rPr>
        <w:t>以积木扫描检错为</w:t>
      </w:r>
      <w:r w:rsidR="00B8663F">
        <w:rPr>
          <w:rFonts w:hint="eastAsia"/>
        </w:rPr>
        <w:t>例</w:t>
      </w:r>
      <w:r w:rsidR="006F02DE">
        <w:rPr>
          <w:rFonts w:hint="eastAsia"/>
        </w:rPr>
        <w:t>，</w:t>
      </w:r>
      <w:r w:rsidR="00881443">
        <w:rPr>
          <w:rFonts w:hint="eastAsia"/>
        </w:rPr>
        <w:t>解决相邻物体之间的相对位置关系</w:t>
      </w:r>
      <w:r w:rsidR="00E97F91">
        <w:rPr>
          <w:rFonts w:hint="eastAsia"/>
        </w:rPr>
        <w:t>，并分别根据</w:t>
      </w:r>
      <w:r w:rsidR="00C8189B">
        <w:rPr>
          <w:rFonts w:hint="eastAsia"/>
        </w:rPr>
        <w:t>普通积木和具备特定形态的积木提出普适化定位方案和特化定位方案</w:t>
      </w:r>
      <w:r w:rsidR="00B8663F">
        <w:rPr>
          <w:rFonts w:hint="eastAsia"/>
        </w:rPr>
        <w:t>；第二部分研究多波束天线的定位机制，</w:t>
      </w:r>
      <w:r w:rsidR="009218A7">
        <w:rPr>
          <w:rFonts w:hint="eastAsia"/>
        </w:rPr>
        <w:t>基于</w:t>
      </w:r>
      <w:proofErr w:type="spellStart"/>
      <w:r w:rsidR="00B8663F">
        <w:rPr>
          <w:rFonts w:hint="eastAsia"/>
        </w:rPr>
        <w:t>xArray</w:t>
      </w:r>
      <w:proofErr w:type="spellEnd"/>
      <w:r w:rsidR="0021694B">
        <w:rPr>
          <w:rFonts w:hint="eastAsia"/>
        </w:rPr>
        <w:t>提出一套多波束的绝对定位方案</w:t>
      </w:r>
      <w:r w:rsidR="001B4DDF">
        <w:rPr>
          <w:rFonts w:hint="eastAsia"/>
        </w:rPr>
        <w:t>。</w:t>
      </w:r>
    </w:p>
    <w:p w14:paraId="137E6292" w14:textId="686BBA64" w:rsidR="00F47843" w:rsidRDefault="00B20265" w:rsidP="00E63D3D">
      <w:r>
        <w:rPr>
          <w:rFonts w:hint="eastAsia"/>
        </w:rPr>
        <w:t>由于硬件设备原因，第二部分关于多波束天线定位机制的研究遇到了一定阻碍，并未达到预期的定位精度，但是提出了一套行之有效的模型。故本文工作将侧重于第一部分，然后对第二部分进行简略阐述。</w:t>
      </w:r>
    </w:p>
    <w:p w14:paraId="624F8D5A" w14:textId="720EBA8C" w:rsidR="0021667C" w:rsidRDefault="0021667C" w:rsidP="009D43C0">
      <w:r>
        <w:rPr>
          <w:rFonts w:hint="eastAsia"/>
        </w:rPr>
        <w:t>本文工作</w:t>
      </w:r>
      <w:r w:rsidR="004A17B7">
        <w:rPr>
          <w:rFonts w:hint="eastAsia"/>
        </w:rPr>
        <w:t>的</w:t>
      </w:r>
      <w:r w:rsidR="00CA0312">
        <w:rPr>
          <w:rFonts w:hint="eastAsia"/>
        </w:rPr>
        <w:t>第一部分将针对</w:t>
      </w:r>
      <w:r w:rsidR="004A17B7">
        <w:rPr>
          <w:rFonts w:hint="eastAsia"/>
        </w:rPr>
        <w:t>积木扫描检错这一应用场景进行相对定位机制的研究，通过对阅读率、RSSI的分析，提出通过一维扫描实现小距离物体之间的相对位置（上下左右）判断，同时也提出通过设计标签阵列的方式实现物体形态的判断以及提高相对位置判断的精度。</w:t>
      </w:r>
      <w:r w:rsidR="007E38C0">
        <w:rPr>
          <w:rFonts w:hint="eastAsia"/>
        </w:rPr>
        <w:t>对于乐高积木流行的现今，这部分工作将有广阔的应用市场。同时，该部分只用到了阅读率和RSSI这两个信号指标，可以降低</w:t>
      </w:r>
      <w:r w:rsidR="00A74584">
        <w:rPr>
          <w:rFonts w:hint="eastAsia"/>
        </w:rPr>
        <w:t>设备成本，也为工业界实现小距离物体的相对定位提供了一定的参考。</w:t>
      </w:r>
    </w:p>
    <w:p w14:paraId="7E3D8672" w14:textId="43F15F2C" w:rsidR="001E27B8" w:rsidRDefault="001E27B8" w:rsidP="009D43C0">
      <w:r>
        <w:rPr>
          <w:rFonts w:hint="eastAsia"/>
        </w:rPr>
        <w:t>本文工作的第二部分将</w:t>
      </w:r>
      <w:r w:rsidR="00BA7C41">
        <w:rPr>
          <w:rFonts w:hint="eastAsia"/>
        </w:rPr>
        <w:t>放弃过去基于单个天线或少量</w:t>
      </w:r>
      <w:r w:rsidR="00A64CF6">
        <w:rPr>
          <w:rFonts w:hint="eastAsia"/>
        </w:rPr>
        <w:t>天线的绝对定位方案，探索多波束天线在绝对定位中的应用潜力和方式。根据多波束天线提供的更大量的RSSI数据，建立统计模型，再加上基于相位建立的几何模型，综合给出绝对定位的结果。</w:t>
      </w:r>
      <w:r w:rsidR="00FD7555">
        <w:rPr>
          <w:rFonts w:hint="eastAsia"/>
        </w:rPr>
        <w:t>多波束天线定位的研究在RFID领域研究甚少，主要集中在雷达领域，本工作将对以后多波束天线在RFID领域的应用具有启发意义。</w:t>
      </w:r>
    </w:p>
    <w:p w14:paraId="07EB59B0" w14:textId="77777777" w:rsidR="000F165C" w:rsidRDefault="00113D09" w:rsidP="000F165C">
      <w:pPr>
        <w:pStyle w:val="2"/>
        <w:rPr>
          <w:rFonts w:hint="eastAsia"/>
        </w:rPr>
      </w:pPr>
      <w:bookmarkStart w:id="4" w:name="_Toc388305785"/>
      <w:r>
        <w:rPr>
          <w:rFonts w:hint="eastAsia"/>
        </w:rPr>
        <w:t>研究内容与</w:t>
      </w:r>
      <w:r w:rsidR="000F165C">
        <w:rPr>
          <w:rFonts w:hint="eastAsia"/>
        </w:rPr>
        <w:t>本文</w:t>
      </w:r>
      <w:r w:rsidR="001D69A9">
        <w:rPr>
          <w:rFonts w:hint="eastAsia"/>
        </w:rPr>
        <w:t>工作</w:t>
      </w:r>
      <w:bookmarkEnd w:id="4"/>
    </w:p>
    <w:p w14:paraId="2CFF9024" w14:textId="77777777" w:rsidR="0013070D" w:rsidRDefault="002B30B1" w:rsidP="00171241">
      <w:pPr>
        <w:rPr>
          <w:rFonts w:hint="eastAsia"/>
        </w:rPr>
      </w:pPr>
      <w:r>
        <w:rPr>
          <w:rFonts w:hint="eastAsia"/>
        </w:rPr>
        <w:t>本文工作</w:t>
      </w:r>
      <w:r w:rsidR="00363F74">
        <w:rPr>
          <w:rFonts w:hint="eastAsia"/>
        </w:rPr>
        <w:t>主要基于RFID系统研究相对定位和绝对定位机制，</w:t>
      </w:r>
      <w:r w:rsidR="0033723E">
        <w:rPr>
          <w:rFonts w:hint="eastAsia"/>
        </w:rPr>
        <w:t>前者主要对积木检错扫描进行探究，提出基于阅读率和RSSI模型的低成本定位机制</w:t>
      </w:r>
      <w:r w:rsidR="00B332D8">
        <w:rPr>
          <w:rFonts w:hint="eastAsia"/>
        </w:rPr>
        <w:t>；后者主要基于多波束天线探索绝对定位的新思路。</w:t>
      </w:r>
    </w:p>
    <w:p w14:paraId="6CF36FF1" w14:textId="48341D6C" w:rsidR="00171241" w:rsidRPr="002B30B1" w:rsidRDefault="0013070D" w:rsidP="00171241">
      <w:pPr>
        <w:rPr>
          <w:rFonts w:hint="eastAsia"/>
        </w:rPr>
      </w:pPr>
      <w:r>
        <w:rPr>
          <w:rFonts w:hint="eastAsia"/>
        </w:rPr>
        <w:t>本文</w:t>
      </w:r>
      <w:r w:rsidR="005C3606">
        <w:rPr>
          <w:rFonts w:hint="eastAsia"/>
        </w:rPr>
        <w:t>工作</w:t>
      </w:r>
      <w:r>
        <w:rPr>
          <w:rFonts w:hint="eastAsia"/>
        </w:rPr>
        <w:t>内容</w:t>
      </w:r>
      <w:r w:rsidR="002B30B1">
        <w:rPr>
          <w:rFonts w:hint="eastAsia"/>
        </w:rPr>
        <w:t>分为两部分，</w:t>
      </w:r>
      <w:r w:rsidR="000A3951">
        <w:rPr>
          <w:rFonts w:hint="eastAsia"/>
        </w:rPr>
        <w:t>第一部分</w:t>
      </w:r>
      <w:r w:rsidR="002B30B1">
        <w:rPr>
          <w:rFonts w:hint="eastAsia"/>
        </w:rPr>
        <w:t>首先</w:t>
      </w:r>
      <w:r w:rsidR="00563E4D">
        <w:rPr>
          <w:rFonts w:hint="eastAsia"/>
        </w:rPr>
        <w:t>对积木扫描过程进行抽象分析，</w:t>
      </w:r>
      <w:r w:rsidR="001A37B3">
        <w:rPr>
          <w:rFonts w:hint="eastAsia"/>
        </w:rPr>
        <w:t>利用阅读率和RSSI建立相对定位模型</w:t>
      </w:r>
      <w:r w:rsidR="00F36190">
        <w:rPr>
          <w:rFonts w:hint="eastAsia"/>
        </w:rPr>
        <w:t>；</w:t>
      </w:r>
      <w:r w:rsidR="00E03B3B">
        <w:rPr>
          <w:rFonts w:hint="eastAsia"/>
        </w:rPr>
        <w:t>其次</w:t>
      </w:r>
      <w:r w:rsidR="007E67C2">
        <w:rPr>
          <w:rFonts w:hint="eastAsia"/>
        </w:rPr>
        <w:t>对</w:t>
      </w:r>
      <w:r w:rsidR="009810E6">
        <w:rPr>
          <w:rFonts w:hint="eastAsia"/>
        </w:rPr>
        <w:t>同形积木和异形积木</w:t>
      </w:r>
      <w:r w:rsidR="00364373">
        <w:rPr>
          <w:rFonts w:hint="eastAsia"/>
        </w:rPr>
        <w:t>两种不同应用场景进行分析，</w:t>
      </w:r>
      <w:r w:rsidR="00787B0C">
        <w:rPr>
          <w:rFonts w:hint="eastAsia"/>
        </w:rPr>
        <w:t>提出</w:t>
      </w:r>
      <w:r w:rsidR="002A3A6A">
        <w:rPr>
          <w:rFonts w:hint="eastAsia"/>
        </w:rPr>
        <w:t>标签阵列的设计模式，</w:t>
      </w:r>
      <w:r w:rsidR="00623415">
        <w:rPr>
          <w:rFonts w:hint="eastAsia"/>
        </w:rPr>
        <w:t>解决</w:t>
      </w:r>
      <w:r w:rsidR="00A122EC">
        <w:rPr>
          <w:rFonts w:hint="eastAsia"/>
        </w:rPr>
        <w:t>复杂形态</w:t>
      </w:r>
      <w:r w:rsidR="00623415">
        <w:rPr>
          <w:rFonts w:hint="eastAsia"/>
        </w:rPr>
        <w:t>积木的相对定位和积木</w:t>
      </w:r>
      <w:r w:rsidR="00623415">
        <w:rPr>
          <w:rFonts w:hint="eastAsia"/>
        </w:rPr>
        <w:lastRenderedPageBreak/>
        <w:t>单元摆放形态的的判断。</w:t>
      </w:r>
      <w:r w:rsidR="00171241">
        <w:rPr>
          <w:rFonts w:hint="eastAsia"/>
        </w:rPr>
        <w:t>第二部分首先对多波束天线进行研究，</w:t>
      </w:r>
      <w:r w:rsidR="002F7554">
        <w:rPr>
          <w:rFonts w:hint="eastAsia"/>
        </w:rPr>
        <w:t>分析其</w:t>
      </w:r>
      <w:r w:rsidR="00E62AEF">
        <w:rPr>
          <w:rFonts w:hint="eastAsia"/>
        </w:rPr>
        <w:t>物理组成和扫描原理</w:t>
      </w:r>
      <w:r w:rsidR="00AD268F">
        <w:rPr>
          <w:rFonts w:hint="eastAsia"/>
        </w:rPr>
        <w:t>；</w:t>
      </w:r>
      <w:r w:rsidR="00DE3E71">
        <w:rPr>
          <w:rFonts w:hint="eastAsia"/>
        </w:rPr>
        <w:t>然后</w:t>
      </w:r>
      <w:r w:rsidR="00A14A7F">
        <w:rPr>
          <w:rFonts w:hint="eastAsia"/>
        </w:rPr>
        <w:t>对多波束的RSSI值建立二维高斯模型</w:t>
      </w:r>
      <w:r w:rsidR="00073D44">
        <w:rPr>
          <w:rFonts w:hint="eastAsia"/>
        </w:rPr>
        <w:t>缩小目标的定位范围，</w:t>
      </w:r>
      <w:r w:rsidR="008D6866">
        <w:rPr>
          <w:rFonts w:hint="eastAsia"/>
        </w:rPr>
        <w:t>接着分析多波束天线在相位值上的相关性，基于相位值给出目标的可能的位置，再综合RSSI和相位的定位结果最后给出目标的一个可能位置区域。</w:t>
      </w:r>
    </w:p>
    <w:p w14:paraId="24EC18B1" w14:textId="77777777" w:rsidR="00D917F8" w:rsidRDefault="00907061" w:rsidP="000F165C">
      <w:r>
        <w:rPr>
          <w:rFonts w:hint="eastAsia"/>
        </w:rPr>
        <w:t>本文工作</w:t>
      </w:r>
      <w:r w:rsidR="00D917F8">
        <w:rPr>
          <w:rFonts w:hint="eastAsia"/>
        </w:rPr>
        <w:t>主要做出了如下贡献：</w:t>
      </w:r>
    </w:p>
    <w:p w14:paraId="5923A69F" w14:textId="74300C48" w:rsidR="00D862CF" w:rsidRDefault="00D917F8" w:rsidP="00D862CF">
      <w:pPr>
        <w:rPr>
          <w:rFonts w:hint="eastAsia"/>
        </w:rPr>
      </w:pPr>
      <w:r>
        <w:rPr>
          <w:rFonts w:hint="eastAsia"/>
        </w:rPr>
        <w:t>1.</w:t>
      </w:r>
      <w:r w:rsidR="00713D1E">
        <w:t xml:space="preserve"> </w:t>
      </w:r>
      <w:r w:rsidR="00B908E0">
        <w:rPr>
          <w:rFonts w:hint="eastAsia"/>
        </w:rPr>
        <w:t>提出了</w:t>
      </w:r>
      <w:r w:rsidR="00C84459">
        <w:rPr>
          <w:rFonts w:hint="eastAsia"/>
        </w:rPr>
        <w:t>基于RFID系统、</w:t>
      </w:r>
      <w:r w:rsidR="00B908E0">
        <w:rPr>
          <w:rFonts w:hint="eastAsia"/>
        </w:rPr>
        <w:t>针对类似积木的</w:t>
      </w:r>
      <w:r w:rsidR="00CB2733">
        <w:rPr>
          <w:rFonts w:hint="eastAsia"/>
        </w:rPr>
        <w:t>、</w:t>
      </w:r>
      <w:r w:rsidR="00B908E0">
        <w:rPr>
          <w:rFonts w:hint="eastAsia"/>
        </w:rPr>
        <w:t>相互紧靠的小物体之间的位置关系判断的低成本</w:t>
      </w:r>
      <w:r w:rsidR="00C84459">
        <w:rPr>
          <w:rFonts w:hint="eastAsia"/>
        </w:rPr>
        <w:t>方案</w:t>
      </w:r>
      <w:r w:rsidR="00B908E0">
        <w:rPr>
          <w:rFonts w:hint="eastAsia"/>
        </w:rPr>
        <w:t>。</w:t>
      </w:r>
    </w:p>
    <w:p w14:paraId="7E7B6B03" w14:textId="3A2747A6" w:rsidR="00D917F8" w:rsidRDefault="00713D1E" w:rsidP="000F165C">
      <w:r>
        <w:rPr>
          <w:rFonts w:hint="eastAsia"/>
        </w:rPr>
        <w:t>2.</w:t>
      </w:r>
      <w:r>
        <w:t xml:space="preserve"> </w:t>
      </w:r>
      <w:r w:rsidR="00D862CF">
        <w:rPr>
          <w:rFonts w:hint="eastAsia"/>
        </w:rPr>
        <w:t>提出了针对具有一定形态特征物体的标签阵列设计模式，解决相对定位的同时也能用来判断物体的摆放形态。</w:t>
      </w:r>
    </w:p>
    <w:p w14:paraId="6B1EA57C" w14:textId="4CD950C3" w:rsidR="00A87310" w:rsidRPr="00713D1E" w:rsidRDefault="00713D1E" w:rsidP="00A87310">
      <w:pPr>
        <w:rPr>
          <w:rFonts w:hint="eastAsia"/>
        </w:rPr>
      </w:pPr>
      <w:r>
        <w:rPr>
          <w:rFonts w:hint="eastAsia"/>
        </w:rPr>
        <w:t>3.</w:t>
      </w:r>
      <w:r>
        <w:t xml:space="preserve"> </w:t>
      </w:r>
      <w:r w:rsidR="00E11B11">
        <w:rPr>
          <w:rFonts w:hint="eastAsia"/>
        </w:rPr>
        <w:t>受舞台灯的启发，</w:t>
      </w:r>
      <w:r w:rsidR="00807E17">
        <w:rPr>
          <w:rFonts w:hint="eastAsia"/>
        </w:rPr>
        <w:t>提出了基于多波束天线的定位新思路，</w:t>
      </w:r>
      <w:r w:rsidR="00F7032B">
        <w:rPr>
          <w:rFonts w:hint="eastAsia"/>
        </w:rPr>
        <w:t>根据不同波束</w:t>
      </w:r>
      <w:r w:rsidR="00975E0C">
        <w:rPr>
          <w:rFonts w:hint="eastAsia"/>
        </w:rPr>
        <w:t>对</w:t>
      </w:r>
      <w:r w:rsidR="00F7032B">
        <w:rPr>
          <w:rFonts w:hint="eastAsia"/>
        </w:rPr>
        <w:t>不同区域能量分布的不同，</w:t>
      </w:r>
      <w:r w:rsidR="006B7C5C">
        <w:rPr>
          <w:rFonts w:hint="eastAsia"/>
        </w:rPr>
        <w:t>建立高斯模型对这种分布特征进行拟合，从而</w:t>
      </w:r>
      <w:r w:rsidR="00250FBD">
        <w:rPr>
          <w:rFonts w:hint="eastAsia"/>
        </w:rPr>
        <w:t>得出目标的</w:t>
      </w:r>
      <w:r w:rsidR="002240B8">
        <w:rPr>
          <w:rFonts w:hint="eastAsia"/>
        </w:rPr>
        <w:t>位置区域。</w:t>
      </w:r>
    </w:p>
    <w:p w14:paraId="69155601" w14:textId="77777777" w:rsidR="001704D8" w:rsidRDefault="001D69A9" w:rsidP="001704D8">
      <w:pPr>
        <w:pStyle w:val="2"/>
      </w:pPr>
      <w:bookmarkStart w:id="5" w:name="_Toc388305786"/>
      <w:r>
        <w:rPr>
          <w:rFonts w:hint="eastAsia"/>
        </w:rPr>
        <w:t>本文结构</w:t>
      </w:r>
      <w:bookmarkEnd w:id="5"/>
    </w:p>
    <w:p w14:paraId="72915DD2" w14:textId="5CA1044F" w:rsidR="001704D8" w:rsidRDefault="006C2899" w:rsidP="001D4B1C">
      <w:r>
        <w:rPr>
          <w:rFonts w:hint="eastAsia"/>
        </w:rPr>
        <w:t>本文的</w:t>
      </w:r>
      <w:r w:rsidR="002C4B41">
        <w:rPr>
          <w:rFonts w:hint="eastAsia"/>
        </w:rPr>
        <w:t>研究内容是基于RFID</w:t>
      </w:r>
      <w:r w:rsidR="002C4B41">
        <w:t>系统的</w:t>
      </w:r>
      <w:r w:rsidR="007310C4">
        <w:t>相对定位和绝对定位</w:t>
      </w:r>
      <w:r w:rsidR="00E41342">
        <w:rPr>
          <w:rFonts w:hint="eastAsia"/>
        </w:rPr>
        <w:t>机制，全文共分为五</w:t>
      </w:r>
      <w:r w:rsidR="00AE5DAE">
        <w:rPr>
          <w:rFonts w:hint="eastAsia"/>
        </w:rPr>
        <w:t>章，内容与组织结构如下：</w:t>
      </w:r>
    </w:p>
    <w:p w14:paraId="4DC92BFD" w14:textId="77777777" w:rsidR="00AE5DAE" w:rsidRDefault="00AE5DAE" w:rsidP="001D4B1C">
      <w:r>
        <w:rPr>
          <w:rFonts w:hint="eastAsia"/>
        </w:rPr>
        <w:t>第一章绪论。本章从</w:t>
      </w:r>
      <w:r w:rsidR="006C2899">
        <w:rPr>
          <w:rFonts w:hint="eastAsia"/>
        </w:rPr>
        <w:t>课题研究背景出发，对相关背景进行介绍，并对研究目的和意义进行了简要说明，给出了面临的挑战性问题的应对思路。并对本文工作做了概括性介绍，给出了几个贡献点。</w:t>
      </w:r>
    </w:p>
    <w:p w14:paraId="39A95590" w14:textId="3333FE0D" w:rsidR="00AE5DAE" w:rsidRDefault="00FD2065" w:rsidP="001D4B1C">
      <w:r>
        <w:rPr>
          <w:rFonts w:hint="eastAsia"/>
        </w:rPr>
        <w:t>第二章相关工作。首先</w:t>
      </w:r>
      <w:r w:rsidR="006E6F7F">
        <w:rPr>
          <w:rFonts w:hint="eastAsia"/>
        </w:rPr>
        <w:t>对</w:t>
      </w:r>
      <w:r w:rsidR="00827CAD">
        <w:rPr>
          <w:rFonts w:hint="eastAsia"/>
        </w:rPr>
        <w:t>RFID系统组件——阅读器和标签</w:t>
      </w:r>
      <w:r w:rsidR="006E6F7F">
        <w:rPr>
          <w:rFonts w:hint="eastAsia"/>
        </w:rPr>
        <w:t>进行简单介绍</w:t>
      </w:r>
      <w:r w:rsidR="00827CAD">
        <w:rPr>
          <w:rFonts w:hint="eastAsia"/>
        </w:rPr>
        <w:t>。然后对射频信号</w:t>
      </w:r>
      <w:r w:rsidR="00827CAD">
        <w:t>中的关键信号</w:t>
      </w:r>
      <w:r w:rsidR="00827CAD">
        <w:rPr>
          <w:rFonts w:hint="eastAsia"/>
        </w:rPr>
        <w:t>指标</w:t>
      </w:r>
      <w:r w:rsidR="00014556">
        <w:rPr>
          <w:rFonts w:hint="eastAsia"/>
        </w:rPr>
        <w:t>进行介绍，重点阐述</w:t>
      </w:r>
      <w:r w:rsidR="00827CAD">
        <w:rPr>
          <w:rFonts w:hint="eastAsia"/>
        </w:rPr>
        <w:t>了本文工作涉及的三种</w:t>
      </w:r>
      <w:r w:rsidR="00827CAD">
        <w:t>射频信号指标</w:t>
      </w:r>
      <w:r w:rsidR="00827CAD">
        <w:rPr>
          <w:rFonts w:hint="eastAsia"/>
        </w:rPr>
        <w:t>。再</w:t>
      </w:r>
      <w:r w:rsidR="00C12AB1">
        <w:t>基于RFID系统的</w:t>
      </w:r>
      <w:r w:rsidR="00C12AB1">
        <w:rPr>
          <w:rFonts w:hint="eastAsia"/>
        </w:rPr>
        <w:t>相对定位</w:t>
      </w:r>
      <w:r w:rsidR="00C12AB1">
        <w:t>和绝对定位的研究现状，</w:t>
      </w:r>
      <w:r w:rsidR="00C12AB1">
        <w:rPr>
          <w:rFonts w:hint="eastAsia"/>
        </w:rPr>
        <w:t>简介</w:t>
      </w:r>
      <w:r w:rsidR="00C12AB1">
        <w:t>当前流行</w:t>
      </w:r>
      <w:r w:rsidR="00C12AB1">
        <w:rPr>
          <w:rFonts w:hint="eastAsia"/>
        </w:rPr>
        <w:t>并</w:t>
      </w:r>
      <w:r w:rsidR="00C12AB1">
        <w:t>已成熟的定位方案或者技术</w:t>
      </w:r>
      <w:r w:rsidR="00F574E7">
        <w:t>。</w:t>
      </w:r>
      <w:r w:rsidR="00730BD1">
        <w:rPr>
          <w:rFonts w:hint="eastAsia"/>
        </w:rPr>
        <w:t>最后介绍多波束天线，主要阐述其物理原理</w:t>
      </w:r>
      <w:r w:rsidR="00197980">
        <w:rPr>
          <w:rFonts w:hint="eastAsia"/>
        </w:rPr>
        <w:t>，并对本文工作中用到的</w:t>
      </w:r>
      <w:proofErr w:type="spellStart"/>
      <w:r w:rsidR="00197980">
        <w:rPr>
          <w:rFonts w:hint="eastAsia"/>
        </w:rPr>
        <w:t>xArray</w:t>
      </w:r>
      <w:proofErr w:type="spellEnd"/>
      <w:r w:rsidR="00197980">
        <w:rPr>
          <w:rFonts w:hint="eastAsia"/>
        </w:rPr>
        <w:t>进行详细说明。</w:t>
      </w:r>
    </w:p>
    <w:p w14:paraId="3044482F" w14:textId="4161C774" w:rsidR="00AE5DAE" w:rsidRDefault="00CB489A" w:rsidP="001D4B1C">
      <w:pPr>
        <w:rPr>
          <w:rFonts w:hint="eastAsia"/>
        </w:rPr>
      </w:pPr>
      <w:r>
        <w:rPr>
          <w:rFonts w:hint="eastAsia"/>
        </w:rPr>
        <w:t>第三章基于</w:t>
      </w:r>
      <w:r w:rsidR="0019109A">
        <w:t>相对定位的</w:t>
      </w:r>
      <w:r>
        <w:t>扫描检错机制</w:t>
      </w:r>
      <w:r w:rsidR="00AE652F">
        <w:rPr>
          <w:rFonts w:hint="eastAsia"/>
        </w:rPr>
        <w:t>。</w:t>
      </w:r>
      <w:r w:rsidR="00673BF3">
        <w:t>首先介绍</w:t>
      </w:r>
      <w:r w:rsidR="00673BF3">
        <w:rPr>
          <w:rFonts w:hint="eastAsia"/>
        </w:rPr>
        <w:t>研究动机和内容</w:t>
      </w:r>
      <w:r>
        <w:t>，</w:t>
      </w:r>
      <w:r>
        <w:rPr>
          <w:rFonts w:hint="eastAsia"/>
        </w:rPr>
        <w:t>然后</w:t>
      </w:r>
      <w:r>
        <w:t>基于</w:t>
      </w:r>
      <w:r w:rsidR="009E2DE6">
        <w:t>阅读率和RSSI</w:t>
      </w:r>
      <w:r w:rsidR="009E2DE6">
        <w:rPr>
          <w:rFonts w:hint="eastAsia"/>
        </w:rPr>
        <w:t>两种</w:t>
      </w:r>
      <w:r w:rsidR="009E2DE6">
        <w:t>信号指标</w:t>
      </w:r>
      <w:r w:rsidR="002603BF">
        <w:rPr>
          <w:rFonts w:hint="eastAsia"/>
        </w:rPr>
        <w:t>建立</w:t>
      </w:r>
      <w:r w:rsidR="00673BF3">
        <w:t>相</w:t>
      </w:r>
      <w:r w:rsidR="00673BF3">
        <w:rPr>
          <w:rFonts w:hint="eastAsia"/>
        </w:rPr>
        <w:t>应</w:t>
      </w:r>
      <w:r w:rsidR="006A5AC3">
        <w:rPr>
          <w:rFonts w:hint="eastAsia"/>
        </w:rPr>
        <w:t>的定位</w:t>
      </w:r>
      <w:r w:rsidR="009E2DE6">
        <w:t>模型</w:t>
      </w:r>
      <w:r w:rsidR="0065379E">
        <w:t>。</w:t>
      </w:r>
      <w:r w:rsidR="004909C0">
        <w:rPr>
          <w:rFonts w:hint="eastAsia"/>
        </w:rPr>
        <w:t>分别针对</w:t>
      </w:r>
      <w:r w:rsidR="004909C0">
        <w:t>一般积木和特定形态积木提出普适</w:t>
      </w:r>
      <w:r w:rsidR="004909C0">
        <w:rPr>
          <w:rFonts w:hint="eastAsia"/>
        </w:rPr>
        <w:t>化</w:t>
      </w:r>
      <w:r w:rsidR="00E47DFB">
        <w:t>和特化的相对定位方案</w:t>
      </w:r>
      <w:r w:rsidR="00E47DFB">
        <w:rPr>
          <w:rFonts w:hint="eastAsia"/>
        </w:rPr>
        <w:t>。同时增加了针对异形积木单元的标签阵列的设计</w:t>
      </w:r>
      <w:r w:rsidR="00873533">
        <w:t>，</w:t>
      </w:r>
      <w:r w:rsidR="004E4D96">
        <w:rPr>
          <w:rFonts w:hint="eastAsia"/>
        </w:rPr>
        <w:t>用来确定异形积木的摆放形态</w:t>
      </w:r>
      <w:r w:rsidR="00873533">
        <w:t>。</w:t>
      </w:r>
      <w:r w:rsidR="002409AB">
        <w:rPr>
          <w:rFonts w:hint="eastAsia"/>
        </w:rPr>
        <w:t>最终通过实验论证了模型的可行性。</w:t>
      </w:r>
    </w:p>
    <w:p w14:paraId="469208DE" w14:textId="245F8681" w:rsidR="00AE5DAE" w:rsidRDefault="007554EE" w:rsidP="001D4B1C">
      <w:pPr>
        <w:rPr>
          <w:rFonts w:hint="eastAsia"/>
        </w:rPr>
      </w:pPr>
      <w:r>
        <w:rPr>
          <w:rFonts w:hint="eastAsia"/>
        </w:rPr>
        <w:t>第四章基于多波束天线</w:t>
      </w:r>
      <w:r>
        <w:t>的绝对定位机制。</w:t>
      </w:r>
      <w:r w:rsidR="008F197C">
        <w:rPr>
          <w:rFonts w:hint="eastAsia"/>
        </w:rPr>
        <w:t>首先介绍研究动机和内容</w:t>
      </w:r>
      <w:r w:rsidR="00DC1092">
        <w:t>，</w:t>
      </w:r>
      <w:r w:rsidR="00CD3059">
        <w:rPr>
          <w:rFonts w:hint="eastAsia"/>
        </w:rPr>
        <w:t>然后</w:t>
      </w:r>
      <w:r w:rsidR="00DE3B98">
        <w:rPr>
          <w:rFonts w:hint="eastAsia"/>
        </w:rPr>
        <w:t>利</w:t>
      </w:r>
      <w:r w:rsidR="00DE3B98">
        <w:rPr>
          <w:rFonts w:hint="eastAsia"/>
        </w:rPr>
        <w:lastRenderedPageBreak/>
        <w:t>用多波束的扫描特性，</w:t>
      </w:r>
      <w:r w:rsidR="00423913">
        <w:rPr>
          <w:rFonts w:hint="eastAsia"/>
        </w:rPr>
        <w:t>提出</w:t>
      </w:r>
      <w:r w:rsidR="00DE3B98">
        <w:rPr>
          <w:rFonts w:hint="eastAsia"/>
        </w:rPr>
        <w:t>对不同波束的RSSI值建立二维高斯模型</w:t>
      </w:r>
      <w:r w:rsidR="00423913">
        <w:rPr>
          <w:rFonts w:hint="eastAsia"/>
        </w:rPr>
        <w:t>，</w:t>
      </w:r>
      <w:r w:rsidR="00DE3B98">
        <w:rPr>
          <w:rFonts w:hint="eastAsia"/>
        </w:rPr>
        <w:t>以缩小定位区域。</w:t>
      </w:r>
      <w:r w:rsidR="00425BCE">
        <w:rPr>
          <w:rFonts w:hint="eastAsia"/>
        </w:rPr>
        <w:t>再</w:t>
      </w:r>
      <w:r w:rsidR="00FC0F50">
        <w:rPr>
          <w:rFonts w:hint="eastAsia"/>
        </w:rPr>
        <w:t>探究多波束之间相位的相关性</w:t>
      </w:r>
      <w:r w:rsidR="0068497B">
        <w:rPr>
          <w:rFonts w:hint="eastAsia"/>
        </w:rPr>
        <w:t>。通过将相位得到的一系列的可能位置与基于RSSI得到的定位区域做交集，从而得到</w:t>
      </w:r>
      <w:r w:rsidR="009C6E82">
        <w:rPr>
          <w:rFonts w:hint="eastAsia"/>
        </w:rPr>
        <w:t>目标的一个更为精确的位置区域。</w:t>
      </w:r>
    </w:p>
    <w:p w14:paraId="03C51C82" w14:textId="5118B49A" w:rsidR="000431C5" w:rsidRDefault="00097E10" w:rsidP="001D4B1C">
      <w:r>
        <w:rPr>
          <w:rFonts w:hint="eastAsia"/>
        </w:rPr>
        <w:t>第五</w:t>
      </w:r>
      <w:r w:rsidR="00AE5DAE">
        <w:rPr>
          <w:rFonts w:hint="eastAsia"/>
        </w:rPr>
        <w:t>章总结与展望。</w:t>
      </w:r>
      <w:r w:rsidR="009C7632">
        <w:rPr>
          <w:rFonts w:hint="eastAsia"/>
        </w:rPr>
        <w:t>对本文的基于RFID系统</w:t>
      </w:r>
      <w:r w:rsidR="00F96D75">
        <w:rPr>
          <w:rFonts w:hint="eastAsia"/>
        </w:rPr>
        <w:t>的</w:t>
      </w:r>
      <w:r w:rsidR="009C7632">
        <w:rPr>
          <w:rFonts w:hint="eastAsia"/>
        </w:rPr>
        <w:t>相对定位和绝对定位机制</w:t>
      </w:r>
      <w:r w:rsidR="00F96D75">
        <w:rPr>
          <w:rFonts w:hint="eastAsia"/>
        </w:rPr>
        <w:t>研究工作</w:t>
      </w:r>
      <w:r w:rsidR="008D0A26">
        <w:rPr>
          <w:rFonts w:hint="eastAsia"/>
        </w:rPr>
        <w:t>进行总结，并指出利用射频信号进行定位过程中的一些瓶颈问题，</w:t>
      </w:r>
      <w:r w:rsidR="00232C16">
        <w:rPr>
          <w:rFonts w:hint="eastAsia"/>
        </w:rPr>
        <w:t>对</w:t>
      </w:r>
      <w:r w:rsidR="00AC37EA">
        <w:rPr>
          <w:rFonts w:hint="eastAsia"/>
        </w:rPr>
        <w:t>未来射频信号定位技术</w:t>
      </w:r>
      <w:r w:rsidR="00D46056">
        <w:rPr>
          <w:rFonts w:hint="eastAsia"/>
        </w:rPr>
        <w:t>的提高</w:t>
      </w:r>
      <w:r w:rsidR="00970D00">
        <w:rPr>
          <w:rFonts w:hint="eastAsia"/>
        </w:rPr>
        <w:t>和进步</w:t>
      </w:r>
      <w:r w:rsidR="00CC44D1">
        <w:rPr>
          <w:rFonts w:hint="eastAsia"/>
        </w:rPr>
        <w:t>进行展望。</w:t>
      </w:r>
    </w:p>
    <w:p w14:paraId="3BE3614C" w14:textId="77777777" w:rsidR="00AE5DAE" w:rsidRPr="001704D8" w:rsidRDefault="000431C5" w:rsidP="000431C5">
      <w:pPr>
        <w:widowControl/>
        <w:spacing w:line="240" w:lineRule="auto"/>
        <w:ind w:firstLine="0"/>
        <w:jc w:val="left"/>
      </w:pPr>
      <w:r>
        <w:br w:type="page"/>
      </w:r>
    </w:p>
    <w:p w14:paraId="1D1871AF" w14:textId="77777777" w:rsidR="00FC64D1" w:rsidRDefault="001D69A9" w:rsidP="00AE3437">
      <w:pPr>
        <w:pStyle w:val="10"/>
      </w:pPr>
      <w:bookmarkStart w:id="6" w:name="_Toc388305787"/>
      <w:r>
        <w:rPr>
          <w:rFonts w:hint="eastAsia"/>
        </w:rPr>
        <w:lastRenderedPageBreak/>
        <w:t>相关工作</w:t>
      </w:r>
      <w:bookmarkEnd w:id="6"/>
    </w:p>
    <w:p w14:paraId="275B017E" w14:textId="583D2427" w:rsidR="009F4170" w:rsidRDefault="00D44528" w:rsidP="00DD0877">
      <w:pPr>
        <w:pStyle w:val="2"/>
        <w:rPr>
          <w:rFonts w:hint="eastAsia"/>
        </w:rPr>
      </w:pPr>
      <w:bookmarkStart w:id="7" w:name="_Toc388305788"/>
      <w:r>
        <w:rPr>
          <w:rFonts w:hint="eastAsia"/>
        </w:rPr>
        <w:t>RFID</w:t>
      </w:r>
      <w:r w:rsidR="00DA4B92">
        <w:rPr>
          <w:rFonts w:hint="eastAsia"/>
        </w:rPr>
        <w:t>系统</w:t>
      </w:r>
      <w:r w:rsidR="00277025">
        <w:rPr>
          <w:rFonts w:hint="eastAsia"/>
        </w:rPr>
        <w:t>组件</w:t>
      </w:r>
      <w:bookmarkEnd w:id="7"/>
    </w:p>
    <w:p w14:paraId="6D4FACA1" w14:textId="638441D8" w:rsidR="00DA4B92" w:rsidRPr="00DA4B92" w:rsidRDefault="00DA4B92" w:rsidP="00A207A3">
      <w:pPr>
        <w:pStyle w:val="3"/>
        <w:rPr>
          <w:rFonts w:hint="eastAsia"/>
        </w:rPr>
      </w:pPr>
      <w:bookmarkStart w:id="8" w:name="_Toc388305789"/>
      <w:r>
        <w:rPr>
          <w:rFonts w:hint="eastAsia"/>
        </w:rPr>
        <w:t>RFID阅读器</w:t>
      </w:r>
      <w:bookmarkEnd w:id="8"/>
    </w:p>
    <w:p w14:paraId="510B84EC" w14:textId="77777777" w:rsidR="00242BBB" w:rsidRDefault="0000673F" w:rsidP="00D44528">
      <w:r>
        <w:rPr>
          <w:rFonts w:hint="eastAsia"/>
        </w:rPr>
        <w:t>在RFID系统中，阅读器作为连接应用层（中间件）和射频标签的桥梁，占据着十分重要的位置。</w:t>
      </w:r>
      <w:r w:rsidR="00D44528">
        <w:rPr>
          <w:rFonts w:hint="eastAsia"/>
        </w:rPr>
        <w:t>RFID</w:t>
      </w:r>
      <w:r w:rsidR="00D97900">
        <w:rPr>
          <w:rFonts w:hint="eastAsia"/>
        </w:rPr>
        <w:t>阅读</w:t>
      </w:r>
      <w:r w:rsidR="00D44528">
        <w:rPr>
          <w:rFonts w:hint="eastAsia"/>
        </w:rPr>
        <w:t>器，即射频识别技术，此技术通常用于无线收发。</w:t>
      </w:r>
      <w:r w:rsidR="003F1B9B">
        <w:rPr>
          <w:rFonts w:hint="eastAsia"/>
        </w:rPr>
        <w:t>RFID</w:t>
      </w:r>
      <w:r w:rsidR="00D97900">
        <w:rPr>
          <w:rFonts w:hint="eastAsia"/>
        </w:rPr>
        <w:t>阅读</w:t>
      </w:r>
      <w:r w:rsidR="003F1B9B">
        <w:rPr>
          <w:rFonts w:hint="eastAsia"/>
        </w:rPr>
        <w:t>器由天线、射频收发模块、信号处理单元、控制单元和接口电路组成。</w:t>
      </w:r>
      <w:r w:rsidR="00ED45CB">
        <w:rPr>
          <w:rFonts w:hint="eastAsia"/>
        </w:rPr>
        <w:t>对于被动RFID</w:t>
      </w:r>
      <w:r w:rsidR="00ED5EE9">
        <w:rPr>
          <w:rFonts w:hint="eastAsia"/>
        </w:rPr>
        <w:t>标签，由</w:t>
      </w:r>
      <w:r w:rsidR="00ED45CB">
        <w:rPr>
          <w:rFonts w:hint="eastAsia"/>
        </w:rPr>
        <w:t>RFID</w:t>
      </w:r>
      <w:r w:rsidR="00EC6862">
        <w:rPr>
          <w:rFonts w:hint="eastAsia"/>
        </w:rPr>
        <w:t>读写</w:t>
      </w:r>
      <w:r w:rsidR="00ED45CB">
        <w:rPr>
          <w:rFonts w:hint="eastAsia"/>
        </w:rPr>
        <w:t>器产生的磁场中获得工作所需的能量。</w:t>
      </w:r>
    </w:p>
    <w:p w14:paraId="424F7813" w14:textId="7E692BB9" w:rsidR="00242BBB" w:rsidRDefault="00242BBB" w:rsidP="00D44528">
      <w:r>
        <w:rPr>
          <w:rFonts w:hint="eastAsia"/>
        </w:rPr>
        <w:t>一般来说，阅读器在RFID系统中可能提供的功能可以总结为如下几个方面：</w:t>
      </w:r>
    </w:p>
    <w:p w14:paraId="23BF605B" w14:textId="481E75E6" w:rsidR="00242BBB" w:rsidRDefault="00242BBB" w:rsidP="00242BBB">
      <w:pPr>
        <w:pStyle w:val="af"/>
        <w:numPr>
          <w:ilvl w:val="0"/>
          <w:numId w:val="31"/>
        </w:numPr>
        <w:ind w:firstLineChars="0"/>
      </w:pPr>
      <w:r>
        <w:rPr>
          <w:rFonts w:hint="eastAsia"/>
        </w:rPr>
        <w:t>阅读器为射频标签工作提供能量。</w:t>
      </w:r>
    </w:p>
    <w:p w14:paraId="01C749ED" w14:textId="1EEB68C1" w:rsidR="00242BBB" w:rsidRDefault="00242BBB" w:rsidP="00242BBB">
      <w:pPr>
        <w:pStyle w:val="af"/>
        <w:numPr>
          <w:ilvl w:val="0"/>
          <w:numId w:val="31"/>
        </w:numPr>
        <w:ind w:firstLineChars="0"/>
      </w:pPr>
      <w:r>
        <w:rPr>
          <w:rFonts w:hint="eastAsia"/>
        </w:rPr>
        <w:t>阅读器和射频标签之间的通信。</w:t>
      </w:r>
    </w:p>
    <w:p w14:paraId="539DE4D3" w14:textId="3E611D3E" w:rsidR="00242BBB" w:rsidRDefault="00242BBB" w:rsidP="00242BBB">
      <w:pPr>
        <w:pStyle w:val="af"/>
        <w:numPr>
          <w:ilvl w:val="0"/>
          <w:numId w:val="31"/>
        </w:numPr>
        <w:ind w:firstLineChars="0"/>
      </w:pPr>
      <w:r>
        <w:rPr>
          <w:rFonts w:hint="eastAsia"/>
        </w:rPr>
        <w:t>阅读器和应用层（中间件）之间的通信。</w:t>
      </w:r>
    </w:p>
    <w:p w14:paraId="2EABA5A5" w14:textId="529D8524" w:rsidR="00242BBB" w:rsidRDefault="00242BBB" w:rsidP="00242BBB">
      <w:pPr>
        <w:pStyle w:val="af"/>
        <w:numPr>
          <w:ilvl w:val="0"/>
          <w:numId w:val="31"/>
        </w:numPr>
        <w:ind w:firstLineChars="0"/>
      </w:pPr>
      <w:r>
        <w:rPr>
          <w:rFonts w:hint="eastAsia"/>
        </w:rPr>
        <w:t>阅读器的通信安全性保证功能，如使用加密、解密技术。</w:t>
      </w:r>
    </w:p>
    <w:p w14:paraId="000988CE" w14:textId="2DED8FF4" w:rsidR="00242BBB" w:rsidRDefault="00242BBB" w:rsidP="00242BBB">
      <w:pPr>
        <w:pStyle w:val="af"/>
        <w:numPr>
          <w:ilvl w:val="0"/>
          <w:numId w:val="31"/>
        </w:numPr>
        <w:ind w:firstLineChars="0"/>
      </w:pPr>
      <w:r>
        <w:rPr>
          <w:rFonts w:hint="eastAsia"/>
        </w:rPr>
        <w:t>多阅读器的自组网能力，多标签读写操作场景下的冲突处理功能。</w:t>
      </w:r>
    </w:p>
    <w:p w14:paraId="0DB843DC" w14:textId="468B2E39" w:rsidR="00242BBB" w:rsidRDefault="00242BBB" w:rsidP="00242BBB">
      <w:pPr>
        <w:pStyle w:val="af"/>
        <w:numPr>
          <w:ilvl w:val="0"/>
          <w:numId w:val="31"/>
        </w:numPr>
        <w:ind w:firstLineChars="0"/>
      </w:pPr>
      <w:r>
        <w:rPr>
          <w:rFonts w:hint="eastAsia"/>
        </w:rPr>
        <w:t>多天线的管理，如使用天线调制、多路复用、动态自适应等技术。</w:t>
      </w:r>
    </w:p>
    <w:p w14:paraId="64791F7D" w14:textId="127D9871" w:rsidR="00242BBB" w:rsidRDefault="00242BBB" w:rsidP="00242BBB">
      <w:pPr>
        <w:pStyle w:val="af"/>
        <w:numPr>
          <w:ilvl w:val="0"/>
          <w:numId w:val="31"/>
        </w:numPr>
        <w:ind w:firstLineChars="0"/>
      </w:pPr>
      <w:r>
        <w:rPr>
          <w:rFonts w:hint="eastAsia"/>
        </w:rPr>
        <w:t>中间件接口。</w:t>
      </w:r>
    </w:p>
    <w:p w14:paraId="774DEA1C" w14:textId="5A6F19CA" w:rsidR="00242BBB" w:rsidRDefault="00242BBB" w:rsidP="00242BBB">
      <w:pPr>
        <w:pStyle w:val="af"/>
        <w:numPr>
          <w:ilvl w:val="0"/>
          <w:numId w:val="31"/>
        </w:numPr>
        <w:ind w:firstLineChars="0"/>
      </w:pPr>
      <w:r>
        <w:rPr>
          <w:rFonts w:hint="eastAsia"/>
        </w:rPr>
        <w:t>连接外部传感器节点和控制电路。</w:t>
      </w:r>
      <w:r w:rsidR="00C4771F">
        <w:rPr>
          <w:rFonts w:hint="eastAsia"/>
        </w:rPr>
        <w:t>[1</w:t>
      </w:r>
      <w:r w:rsidR="00715F45">
        <w:rPr>
          <w:rFonts w:hint="eastAsia"/>
        </w:rPr>
        <w:t>]</w:t>
      </w:r>
    </w:p>
    <w:p w14:paraId="6D1F933A" w14:textId="41F72B93" w:rsidR="00B962F0" w:rsidRDefault="00611AA3" w:rsidP="00D44528">
      <w:r>
        <w:rPr>
          <w:rFonts w:hint="eastAsia"/>
        </w:rPr>
        <w:t>RFID</w:t>
      </w:r>
      <w:r w:rsidR="00D97900">
        <w:rPr>
          <w:rFonts w:hint="eastAsia"/>
        </w:rPr>
        <w:t>阅读</w:t>
      </w:r>
      <w:r>
        <w:rPr>
          <w:rFonts w:hint="eastAsia"/>
        </w:rPr>
        <w:t>器有着广泛的应用场景，如制造业、物流、港口、码头、车辆及人员管理等。</w:t>
      </w:r>
      <w:r w:rsidR="00F66977">
        <w:rPr>
          <w:rFonts w:hint="eastAsia"/>
        </w:rPr>
        <w:t>具备不需要光源、读取距离远、可同时处理多个标签、可追踪定位物体、安全性强</w:t>
      </w:r>
      <w:r w:rsidR="00E210E8">
        <w:rPr>
          <w:rFonts w:hint="eastAsia"/>
        </w:rPr>
        <w:t>、超低能耗、系统集成简便、</w:t>
      </w:r>
      <w:r w:rsidR="00740292">
        <w:rPr>
          <w:rFonts w:hint="eastAsia"/>
        </w:rPr>
        <w:t>等功能。</w:t>
      </w:r>
      <w:r w:rsidR="008E48AD">
        <w:rPr>
          <w:rFonts w:hint="eastAsia"/>
        </w:rPr>
        <w:t>目前市场上，</w:t>
      </w:r>
      <w:proofErr w:type="spellStart"/>
      <w:r w:rsidR="000B1EE8">
        <w:rPr>
          <w:rFonts w:hint="eastAsia"/>
        </w:rPr>
        <w:t>Impinj</w:t>
      </w:r>
      <w:proofErr w:type="spellEnd"/>
      <w:r w:rsidR="000B1EE8">
        <w:rPr>
          <w:rFonts w:hint="eastAsia"/>
        </w:rPr>
        <w:t>公司在RFID</w:t>
      </w:r>
      <w:r w:rsidR="00D97900">
        <w:rPr>
          <w:rFonts w:hint="eastAsia"/>
        </w:rPr>
        <w:t>阅读</w:t>
      </w:r>
      <w:r w:rsidR="000B1EE8">
        <w:rPr>
          <w:rFonts w:hint="eastAsia"/>
        </w:rPr>
        <w:t>器这块有着成熟而丰富的产品线，</w:t>
      </w:r>
      <w:r w:rsidR="00704566">
        <w:rPr>
          <w:rFonts w:hint="eastAsia"/>
        </w:rPr>
        <w:t>能够提供高性能</w:t>
      </w:r>
      <w:r w:rsidR="00FB2B3D">
        <w:rPr>
          <w:rFonts w:hint="eastAsia"/>
        </w:rPr>
        <w:t>的阅读器。</w:t>
      </w:r>
    </w:p>
    <w:p w14:paraId="44758C47" w14:textId="5742C7FB" w:rsidR="00981286" w:rsidRDefault="000123A8" w:rsidP="00D44528">
      <w:r>
        <w:rPr>
          <w:rFonts w:hint="eastAsia"/>
        </w:rPr>
        <w:t>对于RFID</w:t>
      </w:r>
      <w:r w:rsidR="00D97900">
        <w:rPr>
          <w:rFonts w:hint="eastAsia"/>
        </w:rPr>
        <w:t>阅读</w:t>
      </w:r>
      <w:r>
        <w:rPr>
          <w:rFonts w:hint="eastAsia"/>
        </w:rPr>
        <w:t>器获得的信号数据，我们主要会用到以下三种信号指标：阅读率、RSSI、相位。</w:t>
      </w:r>
    </w:p>
    <w:p w14:paraId="7BF830FC" w14:textId="426C1D1A" w:rsidR="006A17E3" w:rsidRDefault="006A17E3" w:rsidP="00D44528">
      <w:r>
        <w:rPr>
          <w:rFonts w:hint="eastAsia"/>
        </w:rPr>
        <w:t>图2-1提供了RFID</w:t>
      </w:r>
      <w:r w:rsidR="00D97900">
        <w:rPr>
          <w:rFonts w:hint="eastAsia"/>
        </w:rPr>
        <w:t>阅读</w:t>
      </w:r>
      <w:r>
        <w:rPr>
          <w:rFonts w:hint="eastAsia"/>
        </w:rPr>
        <w:t>器和无源RFID标签之间的无线电波传播的概念图。</w:t>
      </w:r>
    </w:p>
    <w:p w14:paraId="02E5D878" w14:textId="79B20D41" w:rsidR="006A17E3" w:rsidRDefault="006A17E3" w:rsidP="00D44528">
      <w:r>
        <w:rPr>
          <w:noProof/>
        </w:rPr>
        <w:lastRenderedPageBreak/>
        <w:drawing>
          <wp:inline distT="0" distB="0" distL="0" distR="0" wp14:anchorId="4D73A90E" wp14:editId="4EB7CB1F">
            <wp:extent cx="5274310" cy="2223484"/>
            <wp:effectExtent l="0" t="0" r="8890" b="1206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223484"/>
                    </a:xfrm>
                    <a:prstGeom prst="rect">
                      <a:avLst/>
                    </a:prstGeom>
                    <a:noFill/>
                    <a:ln>
                      <a:noFill/>
                    </a:ln>
                  </pic:spPr>
                </pic:pic>
              </a:graphicData>
            </a:graphic>
          </wp:inline>
        </w:drawing>
      </w:r>
    </w:p>
    <w:p w14:paraId="51FFBAAC" w14:textId="09BE7415" w:rsidR="00901C78" w:rsidRDefault="00901C78" w:rsidP="00901C78">
      <w:pPr>
        <w:jc w:val="center"/>
        <w:rPr>
          <w:rFonts w:hint="eastAsia"/>
          <w:sz w:val="21"/>
          <w:szCs w:val="21"/>
        </w:rPr>
      </w:pPr>
      <w:r>
        <w:rPr>
          <w:rFonts w:hint="eastAsia"/>
          <w:sz w:val="21"/>
          <w:szCs w:val="21"/>
        </w:rPr>
        <w:t>图2-1 RFID</w:t>
      </w:r>
      <w:r w:rsidR="00D97900">
        <w:rPr>
          <w:rFonts w:hint="eastAsia"/>
          <w:sz w:val="21"/>
          <w:szCs w:val="21"/>
        </w:rPr>
        <w:t>阅读</w:t>
      </w:r>
      <w:r>
        <w:rPr>
          <w:rFonts w:hint="eastAsia"/>
          <w:sz w:val="21"/>
          <w:szCs w:val="21"/>
        </w:rPr>
        <w:t>器和RFID标签之间的无线电波传播概念图</w:t>
      </w:r>
    </w:p>
    <w:p w14:paraId="782372BE" w14:textId="77777777" w:rsidR="00311543" w:rsidRDefault="00311543" w:rsidP="00B42E54">
      <w:pPr>
        <w:pStyle w:val="3"/>
      </w:pPr>
      <w:bookmarkStart w:id="9" w:name="_Toc388305790"/>
      <w:r>
        <w:rPr>
          <w:rFonts w:hint="eastAsia"/>
        </w:rPr>
        <w:t>RFID标签</w:t>
      </w:r>
      <w:bookmarkEnd w:id="9"/>
    </w:p>
    <w:p w14:paraId="02F5E9D3" w14:textId="19A4B31F" w:rsidR="00311543" w:rsidRDefault="00311543" w:rsidP="00311543">
      <w:r>
        <w:rPr>
          <w:rFonts w:hint="eastAsia"/>
        </w:rPr>
        <w:t>RFID标签可以分为两种：有源电子标签，标签的工作电源完全由内部电池供给，同时标签电池的能量供应也部分地转换为电子标签与读写器通信所需的射频能量。无源电子标签没有内装电池，在阅读器的阅读范围之外时，标签处于无源状态，在阅读器的阅读范围之内时，标签从阅读器发出的射频能量中提取其工作所需的电能。无源电子标签体积小、成本低，但在读写距离及适应物体运动方面比有源电子标签差。</w:t>
      </w:r>
      <w:r w:rsidR="00ED1AA9">
        <w:rPr>
          <w:rFonts w:hint="eastAsia"/>
        </w:rPr>
        <w:t>[2</w:t>
      </w:r>
      <w:r>
        <w:rPr>
          <w:rFonts w:hint="eastAsia"/>
        </w:rPr>
        <w:t>]</w:t>
      </w:r>
    </w:p>
    <w:p w14:paraId="7D7B2410" w14:textId="6584EE3C" w:rsidR="00311543" w:rsidRPr="00123BD4" w:rsidRDefault="00311543" w:rsidP="00123BD4">
      <w:pPr>
        <w:rPr>
          <w:rFonts w:hint="eastAsia"/>
        </w:rPr>
      </w:pPr>
      <w:r>
        <w:rPr>
          <w:rFonts w:hint="eastAsia"/>
        </w:rPr>
        <w:t>一个完整超高频无源RFID标签由天线和标签芯片两部分组成。其中，标签芯片一般包括以下几部分电路：电源恢复电路、电源稳压电路、反向散射调制电路、调解电路、时钟提取/产生电路、启动信号产生电路、参考源产生电路、控制单元、存储器。无源RFID标签芯片工作时所需要的能量完全来源于阅读器产生的电磁波的能量，因此，电源恢复电路需要将标签天线感应出的超高频信号转换为芯片工作需要的直流电压，为芯片提供能量。</w:t>
      </w:r>
    </w:p>
    <w:p w14:paraId="331C4755" w14:textId="67CF52D5" w:rsidR="003B2489" w:rsidRPr="002E18F6" w:rsidRDefault="003B2489" w:rsidP="002E18F6">
      <w:pPr>
        <w:pStyle w:val="2"/>
        <w:rPr>
          <w:rFonts w:hint="eastAsia"/>
        </w:rPr>
      </w:pPr>
      <w:bookmarkStart w:id="10" w:name="_Toc388305791"/>
      <w:r>
        <w:rPr>
          <w:rFonts w:hint="eastAsia"/>
        </w:rPr>
        <w:t>RFID信号指标</w:t>
      </w:r>
      <w:bookmarkEnd w:id="10"/>
    </w:p>
    <w:p w14:paraId="7651EDB0" w14:textId="10AE6C9D" w:rsidR="001704D8" w:rsidRDefault="00CD458C" w:rsidP="008026E3">
      <w:pPr>
        <w:pStyle w:val="3"/>
      </w:pPr>
      <w:bookmarkStart w:id="11" w:name="_Toc388305792"/>
      <w:r>
        <w:t>阅读率</w:t>
      </w:r>
      <w:bookmarkEnd w:id="11"/>
    </w:p>
    <w:p w14:paraId="5BE744BC" w14:textId="7AF024D6" w:rsidR="00E71676" w:rsidRPr="00E71676" w:rsidRDefault="00A007E6" w:rsidP="00E71676">
      <w:r>
        <w:rPr>
          <w:rFonts w:hint="eastAsia"/>
        </w:rPr>
        <w:t>阅读率是指</w:t>
      </w:r>
      <w:r w:rsidR="00286FE6">
        <w:rPr>
          <w:rFonts w:hint="eastAsia"/>
        </w:rPr>
        <w:t>在某特定功率下，</w:t>
      </w:r>
      <w:r w:rsidR="000A1803">
        <w:rPr>
          <w:rFonts w:hint="eastAsia"/>
        </w:rPr>
        <w:t>RFID读写</w:t>
      </w:r>
      <w:r>
        <w:rPr>
          <w:rFonts w:hint="eastAsia"/>
        </w:rPr>
        <w:t>器在</w:t>
      </w:r>
      <w:r w:rsidR="00EE28E9">
        <w:rPr>
          <w:rFonts w:hint="eastAsia"/>
        </w:rPr>
        <w:t>一定时间内</w:t>
      </w:r>
      <w:r w:rsidR="00286FE6">
        <w:rPr>
          <w:rFonts w:hint="eastAsia"/>
        </w:rPr>
        <w:t>能够</w:t>
      </w:r>
      <w:r w:rsidR="00EE28E9">
        <w:rPr>
          <w:rFonts w:hint="eastAsia"/>
        </w:rPr>
        <w:t>读到标签的次数。</w:t>
      </w:r>
      <w:r w:rsidR="00B47F24">
        <w:rPr>
          <w:rFonts w:hint="eastAsia"/>
        </w:rPr>
        <w:t>阅读率会受到环境、标签、功率等因素的影响。</w:t>
      </w:r>
    </w:p>
    <w:p w14:paraId="63C2C0F9" w14:textId="7C682FA9" w:rsidR="00BF11C2" w:rsidRDefault="002A7D68" w:rsidP="00BF11C2">
      <w:pPr>
        <w:pStyle w:val="3"/>
      </w:pPr>
      <w:bookmarkStart w:id="12" w:name="_Toc388305793"/>
      <w:r>
        <w:rPr>
          <w:rFonts w:hint="eastAsia"/>
        </w:rPr>
        <w:lastRenderedPageBreak/>
        <w:t>RSSI</w:t>
      </w:r>
      <w:bookmarkEnd w:id="12"/>
    </w:p>
    <w:p w14:paraId="07DC872D" w14:textId="2B334911" w:rsidR="00E974CF" w:rsidRDefault="00A22A4D" w:rsidP="00382CAA">
      <w:r>
        <w:rPr>
          <w:rFonts w:hint="eastAsia"/>
        </w:rPr>
        <w:t>接收信号强度指示符（RSSI）是存在于接收到的无线电信号中的功率的测量值。</w:t>
      </w:r>
      <w:r w:rsidR="00AF48FE">
        <w:rPr>
          <w:rFonts w:hint="eastAsia"/>
        </w:rPr>
        <w:t>在</w:t>
      </w:r>
      <w:r w:rsidR="00AF48FE">
        <w:t>IEEE 802.11</w:t>
      </w:r>
      <w:r w:rsidR="00AF48FE">
        <w:rPr>
          <w:rFonts w:hint="eastAsia"/>
        </w:rPr>
        <w:t>系统</w:t>
      </w:r>
      <w:r w:rsidR="00AF48FE">
        <w:t>中，</w:t>
      </w:r>
      <w:r w:rsidR="00AF48FE">
        <w:rPr>
          <w:rFonts w:hint="eastAsia"/>
        </w:rPr>
        <w:t>RSSI</w:t>
      </w:r>
      <w:r w:rsidR="00AF48FE">
        <w:t>是无线环境中以任意单位表示的相对接收信号强度。</w:t>
      </w:r>
      <w:r w:rsidR="00AF48FE">
        <w:rPr>
          <w:rFonts w:hint="eastAsia"/>
        </w:rPr>
        <w:t>RSSI</w:t>
      </w:r>
      <w:r w:rsidR="00AF48FE">
        <w:t>指示接收无线电在天线和可能的电缆损耗后接收的功率电平。</w:t>
      </w:r>
      <w:r w:rsidR="00AF48FE">
        <w:rPr>
          <w:rFonts w:hint="eastAsia"/>
        </w:rPr>
        <w:t>因此</w:t>
      </w:r>
      <w:r w:rsidR="00AF48FE">
        <w:t>，</w:t>
      </w:r>
      <w:r w:rsidR="00AF48FE">
        <w:rPr>
          <w:rFonts w:hint="eastAsia"/>
        </w:rPr>
        <w:t>RSSI</w:t>
      </w:r>
      <w:r w:rsidR="00AF48FE">
        <w:t>数越高，</w:t>
      </w:r>
      <w:r w:rsidR="00AF48FE">
        <w:rPr>
          <w:rFonts w:hint="eastAsia"/>
        </w:rPr>
        <w:t>信号</w:t>
      </w:r>
      <w:r w:rsidR="00AF48FE">
        <w:t>越强。</w:t>
      </w:r>
      <w:r w:rsidR="00AF48FE">
        <w:rPr>
          <w:rFonts w:hint="eastAsia"/>
        </w:rPr>
        <w:t>因此</w:t>
      </w:r>
      <w:r w:rsidR="00AF48FE">
        <w:t>，</w:t>
      </w:r>
      <w:r w:rsidR="00AF48FE">
        <w:rPr>
          <w:rFonts w:hint="eastAsia"/>
        </w:rPr>
        <w:t>当</w:t>
      </w:r>
      <w:r w:rsidR="00AF48FE">
        <w:t>以负</w:t>
      </w:r>
      <w:r w:rsidR="00AF48FE">
        <w:rPr>
          <w:rFonts w:hint="eastAsia"/>
        </w:rPr>
        <w:t>形式</w:t>
      </w:r>
      <w:r w:rsidR="00AF48FE">
        <w:t>（例如-100）表示RSSI值时，</w:t>
      </w:r>
      <w:r w:rsidR="00AF48FE">
        <w:rPr>
          <w:rFonts w:hint="eastAsia"/>
        </w:rPr>
        <w:t>该值</w:t>
      </w:r>
      <w:r w:rsidR="00AF48FE">
        <w:t>越接近0，</w:t>
      </w:r>
      <w:r w:rsidR="00AF48FE">
        <w:rPr>
          <w:rFonts w:hint="eastAsia"/>
        </w:rPr>
        <w:t>接收信号</w:t>
      </w:r>
      <w:r w:rsidR="00AF48FE">
        <w:t>越强。</w:t>
      </w:r>
    </w:p>
    <w:p w14:paraId="323A7F72" w14:textId="09547E9D" w:rsidR="00E221FC" w:rsidRDefault="00DE3B78" w:rsidP="00BF11C2">
      <w:pPr>
        <w:pStyle w:val="3"/>
      </w:pPr>
      <w:bookmarkStart w:id="13" w:name="_Toc388305794"/>
      <w:r>
        <w:rPr>
          <w:rFonts w:hint="eastAsia"/>
        </w:rPr>
        <w:t>相位</w:t>
      </w:r>
      <w:bookmarkEnd w:id="13"/>
    </w:p>
    <w:p w14:paraId="3C2E7AD2" w14:textId="5B069F00" w:rsidR="00BF11C2" w:rsidRDefault="00F72AC6" w:rsidP="004E509C">
      <w:r>
        <w:rPr>
          <w:rFonts w:hint="eastAsia"/>
        </w:rPr>
        <w:t>相位（phase）是波形周期中某个时间点（瞬间）的位置。</w:t>
      </w:r>
      <w:r w:rsidR="005D08B5">
        <w:rPr>
          <w:rFonts w:hint="eastAsia"/>
        </w:rPr>
        <w:t>相位描述信号波形变化的度量通常以度（角度）为单位，也叫做相角。</w:t>
      </w:r>
      <w:r>
        <w:rPr>
          <w:rFonts w:hint="eastAsia"/>
        </w:rPr>
        <w:t>完整的周期被定义为波形返回其任意初始值所需的时间间隔</w:t>
      </w:r>
      <w:r w:rsidR="00E174D2">
        <w:rPr>
          <w:rFonts w:hint="eastAsia"/>
        </w:rPr>
        <w:t>，波形循环一周即为360°</w:t>
      </w:r>
      <w:r>
        <w:rPr>
          <w:rFonts w:hint="eastAsia"/>
        </w:rPr>
        <w:t>。</w:t>
      </w:r>
    </w:p>
    <w:p w14:paraId="21FC1C83" w14:textId="49709751" w:rsidR="000E16BE" w:rsidRDefault="000E16BE" w:rsidP="004E509C">
      <w:r>
        <w:rPr>
          <w:rFonts w:hint="eastAsia"/>
        </w:rPr>
        <w:t>对于</w:t>
      </w:r>
      <w:r w:rsidR="00BF61D2">
        <w:rPr>
          <w:rFonts w:hint="eastAsia"/>
        </w:rPr>
        <w:t>频率为</w:t>
      </w:r>
      <m:oMath>
        <m:r>
          <w:rPr>
            <w:rFonts w:ascii="Cambria Math" w:hAnsi="Cambria Math"/>
          </w:rPr>
          <m:t>f (Hz)</m:t>
        </m:r>
      </m:oMath>
      <w:r w:rsidR="001A6432">
        <w:rPr>
          <w:rFonts w:hint="eastAsia"/>
        </w:rPr>
        <w:t>的RF载波，频率和波长之间的关系由下式给出</w:t>
      </w:r>
    </w:p>
    <w:p w14:paraId="786BB035" w14:textId="6646FE6D" w:rsidR="007707D4" w:rsidRPr="00EA61E8" w:rsidRDefault="00EA61E8" w:rsidP="004E509C">
      <m:oMathPara>
        <m:oMath>
          <m:r>
            <w:rPr>
              <w:rFonts w:ascii="Cambria Math" w:hAnsi="Cambria Math"/>
            </w:rPr>
            <m:t>λ=</m:t>
          </m:r>
          <m:f>
            <m:fPr>
              <m:ctrlPr>
                <w:rPr>
                  <w:rFonts w:ascii="Cambria Math" w:hAnsi="Cambria Math"/>
                  <w:i/>
                </w:rPr>
              </m:ctrlPr>
            </m:fPr>
            <m:num>
              <m:r>
                <w:rPr>
                  <w:rFonts w:ascii="Cambria Math" w:hAnsi="Cambria Math"/>
                </w:rPr>
                <m:t>c</m:t>
              </m:r>
            </m:num>
            <m:den>
              <m:r>
                <w:rPr>
                  <w:rFonts w:ascii="Cambria Math" w:hAnsi="Cambria Math"/>
                </w:rPr>
                <m:t>f</m:t>
              </m:r>
            </m:den>
          </m:f>
          <m:r>
            <w:rPr>
              <w:rFonts w:ascii="Cambria Math" w:hAnsi="Cambria Math"/>
            </w:rPr>
            <m:t xml:space="preserve"> (</m:t>
          </m:r>
          <m:r>
            <w:rPr>
              <w:rFonts w:ascii="Cambria Math" w:hAnsi="Cambria Math"/>
            </w:rPr>
            <m:t>米</m:t>
          </m:r>
          <m:r>
            <w:rPr>
              <w:rFonts w:ascii="Cambria Math" w:hAnsi="Cambria Math"/>
            </w:rPr>
            <m:t>)</m:t>
          </m:r>
        </m:oMath>
      </m:oMathPara>
    </w:p>
    <w:p w14:paraId="4C9B86D2" w14:textId="5084D8C1" w:rsidR="00EA61E8" w:rsidRDefault="00EA61E8" w:rsidP="00EA61E8">
      <w:pPr>
        <w:ind w:firstLine="0"/>
      </w:pPr>
      <w:r>
        <w:rPr>
          <w:rFonts w:hint="eastAsia"/>
        </w:rPr>
        <w:t>其中</w:t>
      </w:r>
      <m:oMath>
        <m:r>
          <w:rPr>
            <w:rFonts w:ascii="Cambria Math" w:hAnsi="Cambria Math"/>
          </w:rPr>
          <m:t>c</m:t>
        </m:r>
      </m:oMath>
      <w:r w:rsidR="00D315E4">
        <w:rPr>
          <w:rFonts w:hint="eastAsia"/>
        </w:rPr>
        <w:t>是通信介质中的EM波的速度，在空气中等于光速。</w:t>
      </w:r>
    </w:p>
    <w:p w14:paraId="470FB426" w14:textId="4F34C830" w:rsidR="00080F53" w:rsidRDefault="00080F53" w:rsidP="00EA61E8">
      <w:pPr>
        <w:ind w:firstLine="0"/>
      </w:pPr>
      <w:r>
        <w:rPr>
          <w:rFonts w:hint="eastAsia"/>
        </w:rPr>
        <w:tab/>
        <w:t>如图2-1所示，信号经过的总距离为</w:t>
      </w:r>
      <m:oMath>
        <m:r>
          <w:rPr>
            <w:rFonts w:ascii="Cambria Math" w:hAnsi="Cambria Math"/>
          </w:rPr>
          <m:t>2</m:t>
        </m:r>
        <m:r>
          <w:rPr>
            <w:rFonts w:ascii="Cambria Math" w:hAnsi="Cambria Math" w:cs="STIXGeneral-Regular"/>
          </w:rPr>
          <m:t>R</m:t>
        </m:r>
      </m:oMath>
      <w:r>
        <w:rPr>
          <w:rFonts w:hint="eastAsia"/>
        </w:rPr>
        <w:t>。除了距离上的RF相位旋转之外，阅读器的发射电路</w:t>
      </w:r>
      <w:r w:rsidR="00E9109F">
        <w:rPr>
          <w:rFonts w:hint="eastAsia"/>
        </w:rPr>
        <w:t>、标签的发射特性以及阅读器的接收器电路都将分别引入一些额外的相位</w:t>
      </w:r>
      <w:r w:rsidR="00B440AF">
        <w:rPr>
          <w:rFonts w:hint="eastAsia"/>
        </w:rPr>
        <w:t>旋转</w:t>
      </w:r>
      <m:oMath>
        <m:sSub>
          <m:sSubPr>
            <m:ctrlPr>
              <w:rPr>
                <w:rFonts w:ascii="Cambria Math" w:hAnsi="Cambria Math"/>
                <w:i/>
              </w:rPr>
            </m:ctrlPr>
          </m:sSubPr>
          <m:e>
            <m:r>
              <w:rPr>
                <w:rFonts w:ascii="Cambria Math" w:hAnsi="Cambria Math"/>
              </w:rPr>
              <m:t>θ</m:t>
            </m:r>
          </m:e>
          <m:sub>
            <m:r>
              <w:rPr>
                <w:rFonts w:ascii="Cambria Math" w:hAnsi="Cambria Math"/>
              </w:rPr>
              <m:t>T</m:t>
            </m:r>
          </m:sub>
        </m:sSub>
      </m:oMath>
      <w:r w:rsidR="007300A9">
        <w:rPr>
          <w:rFonts w:hint="eastAsia"/>
        </w:rPr>
        <w:t>，</w:t>
      </w:r>
      <m:oMath>
        <m:sSub>
          <m:sSubPr>
            <m:ctrlPr>
              <w:rPr>
                <w:rFonts w:ascii="Cambria Math" w:hAnsi="Cambria Math"/>
                <w:i/>
              </w:rPr>
            </m:ctrlPr>
          </m:sSubPr>
          <m:e>
            <m:r>
              <w:rPr>
                <w:rFonts w:ascii="Cambria Math" w:hAnsi="Cambria Math"/>
              </w:rPr>
              <m:t>θ</m:t>
            </m:r>
          </m:e>
          <m:sub>
            <m:r>
              <w:rPr>
                <w:rFonts w:ascii="Cambria Math" w:hAnsi="Cambria Math"/>
              </w:rPr>
              <m:t>Tag</m:t>
            </m:r>
          </m:sub>
        </m:sSub>
      </m:oMath>
      <w:r w:rsidR="007300A9">
        <w:rPr>
          <w:rFonts w:hint="eastAsia"/>
        </w:rPr>
        <w:t>，</w:t>
      </w:r>
      <m:oMath>
        <m:sSub>
          <m:sSubPr>
            <m:ctrlPr>
              <w:rPr>
                <w:rFonts w:ascii="Cambria Math" w:hAnsi="Cambria Math"/>
                <w:i/>
              </w:rPr>
            </m:ctrlPr>
          </m:sSubPr>
          <m:e>
            <m:r>
              <w:rPr>
                <w:rFonts w:ascii="Cambria Math" w:hAnsi="Cambria Math"/>
              </w:rPr>
              <m:t>θ</m:t>
            </m:r>
          </m:e>
          <m:sub>
            <m:r>
              <w:rPr>
                <w:rFonts w:ascii="Cambria Math" w:hAnsi="Cambria Math"/>
              </w:rPr>
              <m:t>R</m:t>
            </m:r>
          </m:sub>
        </m:sSub>
      </m:oMath>
      <w:r w:rsidR="00F12F59">
        <w:rPr>
          <w:rFonts w:hint="eastAsia"/>
        </w:rPr>
        <w:t>。总相位旋转可以表示为</w:t>
      </w:r>
    </w:p>
    <w:p w14:paraId="36F0CAF4" w14:textId="1A73DEAE" w:rsidR="00F12F59" w:rsidRPr="00EF7CC4" w:rsidRDefault="003027CB" w:rsidP="00EA61E8">
      <w:pPr>
        <w:ind w:firstLine="0"/>
        <w:rPr>
          <w:rFonts w:ascii="STIXGeneral-Regular" w:hAnsi="STIXGeneral-Regular" w:cs="STIXGeneral-Regular"/>
        </w:rPr>
      </w:pPr>
      <m:oMathPara>
        <m:oMath>
          <m:r>
            <w:rPr>
              <w:rFonts w:ascii="Cambria Math" w:hAnsi="Cambria Math" w:cs="STIXGeneral-Regular"/>
            </w:rPr>
            <m:t>θ=2∙π(</m:t>
          </m:r>
          <m:f>
            <m:fPr>
              <m:ctrlPr>
                <w:rPr>
                  <w:rFonts w:ascii="Cambria Math" w:hAnsi="Cambria Math" w:cs="STIXGeneral-Regular"/>
                  <w:i/>
                </w:rPr>
              </m:ctrlPr>
            </m:fPr>
            <m:num>
              <m:r>
                <w:rPr>
                  <w:rFonts w:ascii="Cambria Math" w:hAnsi="Cambria Math" w:cs="STIXGeneral-Regular"/>
                </w:rPr>
                <m:t>2R</m:t>
              </m:r>
            </m:num>
            <m:den>
              <m:r>
                <w:rPr>
                  <w:rFonts w:ascii="Cambria Math" w:hAnsi="Cambria Math" w:cs="STIXGeneral-Regular"/>
                </w:rPr>
                <m:t>λ</m:t>
              </m:r>
            </m:den>
          </m:f>
          <m:r>
            <w:rPr>
              <w:rFonts w:ascii="Cambria Math" w:hAnsi="Cambria Math" w:cs="STIXGeneral-Regular"/>
            </w:rPr>
            <m:t>)+</m:t>
          </m:r>
          <m:sSub>
            <m:sSubPr>
              <m:ctrlPr>
                <w:rPr>
                  <w:rFonts w:ascii="Cambria Math" w:hAnsi="Cambria Math" w:cs="STIXGeneral-Regular"/>
                  <w:i/>
                </w:rPr>
              </m:ctrlPr>
            </m:sSubPr>
            <m:e>
              <m:r>
                <w:rPr>
                  <w:rFonts w:ascii="Cambria Math" w:hAnsi="Cambria Math" w:cs="STIXGeneral-Regular"/>
                </w:rPr>
                <m:t>θ</m:t>
              </m:r>
            </m:e>
            <m:sub>
              <m:r>
                <w:rPr>
                  <w:rFonts w:ascii="Cambria Math" w:hAnsi="Cambria Math" w:cs="STIXGeneral-Regular"/>
                </w:rPr>
                <m:t>T</m:t>
              </m:r>
            </m:sub>
          </m:sSub>
          <m:r>
            <w:rPr>
              <w:rFonts w:ascii="Cambria Math" w:hAnsi="Cambria Math" w:cs="STIXGeneral-Regular"/>
            </w:rPr>
            <m:t>+</m:t>
          </m:r>
          <m:sSub>
            <m:sSubPr>
              <m:ctrlPr>
                <w:rPr>
                  <w:rFonts w:ascii="Cambria Math" w:hAnsi="Cambria Math" w:cs="STIXGeneral-Regular"/>
                  <w:i/>
                </w:rPr>
              </m:ctrlPr>
            </m:sSubPr>
            <m:e>
              <m:r>
                <w:rPr>
                  <w:rFonts w:ascii="Cambria Math" w:hAnsi="Cambria Math" w:cs="STIXGeneral-Regular"/>
                </w:rPr>
                <m:t>θ</m:t>
              </m:r>
            </m:e>
            <m:sub>
              <m:r>
                <w:rPr>
                  <w:rFonts w:ascii="Cambria Math" w:hAnsi="Cambria Math" w:cs="STIXGeneral-Regular"/>
                </w:rPr>
                <m:t>R</m:t>
              </m:r>
            </m:sub>
          </m:sSub>
          <m:r>
            <w:rPr>
              <w:rFonts w:ascii="Cambria Math" w:hAnsi="Cambria Math" w:cs="STIXGeneral-Regular"/>
            </w:rPr>
            <m:t>+</m:t>
          </m:r>
          <m:sSub>
            <m:sSubPr>
              <m:ctrlPr>
                <w:rPr>
                  <w:rFonts w:ascii="Cambria Math" w:hAnsi="Cambria Math" w:cs="STIXGeneral-Regular"/>
                  <w:i/>
                </w:rPr>
              </m:ctrlPr>
            </m:sSubPr>
            <m:e>
              <m:r>
                <w:rPr>
                  <w:rFonts w:ascii="Cambria Math" w:hAnsi="Cambria Math" w:cs="STIXGeneral-Regular"/>
                </w:rPr>
                <m:t>θ</m:t>
              </m:r>
            </m:e>
            <m:sub>
              <m:r>
                <w:rPr>
                  <w:rFonts w:ascii="Cambria Math" w:hAnsi="Cambria Math" w:cs="STIXGeneral-Regular"/>
                </w:rPr>
                <m:t>Tag</m:t>
              </m:r>
            </m:sub>
          </m:sSub>
        </m:oMath>
      </m:oMathPara>
    </w:p>
    <w:p w14:paraId="12CEAC84" w14:textId="46689856" w:rsidR="00EF7CC4" w:rsidRDefault="00EF7CC4" w:rsidP="00EA61E8">
      <w:pPr>
        <w:ind w:firstLine="0"/>
        <w:rPr>
          <w:rFonts w:ascii="STIXGeneral-Regular" w:hAnsi="STIXGeneral-Regular" w:cs="STIXGeneral-Regular"/>
        </w:rPr>
      </w:pPr>
      <w:r>
        <w:rPr>
          <w:rFonts w:ascii="STIXGeneral-Regular" w:hAnsi="STIXGeneral-Regular" w:cs="STIXGeneral-Regular" w:hint="eastAsia"/>
        </w:rPr>
        <w:tab/>
      </w:r>
      <w:r>
        <w:rPr>
          <w:rFonts w:ascii="STIXGeneral-Regular" w:hAnsi="STIXGeneral-Regular" w:cs="STIXGeneral-Regular" w:hint="eastAsia"/>
        </w:rPr>
        <w:t>由于相位是一个周期为</w:t>
      </w:r>
      <m:oMath>
        <m:r>
          <w:rPr>
            <w:rFonts w:ascii="Cambria Math" w:hAnsi="Cambria Math" w:cs="STIXGeneral-Regular"/>
          </w:rPr>
          <m:t>2π</m:t>
        </m:r>
      </m:oMath>
      <w:r w:rsidR="000E10DF">
        <w:rPr>
          <w:rFonts w:ascii="STIXGeneral-Regular" w:hAnsi="STIXGeneral-Regular" w:cs="STIXGeneral-Regular" w:hint="eastAsia"/>
        </w:rPr>
        <w:t>弧度的周期函数，因此相位值将在以载波波长的一半的整数倍分开的距离处明显重复。</w:t>
      </w:r>
    </w:p>
    <w:p w14:paraId="6A327347" w14:textId="7073FC65" w:rsidR="003027CB" w:rsidRPr="00747A88" w:rsidRDefault="00820D9C" w:rsidP="00EA61E8">
      <w:pPr>
        <w:ind w:firstLine="0"/>
        <w:rPr>
          <w:rFonts w:ascii="Cambria Math" w:hAnsi="Cambria Math" w:cs="STIXGeneral-Regular" w:hint="eastAsia"/>
          <w:i/>
        </w:rPr>
      </w:pPr>
      <m:oMathPara>
        <m:oMath>
          <m:sSub>
            <m:sSubPr>
              <m:ctrlPr>
                <w:rPr>
                  <w:rFonts w:ascii="Cambria Math" w:hAnsi="Cambria Math" w:cs="STIXGeneral-Regular"/>
                  <w:i/>
                </w:rPr>
              </m:ctrlPr>
            </m:sSubPr>
            <m:e>
              <m:r>
                <w:rPr>
                  <w:rFonts w:ascii="Cambria Math" w:hAnsi="Cambria Math" w:cs="STIXGeneral-Regular"/>
                </w:rPr>
                <m:t>R</m:t>
              </m:r>
            </m:e>
            <m:sub>
              <m:r>
                <w:rPr>
                  <w:rFonts w:ascii="Cambria Math" w:hAnsi="Cambria Math" w:cs="STIXGeneral-Regular"/>
                </w:rPr>
                <m:t>n</m:t>
              </m:r>
            </m:sub>
          </m:sSub>
          <m:r>
            <w:rPr>
              <w:rFonts w:ascii="Cambria Math" w:hAnsi="Cambria Math" w:cs="STIXGeneral-Regular"/>
            </w:rPr>
            <m:t>=</m:t>
          </m:r>
          <m:f>
            <m:fPr>
              <m:ctrlPr>
                <w:rPr>
                  <w:rFonts w:ascii="Cambria Math" w:hAnsi="Cambria Math" w:cs="STIXGeneral-Regular"/>
                  <w:i/>
                </w:rPr>
              </m:ctrlPr>
            </m:fPr>
            <m:num>
              <m:r>
                <w:rPr>
                  <w:rFonts w:ascii="Cambria Math" w:hAnsi="Cambria Math" w:cs="STIXGeneral-Regular"/>
                </w:rPr>
                <m:t>nλ</m:t>
              </m:r>
            </m:num>
            <m:den>
              <m:r>
                <w:rPr>
                  <w:rFonts w:ascii="Cambria Math" w:hAnsi="Cambria Math" w:cs="STIXGeneral-Regular"/>
                </w:rPr>
                <m:t>2</m:t>
              </m:r>
            </m:den>
          </m:f>
          <m:r>
            <w:rPr>
              <w:rFonts w:ascii="Cambria Math" w:hAnsi="Cambria Math" w:cs="STIXGeneral-Regular"/>
            </w:rPr>
            <m:t>, n = 0, 1, 2, …</m:t>
          </m:r>
        </m:oMath>
      </m:oMathPara>
    </w:p>
    <w:p w14:paraId="6667AA5F" w14:textId="77777777" w:rsidR="00747A88" w:rsidRDefault="00747A88" w:rsidP="00747A88">
      <w:pPr>
        <w:pStyle w:val="2"/>
      </w:pPr>
      <w:bookmarkStart w:id="14" w:name="_Toc388305795"/>
      <w:r>
        <w:rPr>
          <w:rFonts w:hint="eastAsia"/>
        </w:rPr>
        <w:t>RFID定位技术</w:t>
      </w:r>
      <w:bookmarkEnd w:id="14"/>
    </w:p>
    <w:p w14:paraId="31FFFA5F" w14:textId="77777777" w:rsidR="00747A88" w:rsidRDefault="00747A88" w:rsidP="00747A88">
      <w:r>
        <w:rPr>
          <w:rFonts w:hint="eastAsia"/>
        </w:rPr>
        <w:t>在RFID定位中，若按照定位技术的参考信号特征，主要可以分为三大类：基于RSSI的定位方案、基于相位的定位方案、基于接近度的定位方案。</w:t>
      </w:r>
    </w:p>
    <w:p w14:paraId="4434CBA7" w14:textId="1783FD4F" w:rsidR="00747A88" w:rsidRDefault="00747A88" w:rsidP="00747A88">
      <w:r>
        <w:rPr>
          <w:rFonts w:hint="eastAsia"/>
        </w:rPr>
        <w:t>早期的RFID定位方案大多基于RSSI</w:t>
      </w:r>
      <w:r w:rsidR="000D0CB1">
        <w:rPr>
          <w:rFonts w:hint="eastAsia"/>
        </w:rPr>
        <w:t>[3]</w:t>
      </w:r>
      <w:r>
        <w:rPr>
          <w:rFonts w:hint="eastAsia"/>
        </w:rPr>
        <w:t>。在已知位置部署的参考标签的RSSI</w:t>
      </w:r>
      <w:r>
        <w:rPr>
          <w:rFonts w:hint="eastAsia"/>
        </w:rPr>
        <w:lastRenderedPageBreak/>
        <w:t>被记录下来以用来定位目标标签。但是RSSI并不是一个可靠稳定的位置指标，其对标签的转向和天线增益异常敏感。而在移动的场景中，标签的方向往往是不可知的。</w:t>
      </w:r>
    </w:p>
    <w:p w14:paraId="3875A7E6" w14:textId="0B9872EA" w:rsidR="00747A88" w:rsidRDefault="00747A88" w:rsidP="00747A88">
      <w:r>
        <w:rPr>
          <w:rFonts w:hint="eastAsia"/>
        </w:rPr>
        <w:t>基于相位的定位方案可以分为两类，</w:t>
      </w:r>
      <w:proofErr w:type="spellStart"/>
      <w:r>
        <w:rPr>
          <w:rFonts w:hint="eastAsia"/>
        </w:rPr>
        <w:t>AoA</w:t>
      </w:r>
      <w:proofErr w:type="spellEnd"/>
      <w:r>
        <w:rPr>
          <w:rFonts w:hint="eastAsia"/>
        </w:rPr>
        <w:t>（到达角）</w:t>
      </w:r>
      <w:r w:rsidR="002E08B6">
        <w:t>[</w:t>
      </w:r>
      <w:r w:rsidR="00E90E96">
        <w:t>4~6</w:t>
      </w:r>
      <w:r w:rsidR="002E08B6">
        <w:t>]</w:t>
      </w:r>
      <w:r>
        <w:rPr>
          <w:rFonts w:hint="eastAsia"/>
        </w:rPr>
        <w:t>和SAR（合成孔径）。</w:t>
      </w:r>
      <w:proofErr w:type="spellStart"/>
      <w:r>
        <w:rPr>
          <w:rFonts w:hint="eastAsia"/>
        </w:rPr>
        <w:t>AoA</w:t>
      </w:r>
      <w:proofErr w:type="spellEnd"/>
      <w:r>
        <w:rPr>
          <w:rFonts w:hint="eastAsia"/>
        </w:rPr>
        <w:t>定位技术基本步骤如图2-1所示，基于到达时间差的RFID定位机制主要依靠测量射频电波从阅读器天线到达RFID标签的角度，然后通过多基点的不同角度计算传播方向途径，几条途径相交即可得出标签的估算为止。而SAR方法最先用在雷达系统中，主要利用天线阵列来进行物体定位和地形成像。</w:t>
      </w:r>
    </w:p>
    <w:p w14:paraId="14B7016B" w14:textId="77777777" w:rsidR="00747A88" w:rsidRDefault="00747A88" w:rsidP="00747A88">
      <w:r>
        <w:rPr>
          <w:noProof/>
        </w:rPr>
        <w:drawing>
          <wp:inline distT="0" distB="0" distL="0" distR="0" wp14:anchorId="2D198535" wp14:editId="47180B3C">
            <wp:extent cx="5274310" cy="1803183"/>
            <wp:effectExtent l="0" t="0" r="8890" b="63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803183"/>
                    </a:xfrm>
                    <a:prstGeom prst="rect">
                      <a:avLst/>
                    </a:prstGeom>
                    <a:noFill/>
                    <a:ln>
                      <a:noFill/>
                    </a:ln>
                  </pic:spPr>
                </pic:pic>
              </a:graphicData>
            </a:graphic>
          </wp:inline>
        </w:drawing>
      </w:r>
    </w:p>
    <w:p w14:paraId="4BBE17B3" w14:textId="77777777" w:rsidR="00747A88" w:rsidRDefault="00747A88" w:rsidP="00747A88">
      <w:pPr>
        <w:jc w:val="center"/>
        <w:rPr>
          <w:sz w:val="21"/>
          <w:szCs w:val="21"/>
        </w:rPr>
      </w:pPr>
      <w:r>
        <w:rPr>
          <w:rFonts w:hint="eastAsia"/>
          <w:sz w:val="21"/>
          <w:szCs w:val="21"/>
        </w:rPr>
        <w:t xml:space="preserve">图2-1 </w:t>
      </w:r>
      <w:proofErr w:type="spellStart"/>
      <w:r>
        <w:rPr>
          <w:rFonts w:hint="eastAsia"/>
          <w:sz w:val="21"/>
          <w:szCs w:val="21"/>
        </w:rPr>
        <w:t>AoA</w:t>
      </w:r>
      <w:proofErr w:type="spellEnd"/>
      <w:r>
        <w:rPr>
          <w:rFonts w:hint="eastAsia"/>
          <w:sz w:val="21"/>
          <w:szCs w:val="21"/>
        </w:rPr>
        <w:t>原理图</w:t>
      </w:r>
    </w:p>
    <w:p w14:paraId="569FFFD9" w14:textId="77777777" w:rsidR="00747A88" w:rsidRDefault="00747A88" w:rsidP="00747A88">
      <w:r>
        <w:rPr>
          <w:rFonts w:hint="eastAsia"/>
        </w:rPr>
        <w:t>最后一种定位技术基于接近度。这种方法依赖于密集的天线部署。当目标标签进入天线的无线电范围时，其位置假定和该接收器相同。</w:t>
      </w:r>
    </w:p>
    <w:p w14:paraId="53270F28" w14:textId="77777777" w:rsidR="00747A88" w:rsidRDefault="00747A88" w:rsidP="00747A88">
      <w:r>
        <w:rPr>
          <w:rFonts w:hint="eastAsia"/>
        </w:rPr>
        <w:t>若按照RFID定位技术的方法进行划分，主要有三角测量法和场景感知法等两大类。三角测量法采用个多点协作的方式，通过距离、角度等元素进行定位。而场景感知法，通过在整个场景中预研或实时的反应场景中的无线电信号特征，进行定位信息解读。</w:t>
      </w:r>
    </w:p>
    <w:p w14:paraId="1C7D5DE1" w14:textId="77777777" w:rsidR="00747A88" w:rsidRDefault="00747A88" w:rsidP="00747A88">
      <w:r>
        <w:rPr>
          <w:rFonts w:hint="eastAsia"/>
        </w:rPr>
        <w:t>三角测量法分为TOA/TDOA和AOA两种，前者是以估算出来的距离为参考标准进行定位测算，后者则由估算出来的角度为参考标准进行定位测算。</w:t>
      </w:r>
    </w:p>
    <w:p w14:paraId="10874D3E" w14:textId="4CCCE2F9" w:rsidR="00747A88" w:rsidRPr="00FD445C" w:rsidRDefault="00747A88" w:rsidP="00747A88">
      <w:r>
        <w:rPr>
          <w:rFonts w:hint="eastAsia"/>
        </w:rPr>
        <w:t>场景感知法主要分为参考节点法、场景指纹法、规律建模法等方法。在当前最热门的研究前沿中，这一类方法多数依靠反射信号能量指标（RSSI）。在参考节点法</w:t>
      </w:r>
      <w:r w:rsidR="00A404E8">
        <w:t>[7~8]</w:t>
      </w:r>
      <w:r>
        <w:rPr>
          <w:rFonts w:hint="eastAsia"/>
        </w:rPr>
        <w:t>中，通过在场景中适当的部署参考节点，将目标与参考节点集进行无线电特征对比，从而进行定位。在场景指纹法</w:t>
      </w:r>
      <w:r w:rsidR="00D66F72">
        <w:t>[9~10]</w:t>
      </w:r>
      <w:r>
        <w:rPr>
          <w:rFonts w:hint="eastAsia"/>
        </w:rPr>
        <w:t>中，通过预先采集场景中各个基准点的无线电特征指纹信息，然后进行定位。在规律建模法中，通过无线电特征衰减等规律，建立场景内传播模型，进而通过距离进行定位。</w:t>
      </w:r>
    </w:p>
    <w:p w14:paraId="31AB0875" w14:textId="77777777" w:rsidR="00747A88" w:rsidRDefault="00747A88" w:rsidP="00747A88">
      <w:pPr>
        <w:pStyle w:val="3"/>
      </w:pPr>
      <w:bookmarkStart w:id="15" w:name="_Toc388305796"/>
      <w:r>
        <w:rPr>
          <w:rFonts w:hint="eastAsia"/>
        </w:rPr>
        <w:lastRenderedPageBreak/>
        <w:t>相对定位</w:t>
      </w:r>
      <w:bookmarkEnd w:id="15"/>
    </w:p>
    <w:p w14:paraId="09704E8B" w14:textId="77777777" w:rsidR="00747A88" w:rsidRPr="00F604C2" w:rsidRDefault="00747A88" w:rsidP="00747A88">
      <w:r>
        <w:rPr>
          <w:rFonts w:hint="eastAsia"/>
        </w:rPr>
        <w:t>相对定位关注多个对象的相对位置，因此不需要进行绝对的本地化，并不需要任何参考节点的预先部署。</w:t>
      </w:r>
    </w:p>
    <w:p w14:paraId="3481DC66" w14:textId="7F8F82A4" w:rsidR="00747A88" w:rsidRPr="00CB26B2" w:rsidRDefault="00747A88" w:rsidP="00747A88">
      <w:r>
        <w:rPr>
          <w:rFonts w:hint="eastAsia"/>
        </w:rPr>
        <w:t>STPP</w:t>
      </w:r>
      <w:r w:rsidR="00DE1DB5">
        <w:rPr>
          <w:rFonts w:hint="eastAsia"/>
        </w:rPr>
        <w:t>[</w:t>
      </w:r>
      <w:r w:rsidR="002C1054">
        <w:rPr>
          <w:rFonts w:hint="eastAsia"/>
        </w:rPr>
        <w:t>11</w:t>
      </w:r>
      <w:r>
        <w:rPr>
          <w:rFonts w:hint="eastAsia"/>
        </w:rPr>
        <w:t>]</w:t>
      </w:r>
      <w:bookmarkStart w:id="16" w:name="_Toc481322464"/>
      <w:bookmarkEnd w:id="16"/>
      <w:r>
        <w:rPr>
          <w:rFonts w:hint="eastAsia"/>
        </w:rPr>
        <w:t>是第一个处理2D相对定位的工作。它研究相位分布中的空间-时间动态，需要天线在扫描过程中穿过垂直点以收集足够的相位，从相位序列中检测出V-zone，从而利用V-zone的波谷或波峰确定标签的位置。</w:t>
      </w:r>
    </w:p>
    <w:p w14:paraId="74F10DD8" w14:textId="77777777" w:rsidR="00747A88" w:rsidRPr="009E586E" w:rsidRDefault="00747A88" w:rsidP="00747A88">
      <w:pPr>
        <w:pStyle w:val="3"/>
      </w:pPr>
      <w:bookmarkStart w:id="17" w:name="_Toc388305797"/>
      <w:r>
        <w:rPr>
          <w:rFonts w:hint="eastAsia"/>
        </w:rPr>
        <w:t>绝对定位</w:t>
      </w:r>
      <w:bookmarkEnd w:id="17"/>
    </w:p>
    <w:p w14:paraId="5EACFAAC" w14:textId="7ECBFA9D" w:rsidR="00747A88" w:rsidRPr="00187A0F" w:rsidRDefault="002C1054" w:rsidP="00747A88">
      <w:proofErr w:type="spellStart"/>
      <w:r>
        <w:rPr>
          <w:rFonts w:hint="eastAsia"/>
        </w:rPr>
        <w:t>PinIt</w:t>
      </w:r>
      <w:proofErr w:type="spellEnd"/>
      <w:r>
        <w:rPr>
          <w:rFonts w:hint="eastAsia"/>
        </w:rPr>
        <w:t>[12</w:t>
      </w:r>
      <w:r w:rsidR="00747A88">
        <w:rPr>
          <w:rFonts w:hint="eastAsia"/>
        </w:rPr>
        <w:t>]通过预先部署密集的参考标签，采用移动的天线来测量已知位置的参考标签的多径分布，通过比较目标标签和参考标签的多径分布特征来确定目标标签的位置。其优点是能够在非视距环境中定位标签，但是缺点在于需要预先部署大量参考标签。</w:t>
      </w:r>
      <w:proofErr w:type="spellStart"/>
      <w:r w:rsidR="0010418E">
        <w:rPr>
          <w:rFonts w:hint="eastAsia"/>
        </w:rPr>
        <w:t>Tagoram</w:t>
      </w:r>
      <w:proofErr w:type="spellEnd"/>
      <w:r w:rsidR="0010418E">
        <w:rPr>
          <w:rFonts w:hint="eastAsia"/>
        </w:rPr>
        <w:t>[</w:t>
      </w:r>
      <w:r>
        <w:rPr>
          <w:rFonts w:hint="eastAsia"/>
        </w:rPr>
        <w:t>13</w:t>
      </w:r>
      <w:r w:rsidR="00747A88">
        <w:rPr>
          <w:rFonts w:hint="eastAsia"/>
        </w:rPr>
        <w:t>]利用标签的移动性，通过在一个时间窗口内使用几个物理天线的读数来构建虚拟天线阵列，通过差分增强全息图（DAH）来实现对RFID标签高精度地即时跟踪。其优点在于能够能够达到厘米乃至毫米级的定位精度，但是缺点是需要复杂的多读数校准。</w:t>
      </w:r>
    </w:p>
    <w:p w14:paraId="3EB1C214" w14:textId="77777777" w:rsidR="000168D3" w:rsidRDefault="000168D3" w:rsidP="000168D3">
      <w:pPr>
        <w:pStyle w:val="2"/>
      </w:pPr>
      <w:bookmarkStart w:id="18" w:name="_Toc388305798"/>
      <w:r>
        <w:rPr>
          <w:rFonts w:hint="eastAsia"/>
        </w:rPr>
        <w:t>多波束天线</w:t>
      </w:r>
      <w:bookmarkEnd w:id="18"/>
    </w:p>
    <w:p w14:paraId="446F4445" w14:textId="77777777" w:rsidR="000168D3" w:rsidRPr="000918D2" w:rsidRDefault="000168D3" w:rsidP="000168D3">
      <w:r>
        <w:rPr>
          <w:rFonts w:hint="eastAsia"/>
        </w:rPr>
        <w:t>多波束天线能够产生多个元波束，这些元波束可以合成一个或几个成形波束，来覆盖特定的空域。多波束天线有三种基本形式：透镜式、反射面式和相控阵式。该部分工作主要基于多波束相控阵天线，该类天线由许多辐射元排阵过程，通过波束成形技术，用波束形成网格向阵列单元激烈所需的振幅和相位，以形成不同形状的成形波束。其可灵活控制波束数目和形状，可以控制波束实现快速扫描。</w:t>
      </w:r>
    </w:p>
    <w:p w14:paraId="7B9ADE15" w14:textId="77777777" w:rsidR="000168D3" w:rsidRDefault="000168D3" w:rsidP="000168D3">
      <w:pPr>
        <w:pStyle w:val="3"/>
      </w:pPr>
      <w:bookmarkStart w:id="19" w:name="_Toc388305799"/>
      <w:r>
        <w:rPr>
          <w:rFonts w:hint="eastAsia"/>
        </w:rPr>
        <w:t>波束成形（</w:t>
      </w:r>
      <w:proofErr w:type="spellStart"/>
      <w:r>
        <w:rPr>
          <w:rFonts w:hint="eastAsia"/>
        </w:rPr>
        <w:t>beamforming</w:t>
      </w:r>
      <w:proofErr w:type="spellEnd"/>
      <w:r>
        <w:rPr>
          <w:rFonts w:hint="eastAsia"/>
        </w:rPr>
        <w:t>）技术</w:t>
      </w:r>
      <w:bookmarkEnd w:id="19"/>
    </w:p>
    <w:p w14:paraId="7F46D5B8" w14:textId="77777777" w:rsidR="000168D3" w:rsidRPr="00423C53" w:rsidRDefault="000168D3" w:rsidP="000168D3">
      <w:r>
        <w:rPr>
          <w:rFonts w:hint="eastAsia"/>
        </w:rPr>
        <w:t>波束成形是</w:t>
      </w:r>
      <w:r>
        <w:t>传感器阵列中用于定向信号传输或接</w:t>
      </w:r>
      <w:r>
        <w:rPr>
          <w:rFonts w:hint="eastAsia"/>
        </w:rPr>
        <w:t>收</w:t>
      </w:r>
      <w:r>
        <w:t>的信号处理技术。这是通过将天线阵列中的</w:t>
      </w:r>
      <w:r>
        <w:rPr>
          <w:rFonts w:hint="eastAsia"/>
        </w:rPr>
        <w:t>元件</w:t>
      </w:r>
      <w:r>
        <w:t>以这样的方式组合来实现的，</w:t>
      </w:r>
      <w:r>
        <w:rPr>
          <w:rFonts w:hint="eastAsia"/>
        </w:rPr>
        <w:t>即</w:t>
      </w:r>
      <w:r>
        <w:t>特定角度的信号经历相长干涉而其他经历相消干涉。波束成形可以在发送端和接收端都是用，</w:t>
      </w:r>
      <w:r>
        <w:rPr>
          <w:rFonts w:hint="eastAsia"/>
        </w:rPr>
        <w:t>已实现</w:t>
      </w:r>
      <w:r>
        <w:t>空间</w:t>
      </w:r>
      <w:r>
        <w:lastRenderedPageBreak/>
        <w:t>选择性。</w:t>
      </w:r>
    </w:p>
    <w:p w14:paraId="5B81EB0E" w14:textId="77777777" w:rsidR="000168D3" w:rsidRDefault="000168D3" w:rsidP="000168D3">
      <w:pPr>
        <w:pStyle w:val="3"/>
      </w:pPr>
      <w:bookmarkStart w:id="20" w:name="_Toc388305800"/>
      <w:proofErr w:type="spellStart"/>
      <w:proofErr w:type="gramStart"/>
      <w:r>
        <w:rPr>
          <w:rFonts w:hint="eastAsia"/>
        </w:rPr>
        <w:t>xArray</w:t>
      </w:r>
      <w:bookmarkEnd w:id="20"/>
      <w:proofErr w:type="spellEnd"/>
      <w:proofErr w:type="gramEnd"/>
    </w:p>
    <w:p w14:paraId="222351A1" w14:textId="77777777" w:rsidR="000168D3" w:rsidRDefault="000168D3" w:rsidP="000168D3">
      <w:proofErr w:type="spellStart"/>
      <w:r>
        <w:rPr>
          <w:rFonts w:hint="eastAsia"/>
        </w:rPr>
        <w:t>xArray</w:t>
      </w:r>
      <w:proofErr w:type="spellEnd"/>
      <w:r>
        <w:rPr>
          <w:rFonts w:hint="eastAsia"/>
        </w:rPr>
        <w:t>是</w:t>
      </w:r>
      <w:r>
        <w:t xml:space="preserve">固定的RAIN </w:t>
      </w:r>
      <w:r>
        <w:rPr>
          <w:rFonts w:hint="eastAsia"/>
        </w:rPr>
        <w:t>RFID</w:t>
      </w:r>
      <w:r>
        <w:t>读写器系统，</w:t>
      </w:r>
      <w:r>
        <w:rPr>
          <w:rFonts w:hint="eastAsia"/>
        </w:rPr>
        <w:t>对</w:t>
      </w:r>
      <w:r>
        <w:t>贴</w:t>
      </w:r>
      <w:r>
        <w:rPr>
          <w:rFonts w:hint="eastAsia"/>
        </w:rPr>
        <w:t>附</w:t>
      </w:r>
      <w:r>
        <w:t xml:space="preserve">RAIN </w:t>
      </w:r>
      <w:r>
        <w:rPr>
          <w:rFonts w:hint="eastAsia"/>
        </w:rPr>
        <w:t>RFID</w:t>
      </w:r>
      <w:r>
        <w:t>标签的物</w:t>
      </w:r>
      <w:r>
        <w:rPr>
          <w:rFonts w:hint="eastAsia"/>
        </w:rPr>
        <w:t>品</w:t>
      </w:r>
      <w:r>
        <w:t>，</w:t>
      </w:r>
      <w:r>
        <w:rPr>
          <w:rFonts w:hint="eastAsia"/>
        </w:rPr>
        <w:t>具备</w:t>
      </w:r>
      <w:r>
        <w:t>实时在线、</w:t>
      </w:r>
      <w:r>
        <w:rPr>
          <w:rFonts w:hint="eastAsia"/>
        </w:rPr>
        <w:t>实时识别</w:t>
      </w:r>
      <w:r>
        <w:t>的</w:t>
      </w:r>
      <w:r>
        <w:rPr>
          <w:rFonts w:hint="eastAsia"/>
        </w:rPr>
        <w:t>广域</w:t>
      </w:r>
      <w:r>
        <w:t>监控、</w:t>
      </w:r>
      <w:r>
        <w:rPr>
          <w:rFonts w:hint="eastAsia"/>
        </w:rPr>
        <w:t>定位</w:t>
      </w:r>
      <w:r>
        <w:t>以及运动方向判定。</w:t>
      </w:r>
      <w:proofErr w:type="spellStart"/>
      <w:r>
        <w:rPr>
          <w:rFonts w:hint="eastAsia"/>
        </w:rPr>
        <w:t>xArray</w:t>
      </w:r>
      <w:proofErr w:type="spellEnd"/>
      <w:r>
        <w:t>是一个多波束天线，</w:t>
      </w:r>
      <w:r>
        <w:rPr>
          <w:rFonts w:hint="eastAsia"/>
        </w:rPr>
        <w:t>它</w:t>
      </w:r>
      <w:r>
        <w:t>通过束波成</w:t>
      </w:r>
      <w:r>
        <w:rPr>
          <w:rFonts w:hint="eastAsia"/>
        </w:rPr>
        <w:t>形</w:t>
      </w:r>
      <w:r>
        <w:t>即</w:t>
      </w:r>
      <w:proofErr w:type="spellStart"/>
      <w:r>
        <w:t>beamforming</w:t>
      </w:r>
      <w:proofErr w:type="spellEnd"/>
      <w:r>
        <w:t>的技术，</w:t>
      </w:r>
      <w:r>
        <w:rPr>
          <w:rFonts w:hint="eastAsia"/>
        </w:rPr>
        <w:t>形成</w:t>
      </w:r>
      <w:r>
        <w:t>52</w:t>
      </w:r>
      <w:r>
        <w:rPr>
          <w:rFonts w:hint="eastAsia"/>
        </w:rPr>
        <w:t>个</w:t>
      </w:r>
      <w:r>
        <w:t>线性波束，</w:t>
      </w:r>
      <w:r>
        <w:rPr>
          <w:rFonts w:hint="eastAsia"/>
        </w:rPr>
        <w:t>每个</w:t>
      </w:r>
      <w:r>
        <w:t>波束都能单独产生信号值。</w:t>
      </w:r>
    </w:p>
    <w:p w14:paraId="3FFF434A" w14:textId="77777777" w:rsidR="000168D3" w:rsidRDefault="000168D3" w:rsidP="000168D3">
      <w:proofErr w:type="spellStart"/>
      <w:r>
        <w:rPr>
          <w:rFonts w:hint="eastAsia"/>
        </w:rPr>
        <w:t>xArray</w:t>
      </w:r>
      <w:proofErr w:type="spellEnd"/>
      <w:r>
        <w:t>中的52</w:t>
      </w:r>
      <w:r>
        <w:rPr>
          <w:rFonts w:hint="eastAsia"/>
        </w:rPr>
        <w:t>个</w:t>
      </w:r>
      <w:r>
        <w:t>波束按照如图</w:t>
      </w:r>
      <w:r>
        <w:rPr>
          <w:rFonts w:hint="eastAsia"/>
        </w:rPr>
        <w:t>4-1</w:t>
      </w:r>
      <w:r>
        <w:t>方式排列，每个波束的编号按照逆时针、</w:t>
      </w:r>
      <w:r>
        <w:rPr>
          <w:rFonts w:hint="eastAsia"/>
        </w:rPr>
        <w:t>从里到外</w:t>
      </w:r>
      <w:r>
        <w:t>依次递增</w:t>
      </w:r>
      <w:r>
        <w:rPr>
          <w:rFonts w:hint="eastAsia"/>
        </w:rPr>
        <w:t>。</w:t>
      </w:r>
    </w:p>
    <w:p w14:paraId="3EC53165" w14:textId="77777777" w:rsidR="000168D3" w:rsidRDefault="000168D3" w:rsidP="000168D3">
      <w:r w:rsidRPr="000334E2">
        <w:rPr>
          <w:noProof/>
        </w:rPr>
        <mc:AlternateContent>
          <mc:Choice Requires="wpg">
            <w:drawing>
              <wp:inline distT="0" distB="0" distL="0" distR="0" wp14:anchorId="7A3DF127" wp14:editId="35594B85">
                <wp:extent cx="4576063" cy="3431540"/>
                <wp:effectExtent l="0" t="0" r="0" b="0"/>
                <wp:docPr id="5" name="Group 1"/>
                <wp:cNvGraphicFramePr/>
                <a:graphic xmlns:a="http://schemas.openxmlformats.org/drawingml/2006/main">
                  <a:graphicData uri="http://schemas.microsoft.com/office/word/2010/wordprocessingGroup">
                    <wpg:wgp>
                      <wpg:cNvGrpSpPr/>
                      <wpg:grpSpPr>
                        <a:xfrm>
                          <a:off x="0" y="0"/>
                          <a:ext cx="4576063" cy="3431540"/>
                          <a:chOff x="0" y="0"/>
                          <a:chExt cx="8177824" cy="6133368"/>
                        </a:xfrm>
                      </wpg:grpSpPr>
                      <pic:pic xmlns:pic="http://schemas.openxmlformats.org/drawingml/2006/picture">
                        <pic:nvPicPr>
                          <pic:cNvPr id="7" name="Picture 6"/>
                          <pic:cNvPicPr>
                            <a:picLocks noChangeAspect="1" noChangeArrowheads="1"/>
                          </pic:cNvPicPr>
                        </pic:nvPicPr>
                        <pic:blipFill>
                          <a:blip r:embed="rId15">
                            <a:extLst>
                              <a:ext uri="{28A0092B-C50C-407E-A947-70E740481C1C}">
                                <a14:useLocalDpi xmlns:a14="http://schemas.microsoft.com/office/drawing/2010/main"/>
                              </a:ext>
                            </a:extLst>
                          </a:blip>
                          <a:stretch>
                            <a:fillRect/>
                          </a:stretch>
                        </pic:blipFill>
                        <pic:spPr bwMode="auto">
                          <a:xfrm>
                            <a:off x="0" y="0"/>
                            <a:ext cx="8177824" cy="6133368"/>
                          </a:xfrm>
                          <a:prstGeom prst="rect">
                            <a:avLst/>
                          </a:prstGeom>
                          <a:noFill/>
                          <a:extLst>
                            <a:ext uri="{909E8E84-426E-40dd-AFC4-6F175D3DCCD1}">
                              <a14:hiddenFill xmlns:a14="http://schemas.microsoft.com/office/drawing/2010/main">
                                <a:solidFill>
                                  <a:srgbClr val="FFFFFF"/>
                                </a:solidFill>
                              </a14:hiddenFill>
                            </a:ext>
                          </a:extLst>
                        </pic:spPr>
                      </pic:pic>
                      <wps:wsp>
                        <wps:cNvPr id="8" name="Arc 9"/>
                        <wps:cNvSpPr/>
                        <wps:spPr bwMode="auto">
                          <a:xfrm rot="17555842">
                            <a:off x="3799338" y="2942883"/>
                            <a:ext cx="921059" cy="921059"/>
                          </a:xfrm>
                          <a:prstGeom prst="arc">
                            <a:avLst/>
                          </a:prstGeom>
                          <a:noFill/>
                          <a:ln w="12700" cap="flat" cmpd="sng" algn="ctr">
                            <a:solidFill>
                              <a:schemeClr val="bg1"/>
                            </a:solidFill>
                            <a:prstDash val="solid"/>
                            <a:round/>
                            <a:headEnd type="none" w="med" len="med"/>
                            <a:tailEnd type="triangle" w="lg" len="lg"/>
                          </a:ln>
                          <a:effectLst>
                            <a:glow rad="63500">
                              <a:schemeClr val="tx1"/>
                            </a:glow>
                          </a:effectLst>
                          <a:extLst>
                            <a:ext uri="{909E8E84-426E-40dd-AFC4-6F175D3DCCD1}">
                              <a14:hiddenFill xmlns:a14="http://schemas.microsoft.com/office/drawing/2010/main">
                                <a:solidFill>
                                  <a:srgbClr val="FFFFFF"/>
                                </a:solidFill>
                              </a14:hiddenFill>
                            </a:ext>
                          </a:extLst>
                        </wps:spPr>
                        <wps:bodyPr rtlCol="0" anchor="ctr"/>
                      </wps:wsp>
                      <wps:wsp>
                        <wps:cNvPr id="9" name="Arc 10"/>
                        <wps:cNvSpPr/>
                        <wps:spPr bwMode="auto">
                          <a:xfrm>
                            <a:off x="3472710" y="2669436"/>
                            <a:ext cx="1383814" cy="1417608"/>
                          </a:xfrm>
                          <a:prstGeom prst="arc">
                            <a:avLst/>
                          </a:prstGeom>
                          <a:noFill/>
                          <a:ln w="12700" cap="flat" cmpd="sng" algn="ctr">
                            <a:solidFill>
                              <a:schemeClr val="bg1"/>
                            </a:solidFill>
                            <a:prstDash val="solid"/>
                            <a:round/>
                            <a:headEnd type="none" w="med" len="med"/>
                            <a:tailEnd type="triangle" w="lg" len="lg"/>
                          </a:ln>
                          <a:effectLst>
                            <a:glow rad="63500">
                              <a:schemeClr val="tx1"/>
                            </a:glow>
                          </a:effectLst>
                          <a:extLst>
                            <a:ext uri="{909E8E84-426E-40dd-AFC4-6F175D3DCCD1}">
                              <a14:hiddenFill xmlns:a14="http://schemas.microsoft.com/office/drawing/2010/main">
                                <a:solidFill>
                                  <a:srgbClr val="FFFFFF"/>
                                </a:solidFill>
                              </a14:hiddenFill>
                            </a:ext>
                          </a:extLst>
                        </wps:spPr>
                        <wps:bodyPr rtlCol="0" anchor="ctr"/>
                      </wps:wsp>
                      <wps:wsp>
                        <wps:cNvPr id="10" name="Arc 11"/>
                        <wps:cNvSpPr/>
                        <wps:spPr bwMode="auto">
                          <a:xfrm>
                            <a:off x="3211874" y="2428747"/>
                            <a:ext cx="1879600" cy="1877371"/>
                          </a:xfrm>
                          <a:prstGeom prst="arc">
                            <a:avLst/>
                          </a:prstGeom>
                          <a:noFill/>
                          <a:ln w="12700" cap="flat" cmpd="sng" algn="ctr">
                            <a:solidFill>
                              <a:schemeClr val="bg1"/>
                            </a:solidFill>
                            <a:prstDash val="solid"/>
                            <a:round/>
                            <a:headEnd type="none" w="med" len="med"/>
                            <a:tailEnd type="triangle" w="lg" len="lg"/>
                          </a:ln>
                          <a:effectLst>
                            <a:glow rad="63500">
                              <a:schemeClr val="tx1"/>
                            </a:glow>
                          </a:effectLst>
                          <a:extLst>
                            <a:ext uri="{909E8E84-426E-40dd-AFC4-6F175D3DCCD1}">
                              <a14:hiddenFill xmlns:a14="http://schemas.microsoft.com/office/drawing/2010/main">
                                <a:solidFill>
                                  <a:srgbClr val="FFFFFF"/>
                                </a:solidFill>
                              </a14:hiddenFill>
                            </a:ext>
                          </a:extLst>
                        </wps:spPr>
                        <wps:bodyPr rtlCol="0" anchor="ctr"/>
                      </wps:wsp>
                    </wpg:wgp>
                  </a:graphicData>
                </a:graphic>
              </wp:inline>
            </w:drawing>
          </mc:Choice>
          <mc:Fallback>
            <w:pict>
              <v:group id="Group 1" o:spid="_x0000_s1026" style="width:360.3pt;height:270.2pt;mso-position-horizontal-relative:char;mso-position-vertical-relative:line" coordsize="8177824,61333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8177824;height:61333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C&#10;w+vEAAAA2gAAAA8AAABkcnMvZG93bnJldi54bWxEj09rAjEUxO+C3yE8wZtm9WDLahQRbS32Uv+g&#10;x+fmubuYvCybqOu3bwoFj8PM/IaZzBprxJ1qXzpWMOgnIIgzp0vOFex3q947CB+QNRrHpOBJHmbT&#10;dmuCqXYP/qH7NuQiQtinqKAIoUql9FlBFn3fVcTRu7jaYoiyzqWu8RHh1shhkoykxZLjQoEVLQrK&#10;rtubVXBcH0+7W/a5P3+Z5emw+TaH4YdRqttp5mMQgZrwCv+311rBG/xdiTdATn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Cw+vEAAAA2gAAAA8AAAAAAAAAAAAAAAAAnAIA&#10;AGRycy9kb3ducmV2LnhtbFBLBQYAAAAABAAEAPcAAACNAwAAAAA=&#10;">
                  <v:imagedata r:id="rId16" o:title=""/>
                </v:shape>
                <v:shape id="Arc 9" o:spid="_x0000_s1028" style="position:absolute;left:3799338;top:2942883;width:921059;height:921059;rotation:-4417299fd;visibility:visible;mso-wrap-style:square;v-text-anchor:middle" coordsize="921059,92105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Si2twAAA&#10;ANoAAAAPAAAAZHJzL2Rvd25yZXYueG1sRE+7bsIwFN2R+AfrInUDB5AqlGJQxUsdysBjYLzEt0ma&#10;+DqyDQS+Hg9IjEfnPZ23phZXcr60rGA4SEAQZ1aXnCs4Htb9CQgfkDXWlknBnTzMZ93OFFNtb7yj&#10;6z7kIoawT1FBEUKTSumzggz6gW2II/dnncEQoculdniL4aaWoyT5lAZLjg0FNrQoKKv2F6Pg9+yq&#10;7Wp1pk1zWuKoWj7uY/pX6qPXfn+BCNSGt/jl/tEK4tZ4Jd4AOXs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1Si2twAAAANoAAAAPAAAAAAAAAAAAAAAAAJcCAABkcnMvZG93bnJl&#10;di54bWxQSwUGAAAAAAQABAD1AAAAhAMAAAAA&#10;" path="m460529,0nsc714873,,921059,206186,921059,460530l460530,460530c460530,307020,460529,153510,460529,0xem460529,0nfc714873,,921059,206186,921059,460530e" filled="f" strokecolor="white [3212]" strokeweight="1pt">
                  <v:stroke endarrow="block" endarrowwidth="wide" endarrowlength="long"/>
                  <v:path arrowok="t" o:connecttype="custom" o:connectlocs="460529,0;921059,460530" o:connectangles="0,0"/>
                </v:shape>
                <v:shape id="Arc 10" o:spid="_x0000_s1029" style="position:absolute;left:3472710;top:2669436;width:1383814;height:1417608;visibility:visible;mso-wrap-style:square;v-text-anchor:middle" coordsize="1383814,14176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Qqh5wgAA&#10;ANoAAAAPAAAAZHJzL2Rvd25yZXYueG1sRI9Bi8IwFITvgv8hPGEvi6YKLms1iggraz1tFXp9NM+2&#10;2LzUJqv13xtB8DjMzDfMYtWZWlypdZVlBeNRBII4t7riQsHx8DP8BuE8ssbaMim4k4PVst9bYKzt&#10;jf/omvpCBAi7GBWU3jexlC4vyaAb2YY4eCfbGvRBtoXULd4C3NRyEkVf0mDFYaHEhjYl5ef03yio&#10;MtO4zOw/68xtkiJJptvdZarUx6Bbz0F46vw7/Gr/agUzeF4JN0Au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lCqHnCAAAA2gAAAA8AAAAAAAAAAAAAAAAAlwIAAGRycy9kb3du&#10;cmV2LnhtbFBLBQYAAAAABAAEAPUAAACGAwAAAAA=&#10;" path="m691907,0nsc1074037,,1383814,317342,1383814,708804l691907,708804,691907,0xem691907,0nfc1074037,,1383814,317342,1383814,708804e" filled="f" strokecolor="white [3212]" strokeweight="1pt">
                  <v:stroke endarrow="block" endarrowwidth="wide" endarrowlength="long"/>
                  <v:path arrowok="t" o:connecttype="custom" o:connectlocs="691907,0;1383814,708804" o:connectangles="0,0"/>
                </v:shape>
                <v:shape id="Arc 11" o:spid="_x0000_s1030" style="position:absolute;left:3211874;top:2428747;width:1879600;height:1877371;visibility:visible;mso-wrap-style:square;v-text-anchor:middle" coordsize="1879600,1877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O+tUwwAA&#10;ANsAAAAPAAAAZHJzL2Rvd25yZXYueG1sRI9BawIxEIXvgv8hjNCbZttCsatRiqBYKCzaQq/jZtxd&#10;3EzCJtX033cOBW9vmDffvLdcZ9erKw2x82zgcVaAIq697bgx8PW5nc5BxYRssfdMBn4pwno1Hi2x&#10;tP7GB7oeU6MEwrFEA21KodQ61i05jDMfiGV39oPDJOPQaDvgTeCu109F8aIddiwfWgy0aam+HH+c&#10;UNzH7nSowmuo36uK9s9Zf++yMQ+T/LYAlSinu/n/em8lvqSXLiJAr/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O+tUwwAAANsAAAAPAAAAAAAAAAAAAAAAAJcCAABkcnMvZG93&#10;bnJldi54bWxQSwUGAAAAAAQABAD1AAAAhwMAAAAA&#10;" path="m939800,0nsc1458837,,1879600,420264,1879600,938686l939800,938686,939800,0xem939800,0nfc1458837,,1879600,420264,1879600,938686e" filled="f" strokecolor="white [3212]" strokeweight="1pt">
                  <v:stroke endarrow="block" endarrowwidth="wide" endarrowlength="long"/>
                  <v:path arrowok="t" o:connecttype="custom" o:connectlocs="939800,0;1879600,938686" o:connectangles="0,0"/>
                </v:shape>
                <w10:anchorlock/>
              </v:group>
            </w:pict>
          </mc:Fallback>
        </mc:AlternateContent>
      </w:r>
    </w:p>
    <w:p w14:paraId="2E04BC6B" w14:textId="77777777" w:rsidR="000168D3" w:rsidRDefault="000168D3" w:rsidP="000168D3">
      <w:pPr>
        <w:jc w:val="center"/>
        <w:rPr>
          <w:sz w:val="21"/>
          <w:szCs w:val="21"/>
        </w:rPr>
      </w:pPr>
      <w:r w:rsidRPr="0098623C">
        <w:rPr>
          <w:rFonts w:hint="eastAsia"/>
          <w:sz w:val="21"/>
          <w:szCs w:val="21"/>
        </w:rPr>
        <w:t>图4-1</w:t>
      </w:r>
      <w:r>
        <w:rPr>
          <w:rFonts w:hint="eastAsia"/>
          <w:sz w:val="21"/>
          <w:szCs w:val="21"/>
        </w:rPr>
        <w:t xml:space="preserve"> </w:t>
      </w:r>
      <w:proofErr w:type="spellStart"/>
      <w:r>
        <w:rPr>
          <w:rFonts w:hint="eastAsia"/>
          <w:sz w:val="21"/>
          <w:szCs w:val="21"/>
        </w:rPr>
        <w:t>xArray</w:t>
      </w:r>
      <w:proofErr w:type="spellEnd"/>
      <w:r>
        <w:rPr>
          <w:rFonts w:hint="eastAsia"/>
          <w:sz w:val="21"/>
          <w:szCs w:val="21"/>
        </w:rPr>
        <w:t>波束分布图</w:t>
      </w:r>
    </w:p>
    <w:p w14:paraId="06BD2EB7" w14:textId="77777777" w:rsidR="000168D3" w:rsidRDefault="000168D3" w:rsidP="000168D3">
      <w:r>
        <w:rPr>
          <w:rFonts w:hint="eastAsia"/>
        </w:rPr>
        <w:t>这</w:t>
      </w:r>
      <w:r>
        <w:t>52</w:t>
      </w:r>
      <w:r>
        <w:rPr>
          <w:rFonts w:hint="eastAsia"/>
        </w:rPr>
        <w:t>个</w:t>
      </w:r>
      <w:r>
        <w:t>波束被分成如图</w:t>
      </w:r>
      <w:r>
        <w:rPr>
          <w:rFonts w:hint="eastAsia"/>
        </w:rPr>
        <w:t>4-2</w:t>
      </w:r>
      <w:r>
        <w:t>的9</w:t>
      </w:r>
      <w:r>
        <w:rPr>
          <w:rFonts w:hint="eastAsia"/>
        </w:rPr>
        <w:t>个</w:t>
      </w:r>
      <w:r>
        <w:t>扇区。</w:t>
      </w:r>
      <w:r>
        <w:rPr>
          <w:rFonts w:hint="eastAsia"/>
        </w:rPr>
        <w:t>一个</w:t>
      </w:r>
      <w:r>
        <w:t>中心扇区（#1），</w:t>
      </w:r>
      <w:r>
        <w:rPr>
          <w:rFonts w:hint="eastAsia"/>
        </w:rPr>
        <w:t>其中包含</w:t>
      </w:r>
      <w:r>
        <w:t>4</w:t>
      </w:r>
      <w:r>
        <w:rPr>
          <w:rFonts w:hint="eastAsia"/>
        </w:rPr>
        <w:t>个</w:t>
      </w:r>
      <w:r>
        <w:t>波束；</w:t>
      </w:r>
      <w:r>
        <w:rPr>
          <w:rFonts w:hint="eastAsia"/>
        </w:rPr>
        <w:t>其余</w:t>
      </w:r>
      <w:r>
        <w:t>8</w:t>
      </w:r>
      <w:r>
        <w:rPr>
          <w:rFonts w:hint="eastAsia"/>
        </w:rPr>
        <w:t>个</w:t>
      </w:r>
      <w:r>
        <w:t>扇区按照顺时针</w:t>
      </w:r>
      <w:r>
        <w:rPr>
          <w:rFonts w:hint="eastAsia"/>
        </w:rPr>
        <w:t>排布</w:t>
      </w:r>
      <w:r>
        <w:t>，</w:t>
      </w:r>
      <w:r>
        <w:rPr>
          <w:rFonts w:hint="eastAsia"/>
        </w:rPr>
        <w:t>且</w:t>
      </w:r>
      <w:r>
        <w:t>每个扇区</w:t>
      </w:r>
      <w:r>
        <w:rPr>
          <w:rFonts w:hint="eastAsia"/>
        </w:rPr>
        <w:t>包含</w:t>
      </w:r>
      <w:r>
        <w:t>6</w:t>
      </w:r>
      <w:r>
        <w:rPr>
          <w:rFonts w:hint="eastAsia"/>
        </w:rPr>
        <w:t>个</w:t>
      </w:r>
      <w:r>
        <w:t>波束，#2</w:t>
      </w:r>
      <w:r>
        <w:rPr>
          <w:rFonts w:hint="eastAsia"/>
        </w:rPr>
        <w:t>号</w:t>
      </w:r>
      <w:r>
        <w:t>扇区位于12</w:t>
      </w:r>
      <w:r>
        <w:rPr>
          <w:rFonts w:hint="eastAsia"/>
        </w:rPr>
        <w:t>点</w:t>
      </w:r>
      <w:r>
        <w:t>钟方向，</w:t>
      </w:r>
      <w:r>
        <w:rPr>
          <w:rFonts w:hint="eastAsia"/>
        </w:rPr>
        <w:t>然后按照</w:t>
      </w:r>
      <w:r>
        <w:t>顺时针</w:t>
      </w:r>
      <w:r>
        <w:rPr>
          <w:rFonts w:hint="eastAsia"/>
        </w:rPr>
        <w:t>依次</w:t>
      </w:r>
      <w:r>
        <w:t>增大。</w:t>
      </w:r>
    </w:p>
    <w:p w14:paraId="22B5CDCB" w14:textId="77777777" w:rsidR="000168D3" w:rsidRDefault="000168D3" w:rsidP="000168D3">
      <w:r w:rsidRPr="00D31294">
        <w:rPr>
          <w:noProof/>
        </w:rPr>
        <w:lastRenderedPageBreak/>
        <mc:AlternateContent>
          <mc:Choice Requires="wpg">
            <w:drawing>
              <wp:inline distT="0" distB="0" distL="0" distR="0" wp14:anchorId="3DB30BF4" wp14:editId="18DE52EE">
                <wp:extent cx="4728486" cy="3545840"/>
                <wp:effectExtent l="0" t="0" r="0" b="0"/>
                <wp:docPr id="15" name="Group 1"/>
                <wp:cNvGraphicFramePr/>
                <a:graphic xmlns:a="http://schemas.openxmlformats.org/drawingml/2006/main">
                  <a:graphicData uri="http://schemas.microsoft.com/office/word/2010/wordprocessingGroup">
                    <wpg:wgp>
                      <wpg:cNvGrpSpPr/>
                      <wpg:grpSpPr>
                        <a:xfrm>
                          <a:off x="0" y="0"/>
                          <a:ext cx="4728486" cy="3545840"/>
                          <a:chOff x="0" y="0"/>
                          <a:chExt cx="8177824" cy="6133368"/>
                        </a:xfrm>
                      </wpg:grpSpPr>
                      <pic:pic xmlns:pic="http://schemas.openxmlformats.org/drawingml/2006/picture">
                        <pic:nvPicPr>
                          <pic:cNvPr id="16" name="Picture 31"/>
                          <pic:cNvPicPr>
                            <a:picLocks noChangeAspect="1" noChangeArrowheads="1"/>
                          </pic:cNvPicPr>
                        </pic:nvPicPr>
                        <pic:blipFill>
                          <a:blip r:embed="rId17">
                            <a:extLst>
                              <a:ext uri="{28A0092B-C50C-407E-A947-70E740481C1C}">
                                <a14:useLocalDpi xmlns:a14="http://schemas.microsoft.com/office/drawing/2010/main"/>
                              </a:ext>
                            </a:extLst>
                          </a:blip>
                          <a:stretch>
                            <a:fillRect/>
                          </a:stretch>
                        </pic:blipFill>
                        <pic:spPr bwMode="auto">
                          <a:xfrm>
                            <a:off x="0" y="0"/>
                            <a:ext cx="8177824" cy="6133368"/>
                          </a:xfrm>
                          <a:prstGeom prst="rect">
                            <a:avLst/>
                          </a:prstGeom>
                          <a:noFill/>
                          <a:extLst>
                            <a:ext uri="{909E8E84-426E-40dd-AFC4-6F175D3DCCD1}">
                              <a14:hiddenFill xmlns:a14="http://schemas.microsoft.com/office/drawing/2010/main">
                                <a:solidFill>
                                  <a:srgbClr val="FFFFFF"/>
                                </a:solidFill>
                              </a14:hiddenFill>
                            </a:ext>
                          </a:extLst>
                        </pic:spPr>
                      </pic:pic>
                      <wps:wsp>
                        <wps:cNvPr id="20" name="Rectangle 32"/>
                        <wps:cNvSpPr/>
                        <wps:spPr>
                          <a:xfrm>
                            <a:off x="3978104" y="2656793"/>
                            <a:ext cx="465102" cy="577555"/>
                          </a:xfrm>
                          <a:prstGeom prst="rect">
                            <a:avLst/>
                          </a:prstGeom>
                          <a:noFill/>
                        </wps:spPr>
                        <wps:txbx>
                          <w:txbxContent>
                            <w:p w14:paraId="79C3EF05" w14:textId="77777777" w:rsidR="00401B57" w:rsidRDefault="00401B57"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1</w:t>
                              </w:r>
                            </w:p>
                          </w:txbxContent>
                        </wps:txbx>
                        <wps:bodyPr wrap="square" lIns="91440" tIns="45720" rIns="91440" bIns="45720">
                          <a:noAutofit/>
                        </wps:bodyPr>
                      </wps:wsp>
                      <wps:wsp>
                        <wps:cNvPr id="27" name="Rectangle 33"/>
                        <wps:cNvSpPr/>
                        <wps:spPr>
                          <a:xfrm>
                            <a:off x="3978104" y="1523427"/>
                            <a:ext cx="465102" cy="577555"/>
                          </a:xfrm>
                          <a:prstGeom prst="rect">
                            <a:avLst/>
                          </a:prstGeom>
                          <a:noFill/>
                        </wps:spPr>
                        <wps:txbx>
                          <w:txbxContent>
                            <w:p w14:paraId="6CB58468" w14:textId="77777777" w:rsidR="00401B57" w:rsidRDefault="00401B57"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2</w:t>
                              </w:r>
                            </w:p>
                          </w:txbxContent>
                        </wps:txbx>
                        <wps:bodyPr wrap="square" lIns="91440" tIns="45720" rIns="91440" bIns="45720">
                          <a:noAutofit/>
                        </wps:bodyPr>
                      </wps:wsp>
                      <wps:wsp>
                        <wps:cNvPr id="28" name="Rectangle 34"/>
                        <wps:cNvSpPr/>
                        <wps:spPr>
                          <a:xfrm>
                            <a:off x="5044905" y="1999632"/>
                            <a:ext cx="466009" cy="577555"/>
                          </a:xfrm>
                          <a:prstGeom prst="rect">
                            <a:avLst/>
                          </a:prstGeom>
                          <a:noFill/>
                        </wps:spPr>
                        <wps:txbx>
                          <w:txbxContent>
                            <w:p w14:paraId="0AA571B6" w14:textId="77777777" w:rsidR="00401B57" w:rsidRDefault="00401B57"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3</w:t>
                              </w:r>
                            </w:p>
                          </w:txbxContent>
                        </wps:txbx>
                        <wps:bodyPr wrap="square" lIns="91440" tIns="45720" rIns="91440" bIns="45720">
                          <a:noAutofit/>
                        </wps:bodyPr>
                      </wps:wsp>
                      <wps:wsp>
                        <wps:cNvPr id="30" name="Rectangle 35"/>
                        <wps:cNvSpPr/>
                        <wps:spPr>
                          <a:xfrm>
                            <a:off x="5644980" y="3056865"/>
                            <a:ext cx="466009" cy="577555"/>
                          </a:xfrm>
                          <a:prstGeom prst="rect">
                            <a:avLst/>
                          </a:prstGeom>
                          <a:noFill/>
                        </wps:spPr>
                        <wps:txbx>
                          <w:txbxContent>
                            <w:p w14:paraId="08080433" w14:textId="77777777" w:rsidR="00401B57" w:rsidRDefault="00401B57"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4</w:t>
                              </w:r>
                            </w:p>
                          </w:txbxContent>
                        </wps:txbx>
                        <wps:bodyPr wrap="square" lIns="91440" tIns="45720" rIns="91440" bIns="45720">
                          <a:noAutofit/>
                        </wps:bodyPr>
                      </wps:wsp>
                      <wps:wsp>
                        <wps:cNvPr id="33" name="Rectangle 36"/>
                        <wps:cNvSpPr/>
                        <wps:spPr>
                          <a:xfrm>
                            <a:off x="5044905" y="4104515"/>
                            <a:ext cx="466009" cy="577555"/>
                          </a:xfrm>
                          <a:prstGeom prst="rect">
                            <a:avLst/>
                          </a:prstGeom>
                          <a:noFill/>
                        </wps:spPr>
                        <wps:txbx>
                          <w:txbxContent>
                            <w:p w14:paraId="3695CB08" w14:textId="77777777" w:rsidR="00401B57" w:rsidRDefault="00401B57"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5</w:t>
                              </w:r>
                            </w:p>
                          </w:txbxContent>
                        </wps:txbx>
                        <wps:bodyPr wrap="square" lIns="91440" tIns="45720" rIns="91440" bIns="45720">
                          <a:noAutofit/>
                        </wps:bodyPr>
                      </wps:wsp>
                      <wps:wsp>
                        <wps:cNvPr id="35" name="Rectangle 37"/>
                        <wps:cNvSpPr/>
                        <wps:spPr>
                          <a:xfrm>
                            <a:off x="3978104" y="4666435"/>
                            <a:ext cx="465102" cy="577555"/>
                          </a:xfrm>
                          <a:prstGeom prst="rect">
                            <a:avLst/>
                          </a:prstGeom>
                          <a:noFill/>
                        </wps:spPr>
                        <wps:txbx>
                          <w:txbxContent>
                            <w:p w14:paraId="2B9AB5B8" w14:textId="77777777" w:rsidR="00401B57" w:rsidRDefault="00401B57"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6</w:t>
                              </w:r>
                            </w:p>
                          </w:txbxContent>
                        </wps:txbx>
                        <wps:bodyPr wrap="square" lIns="91440" tIns="45720" rIns="91440" bIns="45720">
                          <a:noAutofit/>
                        </wps:bodyPr>
                      </wps:wsp>
                      <wps:wsp>
                        <wps:cNvPr id="46" name="Rectangle 38"/>
                        <wps:cNvSpPr/>
                        <wps:spPr>
                          <a:xfrm>
                            <a:off x="2888020" y="2009157"/>
                            <a:ext cx="466009" cy="577555"/>
                          </a:xfrm>
                          <a:prstGeom prst="rect">
                            <a:avLst/>
                          </a:prstGeom>
                          <a:noFill/>
                        </wps:spPr>
                        <wps:txbx>
                          <w:txbxContent>
                            <w:p w14:paraId="693A1614" w14:textId="77777777" w:rsidR="00401B57" w:rsidRDefault="00401B57"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9</w:t>
                              </w:r>
                            </w:p>
                          </w:txbxContent>
                        </wps:txbx>
                        <wps:bodyPr wrap="square" lIns="91440" tIns="45720" rIns="91440" bIns="45720">
                          <a:noAutofit/>
                        </wps:bodyPr>
                      </wps:wsp>
                      <wps:wsp>
                        <wps:cNvPr id="49" name="Rectangle 39"/>
                        <wps:cNvSpPr/>
                        <wps:spPr>
                          <a:xfrm>
                            <a:off x="2287945" y="3066389"/>
                            <a:ext cx="465102" cy="577555"/>
                          </a:xfrm>
                          <a:prstGeom prst="rect">
                            <a:avLst/>
                          </a:prstGeom>
                          <a:noFill/>
                        </wps:spPr>
                        <wps:txbx>
                          <w:txbxContent>
                            <w:p w14:paraId="746DECFB" w14:textId="77777777" w:rsidR="00401B57" w:rsidRDefault="00401B57"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8</w:t>
                              </w:r>
                            </w:p>
                          </w:txbxContent>
                        </wps:txbx>
                        <wps:bodyPr wrap="square" lIns="91440" tIns="45720" rIns="91440" bIns="45720">
                          <a:noAutofit/>
                        </wps:bodyPr>
                      </wps:wsp>
                      <wps:wsp>
                        <wps:cNvPr id="50" name="Rectangle 40"/>
                        <wps:cNvSpPr/>
                        <wps:spPr>
                          <a:xfrm>
                            <a:off x="2888020" y="4088180"/>
                            <a:ext cx="466009" cy="577555"/>
                          </a:xfrm>
                          <a:prstGeom prst="rect">
                            <a:avLst/>
                          </a:prstGeom>
                          <a:noFill/>
                        </wps:spPr>
                        <wps:txbx>
                          <w:txbxContent>
                            <w:p w14:paraId="382952B8" w14:textId="77777777" w:rsidR="00401B57" w:rsidRDefault="00401B57"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7</w:t>
                              </w:r>
                            </w:p>
                          </w:txbxContent>
                        </wps:txbx>
                        <wps:bodyPr wrap="square" lIns="91440" tIns="45720" rIns="91440" bIns="45720">
                          <a:noAutofit/>
                        </wps:bodyPr>
                      </wps:wsp>
                      <wps:wsp>
                        <wps:cNvPr id="51" name="Straight Arrow Connector 41"/>
                        <wps:cNvCnPr/>
                        <wps:spPr bwMode="auto">
                          <a:xfrm flipV="1">
                            <a:off x="4088912" y="2123739"/>
                            <a:ext cx="0" cy="1133475"/>
                          </a:xfrm>
                          <a:prstGeom prst="straightConnector1">
                            <a:avLst/>
                          </a:prstGeom>
                          <a:noFill/>
                          <a:ln w="12700" cap="flat" cmpd="sng" algn="ctr">
                            <a:solidFill>
                              <a:schemeClr val="bg1"/>
                            </a:solidFill>
                            <a:prstDash val="solid"/>
                            <a:round/>
                            <a:headEnd type="none" w="med" len="med"/>
                            <a:tailEnd type="triangle" w="lg" len="lg"/>
                          </a:ln>
                          <a:effectLst>
                            <a:glow rad="38100">
                              <a:schemeClr val="tx1"/>
                            </a:glow>
                          </a:effectLst>
                          <a:extLst>
                            <a:ext uri="{909E8E84-426E-40dd-AFC4-6F175D3DCCD1}">
                              <a14:hiddenFill xmlns:a14="http://schemas.microsoft.com/office/drawing/2010/main">
                                <a:solidFill>
                                  <a:srgbClr val="FFFFFF"/>
                                </a:solidFill>
                              </a14:hiddenFill>
                            </a:ext>
                          </a:extLst>
                        </wps:spPr>
                        <wps:bodyPr/>
                      </wps:wsp>
                      <wpg:grpSp>
                        <wpg:cNvPr id="56" name="Group 42"/>
                        <wpg:cNvGrpSpPr/>
                        <wpg:grpSpPr>
                          <a:xfrm>
                            <a:off x="2888019" y="2046264"/>
                            <a:ext cx="2603080" cy="2583210"/>
                            <a:chOff x="2888019" y="2046264"/>
                            <a:chExt cx="2603080" cy="2583210"/>
                          </a:xfrm>
                          <a:effectLst>
                            <a:glow rad="38100">
                              <a:schemeClr val="tx1"/>
                            </a:glow>
                          </a:effectLst>
                        </wpg:grpSpPr>
                        <wps:wsp>
                          <wps:cNvPr id="57" name="Arc 43"/>
                          <wps:cNvSpPr/>
                          <wps:spPr bwMode="auto">
                            <a:xfrm>
                              <a:off x="2888019" y="2069154"/>
                              <a:ext cx="2560320" cy="2560320"/>
                            </a:xfrm>
                            <a:prstGeom prst="arc">
                              <a:avLst/>
                            </a:prstGeom>
                            <a:noFill/>
                            <a:ln w="12700" cap="flat" cmpd="sng" algn="ctr">
                              <a:solidFill>
                                <a:schemeClr val="bg1"/>
                              </a:solidFill>
                              <a:prstDash val="solid"/>
                              <a:round/>
                              <a:headEnd type="none" w="med" len="med"/>
                              <a:tailEnd type="none" w="lg"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tlCol="0" anchor="ctr"/>
                        </wps:wsp>
                        <wps:wsp>
                          <wps:cNvPr id="58" name="Arc 44"/>
                          <wps:cNvSpPr/>
                          <wps:spPr bwMode="auto">
                            <a:xfrm rot="5400000">
                              <a:off x="2888020" y="2046264"/>
                              <a:ext cx="2560320" cy="2560320"/>
                            </a:xfrm>
                            <a:prstGeom prst="arc">
                              <a:avLst/>
                            </a:prstGeom>
                            <a:noFill/>
                            <a:ln w="12700" cap="flat" cmpd="sng" algn="ctr">
                              <a:solidFill>
                                <a:schemeClr val="bg1"/>
                              </a:solidFill>
                              <a:prstDash val="solid"/>
                              <a:round/>
                              <a:headEnd type="none" w="med" len="med"/>
                              <a:tailEnd type="none" w="lg"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tlCol="0" anchor="ctr"/>
                        </wps:wsp>
                        <wps:wsp>
                          <wps:cNvPr id="59" name="Arc 45"/>
                          <wps:cNvSpPr/>
                          <wps:spPr bwMode="auto">
                            <a:xfrm rot="10800000">
                              <a:off x="2930778" y="2046264"/>
                              <a:ext cx="2560320" cy="2560320"/>
                            </a:xfrm>
                            <a:prstGeom prst="arc">
                              <a:avLst/>
                            </a:prstGeom>
                            <a:noFill/>
                            <a:ln w="12700" cap="flat" cmpd="sng" algn="ctr">
                              <a:solidFill>
                                <a:schemeClr val="bg1"/>
                              </a:solidFill>
                              <a:prstDash val="solid"/>
                              <a:round/>
                              <a:headEnd type="none" w="med" len="med"/>
                              <a:tailEnd type="none" w="lg"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tlCol="0" anchor="ctr"/>
                        </wps:wsp>
                        <wps:wsp>
                          <wps:cNvPr id="60" name="Arc 46"/>
                          <wps:cNvSpPr/>
                          <wps:spPr bwMode="auto">
                            <a:xfrm rot="13548607">
                              <a:off x="2930779" y="2047674"/>
                              <a:ext cx="2560320" cy="2560320"/>
                            </a:xfrm>
                            <a:prstGeom prst="arc">
                              <a:avLst/>
                            </a:prstGeom>
                            <a:noFill/>
                            <a:ln w="12700" cap="flat" cmpd="sng" algn="ctr">
                              <a:solidFill>
                                <a:schemeClr val="bg1"/>
                              </a:solidFill>
                              <a:prstDash val="solid"/>
                              <a:round/>
                              <a:headEnd type="none" w="med" len="med"/>
                              <a:tailEnd type="triangle" w="lg" len="lg"/>
                            </a:ln>
                            <a:effectLst/>
                            <a:extLst>
                              <a:ext uri="{909E8E84-426E-40dd-AFC4-6F175D3DCCD1}">
                                <a14:hiddenFill xmlns:a14="http://schemas.microsoft.com/office/drawing/2010/main">
                                  <a:solidFill>
                                    <a:srgbClr val="FFFFFF"/>
                                  </a:solidFill>
                                </a14:hiddenFill>
                              </a:ext>
                            </a:extLst>
                          </wps:spPr>
                          <wps:bodyPr rtlCol="0" anchor="ctr"/>
                        </wps:wsp>
                      </wpg:grpSp>
                    </wpg:wgp>
                  </a:graphicData>
                </a:graphic>
              </wp:inline>
            </w:drawing>
          </mc:Choice>
          <mc:Fallback>
            <w:pict>
              <v:group id="Group 1" o:spid="_x0000_s1026" style="width:372.3pt;height:279.2pt;mso-position-horizontal-relative:char;mso-position-vertical-relative:line" coordsize="8177824,61333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">
                <v:shape id="Picture 31" o:spid="_x0000_s1027" type="#_x0000_t75" style="position:absolute;width:8177824;height:61333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H&#10;nfvAAAAA2wAAAA8AAABkcnMvZG93bnJldi54bWxET0trwkAQvgv+h2UEb2aTHoKmriKFQnNM7MHj&#10;NDt52OxsyG5N7K/vCgVv8/E9Z3+cTS9uNLrOsoIkikEQV1Z33Cj4PL9vtiCcR9bYWyYFd3JwPCwX&#10;e8y0nbigW+kbEULYZaig9X7IpHRVSwZdZAfiwNV2NOgDHBupR5xCuOnlSxyn0mDHoaHFgd5aqr7L&#10;H6OAr4X+8nma1EXyeyrynXXX6aLUejWfXkF4mv1T/O/+0GF+Co9fwgHy8A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Aed+8AAAADbAAAADwAAAAAAAAAAAAAAAACcAgAAZHJz&#10;L2Rvd25yZXYueG1sUEsFBgAAAAAEAAQA9wAAAIkDAAAAAA==&#10;">
                  <v:imagedata r:id="rId18" o:title=""/>
                </v:shape>
                <v:rect id="Rectangle 32" o:spid="_x0000_s1028" style="position:absolute;left:3978104;top:2656793;width:465102;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YD2iwAAA&#10;ANsAAAAPAAAAZHJzL2Rvd25yZXYueG1sRE/LisIwFN0P+A/hCm4GTceFSDWKCGIRQaY+1pfm2hab&#10;m9pk2vr3ZjHg8nDey3VvKtFS40rLCn4mEQjizOqScwWX8248B+E8ssbKMil4kYP1avC1xFjbjn+p&#10;TX0uQgi7GBUU3texlC4ryKCb2Jo4cHfbGPQBNrnUDXYh3FRyGkUzabDk0FBgTduCskf6ZxR02am9&#10;nY97efq+JZafyXObXg9KjYb9ZgHCU+8/4n93ohVMw/rwJfwAuXo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BYD2iwAAAANsAAAAPAAAAAAAAAAAAAAAAAJcCAABkcnMvZG93bnJl&#10;di54bWxQSwUGAAAAAAQABAD1AAAAhAMAAAAA&#10;" filled="f" stroked="f">
                  <v:textbox>
                    <w:txbxContent>
                      <w:p w14:paraId="79C3EF05" w14:textId="77777777" w:rsidR="00401B57" w:rsidRDefault="00401B57"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1</w:t>
                        </w:r>
                      </w:p>
                    </w:txbxContent>
                  </v:textbox>
                </v:rect>
                <v:rect id="Rectangle 33" o:spid="_x0000_s1029" style="position:absolute;left:3978104;top:1523427;width:465102;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iaXWxAAA&#10;ANsAAAAPAAAAZHJzL2Rvd25yZXYueG1sRI9Ba8JAFITvhf6H5RW8FN3UQ1tiNlKEYhBBGqvnR/aZ&#10;hGbfxuyaxH/fFQSPw8x8wyTL0TSip87VlhW8zSIQxIXVNZcKfvff008QziNrbCyTgis5WKbPTwnG&#10;2g78Q33uSxEg7GJUUHnfxlK6oiKDbmZb4uCdbGfQB9mVUnc4BLhp5DyK3qXBmsNChS2tKir+8otR&#10;MBS7/rjfruXu9ZhZPmfnVX7YKDV5Gb8WIDyN/hG+tzOtYP4Bty/hB8j0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oml1sQAAADbAAAADwAAAAAAAAAAAAAAAACXAgAAZHJzL2Rv&#10;d25yZXYueG1sUEsFBgAAAAAEAAQA9QAAAIgDAAAAAA==&#10;" filled="f" stroked="f">
                  <v:textbox>
                    <w:txbxContent>
                      <w:p w14:paraId="6CB58468" w14:textId="77777777" w:rsidR="00401B57" w:rsidRDefault="00401B57"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2</w:t>
                        </w:r>
                      </w:p>
                    </w:txbxContent>
                  </v:textbox>
                </v:rect>
                <v:rect id="Rectangle 34" o:spid="_x0000_s1030" style="position:absolute;left:5044905;top:1999632;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jGkwAAA&#10;ANsAAAAPAAAAZHJzL2Rvd25yZXYueG1sRE/LisIwFN0P+A/hCm4GTceFSDWKCGIRQaY+1pfm2hab&#10;m9pk2vr3ZjHg8nDey3VvKtFS40rLCn4mEQjizOqScwWX8248B+E8ssbKMil4kYP1avC1xFjbjn+p&#10;TX0uQgi7GBUU3texlC4ryKCb2Jo4cHfbGPQBNrnUDXYh3FRyGkUzabDk0FBgTduCskf6ZxR02am9&#10;nY97efq+JZafyXObXg9KjYb9ZgHCU+8/4n93ohVMw9jwJfwAuXo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FjGkwAAAANsAAAAPAAAAAAAAAAAAAAAAAJcCAABkcnMvZG93bnJl&#10;di54bWxQSwUGAAAAAAQABAD1AAAAhAMAAAAA&#10;" filled="f" stroked="f">
                  <v:textbox>
                    <w:txbxContent>
                      <w:p w14:paraId="0AA571B6" w14:textId="77777777" w:rsidR="00401B57" w:rsidRDefault="00401B57"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3</w:t>
                        </w:r>
                      </w:p>
                    </w:txbxContent>
                  </v:textbox>
                </v:rect>
                <v:rect id="Rectangle 35" o:spid="_x0000_s1031" style="position:absolute;left:5644980;top:3056865;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uat/wgAA&#10;ANsAAAAPAAAAZHJzL2Rvd25yZXYueG1sRE9Na4NAEL0H+h+WKeQS4poWSjCuUgIlEgqhps15cKcq&#10;dWeNu1X777uHQI6P953ms+nESINrLSvYRDEI4srqlmsFn+e39RaE88gaO8uk4I8c5NnDIsVE24k/&#10;aCx9LUIIuwQVNN73iZSuasigi2xPHLhvOxj0AQ611ANOIdx08imOX6TBlkNDgz3tG6p+yl+jYKpO&#10;4+X8fpCn1aWwfC2u+/LrqNTycX7dgfA0+7v45i60guewP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S5q3/CAAAA2wAAAA8AAAAAAAAAAAAAAAAAlwIAAGRycy9kb3du&#10;cmV2LnhtbFBLBQYAAAAABAAEAPUAAACGAwAAAAA=&#10;" filled="f" stroked="f">
                  <v:textbox>
                    <w:txbxContent>
                      <w:p w14:paraId="08080433" w14:textId="77777777" w:rsidR="00401B57" w:rsidRDefault="00401B57"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4</w:t>
                        </w:r>
                      </w:p>
                    </w:txbxContent>
                  </v:textbox>
                </v:rect>
                <v:rect id="Rectangle 36" o:spid="_x0000_s1032" style="position:absolute;left:5044905;top:4104515;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azUIxQAA&#10;ANsAAAAPAAAAZHJzL2Rvd25yZXYueG1sRI9Ba8JAFITvBf/D8oReSt1YoUiajYggDUWQJtbzI/ua&#10;BLNvY3abpP/eLRQ8DjPzDZNsJtOKgXrXWFawXEQgiEurG64UnIr98xqE88gaW8uk4JccbNLZQ4Kx&#10;tiN/0pD7SgQIuxgV1N53sZSurMmgW9iOOHjftjfog+wrqXscA9y08iWKXqXBhsNCjR3taiov+Y9R&#10;MJbH4Vwc3uXx6ZxZvmbXXf71odTjfNq+gfA0+Xv4v51pBasV/H0JP0C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rNQjFAAAA2wAAAA8AAAAAAAAAAAAAAAAAlwIAAGRycy9k&#10;b3ducmV2LnhtbFBLBQYAAAAABAAEAPUAAACJAwAAAAA=&#10;" filled="f" stroked="f">
                  <v:textbox>
                    <w:txbxContent>
                      <w:p w14:paraId="3695CB08" w14:textId="77777777" w:rsidR="00401B57" w:rsidRDefault="00401B57"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5</w:t>
                        </w:r>
                      </w:p>
                    </w:txbxContent>
                  </v:textbox>
                </v:rect>
                <v:rect id="Rectangle 37" o:spid="_x0000_s1033" style="position:absolute;left:3978104;top:4666435;width:465102;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zgjnxAAA&#10;ANsAAAAPAAAAZHJzL2Rvd25yZXYueG1sRI9Ba8JAFITvBf/D8gQvohstF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VM4I58QAAADbAAAADwAAAAAAAAAAAAAAAACXAgAAZHJzL2Rv&#10;d25yZXYueG1sUEsFBgAAAAAEAAQA9QAAAIgDAAAAAA==&#10;" filled="f" stroked="f">
                  <v:textbox>
                    <w:txbxContent>
                      <w:p w14:paraId="2B9AB5B8" w14:textId="77777777" w:rsidR="00401B57" w:rsidRDefault="00401B57"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6</w:t>
                        </w:r>
                      </w:p>
                    </w:txbxContent>
                  </v:textbox>
                </v:rect>
                <v:rect id="Rectangle 38" o:spid="_x0000_s1034" style="position:absolute;left:2888020;top:2009157;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GuXtxQAA&#10;ANsAAAAPAAAAZHJzL2Rvd25yZXYueG1sRI9Ba8JAFITvBf/D8oReSt1YRCTNRkSQhiJIE+v5kX1N&#10;gtm3MbtN0n/fLRQ8DjPzDZNsJ9OKgXrXWFawXEQgiEurG64UnIvD8waE88gaW8uk4IccbNPZQ4Kx&#10;tiN/0JD7SgQIuxgV1N53sZSurMmgW9iOOHhftjfog+wrqXscA9y08iWK1tJgw2Ghxo72NZXX/Nso&#10;GMvTcCmOb/L0dMks37LbPv98V+pxPu1eQXia/D383860gtUa/r6EHyDT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wa5e3FAAAA2wAAAA8AAAAAAAAAAAAAAAAAlwIAAGRycy9k&#10;b3ducmV2LnhtbFBLBQYAAAAABAAEAPUAAACJAwAAAAA=&#10;" filled="f" stroked="f">
                  <v:textbox>
                    <w:txbxContent>
                      <w:p w14:paraId="693A1614" w14:textId="77777777" w:rsidR="00401B57" w:rsidRDefault="00401B57"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9</w:t>
                        </w:r>
                      </w:p>
                    </w:txbxContent>
                  </v:textbox>
                </v:rect>
                <v:rect id="Rectangle 39" o:spid="_x0000_s1035" style="position:absolute;left:2287945;top:3066389;width:465102;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hXGfxAAA&#10;ANsAAAAPAAAAZHJzL2Rvd25yZXYueG1sRI9Ba8JAFITvBf/D8gQvohulFE1dRQQxSEGM1vMj+5qE&#10;Zt/G7Jqk/75bEHocZuYbZrXpTSVaalxpWcFsGoEgzqwuOVdwvewnCxDOI2usLJOCH3KwWQ9eVhhr&#10;2/GZ2tTnIkDYxaig8L6OpXRZQQbd1NbEwfuyjUEfZJNL3WAX4KaS8yh6kwZLDgsF1rQrKPtOH0ZB&#10;l53a2+XjIE/jW2L5ntx36edRqdGw376D8NT7//CznWgFr0v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jYVxn8QAAADbAAAADwAAAAAAAAAAAAAAAACXAgAAZHJzL2Rv&#10;d25yZXYueG1sUEsFBgAAAAAEAAQA9QAAAIgDAAAAAA==&#10;" filled="f" stroked="f">
                  <v:textbox>
                    <w:txbxContent>
                      <w:p w14:paraId="746DECFB" w14:textId="77777777" w:rsidR="00401B57" w:rsidRDefault="00401B57"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8</w:t>
                        </w:r>
                      </w:p>
                    </w:txbxContent>
                  </v:textbox>
                </v:rect>
                <v:rect id="Rectangle 40" o:spid="_x0000_s1036" style="position:absolute;left:2888020;top:4088180;width:466009;height:577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k7fwgAA&#10;ANsAAAAPAAAAZHJzL2Rvd25yZXYueG1sRE9Na4NAEL0H+h+WKeQS4ppCSzCuUgIlEgqhps15cKcq&#10;dWeNu1X777uHQI6P953ms+nESINrLSvYRDEI4srqlmsFn+e39RaE88gaO8uk4I8c5NnDIsVE24k/&#10;aCx9LUIIuwQVNN73iZSuasigi2xPHLhvOxj0AQ611ANOIdx08imOX6TBlkNDgz3tG6p+yl+jYKpO&#10;4+X8fpCn1aWwfC2u+/LrqNTycX7dgfA0+7v45i60guewPnwJP0Bm/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lmTt/CAAAA2wAAAA8AAAAAAAAAAAAAAAAAlwIAAGRycy9kb3du&#10;cmV2LnhtbFBLBQYAAAAABAAEAPUAAACGAwAAAAA=&#10;" filled="f" stroked="f">
                  <v:textbox>
                    <w:txbxContent>
                      <w:p w14:paraId="382952B8" w14:textId="77777777" w:rsidR="00401B57" w:rsidRDefault="00401B57" w:rsidP="000168D3">
                        <w:pPr>
                          <w:pStyle w:val="af5"/>
                          <w:spacing w:before="0" w:beforeAutospacing="0" w:after="0" w:afterAutospacing="0"/>
                          <w:jc w:val="center"/>
                          <w:textAlignment w:val="baseline"/>
                        </w:pPr>
                        <w:r w:rsidRPr="00D31294">
                          <w:rPr>
                            <w:rFonts w:ascii="Arial" w:eastAsia="ＭＳ Ｐゴシック" w:hAnsi="Arial" w:cs="ＭＳ Ｐゴシック"/>
                            <w:b/>
                            <w:bCs/>
                            <w:color w:val="FFFFFF" w:themeColor="background1"/>
                            <w:kern w:val="24"/>
                            <w:sz w:val="40"/>
                            <w:szCs w:val="40"/>
                            <w14:shadow w14:blurRad="25526" w14:dist="22987" w14:dir="7020000" w14:sx="100000" w14:sy="100000" w14:kx="0" w14:ky="0" w14:algn="tl">
                              <w14:srgbClr w14:val="000000">
                                <w14:alpha w14:val="50000"/>
                              </w14:srgbClr>
                            </w14:shadow>
                            <w14:textOutline w14:w="9525" w14:cap="flat" w14:cmpd="sng" w14:algn="ctr">
                              <w14:solidFill>
                                <w14:schemeClr w14:val="tx1"/>
                              </w14:solidFill>
                              <w14:prstDash w14:val="solid"/>
                              <w14:miter w14:lim="100000"/>
                            </w14:textOutline>
                          </w:rPr>
                          <w:t>7</w:t>
                        </w:r>
                      </w:p>
                    </w:txbxContent>
                  </v:textbox>
                </v:rect>
                <v:shapetype id="_x0000_t32" coordsize="21600,21600" o:spt="32" o:oned="t" path="m0,0l21600,21600e" filled="f">
                  <v:path arrowok="t" fillok="f" o:connecttype="none"/>
                  <o:lock v:ext="edit" shapetype="t"/>
                </v:shapetype>
                <v:shape id="Straight Arrow Connector 41" o:spid="_x0000_s1037" type="#_x0000_t32" style="position:absolute;left:4088912;top:2123739;width:0;height:113347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YSUC8QAAADbAAAADwAAAGRycy9kb3ducmV2LnhtbESPQWvCQBSE70L/w/IK3nSTgkVSN0Gk&#10;BbUebFoP3h7ZZzY0+zZkV5P++26h4HGYmW+YVTHaVtyo941jBek8AUFcOd1wreDr8222BOEDssbW&#10;MSn4IQ9F/jBZYabdwB90K0MtIoR9hgpMCF0mpa8MWfRz1xFH7+J6iyHKvpa6xyHCbSufkuRZWmw4&#10;LhjsaGOo+i6vVkGzeyX5ftqnx81CmnO5PXQ4HJSaPo7rFxCBxnAP/7e3WsEihb8v8QfI/B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VhJQLxAAAANsAAAAPAAAAAAAAAAAA&#10;AAAAAKECAABkcnMvZG93bnJldi54bWxQSwUGAAAAAAQABAD5AAAAkgMAAAAA&#10;" strokecolor="white [3212]" strokeweight="1pt">
                  <v:stroke endarrow="block" endarrowwidth="wide" endarrowlength="long"/>
                </v:shape>
                <v:group id="Group 42" o:spid="_x0000_s1038" style="position:absolute;left:2888019;top:2046264;width:2603080;height:2583210" coordorigin="2888019,2046264" coordsize="2603080,25832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b8kY1xQAAANsAAAAPAAAAZHJzL2Rvd25yZXYueG1sRI9Ba8JAFITvhf6H5RV6&#10;azZRFImuIYiVHqRQI4i3R/aZBLNvQ3abxH/fLRR6HGbmG2aTTaYVA/WusawgiWIQxKXVDVcKzsX7&#10;2wqE88gaW8uk4EEOsu3z0wZTbUf+ouHkKxEg7FJUUHvfpVK6siaDLrIdcfButjfog+wrqXscA9y0&#10;chbHS2mw4bBQY0e7msr76dsoOIw45vNkPxzvt93jWiw+L8eElHp9mfI1CE+T/w//tT+0gsUS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JGNcUAAADbAAAA&#10;DwAAAAAAAAAAAAAAAACpAgAAZHJzL2Rvd25yZXYueG1sUEsFBgAAAAAEAAQA+gAAAJsDAAAAAA==&#10;">
                  <v:shape id="Arc 43" o:spid="_x0000_s1039" style="position:absolute;left:2888019;top:2069154;width:2560320;height:2560320;visibility:visible;mso-wrap-style:square;v-text-anchor:middle" coordsize="2560320,2560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AZjvxgAA&#10;ANsAAAAPAAAAZHJzL2Rvd25yZXYueG1sRI/dasJAFITvC77DcoTeSN1UqNboGqRQqAVb/KP07pA9&#10;JqHZs2F3o/HtXUHo5TAz3zDzrDO1OJHzlWUFz8MEBHFudcWFgv3u/ekVhA/IGmvLpOBCHrJF72GO&#10;qbZn3tBpGwoRIexTVFCG0KRS+rwkg35oG+LoHa0zGKJ0hdQOzxFuajlKkrE0WHFcKLGht5Lyv21r&#10;FHx9m+ngkEyX7Wj3s/50bjWQvyulHvvdcgYiUBf+w/f2h1bwMoHbl/gD5OIK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VAZjvxgAAANsAAAAPAAAAAAAAAAAAAAAAAJcCAABkcnMv&#10;ZG93bnJldi54bWxQSwUGAAAAAAQABAD1AAAAigMAAAAA&#10;" path="m1280160,0nsc1987173,,2560320,573147,2560320,1280160l1280160,1280160,1280160,0xem1280160,0nfc1987173,,2560320,573147,2560320,1280160e" filled="f" strokecolor="white [3212]" strokeweight="1pt">
                    <v:stroke endarrowwidth="wide" endarrowlength="long"/>
                    <v:shadow color="gray" opacity="1" mv:blur="0" offset="2pt,2pt"/>
                    <v:path arrowok="t" o:connecttype="custom" o:connectlocs="1280160,0;2560320,1280160" o:connectangles="0,0"/>
                  </v:shape>
                  <v:shape id="Arc 44" o:spid="_x0000_s1040" style="position:absolute;left:2888020;top:2046264;width:2560320;height:2560320;rotation:90;visibility:visible;mso-wrap-style:square;v-text-anchor:middle" coordsize="2560320,2560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7QLiwgAA&#10;ANsAAAAPAAAAZHJzL2Rvd25yZXYueG1sRE9Na8JAEL0L/Q/LFHoR3bSgSHQVm1ooKKZVex+y0yQ0&#10;OxuyW03/vXMQPD7e92LVu0adqQu1ZwPP4wQUceFtzaWB0/F9NAMVIrLFxjMZ+KcAq+XDYIGp9Rf+&#10;ovMhlkpCOKRooIqxTbUORUUOw9i3xML9+M5hFNiV2nZ4kXDX6JckmWqHNUtDhS1lFRW/hz8nJd/1&#10;Z27bbJhn2fp1P9nuNm+bYMzTY7+eg4rUx7v45v6wBiYyVr7ID9DLK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XtAuLCAAAA2wAAAA8AAAAAAAAAAAAAAAAAlwIAAGRycy9kb3du&#10;cmV2LnhtbFBLBQYAAAAABAAEAPUAAACGAwAAAAA=&#10;" path="m1280160,0nsc1987173,,2560320,573147,2560320,1280160l1280160,1280160,1280160,0xem1280160,0nfc1987173,,2560320,573147,2560320,1280160e" filled="f" strokecolor="white [3212]" strokeweight="1pt">
                    <v:stroke endarrowwidth="wide" endarrowlength="long"/>
                    <v:shadow color="gray" opacity="1" mv:blur="0" offset="2pt,2pt"/>
                    <v:path arrowok="t" o:connecttype="custom" o:connectlocs="1280160,0;2560320,1280160" o:connectangles="0,0"/>
                  </v:shape>
                  <v:shape id="Arc 45" o:spid="_x0000_s1041" style="position:absolute;left:2930778;top:2046264;width:2560320;height:2560320;rotation:180;visibility:visible;mso-wrap-style:square;v-text-anchor:middle" coordsize="2560320,2560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rrbAxQAA&#10;ANsAAAAPAAAAZHJzL2Rvd25yZXYueG1sRI9PawIxFMTvBb9DeIK3mq1g0dUoRfDfRdEq2ttj87pZ&#10;3Lwsm+huv30jFHocZuY3zHTe2lI8qPaFYwVv/QQEceZ0wbmC0+fydQTCB2SNpWNS8EMe5rPOyxRT&#10;7Ro+0OMYchEh7FNUYEKoUil9Zsii77uKOHrfrrYYoqxzqWtsItyWcpAk79JiwXHBYEULQ9nteLcK&#10;ttgszXlkd8Xla7Ve76+3fTY+KdXrth8TEIHa8B/+a2+0guEYnl/iD5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CutsDFAAAA2wAAAA8AAAAAAAAAAAAAAAAAlwIAAGRycy9k&#10;b3ducmV2LnhtbFBLBQYAAAAABAAEAPUAAACJAwAAAAA=&#10;" path="m1280160,0nsc1987173,,2560320,573147,2560320,1280160l1280160,1280160,1280160,0xem1280160,0nfc1987173,,2560320,573147,2560320,1280160e" filled="f" strokecolor="white [3212]" strokeweight="1pt">
                    <v:stroke endarrowwidth="wide" endarrowlength="long"/>
                    <v:shadow color="gray" opacity="1" mv:blur="0" offset="2pt,2pt"/>
                    <v:path arrowok="t" o:connecttype="custom" o:connectlocs="1280160,0;2560320,1280160" o:connectangles="0,0"/>
                  </v:shape>
                  <v:shape id="Arc 46" o:spid="_x0000_s1042" style="position:absolute;left:2930779;top:2047674;width:2560320;height:2560320;rotation:-8794268fd;visibility:visible;mso-wrap-style:square;v-text-anchor:middle" coordsize="2560320,2560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ykRwvAAA&#10;ANsAAAAPAAAAZHJzL2Rvd25yZXYueG1sRE/LisIwFN0L/kO4gjtNdeFINYqII4KLwccHXJprU2xu&#10;SpJp69+bheDycN7rbW9r0ZIPlWMFs2kGgrhwuuJSwf32O1mCCBFZY+2YFLwowHYzHKwx167jC7XX&#10;WIoUwiFHBSbGJpcyFIYshqlriBP3cN5iTNCXUnvsUrit5TzLFtJixanBYEN7Q8Xz+m8V2Lbu/spD&#10;fwlkPHU/2lZnd1RqPOp3KxCR+vgVf9wnrWCR1qcv6QfIzRs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OrKRHC8AAAA2wAAAA8AAAAAAAAAAAAAAAAAlwIAAGRycy9kb3ducmV2Lnht&#10;bFBLBQYAAAAABAAEAPUAAACAAwAAAAA=&#10;" path="m1280160,0nsc1987173,,2560320,573147,2560320,1280160l1280160,1280160,1280160,0xem1280160,0nfc1987173,,2560320,573147,2560320,1280160e" filled="f" strokecolor="white [3212]" strokeweight="1pt">
                    <v:stroke endarrow="block" endarrowwidth="wide" endarrowlength="long"/>
                    <v:path arrowok="t" o:connecttype="custom" o:connectlocs="1280160,0;2560320,1280160" o:connectangles="0,0"/>
                  </v:shape>
                </v:group>
                <w10:anchorlock/>
              </v:group>
            </w:pict>
          </mc:Fallback>
        </mc:AlternateContent>
      </w:r>
    </w:p>
    <w:p w14:paraId="33A497C6" w14:textId="77777777" w:rsidR="000168D3" w:rsidRDefault="000168D3" w:rsidP="000168D3">
      <w:pPr>
        <w:jc w:val="center"/>
        <w:rPr>
          <w:sz w:val="21"/>
          <w:szCs w:val="21"/>
        </w:rPr>
      </w:pPr>
      <w:r w:rsidRPr="00FC797D">
        <w:rPr>
          <w:rFonts w:hint="eastAsia"/>
          <w:sz w:val="21"/>
          <w:szCs w:val="21"/>
        </w:rPr>
        <w:t xml:space="preserve">图4-2 </w:t>
      </w:r>
      <w:proofErr w:type="spellStart"/>
      <w:r w:rsidRPr="00FC797D">
        <w:rPr>
          <w:rFonts w:hint="eastAsia"/>
          <w:sz w:val="21"/>
          <w:szCs w:val="21"/>
        </w:rPr>
        <w:t>xArray</w:t>
      </w:r>
      <w:proofErr w:type="spellEnd"/>
      <w:r w:rsidRPr="00FC797D">
        <w:rPr>
          <w:rFonts w:hint="eastAsia"/>
          <w:sz w:val="21"/>
          <w:szCs w:val="21"/>
        </w:rPr>
        <w:t>扇区图</w:t>
      </w:r>
    </w:p>
    <w:p w14:paraId="4C5F5528" w14:textId="77777777" w:rsidR="000168D3" w:rsidRDefault="000168D3" w:rsidP="000168D3">
      <w:r>
        <w:rPr>
          <w:rFonts w:hint="eastAsia"/>
        </w:rPr>
        <w:t>48个</w:t>
      </w:r>
      <w:r>
        <w:t>波束（除中心扇区4</w:t>
      </w:r>
      <w:r>
        <w:rPr>
          <w:rFonts w:hint="eastAsia"/>
        </w:rPr>
        <w:t>个</w:t>
      </w:r>
      <w:r>
        <w:t>波束外）</w:t>
      </w:r>
      <w:r>
        <w:rPr>
          <w:rFonts w:hint="eastAsia"/>
        </w:rPr>
        <w:t>如图4-3</w:t>
      </w:r>
      <w:r>
        <w:t>还能被划分成6</w:t>
      </w:r>
      <w:r>
        <w:rPr>
          <w:rFonts w:hint="eastAsia"/>
        </w:rPr>
        <w:t>个</w:t>
      </w:r>
      <w:r>
        <w:t>环（如图所示），</w:t>
      </w:r>
      <w:r>
        <w:rPr>
          <w:rFonts w:hint="eastAsia"/>
        </w:rPr>
        <w:t>每个环包含</w:t>
      </w:r>
      <w:r>
        <w:t>8</w:t>
      </w:r>
      <w:r>
        <w:rPr>
          <w:rFonts w:hint="eastAsia"/>
        </w:rPr>
        <w:t>个</w:t>
      </w:r>
      <w:r>
        <w:t>波束，</w:t>
      </w:r>
      <w:r>
        <w:rPr>
          <w:rFonts w:hint="eastAsia"/>
        </w:rPr>
        <w:t>从</w:t>
      </w:r>
      <w:r>
        <w:t>最里</w:t>
      </w:r>
      <w:r>
        <w:rPr>
          <w:rFonts w:hint="eastAsia"/>
        </w:rPr>
        <w:t>环</w:t>
      </w:r>
      <w:r>
        <w:t>#1</w:t>
      </w:r>
      <w:r>
        <w:rPr>
          <w:rFonts w:hint="eastAsia"/>
        </w:rPr>
        <w:t>号</w:t>
      </w:r>
      <w:r>
        <w:t>依次向外递增。</w:t>
      </w:r>
    </w:p>
    <w:p w14:paraId="0052AB4A" w14:textId="77777777" w:rsidR="000168D3" w:rsidRDefault="000168D3" w:rsidP="000168D3">
      <w:r>
        <w:rPr>
          <w:rFonts w:hint="eastAsia"/>
          <w:noProof/>
        </w:rPr>
        <w:drawing>
          <wp:inline distT="0" distB="0" distL="0" distR="0" wp14:anchorId="24202C49" wp14:editId="014FAC5D">
            <wp:extent cx="4038600" cy="3026711"/>
            <wp:effectExtent l="0" t="0" r="0" b="0"/>
            <wp:docPr id="61" name="Picture 59" descr="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38745" cy="3026820"/>
                    </a:xfrm>
                    <a:prstGeom prst="rect">
                      <a:avLst/>
                    </a:prstGeom>
                    <a:noFill/>
                    <a:ln>
                      <a:noFill/>
                    </a:ln>
                  </pic:spPr>
                </pic:pic>
              </a:graphicData>
            </a:graphic>
          </wp:inline>
        </w:drawing>
      </w:r>
    </w:p>
    <w:p w14:paraId="7E81DB7E" w14:textId="77777777" w:rsidR="000168D3" w:rsidRDefault="000168D3" w:rsidP="000168D3">
      <w:pPr>
        <w:jc w:val="center"/>
        <w:rPr>
          <w:sz w:val="21"/>
          <w:szCs w:val="21"/>
        </w:rPr>
      </w:pPr>
      <w:r>
        <w:rPr>
          <w:rFonts w:hint="eastAsia"/>
          <w:sz w:val="21"/>
          <w:szCs w:val="21"/>
        </w:rPr>
        <w:t xml:space="preserve">图4-3 </w:t>
      </w:r>
      <w:proofErr w:type="spellStart"/>
      <w:r>
        <w:rPr>
          <w:rFonts w:hint="eastAsia"/>
          <w:sz w:val="21"/>
          <w:szCs w:val="21"/>
        </w:rPr>
        <w:t>xArray</w:t>
      </w:r>
      <w:proofErr w:type="spellEnd"/>
      <w:r>
        <w:rPr>
          <w:rFonts w:hint="eastAsia"/>
          <w:sz w:val="21"/>
          <w:szCs w:val="21"/>
        </w:rPr>
        <w:t>环图</w:t>
      </w:r>
    </w:p>
    <w:p w14:paraId="56CE7805" w14:textId="77777777" w:rsidR="000168D3" w:rsidRDefault="000168D3" w:rsidP="000168D3">
      <w:r>
        <w:rPr>
          <w:rFonts w:hint="eastAsia"/>
        </w:rPr>
        <w:t>扇区#1内</w:t>
      </w:r>
      <w:r>
        <w:t>的四个波束</w:t>
      </w:r>
      <w:r>
        <w:rPr>
          <w:rFonts w:hint="eastAsia"/>
        </w:rPr>
        <w:t>主要用途</w:t>
      </w:r>
      <w:r>
        <w:t>在于确定标签的扇区位置，其信号数据与其余的48</w:t>
      </w:r>
      <w:r>
        <w:rPr>
          <w:rFonts w:hint="eastAsia"/>
        </w:rPr>
        <w:t>个</w:t>
      </w:r>
      <w:r>
        <w:t>波束不一致，</w:t>
      </w:r>
      <w:r>
        <w:rPr>
          <w:rFonts w:hint="eastAsia"/>
        </w:rPr>
        <w:t>故只有</w:t>
      </w:r>
      <w:r>
        <w:t>#2~#9</w:t>
      </w:r>
      <w:r>
        <w:rPr>
          <w:rFonts w:hint="eastAsia"/>
        </w:rPr>
        <w:t>扇区</w:t>
      </w:r>
      <w:r>
        <w:t>的波束获得的信号数据能够统一使用。</w:t>
      </w:r>
    </w:p>
    <w:p w14:paraId="49DF3ACC" w14:textId="77777777" w:rsidR="000168D3" w:rsidRDefault="000168D3" w:rsidP="000168D3">
      <w:r>
        <w:rPr>
          <w:rFonts w:hint="eastAsia"/>
        </w:rPr>
        <w:t>聚合</w:t>
      </w:r>
      <w:r>
        <w:t>的</w:t>
      </w:r>
      <w:r>
        <w:rPr>
          <w:rFonts w:hint="eastAsia"/>
        </w:rPr>
        <w:t>天线</w:t>
      </w:r>
      <w:r>
        <w:t>在三个维度都</w:t>
      </w:r>
      <w:r>
        <w:rPr>
          <w:rFonts w:hint="eastAsia"/>
        </w:rPr>
        <w:t>具有</w:t>
      </w:r>
      <w:r>
        <w:t>灵敏度（如图</w:t>
      </w:r>
      <w:r>
        <w:rPr>
          <w:rFonts w:hint="eastAsia"/>
        </w:rPr>
        <w:t>4-4所示</w:t>
      </w:r>
      <w:r>
        <w:t>的垂直</w:t>
      </w:r>
      <w:r>
        <w:rPr>
          <w:rFonts w:hint="eastAsia"/>
        </w:rPr>
        <w:t>截面</w:t>
      </w:r>
      <w:r>
        <w:t>），</w:t>
      </w:r>
      <w:r>
        <w:rPr>
          <w:rFonts w:hint="eastAsia"/>
        </w:rPr>
        <w:t>与</w:t>
      </w:r>
      <w:r>
        <w:t>竖直</w:t>
      </w:r>
      <w:r>
        <w:lastRenderedPageBreak/>
        <w:t>方向的45</w:t>
      </w:r>
      <w:r>
        <w:sym w:font="Symbol" w:char="F0B0"/>
      </w:r>
      <w:r>
        <w:t>内是有效的阅读区域，</w:t>
      </w:r>
      <w:r>
        <w:rPr>
          <w:rFonts w:hint="eastAsia"/>
        </w:rPr>
        <w:t>随着</w:t>
      </w:r>
      <w:r>
        <w:t>角度增大，距离</w:t>
      </w:r>
      <w:r>
        <w:rPr>
          <w:rFonts w:hint="eastAsia"/>
        </w:rPr>
        <w:t>变远</w:t>
      </w:r>
      <w:r>
        <w:t>，</w:t>
      </w:r>
      <w:r>
        <w:rPr>
          <w:rFonts w:hint="eastAsia"/>
        </w:rPr>
        <w:t>能量</w:t>
      </w:r>
      <w:r>
        <w:t>会</w:t>
      </w:r>
      <w:r>
        <w:rPr>
          <w:rFonts w:hint="eastAsia"/>
        </w:rPr>
        <w:t>减小</w:t>
      </w:r>
      <w:r>
        <w:t>。</w:t>
      </w:r>
    </w:p>
    <w:p w14:paraId="13DF7BEE" w14:textId="77777777" w:rsidR="000168D3" w:rsidRDefault="000168D3" w:rsidP="000168D3">
      <w:pPr>
        <w:jc w:val="center"/>
      </w:pPr>
      <w:r w:rsidRPr="00F11BBF">
        <w:rPr>
          <w:rFonts w:ascii="Calibri" w:eastAsia="Times New Roman" w:hAnsi="Calibri" w:cs="Times New Roman"/>
          <w:noProof/>
        </w:rPr>
        <mc:AlternateContent>
          <mc:Choice Requires="wpg">
            <w:drawing>
              <wp:inline distT="0" distB="0" distL="0" distR="0" wp14:anchorId="689415F8" wp14:editId="141BAF0D">
                <wp:extent cx="3505200" cy="2847340"/>
                <wp:effectExtent l="0" t="0" r="50800" b="73660"/>
                <wp:docPr id="62" name="Group 1"/>
                <wp:cNvGraphicFramePr/>
                <a:graphic xmlns:a="http://schemas.openxmlformats.org/drawingml/2006/main">
                  <a:graphicData uri="http://schemas.microsoft.com/office/word/2010/wordprocessingGroup">
                    <wpg:wgp>
                      <wpg:cNvGrpSpPr/>
                      <wpg:grpSpPr>
                        <a:xfrm>
                          <a:off x="0" y="0"/>
                          <a:ext cx="3505200" cy="2847340"/>
                          <a:chOff x="0" y="0"/>
                          <a:chExt cx="5968604" cy="5083138"/>
                        </a:xfrm>
                      </wpg:grpSpPr>
                      <wpg:grpSp>
                        <wpg:cNvPr id="63" name="Group 48"/>
                        <wpg:cNvGrpSpPr/>
                        <wpg:grpSpPr>
                          <a:xfrm>
                            <a:off x="0" y="0"/>
                            <a:ext cx="5815017" cy="4753273"/>
                            <a:chOff x="0" y="0"/>
                            <a:chExt cx="5815017" cy="4753273"/>
                          </a:xfrm>
                        </wpg:grpSpPr>
                        <pic:pic xmlns:pic="http://schemas.openxmlformats.org/drawingml/2006/picture">
                          <pic:nvPicPr>
                            <pic:cNvPr id="67" name="Picture 49"/>
                            <pic:cNvPicPr>
                              <a:picLocks noChangeAspect="1" noChangeArrowheads="1"/>
                            </pic:cNvPicPr>
                          </pic:nvPicPr>
                          <pic:blipFill rotWithShape="1">
                            <a:blip r:embed="rId20">
                              <a:extLst>
                                <a:ext uri="{28A0092B-C50C-407E-A947-70E740481C1C}">
                                  <a14:useLocalDpi xmlns:a14="http://schemas.microsoft.com/office/drawing/2010/main" val="0"/>
                                </a:ext>
                              </a:extLst>
                            </a:blip>
                            <a:srcRect/>
                            <a:stretch/>
                          </pic:blipFill>
                          <pic:spPr bwMode="auto">
                            <a:xfrm>
                              <a:off x="0" y="460408"/>
                              <a:ext cx="5815017" cy="4292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50"/>
                            <pic:cNvPicPr>
                              <a:picLocks noChangeAspect="1" noChangeArrowheads="1"/>
                            </pic:cNvPicPr>
                          </pic:nvPicPr>
                          <pic:blipFill rotWithShape="1">
                            <a:blip r:embed="rId21">
                              <a:extLst>
                                <a:ext uri="{28A0092B-C50C-407E-A947-70E740481C1C}">
                                  <a14:useLocalDpi xmlns:a14="http://schemas.microsoft.com/office/drawing/2010/main" val="0"/>
                                </a:ext>
                              </a:extLst>
                            </a:blip>
                            <a:srcRect/>
                            <a:stretch/>
                          </pic:blipFill>
                          <pic:spPr bwMode="auto">
                            <a:xfrm>
                              <a:off x="0" y="0"/>
                              <a:ext cx="5815017" cy="479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69" name="Arc 5"/>
                        <wps:cNvSpPr/>
                        <wps:spPr bwMode="auto">
                          <a:xfrm rot="6723646">
                            <a:off x="2690547" y="595890"/>
                            <a:ext cx="916212" cy="878919"/>
                          </a:xfrm>
                          <a:custGeom>
                            <a:avLst/>
                            <a:gdLst>
                              <a:gd name="connsiteX0" fmla="*/ 514350 w 1028700"/>
                              <a:gd name="connsiteY0" fmla="*/ 0 h 1089212"/>
                              <a:gd name="connsiteX1" fmla="*/ 1027008 w 1028700"/>
                              <a:gd name="connsiteY1" fmla="*/ 500468 h 1089212"/>
                              <a:gd name="connsiteX2" fmla="*/ 514350 w 1028700"/>
                              <a:gd name="connsiteY2" fmla="*/ 544606 h 1089212"/>
                              <a:gd name="connsiteX3" fmla="*/ 514350 w 1028700"/>
                              <a:gd name="connsiteY3" fmla="*/ 0 h 1089212"/>
                              <a:gd name="connsiteX0" fmla="*/ 514350 w 1028700"/>
                              <a:gd name="connsiteY0" fmla="*/ 0 h 1089212"/>
                              <a:gd name="connsiteX1" fmla="*/ 1027008 w 1028700"/>
                              <a:gd name="connsiteY1" fmla="*/ 500468 h 1089212"/>
                              <a:gd name="connsiteX0" fmla="*/ 403555 w 916213"/>
                              <a:gd name="connsiteY0" fmla="*/ 0 h 857498"/>
                              <a:gd name="connsiteX1" fmla="*/ 916213 w 916213"/>
                              <a:gd name="connsiteY1" fmla="*/ 500468 h 857498"/>
                              <a:gd name="connsiteX2" fmla="*/ 403555 w 916213"/>
                              <a:gd name="connsiteY2" fmla="*/ 544606 h 857498"/>
                              <a:gd name="connsiteX3" fmla="*/ 3 w 916213"/>
                              <a:gd name="connsiteY3" fmla="*/ 857479 h 857498"/>
                              <a:gd name="connsiteX4" fmla="*/ 403555 w 916213"/>
                              <a:gd name="connsiteY4" fmla="*/ 0 h 857498"/>
                              <a:gd name="connsiteX0" fmla="*/ 403555 w 916213"/>
                              <a:gd name="connsiteY0" fmla="*/ 0 h 857498"/>
                              <a:gd name="connsiteX1" fmla="*/ 916213 w 916213"/>
                              <a:gd name="connsiteY1" fmla="*/ 500468 h 857498"/>
                              <a:gd name="connsiteX0" fmla="*/ 403555 w 916213"/>
                              <a:gd name="connsiteY0" fmla="*/ 0 h 857514"/>
                              <a:gd name="connsiteX1" fmla="*/ 916213 w 916213"/>
                              <a:gd name="connsiteY1" fmla="*/ 500468 h 857514"/>
                              <a:gd name="connsiteX2" fmla="*/ 429422 w 916213"/>
                              <a:gd name="connsiteY2" fmla="*/ 690854 h 857514"/>
                              <a:gd name="connsiteX3" fmla="*/ 3 w 916213"/>
                              <a:gd name="connsiteY3" fmla="*/ 857479 h 857514"/>
                              <a:gd name="connsiteX4" fmla="*/ 403555 w 916213"/>
                              <a:gd name="connsiteY4" fmla="*/ 0 h 857514"/>
                              <a:gd name="connsiteX0" fmla="*/ 403555 w 916213"/>
                              <a:gd name="connsiteY0" fmla="*/ 0 h 857514"/>
                              <a:gd name="connsiteX1" fmla="*/ 916213 w 916213"/>
                              <a:gd name="connsiteY1" fmla="*/ 500468 h 857514"/>
                              <a:gd name="connsiteX0" fmla="*/ 403555 w 916213"/>
                              <a:gd name="connsiteY0" fmla="*/ 0 h 857514"/>
                              <a:gd name="connsiteX1" fmla="*/ 916213 w 916213"/>
                              <a:gd name="connsiteY1" fmla="*/ 500468 h 857514"/>
                              <a:gd name="connsiteX2" fmla="*/ 429422 w 916213"/>
                              <a:gd name="connsiteY2" fmla="*/ 690854 h 857514"/>
                              <a:gd name="connsiteX3" fmla="*/ 3 w 916213"/>
                              <a:gd name="connsiteY3" fmla="*/ 857479 h 857514"/>
                              <a:gd name="connsiteX4" fmla="*/ 403555 w 916213"/>
                              <a:gd name="connsiteY4" fmla="*/ 0 h 857514"/>
                              <a:gd name="connsiteX0" fmla="*/ 403555 w 916213"/>
                              <a:gd name="connsiteY0" fmla="*/ 0 h 857514"/>
                              <a:gd name="connsiteX1" fmla="*/ 916213 w 916213"/>
                              <a:gd name="connsiteY1" fmla="*/ 500468 h 857514"/>
                              <a:gd name="connsiteX0" fmla="*/ 403554 w 916212"/>
                              <a:gd name="connsiteY0" fmla="*/ 0 h 857514"/>
                              <a:gd name="connsiteX1" fmla="*/ 916212 w 916212"/>
                              <a:gd name="connsiteY1" fmla="*/ 500468 h 857514"/>
                              <a:gd name="connsiteX2" fmla="*/ 429421 w 916212"/>
                              <a:gd name="connsiteY2" fmla="*/ 690854 h 857514"/>
                              <a:gd name="connsiteX3" fmla="*/ 2 w 916212"/>
                              <a:gd name="connsiteY3" fmla="*/ 857479 h 857514"/>
                              <a:gd name="connsiteX4" fmla="*/ 403554 w 916212"/>
                              <a:gd name="connsiteY4" fmla="*/ 0 h 857514"/>
                              <a:gd name="connsiteX0" fmla="*/ 403554 w 916212"/>
                              <a:gd name="connsiteY0" fmla="*/ 0 h 857514"/>
                              <a:gd name="connsiteX1" fmla="*/ 916212 w 916212"/>
                              <a:gd name="connsiteY1" fmla="*/ 500468 h 857514"/>
                              <a:gd name="connsiteX0" fmla="*/ 403554 w 916212"/>
                              <a:gd name="connsiteY0" fmla="*/ 4367 h 861881"/>
                              <a:gd name="connsiteX1" fmla="*/ 916212 w 916212"/>
                              <a:gd name="connsiteY1" fmla="*/ 504835 h 861881"/>
                              <a:gd name="connsiteX2" fmla="*/ 429421 w 916212"/>
                              <a:gd name="connsiteY2" fmla="*/ 695221 h 861881"/>
                              <a:gd name="connsiteX3" fmla="*/ 2 w 916212"/>
                              <a:gd name="connsiteY3" fmla="*/ 861846 h 861881"/>
                              <a:gd name="connsiteX4" fmla="*/ 403554 w 916212"/>
                              <a:gd name="connsiteY4" fmla="*/ 4367 h 861881"/>
                              <a:gd name="connsiteX0" fmla="*/ 375669 w 916212"/>
                              <a:gd name="connsiteY0" fmla="*/ 0 h 861881"/>
                              <a:gd name="connsiteX1" fmla="*/ 916212 w 916212"/>
                              <a:gd name="connsiteY1" fmla="*/ 504835 h 861881"/>
                              <a:gd name="connsiteX0" fmla="*/ 381490 w 916212"/>
                              <a:gd name="connsiteY0" fmla="*/ 0 h 866851"/>
                              <a:gd name="connsiteX1" fmla="*/ 916212 w 916212"/>
                              <a:gd name="connsiteY1" fmla="*/ 509805 h 866851"/>
                              <a:gd name="connsiteX2" fmla="*/ 429421 w 916212"/>
                              <a:gd name="connsiteY2" fmla="*/ 700191 h 866851"/>
                              <a:gd name="connsiteX3" fmla="*/ 2 w 916212"/>
                              <a:gd name="connsiteY3" fmla="*/ 866816 h 866851"/>
                              <a:gd name="connsiteX4" fmla="*/ 381490 w 916212"/>
                              <a:gd name="connsiteY4" fmla="*/ 0 h 866851"/>
                              <a:gd name="connsiteX0" fmla="*/ 375669 w 916212"/>
                              <a:gd name="connsiteY0" fmla="*/ 4970 h 866851"/>
                              <a:gd name="connsiteX1" fmla="*/ 916212 w 916212"/>
                              <a:gd name="connsiteY1" fmla="*/ 509805 h 866851"/>
                              <a:gd name="connsiteX0" fmla="*/ 381490 w 916212"/>
                              <a:gd name="connsiteY0" fmla="*/ 367 h 867218"/>
                              <a:gd name="connsiteX1" fmla="*/ 916212 w 916212"/>
                              <a:gd name="connsiteY1" fmla="*/ 510172 h 867218"/>
                              <a:gd name="connsiteX2" fmla="*/ 429421 w 916212"/>
                              <a:gd name="connsiteY2" fmla="*/ 700558 h 867218"/>
                              <a:gd name="connsiteX3" fmla="*/ 2 w 916212"/>
                              <a:gd name="connsiteY3" fmla="*/ 867183 h 867218"/>
                              <a:gd name="connsiteX4" fmla="*/ 381490 w 916212"/>
                              <a:gd name="connsiteY4" fmla="*/ 367 h 867218"/>
                              <a:gd name="connsiteX0" fmla="*/ 363061 w 916212"/>
                              <a:gd name="connsiteY0" fmla="*/ 0 h 867218"/>
                              <a:gd name="connsiteX1" fmla="*/ 916212 w 916212"/>
                              <a:gd name="connsiteY1" fmla="*/ 510172 h 867218"/>
                              <a:gd name="connsiteX0" fmla="*/ 374703 w 916212"/>
                              <a:gd name="connsiteY0" fmla="*/ 0 h 877158"/>
                              <a:gd name="connsiteX1" fmla="*/ 916212 w 916212"/>
                              <a:gd name="connsiteY1" fmla="*/ 520112 h 877158"/>
                              <a:gd name="connsiteX2" fmla="*/ 429421 w 916212"/>
                              <a:gd name="connsiteY2" fmla="*/ 710498 h 877158"/>
                              <a:gd name="connsiteX3" fmla="*/ 2 w 916212"/>
                              <a:gd name="connsiteY3" fmla="*/ 877123 h 877158"/>
                              <a:gd name="connsiteX4" fmla="*/ 374703 w 916212"/>
                              <a:gd name="connsiteY4" fmla="*/ 0 h 877158"/>
                              <a:gd name="connsiteX0" fmla="*/ 363061 w 916212"/>
                              <a:gd name="connsiteY0" fmla="*/ 9940 h 877158"/>
                              <a:gd name="connsiteX1" fmla="*/ 916212 w 916212"/>
                              <a:gd name="connsiteY1" fmla="*/ 520112 h 877158"/>
                              <a:gd name="connsiteX0" fmla="*/ 374703 w 916212"/>
                              <a:gd name="connsiteY0" fmla="*/ 0 h 877158"/>
                              <a:gd name="connsiteX1" fmla="*/ 916212 w 916212"/>
                              <a:gd name="connsiteY1" fmla="*/ 520112 h 877158"/>
                              <a:gd name="connsiteX2" fmla="*/ 429421 w 916212"/>
                              <a:gd name="connsiteY2" fmla="*/ 710498 h 877158"/>
                              <a:gd name="connsiteX3" fmla="*/ 2 w 916212"/>
                              <a:gd name="connsiteY3" fmla="*/ 877123 h 877158"/>
                              <a:gd name="connsiteX4" fmla="*/ 374703 w 916212"/>
                              <a:gd name="connsiteY4" fmla="*/ 0 h 877158"/>
                              <a:gd name="connsiteX0" fmla="*/ 363061 w 916212"/>
                              <a:gd name="connsiteY0" fmla="*/ 9940 h 877158"/>
                              <a:gd name="connsiteX1" fmla="*/ 916212 w 916212"/>
                              <a:gd name="connsiteY1" fmla="*/ 520112 h 877158"/>
                              <a:gd name="connsiteX0" fmla="*/ 374703 w 916212"/>
                              <a:gd name="connsiteY0" fmla="*/ 1760 h 878918"/>
                              <a:gd name="connsiteX1" fmla="*/ 916212 w 916212"/>
                              <a:gd name="connsiteY1" fmla="*/ 521872 h 878918"/>
                              <a:gd name="connsiteX2" fmla="*/ 429421 w 916212"/>
                              <a:gd name="connsiteY2" fmla="*/ 712258 h 878918"/>
                              <a:gd name="connsiteX3" fmla="*/ 2 w 916212"/>
                              <a:gd name="connsiteY3" fmla="*/ 878883 h 878918"/>
                              <a:gd name="connsiteX4" fmla="*/ 374703 w 916212"/>
                              <a:gd name="connsiteY4" fmla="*/ 1760 h 878918"/>
                              <a:gd name="connsiteX0" fmla="*/ 366154 w 916212"/>
                              <a:gd name="connsiteY0" fmla="*/ 0 h 878918"/>
                              <a:gd name="connsiteX1" fmla="*/ 916212 w 916212"/>
                              <a:gd name="connsiteY1" fmla="*/ 521872 h 878918"/>
                            </a:gdLst>
                            <a:ahLst/>
                            <a:cxnLst>
                              <a:cxn ang="0">
                                <a:pos x="connsiteX0" y="connsiteY0"/>
                              </a:cxn>
                              <a:cxn ang="0">
                                <a:pos x="connsiteX1" y="connsiteY1"/>
                              </a:cxn>
                            </a:cxnLst>
                            <a:rect l="l" t="t" r="r" b="b"/>
                            <a:pathLst>
                              <a:path w="916212" h="878918" stroke="0" extrusionOk="0">
                                <a:moveTo>
                                  <a:pt x="374703" y="1760"/>
                                </a:moveTo>
                                <a:cubicBezTo>
                                  <a:pt x="642607" y="1760"/>
                                  <a:pt x="894499" y="239142"/>
                                  <a:pt x="916212" y="521872"/>
                                </a:cubicBezTo>
                                <a:lnTo>
                                  <a:pt x="429421" y="712258"/>
                                </a:lnTo>
                                <a:cubicBezTo>
                                  <a:pt x="430466" y="709367"/>
                                  <a:pt x="-1043" y="881774"/>
                                  <a:pt x="2" y="878883"/>
                                </a:cubicBezTo>
                                <a:cubicBezTo>
                                  <a:pt x="45953" y="727442"/>
                                  <a:pt x="310895" y="186047"/>
                                  <a:pt x="374703" y="1760"/>
                                </a:cubicBezTo>
                                <a:close/>
                              </a:path>
                              <a:path w="916212" h="878918" fill="none">
                                <a:moveTo>
                                  <a:pt x="366154" y="0"/>
                                </a:moveTo>
                                <a:cubicBezTo>
                                  <a:pt x="634058" y="0"/>
                                  <a:pt x="894499" y="239142"/>
                                  <a:pt x="916212" y="521872"/>
                                </a:cubicBezTo>
                              </a:path>
                            </a:pathLst>
                          </a:custGeom>
                          <a:solidFill>
                            <a:srgbClr val="FFC000"/>
                          </a:solidFill>
                          <a:ln w="12700" cap="flat" cmpd="sng" algn="ctr">
                            <a:solidFill>
                              <a:srgbClr val="FF6600"/>
                            </a:solidFill>
                            <a:prstDash val="solid"/>
                            <a:round/>
                            <a:headEnd type="none" w="med" len="med"/>
                            <a:tailEnd type="none" w="med" len="med"/>
                          </a:ln>
                          <a:effectLst/>
                          <a:extLst/>
                        </wps:spPr>
                        <wps:bodyPr rtlCol="0" anchor="ctr"/>
                      </wps:wsp>
                      <wps:wsp>
                        <wps:cNvPr id="70" name="Text Box 52"/>
                        <wps:cNvSpPr txBox="1"/>
                        <wps:spPr>
                          <a:xfrm>
                            <a:off x="2864295" y="944430"/>
                            <a:ext cx="777507" cy="338795"/>
                          </a:xfrm>
                          <a:prstGeom prst="rect">
                            <a:avLst/>
                          </a:prstGeom>
                          <a:noFill/>
                        </wps:spPr>
                        <wps:txbx>
                          <w:txbxContent>
                            <w:p w14:paraId="2457284C" w14:textId="77777777" w:rsidR="00401B57" w:rsidRDefault="00401B57" w:rsidP="000168D3">
                              <w:pPr>
                                <w:pStyle w:val="af5"/>
                                <w:spacing w:before="0" w:beforeAutospacing="0" w:after="0" w:afterAutospacing="0"/>
                                <w:jc w:val="center"/>
                                <w:textAlignment w:val="baseline"/>
                              </w:pPr>
                              <w:r w:rsidRPr="00F11BBF">
                                <w:rPr>
                                  <w:rFonts w:ascii="Arial" w:eastAsia="ＭＳ Ｐゴシック" w:hAnsi="Arial" w:cs="ＭＳ Ｐゴシック"/>
                                  <w:b/>
                                  <w:bCs/>
                                  <w:color w:val="000000"/>
                                  <w:kern w:val="24"/>
                                  <w:sz w:val="32"/>
                                  <w:szCs w:val="32"/>
                                </w:rPr>
                                <w:t>45°</w:t>
                              </w:r>
                            </w:p>
                          </w:txbxContent>
                        </wps:txbx>
                        <wps:bodyPr wrap="square" rtlCol="0">
                          <a:noAutofit/>
                        </wps:bodyPr>
                      </wps:wsp>
                      <wps:wsp>
                        <wps:cNvPr id="72" name="Straight Connector 53"/>
                        <wps:cNvCnPr/>
                        <wps:spPr bwMode="auto">
                          <a:xfrm>
                            <a:off x="2903937" y="436356"/>
                            <a:ext cx="0" cy="4646782"/>
                          </a:xfrm>
                          <a:prstGeom prst="line">
                            <a:avLst/>
                          </a:prstGeom>
                          <a:noFill/>
                          <a:ln w="25400" cap="flat" cmpd="sng" algn="ctr">
                            <a:solidFill>
                              <a:srgbClr val="FF6600"/>
                            </a:solidFill>
                            <a:prstDash val="solid"/>
                            <a:headEnd type="none" w="med" len="med"/>
                            <a:tailEnd type="triangle" w="med" len="med"/>
                          </a:ln>
                          <a:effectLst/>
                          <a:extLst/>
                        </wps:spPr>
                        <wps:bodyPr/>
                      </wps:wsp>
                      <wps:wsp>
                        <wps:cNvPr id="73" name="Straight Arrow Connector 54"/>
                        <wps:cNvCnPr/>
                        <wps:spPr bwMode="auto">
                          <a:xfrm>
                            <a:off x="2911079" y="438598"/>
                            <a:ext cx="3057525" cy="3086100"/>
                          </a:xfrm>
                          <a:prstGeom prst="straightConnector1">
                            <a:avLst/>
                          </a:prstGeom>
                          <a:noFill/>
                          <a:ln w="25400" cap="flat" cmpd="sng" algn="ctr">
                            <a:solidFill>
                              <a:srgbClr val="FF6600"/>
                            </a:solidFill>
                            <a:prstDash val="solid"/>
                            <a:headEnd type="none" w="med" len="med"/>
                            <a:tailEnd type="triangle" w="med" len="med"/>
                          </a:ln>
                          <a:effectLst/>
                          <a:extLst/>
                        </wps:spPr>
                        <wps:bodyPr/>
                      </wps:wsp>
                    </wpg:wgp>
                  </a:graphicData>
                </a:graphic>
              </wp:inline>
            </w:drawing>
          </mc:Choice>
          <mc:Fallback>
            <w:pict>
              <v:group id="_x0000_s1043" style="width:276pt;height:224.2pt;mso-position-horizontal-relative:char;mso-position-vertical-relative:line" coordsize="5968604,508313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">
                <v:group id="Group 48" o:spid="_x0000_s1044" style="position:absolute;width:5815017;height:4753273" coordsize="5815017,47532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6S8QxAAAANsAAAAPAAAAZHJzL2Rvd25yZXYueG1sRI9Bi8IwFITvwv6H8Ba8&#10;aVpFka5RRFzxIAtWQfb2aJ5tsXkpTbat/94ICx6HmfmGWa57U4mWGldaVhCPIxDEmdUl5wou5+/R&#10;AoTzyBory6TgQQ7Wq4/BEhNtOz5Rm/pcBAi7BBUU3teJlC4ryKAb25o4eDfbGPRBNrnUDXYBbio5&#10;iaK5NFhyWCiwpm1B2T39Mwr2HXababxrj/fb9vF7nv1cjzEpNfzsN18gPPX+Hf5vH7SC+RR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6S8QxAAAANsAAAAP&#10;AAAAAAAAAAAAAAAAAKkCAABkcnMvZG93bnJldi54bWxQSwUGAAAAAAQABAD6AAAAmgMAAAAA&#10;">
                  <v:shape id="Picture 49" o:spid="_x0000_s1045" type="#_x0000_t75" style="position:absolute;top:460408;width:5815017;height:4292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E&#10;CU/DAAAA2wAAAA8AAABkcnMvZG93bnJldi54bWxEj9FqwkAURN8L/sNyC76UumkCqURXKQWLr0n9&#10;gNvsbRKbvRt3Nxr/3hWEPg4zc4ZZbyfTizM531lW8LZIQBDXVnfcKDh8716XIHxA1thbJgVX8rDd&#10;zJ7WWGh74ZLOVWhEhLAvUEEbwlBI6euWDPqFHYij92udwRCla6R2eIlw08s0SXJpsOO40OJAny3V&#10;f9VoFLyMy+Rnd3BZd6q+sjLQmB7NqNT8efpYgQg0hf/wo73XCvJ3uH+JP0Bub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gQJT8MAAADbAAAADwAAAAAAAAAAAAAAAACcAgAA&#10;ZHJzL2Rvd25yZXYueG1sUEsFBgAAAAAEAAQA9wAAAIwDAAAAAA==&#10;">
                    <v:imagedata r:id="rId22" o:title=""/>
                  </v:shape>
                  <v:shape id="Picture 50" o:spid="_x0000_s1046" type="#_x0000_t75" style="position:absolute;width:5815017;height:4796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m&#10;jsq/AAAA2wAAAA8AAABkcnMvZG93bnJldi54bWxET82KwjAQvi/4DmEEb2uqgqvVKLKwqOAetD7A&#10;0IxNtZmUJrb17TeHBY8f3/9629tKtNT40rGCyTgBQZw7XXKh4Jr9fC5A+ICssXJMCl7kYbsZfKwx&#10;1a7jM7WXUIgYwj5FBSaEOpXS54Ys+rGriSN3c43FEGFTSN1gF8NtJadJMpcWS44NBmv6NpQ/Lk+r&#10;YNpn2f548r+Tr2U7o6473o2vlRoN+90KRKA+vMX/7oNWMI9j45f4A+TmD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c5o7KvwAAANsAAAAPAAAAAAAAAAAAAAAAAJwCAABkcnMv&#10;ZG93bnJldi54bWxQSwUGAAAAAAQABAD3AAAAiAMAAAAA&#10;">
                    <v:imagedata r:id="rId23" o:title=""/>
                  </v:shape>
                </v:group>
                <v:shape id="Arc 5" o:spid="_x0000_s1047" style="position:absolute;left:2690547;top:595890;width:916212;height:878919;rotation:7344014fd;visibility:visible;mso-wrap-style:square;v-text-anchor:middle" coordsize="916212,8789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WvIewwAA&#10;ANsAAAAPAAAAZHJzL2Rvd25yZXYueG1sRI9Ba8JAFITvBf/D8gRvdRMLkqauQQRB6ElbBG+P7Es2&#10;mH0bsxuN/vpuodDjMDPfMKtitK24Ue8bxwrSeQKCuHS64VrB99fuNQPhA7LG1jEpeJCHYj15WWGu&#10;3Z0PdDuGWkQI+xwVmBC6XEpfGrLo564jjl7leoshyr6Wusd7hNtWLpJkKS02HBcMdrQ1VF6Og1Xg&#10;Pt9s9kz8ntLz6XTljCqjB6Vm03HzASLQGP7Df+29VrB8h98v8QfI9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WvIewwAAANsAAAAPAAAAAAAAAAAAAAAAAJcCAABkcnMvZG93&#10;bnJldi54bWxQSwUGAAAAAAQABAD1AAAAhwMAAAAA&#10;" path="m374703,1760nsc642607,1760,894499,239142,916212,521872l429421,712258c430466,709367,-1043,881774,2,878883,45953,727442,310895,186047,374703,1760xem366154,0nfc634058,,894499,239142,916212,521872e" fillcolor="#ffc000" strokecolor="#f60" strokeweight="1pt">
                  <v:path arrowok="t" o:connecttype="custom" o:connectlocs="366154,0;916212,521873" o:connectangles="0,0"/>
                </v:shape>
                <v:shapetype id="_x0000_t202" coordsize="21600,21600" o:spt="202" path="m0,0l0,21600,21600,21600,21600,0xe">
                  <v:stroke joinstyle="miter"/>
                  <v:path gradientshapeok="t" o:connecttype="rect"/>
                </v:shapetype>
                <v:shape id="Text Box 52" o:spid="_x0000_s1048" type="#_x0000_t202" style="position:absolute;left:2864295;top:944430;width:777507;height:338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XzBZwQAA&#10;ANsAAAAPAAAAZHJzL2Rvd25yZXYueG1sRE/Pa8IwFL4P9j+EJ+y2JopuszPKUAY7KXZT8PZonm1Z&#10;8xKazNb/3hyEHT++34vVYFtxoS40jjWMMwWCuHSm4UrDz/fn8xuIEJENto5Jw5UCrJaPDwvMjet5&#10;T5ciViKFcMhRQx2jz6UMZU0WQ+Y8ceLOrrMYE+wqaTrsU7ht5USpF2mx4dRQo6d1TeVv8Wc1HLbn&#10;03GqdtXGznzvBiXZzqXWT6Ph4x1EpCH+i+/uL6PhNa1PX9IPkMsb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V8wWcEAAADbAAAADwAAAAAAAAAAAAAAAACXAgAAZHJzL2Rvd25y&#10;ZXYueG1sUEsFBgAAAAAEAAQA9QAAAIUDAAAAAA==&#10;" filled="f" stroked="f">
                  <v:textbox>
                    <w:txbxContent>
                      <w:p w14:paraId="2457284C" w14:textId="77777777" w:rsidR="00401B57" w:rsidRDefault="00401B57" w:rsidP="000168D3">
                        <w:pPr>
                          <w:pStyle w:val="af5"/>
                          <w:spacing w:before="0" w:beforeAutospacing="0" w:after="0" w:afterAutospacing="0"/>
                          <w:jc w:val="center"/>
                          <w:textAlignment w:val="baseline"/>
                        </w:pPr>
                        <w:r w:rsidRPr="00F11BBF">
                          <w:rPr>
                            <w:rFonts w:ascii="Arial" w:eastAsia="ＭＳ Ｐゴシック" w:hAnsi="Arial" w:cs="ＭＳ Ｐゴシック"/>
                            <w:b/>
                            <w:bCs/>
                            <w:color w:val="000000"/>
                            <w:kern w:val="24"/>
                            <w:sz w:val="32"/>
                            <w:szCs w:val="32"/>
                          </w:rPr>
                          <w:t>45°</w:t>
                        </w:r>
                      </w:p>
                    </w:txbxContent>
                  </v:textbox>
                </v:shape>
                <v:line id="Straight Connector 53" o:spid="_x0000_s1049" style="position:absolute;visibility:visible;mso-wrap-style:square" from="2903937,436356" to="2903937,50831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08NOMIAAADbAAAADwAAAGRycy9kb3ducmV2LnhtbESPQYvCMBSE78L+h/AEL6JpVap0jSKC&#10;4E2sLnt9NG+bYvNSmqzWf28WFjwOM/MNs972thF36nztWEE6TUAQl07XXCm4Xg6TFQgfkDU2jknB&#10;kzxsNx+DNebaPfhM9yJUIkLY56jAhNDmUvrSkEU/dS1x9H5cZzFE2VVSd/iIcNvIWZJk0mLNccFg&#10;S3tD5a34tQq+n8V+nC7Sxdd4R8twmhubybNSo2G/+wQRqA/v8H/7qBUsZ/D3Jf4AuXk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08NOMIAAADbAAAADwAAAAAAAAAAAAAA&#10;AAChAgAAZHJzL2Rvd25yZXYueG1sUEsFBgAAAAAEAAQA+QAAAJADAAAAAA==&#10;" strokecolor="#f60" strokeweight="2pt">
                  <v:stroke endarrow="block"/>
                </v:line>
                <v:shape id="Straight Arrow Connector 54" o:spid="_x0000_s1050" type="#_x0000_t32" style="position:absolute;left:2911079;top:438598;width:3057525;height:30861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1TDpsYAAADbAAAADwAAAGRycy9kb3ducmV2LnhtbESPT2sCMRTE70K/Q3hCbzVrC1q2xkVs&#10;rXqwUFtEb4/N2z9087IkUddvb4SCx2FmfsNMss404kTO15YVDAcJCOLc6ppLBb8/i6dXED4ga2ws&#10;k4ILecimD70Jptqe+ZtO21CKCGGfooIqhDaV0ucVGfQD2xJHr7DOYIjSlVI7PEe4aeRzkoykwZrj&#10;QoUtzSvK/7ZHo8AtLh+zzfvSL+e75HO//loXQzwo9djvZm8gAnXhHv5vr7SC8QvcvsQfIKdX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tUw6bGAAAA2wAAAA8AAAAAAAAA&#10;AAAAAAAAoQIAAGRycy9kb3ducmV2LnhtbFBLBQYAAAAABAAEAPkAAACUAwAAAAA=&#10;" strokecolor="#f60" strokeweight="2pt">
                  <v:stroke endarrow="block"/>
                </v:shape>
                <w10:anchorlock/>
              </v:group>
            </w:pict>
          </mc:Fallback>
        </mc:AlternateContent>
      </w:r>
    </w:p>
    <w:p w14:paraId="7FA20870" w14:textId="77777777" w:rsidR="000168D3" w:rsidRDefault="000168D3" w:rsidP="000168D3">
      <w:pPr>
        <w:jc w:val="center"/>
        <w:rPr>
          <w:sz w:val="21"/>
          <w:szCs w:val="21"/>
        </w:rPr>
      </w:pPr>
      <w:r>
        <w:rPr>
          <w:rFonts w:hint="eastAsia"/>
          <w:sz w:val="21"/>
          <w:szCs w:val="21"/>
        </w:rPr>
        <w:t xml:space="preserve">图4-4 </w:t>
      </w:r>
      <w:proofErr w:type="spellStart"/>
      <w:r>
        <w:rPr>
          <w:rFonts w:hint="eastAsia"/>
          <w:sz w:val="21"/>
          <w:szCs w:val="21"/>
        </w:rPr>
        <w:t>xArray</w:t>
      </w:r>
      <w:proofErr w:type="spellEnd"/>
      <w:r>
        <w:rPr>
          <w:rFonts w:hint="eastAsia"/>
          <w:sz w:val="21"/>
          <w:szCs w:val="21"/>
        </w:rPr>
        <w:t>垂直截面</w:t>
      </w:r>
    </w:p>
    <w:p w14:paraId="062AAC9F" w14:textId="77777777" w:rsidR="000168D3" w:rsidRDefault="000168D3" w:rsidP="000168D3">
      <w:r>
        <w:t>如图</w:t>
      </w:r>
      <w:r>
        <w:rPr>
          <w:rFonts w:hint="eastAsia"/>
        </w:rPr>
        <w:t>4-5</w:t>
      </w:r>
      <w:r>
        <w:t>，每次只有一个</w:t>
      </w:r>
      <w:r>
        <w:rPr>
          <w:rFonts w:hint="eastAsia"/>
        </w:rPr>
        <w:t>波束</w:t>
      </w:r>
      <w:r>
        <w:t>处于激活状态，</w:t>
      </w:r>
      <w:r>
        <w:rPr>
          <w:rFonts w:hint="eastAsia"/>
        </w:rPr>
        <w:t>天线</w:t>
      </w:r>
      <w:r>
        <w:t>会在不同的时间段对不同的空间进行</w:t>
      </w:r>
      <w:r>
        <w:rPr>
          <w:rFonts w:hint="eastAsia"/>
        </w:rPr>
        <w:t>轮询</w:t>
      </w:r>
      <w:r>
        <w:t>扫描。</w:t>
      </w:r>
      <w:r>
        <w:rPr>
          <w:rFonts w:hint="eastAsia"/>
        </w:rPr>
        <w:t>当</w:t>
      </w:r>
      <w:r>
        <w:t>某个空间内的标签个数增多时，</w:t>
      </w:r>
      <w:r>
        <w:rPr>
          <w:rFonts w:hint="eastAsia"/>
        </w:rPr>
        <w:t>在</w:t>
      </w:r>
      <w:r>
        <w:t>该空间的扫描时间会变长。</w:t>
      </w:r>
    </w:p>
    <w:p w14:paraId="2E2D1406" w14:textId="77777777" w:rsidR="000168D3" w:rsidRDefault="000168D3" w:rsidP="000168D3">
      <w:pPr>
        <w:ind w:firstLine="0"/>
      </w:pPr>
      <w:r>
        <w:rPr>
          <w:rFonts w:hint="eastAsia"/>
          <w:noProof/>
        </w:rPr>
        <w:drawing>
          <wp:inline distT="0" distB="0" distL="0" distR="0" wp14:anchorId="05175081" wp14:editId="6A7822FA">
            <wp:extent cx="2626196" cy="2444750"/>
            <wp:effectExtent l="0" t="0" r="0" b="0"/>
            <wp:docPr id="74" name="Picture 60" descr="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42323" cy="2459762"/>
                    </a:xfrm>
                    <a:prstGeom prst="rect">
                      <a:avLst/>
                    </a:prstGeom>
                    <a:noFill/>
                    <a:ln>
                      <a:noFill/>
                    </a:ln>
                  </pic:spPr>
                </pic:pic>
              </a:graphicData>
            </a:graphic>
          </wp:inline>
        </w:drawing>
      </w:r>
      <w:r>
        <w:rPr>
          <w:rFonts w:hint="eastAsia"/>
          <w:noProof/>
        </w:rPr>
        <w:drawing>
          <wp:inline distT="0" distB="0" distL="0" distR="0" wp14:anchorId="1DE2C0EA" wp14:editId="1F0FA0A9">
            <wp:extent cx="2629528" cy="2466975"/>
            <wp:effectExtent l="0" t="0" r="12700" b="0"/>
            <wp:docPr id="76" name="Picture 61" descr="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7553" cy="2483886"/>
                    </a:xfrm>
                    <a:prstGeom prst="rect">
                      <a:avLst/>
                    </a:prstGeom>
                    <a:noFill/>
                    <a:ln>
                      <a:noFill/>
                    </a:ln>
                  </pic:spPr>
                </pic:pic>
              </a:graphicData>
            </a:graphic>
          </wp:inline>
        </w:drawing>
      </w:r>
    </w:p>
    <w:p w14:paraId="1265EFDE" w14:textId="77777777" w:rsidR="000168D3" w:rsidRPr="00210E25" w:rsidRDefault="000168D3" w:rsidP="000168D3">
      <w:pPr>
        <w:ind w:firstLine="0"/>
        <w:jc w:val="center"/>
        <w:rPr>
          <w:sz w:val="21"/>
          <w:szCs w:val="21"/>
        </w:rPr>
      </w:pPr>
      <w:r>
        <w:rPr>
          <w:rFonts w:hint="eastAsia"/>
          <w:sz w:val="21"/>
          <w:szCs w:val="21"/>
        </w:rPr>
        <w:t xml:space="preserve">图4.5 </w:t>
      </w:r>
      <w:proofErr w:type="spellStart"/>
      <w:r>
        <w:rPr>
          <w:rFonts w:hint="eastAsia"/>
          <w:sz w:val="21"/>
          <w:szCs w:val="21"/>
        </w:rPr>
        <w:t>xArray</w:t>
      </w:r>
      <w:proofErr w:type="spellEnd"/>
      <w:r>
        <w:rPr>
          <w:rFonts w:hint="eastAsia"/>
          <w:sz w:val="21"/>
          <w:szCs w:val="21"/>
        </w:rPr>
        <w:t>轮询扫描图（左为侧视图，右为俯视图）</w:t>
      </w:r>
    </w:p>
    <w:p w14:paraId="6BAFC846" w14:textId="77777777" w:rsidR="000168D3" w:rsidRDefault="000168D3" w:rsidP="000168D3">
      <w:proofErr w:type="spellStart"/>
      <w:r>
        <w:t>xArray</w:t>
      </w:r>
      <w:proofErr w:type="spellEnd"/>
      <w:r>
        <w:rPr>
          <w:rFonts w:hint="eastAsia"/>
        </w:rPr>
        <w:t>的阅读</w:t>
      </w:r>
      <w:r>
        <w:t>范围受到标签、</w:t>
      </w:r>
      <w:r>
        <w:rPr>
          <w:rFonts w:hint="eastAsia"/>
        </w:rPr>
        <w:t>安装高度</w:t>
      </w:r>
      <w:r>
        <w:t>的</w:t>
      </w:r>
      <w:r>
        <w:rPr>
          <w:rFonts w:hint="eastAsia"/>
        </w:rPr>
        <w:t>影响</w:t>
      </w:r>
      <w:r>
        <w:t>。其中</w:t>
      </w:r>
      <w:proofErr w:type="spellStart"/>
      <w:r>
        <w:rPr>
          <w:rFonts w:hint="eastAsia"/>
        </w:rPr>
        <w:t>xArray</w:t>
      </w:r>
      <w:proofErr w:type="spellEnd"/>
      <w:r>
        <w:t>安装</w:t>
      </w:r>
      <w:r>
        <w:rPr>
          <w:rFonts w:hint="eastAsia"/>
        </w:rPr>
        <w:t>高度越低</w:t>
      </w:r>
      <w:r>
        <w:t>，</w:t>
      </w:r>
      <w:r>
        <w:rPr>
          <w:rFonts w:hint="eastAsia"/>
        </w:rPr>
        <w:t>阅读</w:t>
      </w:r>
      <w:r>
        <w:t>范围越小；</w:t>
      </w:r>
      <w:r>
        <w:rPr>
          <w:rFonts w:hint="eastAsia"/>
        </w:rPr>
        <w:t>反之</w:t>
      </w:r>
      <w:r>
        <w:t>，</w:t>
      </w:r>
      <w:r>
        <w:rPr>
          <w:rFonts w:hint="eastAsia"/>
        </w:rPr>
        <w:t>在一定</w:t>
      </w:r>
      <w:r>
        <w:t>限度内，安装高度越高，</w:t>
      </w:r>
      <w:r>
        <w:rPr>
          <w:rFonts w:hint="eastAsia"/>
        </w:rPr>
        <w:t>阅读范围</w:t>
      </w:r>
      <w:r>
        <w:t>越大。</w:t>
      </w:r>
    </w:p>
    <w:p w14:paraId="51A32136" w14:textId="77777777" w:rsidR="000168D3" w:rsidRPr="00A3496E" w:rsidRDefault="000168D3" w:rsidP="000168D3">
      <w:pPr>
        <w:jc w:val="left"/>
      </w:pPr>
      <w:proofErr w:type="spellStart"/>
      <w:r>
        <w:t>xArray</w:t>
      </w:r>
      <w:proofErr w:type="spellEnd"/>
      <w:r>
        <w:rPr>
          <w:rFonts w:hint="eastAsia"/>
        </w:rPr>
        <w:t>感知</w:t>
      </w:r>
      <w:r>
        <w:t>标签的灵敏度和天线的功率、标签摆放的角度</w:t>
      </w:r>
      <w:r>
        <w:rPr>
          <w:rFonts w:hint="eastAsia"/>
        </w:rPr>
        <w:t>和摆放</w:t>
      </w:r>
      <w:r>
        <w:t>的角度有</w:t>
      </w:r>
      <w:r>
        <w:rPr>
          <w:rFonts w:hint="eastAsia"/>
        </w:rPr>
        <w:t>关</w:t>
      </w:r>
      <w:r>
        <w:t>，</w:t>
      </w:r>
      <w:r>
        <w:rPr>
          <w:rFonts w:hint="eastAsia"/>
        </w:rPr>
        <w:t>此外</w:t>
      </w:r>
      <w:r>
        <w:t>还</w:t>
      </w:r>
      <w:r>
        <w:rPr>
          <w:rFonts w:hint="eastAsia"/>
        </w:rPr>
        <w:t>会受到</w:t>
      </w:r>
      <w:r>
        <w:t>环境的</w:t>
      </w:r>
      <w:r>
        <w:rPr>
          <w:rFonts w:hint="eastAsia"/>
        </w:rPr>
        <w:t>影响</w:t>
      </w:r>
      <w:r>
        <w:t>，</w:t>
      </w:r>
      <w:r>
        <w:rPr>
          <w:rFonts w:hint="eastAsia"/>
        </w:rPr>
        <w:t>例如</w:t>
      </w:r>
      <w:r>
        <w:t>墙壁、</w:t>
      </w:r>
      <w:r>
        <w:rPr>
          <w:rFonts w:hint="eastAsia"/>
        </w:rPr>
        <w:t>家具</w:t>
      </w:r>
      <w:r>
        <w:t>。</w:t>
      </w:r>
    </w:p>
    <w:p w14:paraId="38B3D7B9" w14:textId="77777777" w:rsidR="00747A88" w:rsidRPr="00AB5CE1" w:rsidRDefault="00747A88" w:rsidP="00EA61E8">
      <w:pPr>
        <w:ind w:firstLine="0"/>
        <w:rPr>
          <w:rFonts w:ascii="Cambria Math" w:hAnsi="Cambria Math" w:cs="STIXGeneral-Regular" w:hint="eastAsia"/>
          <w:i/>
        </w:rPr>
      </w:pPr>
    </w:p>
    <w:p w14:paraId="496FB156" w14:textId="77777777" w:rsidR="001704D8" w:rsidRDefault="00113D09" w:rsidP="005B5690">
      <w:pPr>
        <w:pStyle w:val="2"/>
      </w:pPr>
      <w:bookmarkStart w:id="21" w:name="_Toc388305801"/>
      <w:r>
        <w:rPr>
          <w:rFonts w:hint="eastAsia"/>
        </w:rPr>
        <w:lastRenderedPageBreak/>
        <w:t>本章小结</w:t>
      </w:r>
      <w:bookmarkEnd w:id="21"/>
    </w:p>
    <w:p w14:paraId="5CF308BB" w14:textId="1F5C6940" w:rsidR="001704D8" w:rsidRDefault="003A14F6" w:rsidP="001704D8">
      <w:r>
        <w:rPr>
          <w:rFonts w:hint="eastAsia"/>
        </w:rPr>
        <w:t>本章首先</w:t>
      </w:r>
      <w:r w:rsidR="00AE4AFA">
        <w:rPr>
          <w:rFonts w:hint="eastAsia"/>
        </w:rPr>
        <w:t>对</w:t>
      </w:r>
      <w:r w:rsidR="00A6373F">
        <w:rPr>
          <w:rFonts w:hint="eastAsia"/>
        </w:rPr>
        <w:t>RFID系统的组件——RFID阅读器和RFID标签作了简单的介绍。然后对其主要的三个信号指标（阅读率、RSSI和相位）进行了相对详细的介绍。</w:t>
      </w:r>
      <w:r w:rsidR="009C4455">
        <w:rPr>
          <w:rFonts w:hint="eastAsia"/>
        </w:rPr>
        <w:t>再</w:t>
      </w:r>
      <w:r w:rsidR="00570BD8">
        <w:rPr>
          <w:rFonts w:hint="eastAsia"/>
        </w:rPr>
        <w:t>对</w:t>
      </w:r>
      <w:r w:rsidR="003C6A39">
        <w:rPr>
          <w:rFonts w:hint="eastAsia"/>
        </w:rPr>
        <w:t>基于RFID系统的相对定位和绝对定位</w:t>
      </w:r>
      <w:r w:rsidR="00160FA8">
        <w:rPr>
          <w:rFonts w:hint="eastAsia"/>
        </w:rPr>
        <w:t>相关技术进行了介绍，简单阐述了当前主流RFID定位技术的特点、应用场景以及</w:t>
      </w:r>
      <w:r w:rsidR="00606433">
        <w:rPr>
          <w:rFonts w:hint="eastAsia"/>
        </w:rPr>
        <w:t>优劣势</w:t>
      </w:r>
      <w:r w:rsidR="002A1416">
        <w:rPr>
          <w:rFonts w:hint="eastAsia"/>
        </w:rPr>
        <w:t>。</w:t>
      </w:r>
      <w:r w:rsidR="009106E8">
        <w:rPr>
          <w:rFonts w:hint="eastAsia"/>
        </w:rPr>
        <w:t>最后对多波束天线的</w:t>
      </w:r>
      <w:r w:rsidR="000F63A2">
        <w:rPr>
          <w:rFonts w:hint="eastAsia"/>
        </w:rPr>
        <w:t>物理组成和实现原理做了简单的介绍，</w:t>
      </w:r>
      <w:r w:rsidR="00285F77">
        <w:rPr>
          <w:rFonts w:hint="eastAsia"/>
        </w:rPr>
        <w:t>并对多波束天线</w:t>
      </w:r>
      <w:r w:rsidR="00D67214">
        <w:rPr>
          <w:rFonts w:hint="eastAsia"/>
        </w:rPr>
        <w:t>的代表</w:t>
      </w:r>
      <w:proofErr w:type="spellStart"/>
      <w:r w:rsidR="00D67214">
        <w:rPr>
          <w:rFonts w:hint="eastAsia"/>
        </w:rPr>
        <w:t>xArray</w:t>
      </w:r>
      <w:proofErr w:type="spellEnd"/>
      <w:r w:rsidR="00D67214">
        <w:rPr>
          <w:rFonts w:hint="eastAsia"/>
        </w:rPr>
        <w:t>的组成结构和原理进行了阐述。</w:t>
      </w:r>
    </w:p>
    <w:p w14:paraId="72A2DBA0" w14:textId="77777777" w:rsidR="0053650C" w:rsidRPr="0053650C" w:rsidRDefault="000431C5" w:rsidP="000431C5">
      <w:pPr>
        <w:widowControl/>
        <w:spacing w:line="240" w:lineRule="auto"/>
        <w:ind w:firstLine="0"/>
        <w:jc w:val="left"/>
      </w:pPr>
      <w:r>
        <w:br w:type="page"/>
      </w:r>
    </w:p>
    <w:p w14:paraId="6CD08654" w14:textId="344ADC3E" w:rsidR="00265BBB" w:rsidRDefault="005A2CA2" w:rsidP="005B5690">
      <w:pPr>
        <w:pStyle w:val="10"/>
        <w:ind w:hanging="432"/>
      </w:pPr>
      <w:bookmarkStart w:id="22" w:name="_Toc388305802"/>
      <w:r>
        <w:rPr>
          <w:rFonts w:hint="eastAsia"/>
        </w:rPr>
        <w:lastRenderedPageBreak/>
        <w:t>基于</w:t>
      </w:r>
      <w:r w:rsidR="00397B28">
        <w:t>相对定位</w:t>
      </w:r>
      <w:r w:rsidR="003D0894">
        <w:t>的</w:t>
      </w:r>
      <w:r>
        <w:t>扫描</w:t>
      </w:r>
      <w:r>
        <w:rPr>
          <w:rFonts w:hint="eastAsia"/>
        </w:rPr>
        <w:t>检错</w:t>
      </w:r>
      <w:r w:rsidR="00397B28">
        <w:rPr>
          <w:rFonts w:hint="eastAsia"/>
        </w:rPr>
        <w:t>机制</w:t>
      </w:r>
      <w:bookmarkEnd w:id="22"/>
    </w:p>
    <w:p w14:paraId="4C9F0356" w14:textId="56A2CC36" w:rsidR="00365C01" w:rsidRDefault="00365C01" w:rsidP="00C642A3">
      <w:r>
        <w:rPr>
          <w:rFonts w:hint="eastAsia"/>
        </w:rPr>
        <w:t>本章</w:t>
      </w:r>
      <w:r w:rsidR="003A3CE3">
        <w:rPr>
          <w:rFonts w:hint="eastAsia"/>
        </w:rPr>
        <w:t>工作</w:t>
      </w:r>
      <w:r w:rsidR="00047123">
        <w:rPr>
          <w:rFonts w:hint="eastAsia"/>
        </w:rPr>
        <w:t>基于RFID系统，</w:t>
      </w:r>
      <w:r w:rsidR="00B90EF9">
        <w:rPr>
          <w:rFonts w:hint="eastAsia"/>
        </w:rPr>
        <w:t>通过在积木上按照一定的方式贴上RFID无源标签或者</w:t>
      </w:r>
      <w:r w:rsidR="00DF7BB5">
        <w:rPr>
          <w:rFonts w:hint="eastAsia"/>
        </w:rPr>
        <w:t>标签阵列</w:t>
      </w:r>
      <w:r w:rsidR="00B90EF9">
        <w:rPr>
          <w:rFonts w:hint="eastAsia"/>
        </w:rPr>
        <w:t>，利用RFID阅读器的一维扫描，实现位于同一二维平面内的积木的扫描检错功能</w:t>
      </w:r>
      <w:r w:rsidR="00806E83">
        <w:rPr>
          <w:rFonts w:hint="eastAsia"/>
        </w:rPr>
        <w:t>。</w:t>
      </w:r>
    </w:p>
    <w:p w14:paraId="24774183" w14:textId="67B01AF6" w:rsidR="00265BBB" w:rsidRPr="00265BBB" w:rsidRDefault="00A45CD4" w:rsidP="00265BBB">
      <w:r>
        <w:rPr>
          <w:rFonts w:hint="eastAsia"/>
        </w:rPr>
        <w:t>下面</w:t>
      </w:r>
      <w:r w:rsidR="00C82FF0">
        <w:rPr>
          <w:rFonts w:hint="eastAsia"/>
        </w:rPr>
        <w:t>阐述基于</w:t>
      </w:r>
      <w:r w:rsidR="00991EA9">
        <w:rPr>
          <w:rFonts w:hint="eastAsia"/>
        </w:rPr>
        <w:t>RFID系统</w:t>
      </w:r>
      <w:r w:rsidR="00B26D0F">
        <w:rPr>
          <w:rFonts w:hint="eastAsia"/>
        </w:rPr>
        <w:t>，对积木扫描问题进行抽象，</w:t>
      </w:r>
      <w:r w:rsidR="00991EA9">
        <w:rPr>
          <w:rFonts w:hint="eastAsia"/>
        </w:rPr>
        <w:t>建立定位</w:t>
      </w:r>
      <w:r w:rsidR="00C82FF0">
        <w:rPr>
          <w:rFonts w:hint="eastAsia"/>
        </w:rPr>
        <w:t>模型，并进行相关分析</w:t>
      </w:r>
      <w:r w:rsidR="00933AC7">
        <w:rPr>
          <w:rFonts w:hint="eastAsia"/>
        </w:rPr>
        <w:t>，最终判断</w:t>
      </w:r>
      <w:r w:rsidR="009D44C3">
        <w:rPr>
          <w:rFonts w:hint="eastAsia"/>
        </w:rPr>
        <w:t>积木拼搭的正确性</w:t>
      </w:r>
      <w:r w:rsidR="00C82FF0">
        <w:rPr>
          <w:rFonts w:hint="eastAsia"/>
        </w:rPr>
        <w:t>。</w:t>
      </w:r>
    </w:p>
    <w:p w14:paraId="0E1909F9" w14:textId="75C61A8C" w:rsidR="00265BBB" w:rsidRDefault="00503306" w:rsidP="00265BBB">
      <w:pPr>
        <w:pStyle w:val="2"/>
      </w:pPr>
      <w:bookmarkStart w:id="23" w:name="_Toc388305803"/>
      <w:r>
        <w:rPr>
          <w:rFonts w:hint="eastAsia"/>
        </w:rPr>
        <w:t>研究动机和内容介绍</w:t>
      </w:r>
      <w:bookmarkEnd w:id="23"/>
    </w:p>
    <w:p w14:paraId="4D8E6A72" w14:textId="4EBDD227" w:rsidR="00362C39" w:rsidRDefault="00823357" w:rsidP="00933DC6">
      <w:pPr>
        <w:rPr>
          <w:rFonts w:hint="eastAsia"/>
        </w:rPr>
      </w:pPr>
      <w:r>
        <w:rPr>
          <w:rFonts w:hint="eastAsia"/>
        </w:rPr>
        <w:t>如今，乐高积木作为一种益智类</w:t>
      </w:r>
      <w:r w:rsidR="00CA0AEA">
        <w:rPr>
          <w:rFonts w:hint="eastAsia"/>
        </w:rPr>
        <w:t>或娱乐性的</w:t>
      </w:r>
      <w:r>
        <w:rPr>
          <w:rFonts w:hint="eastAsia"/>
        </w:rPr>
        <w:t>游戏已经进入了很多人的日常生活</w:t>
      </w:r>
      <w:r w:rsidR="007C53A7">
        <w:rPr>
          <w:rFonts w:hint="eastAsia"/>
        </w:rPr>
        <w:t>，对于拼搭成的复杂图形，人工检查是否有拼搭错误往往需要耗费很大的时间和精力，同时</w:t>
      </w:r>
      <w:r w:rsidR="00080BE1">
        <w:rPr>
          <w:rFonts w:hint="eastAsia"/>
        </w:rPr>
        <w:t>也相当容易</w:t>
      </w:r>
      <w:r w:rsidR="001651DB">
        <w:rPr>
          <w:rFonts w:hint="eastAsia"/>
        </w:rPr>
        <w:t>出现漏判或误判</w:t>
      </w:r>
      <w:r w:rsidR="00DA5BCB">
        <w:rPr>
          <w:rFonts w:hint="eastAsia"/>
        </w:rPr>
        <w:t>。</w:t>
      </w:r>
      <w:r w:rsidR="006371D7">
        <w:rPr>
          <w:rFonts w:hint="eastAsia"/>
        </w:rPr>
        <w:t>本章将</w:t>
      </w:r>
      <w:r w:rsidR="009311F9">
        <w:rPr>
          <w:rFonts w:hint="eastAsia"/>
        </w:rPr>
        <w:t>利用RFID技术，对于每个积木单元贴上相应的标签或标签阵列，</w:t>
      </w:r>
      <w:r w:rsidR="00B63D8D">
        <w:rPr>
          <w:rFonts w:hint="eastAsia"/>
        </w:rPr>
        <w:t>通过天线的一维扫描，</w:t>
      </w:r>
      <w:r w:rsidR="000C1E76">
        <w:rPr>
          <w:rFonts w:hint="eastAsia"/>
        </w:rPr>
        <w:t>自动分析出积木中处于错误位置的积木单元</w:t>
      </w:r>
      <w:r w:rsidR="00A904B9">
        <w:rPr>
          <w:rFonts w:hint="eastAsia"/>
        </w:rPr>
        <w:t>。</w:t>
      </w:r>
    </w:p>
    <w:p w14:paraId="585627AF" w14:textId="478E0C55" w:rsidR="005A6282" w:rsidRDefault="004510F5" w:rsidP="005A6282">
      <w:r>
        <w:rPr>
          <w:rFonts w:hint="eastAsia"/>
        </w:rPr>
        <w:t>对</w:t>
      </w:r>
      <w:r w:rsidR="00DB03DD">
        <w:rPr>
          <w:rFonts w:hint="eastAsia"/>
        </w:rPr>
        <w:t>位于同一二维平面内的积</w:t>
      </w:r>
      <w:r>
        <w:rPr>
          <w:rFonts w:hint="eastAsia"/>
        </w:rPr>
        <w:t>木而言，</w:t>
      </w:r>
      <w:r w:rsidR="007041FF">
        <w:rPr>
          <w:rFonts w:hint="eastAsia"/>
        </w:rPr>
        <w:t>若</w:t>
      </w:r>
      <w:r w:rsidR="00F93B5D">
        <w:rPr>
          <w:rFonts w:hint="eastAsia"/>
        </w:rPr>
        <w:t>需判断积木拼搭结构是否有错误，只需确定积木之间的相对位置关系是否与正确的积木结构一致即可。</w:t>
      </w:r>
      <w:r w:rsidR="00214E2B">
        <w:rPr>
          <w:rFonts w:hint="eastAsia"/>
        </w:rPr>
        <w:t>这也就意味着，在一次一维扫描中，我们需要获得二维平面内各个积木的相对关系</w:t>
      </w:r>
      <w:r w:rsidR="004F5597">
        <w:rPr>
          <w:rFonts w:hint="eastAsia"/>
        </w:rPr>
        <w:t>，即我们需要通过天线的一维移动获得二维标签阵列中各个标签（阵列）的上下左右</w:t>
      </w:r>
      <w:r w:rsidR="007714E4">
        <w:rPr>
          <w:rFonts w:hint="eastAsia"/>
        </w:rPr>
        <w:t>的相对</w:t>
      </w:r>
      <w:r w:rsidR="00395379">
        <w:rPr>
          <w:rFonts w:hint="eastAsia"/>
        </w:rPr>
        <w:t>位置</w:t>
      </w:r>
      <w:r w:rsidR="004F5597">
        <w:rPr>
          <w:rFonts w:hint="eastAsia"/>
        </w:rPr>
        <w:t>关系。</w:t>
      </w:r>
    </w:p>
    <w:p w14:paraId="28DA96D4" w14:textId="6B2C2C18" w:rsidR="001777EE" w:rsidRPr="005A6282" w:rsidRDefault="001777EE" w:rsidP="005A6282">
      <w:r>
        <w:rPr>
          <w:rFonts w:hint="eastAsia"/>
        </w:rPr>
        <w:t>RFID阅读器的一维移动扫描，实现一维空间</w:t>
      </w:r>
      <w:r w:rsidR="004C4693">
        <w:rPr>
          <w:rFonts w:hint="eastAsia"/>
        </w:rPr>
        <w:t>内</w:t>
      </w:r>
      <w:r>
        <w:rPr>
          <w:rFonts w:hint="eastAsia"/>
        </w:rPr>
        <w:t>的标签的左右或上下判断</w:t>
      </w:r>
      <w:r w:rsidR="00A70CFB">
        <w:rPr>
          <w:rFonts w:hint="eastAsia"/>
        </w:rPr>
        <w:t>是没有任何问题的</w:t>
      </w:r>
      <w:r w:rsidR="00152F06">
        <w:rPr>
          <w:rFonts w:hint="eastAsia"/>
        </w:rPr>
        <w:t>。</w:t>
      </w:r>
      <w:r w:rsidR="00E176A8">
        <w:rPr>
          <w:rFonts w:hint="eastAsia"/>
        </w:rPr>
        <w:t>但是要实现</w:t>
      </w:r>
      <w:r w:rsidR="00C868BF">
        <w:rPr>
          <w:rFonts w:hint="eastAsia"/>
        </w:rPr>
        <w:t>二维空间内的标签的相对位置的判断存在这一些难度。</w:t>
      </w:r>
      <w:r w:rsidR="00BF7D6F">
        <w:rPr>
          <w:rFonts w:hint="eastAsia"/>
        </w:rPr>
        <w:t>我们</w:t>
      </w:r>
      <w:r w:rsidR="00AA1FCD">
        <w:rPr>
          <w:rFonts w:hint="eastAsia"/>
        </w:rPr>
        <w:t>设计了一套在无</w:t>
      </w:r>
      <w:r w:rsidR="00AC5E7A">
        <w:rPr>
          <w:rFonts w:hint="eastAsia"/>
        </w:rPr>
        <w:t>环境</w:t>
      </w:r>
      <w:r w:rsidR="00AA1FCD">
        <w:rPr>
          <w:rFonts w:hint="eastAsia"/>
        </w:rPr>
        <w:t>多径</w:t>
      </w:r>
      <w:r w:rsidR="0070711D">
        <w:rPr>
          <w:rFonts w:hint="eastAsia"/>
        </w:rPr>
        <w:t>影响</w:t>
      </w:r>
      <w:r w:rsidR="00AA1FCD">
        <w:rPr>
          <w:rFonts w:hint="eastAsia"/>
        </w:rPr>
        <w:t>（或受环境多径影响较少</w:t>
      </w:r>
      <w:r w:rsidR="00177461">
        <w:rPr>
          <w:rFonts w:hint="eastAsia"/>
        </w:rPr>
        <w:t>的</w:t>
      </w:r>
      <w:r w:rsidR="00AA1FCD">
        <w:rPr>
          <w:rFonts w:hint="eastAsia"/>
        </w:rPr>
        <w:t>）</w:t>
      </w:r>
      <w:r w:rsidR="00A44BF2">
        <w:rPr>
          <w:rFonts w:hint="eastAsia"/>
        </w:rPr>
        <w:t>的</w:t>
      </w:r>
      <w:r w:rsidR="00AA1FCD">
        <w:rPr>
          <w:rFonts w:hint="eastAsia"/>
        </w:rPr>
        <w:t>条件</w:t>
      </w:r>
      <w:r w:rsidR="004B22BB">
        <w:rPr>
          <w:rFonts w:hint="eastAsia"/>
        </w:rPr>
        <w:t>下</w:t>
      </w:r>
      <w:r w:rsidR="003D4929">
        <w:rPr>
          <w:rFonts w:hint="eastAsia"/>
        </w:rPr>
        <w:t>，</w:t>
      </w:r>
      <w:r w:rsidR="00770653">
        <w:rPr>
          <w:rFonts w:hint="eastAsia"/>
        </w:rPr>
        <w:t>通过</w:t>
      </w:r>
      <w:r w:rsidR="003D4929">
        <w:rPr>
          <w:rFonts w:hint="eastAsia"/>
        </w:rPr>
        <w:t>设定阅读器一维扫描轨道</w:t>
      </w:r>
      <w:r w:rsidR="00770653">
        <w:rPr>
          <w:rFonts w:hint="eastAsia"/>
        </w:rPr>
        <w:t>和阅读器相关属性</w:t>
      </w:r>
      <w:r w:rsidR="004B05BB">
        <w:rPr>
          <w:rFonts w:hint="eastAsia"/>
        </w:rPr>
        <w:t>，利用阅读率和</w:t>
      </w:r>
      <w:r w:rsidR="00CB0176">
        <w:rPr>
          <w:rFonts w:hint="eastAsia"/>
        </w:rPr>
        <w:t>RSSI值</w:t>
      </w:r>
      <w:r w:rsidR="00612C6F">
        <w:rPr>
          <w:rFonts w:hint="eastAsia"/>
        </w:rPr>
        <w:t>，</w:t>
      </w:r>
      <w:r w:rsidR="00CB0176">
        <w:rPr>
          <w:rFonts w:hint="eastAsia"/>
        </w:rPr>
        <w:t>给出二维平面内各个标签的相对位置关系。</w:t>
      </w:r>
    </w:p>
    <w:p w14:paraId="267B7307" w14:textId="0F4E359E" w:rsidR="002E2821" w:rsidRDefault="00870F86" w:rsidP="006F768F">
      <w:pPr>
        <w:pStyle w:val="2"/>
      </w:pPr>
      <w:bookmarkStart w:id="24" w:name="_Toc388305804"/>
      <w:r>
        <w:rPr>
          <w:rFonts w:hint="eastAsia"/>
        </w:rPr>
        <w:t>相对定位</w:t>
      </w:r>
      <w:r w:rsidR="00265BBB">
        <w:rPr>
          <w:rFonts w:hint="eastAsia"/>
        </w:rPr>
        <w:t>模型设计</w:t>
      </w:r>
      <w:bookmarkEnd w:id="24"/>
    </w:p>
    <w:p w14:paraId="466BA552" w14:textId="1A82545B" w:rsidR="006F768F" w:rsidRDefault="006F768F" w:rsidP="006F768F">
      <w:r>
        <w:rPr>
          <w:rFonts w:hint="eastAsia"/>
        </w:rPr>
        <w:t>为了避免环境多径的负面影响所给定位带来的复杂度和巨大挑战，</w:t>
      </w:r>
      <w:r w:rsidR="00576DDD">
        <w:rPr>
          <w:rFonts w:hint="eastAsia"/>
        </w:rPr>
        <w:t>这份工作主要在无环境多径影响（或受环境多径影响较小）的场景下</w:t>
      </w:r>
      <w:r w:rsidR="005A2DB1">
        <w:rPr>
          <w:rFonts w:hint="eastAsia"/>
        </w:rPr>
        <w:t>。</w:t>
      </w:r>
    </w:p>
    <w:p w14:paraId="19925D88" w14:textId="3CF207EF" w:rsidR="0005397C" w:rsidRDefault="00D61727" w:rsidP="006F768F">
      <w:r>
        <w:rPr>
          <w:rFonts w:hint="eastAsia"/>
        </w:rPr>
        <w:lastRenderedPageBreak/>
        <w:t>因为积木之间的距离很小，</w:t>
      </w:r>
      <w:r w:rsidR="00746801">
        <w:rPr>
          <w:rFonts w:hint="eastAsia"/>
        </w:rPr>
        <w:t>整个拼搭出的积木图形面积也较小，</w:t>
      </w:r>
      <w:r>
        <w:rPr>
          <w:rFonts w:hint="eastAsia"/>
        </w:rPr>
        <w:t>也就意味着所贴标签的距离很近，</w:t>
      </w:r>
      <w:r w:rsidR="00746801">
        <w:rPr>
          <w:rFonts w:hint="eastAsia"/>
        </w:rPr>
        <w:t>如果阅读器阅读功率太大，</w:t>
      </w:r>
      <w:r w:rsidR="00562060">
        <w:rPr>
          <w:rFonts w:hint="eastAsia"/>
        </w:rPr>
        <w:t>那么标签之间的差异</w:t>
      </w:r>
      <w:r w:rsidR="00F13873">
        <w:rPr>
          <w:rFonts w:hint="eastAsia"/>
        </w:rPr>
        <w:t>将会</w:t>
      </w:r>
      <w:r w:rsidR="004C45B3">
        <w:rPr>
          <w:rFonts w:hint="eastAsia"/>
        </w:rPr>
        <w:t>很小，增加</w:t>
      </w:r>
      <w:r w:rsidR="00C40FC5">
        <w:rPr>
          <w:rFonts w:hint="eastAsia"/>
        </w:rPr>
        <w:t>定位难度。</w:t>
      </w:r>
      <w:r w:rsidR="00CE5DE8">
        <w:rPr>
          <w:rFonts w:hint="eastAsia"/>
        </w:rPr>
        <w:t>所以本次工作将阅读器的功率调小</w:t>
      </w:r>
      <w:r w:rsidR="009E6003">
        <w:rPr>
          <w:rFonts w:hint="eastAsia"/>
        </w:rPr>
        <w:t>（约为10~20</w:t>
      </w:r>
      <w:r w:rsidR="003052AB">
        <w:rPr>
          <w:rFonts w:hint="eastAsia"/>
        </w:rPr>
        <w:t>Dbm</w:t>
      </w:r>
      <w:r w:rsidR="009E6003">
        <w:rPr>
          <w:rFonts w:hint="eastAsia"/>
        </w:rPr>
        <w:t>）</w:t>
      </w:r>
      <w:r w:rsidR="00FE2134">
        <w:rPr>
          <w:rFonts w:hint="eastAsia"/>
        </w:rPr>
        <w:t>，提高较仅距离的标签之间的差异性</w:t>
      </w:r>
      <w:r w:rsidR="006500DD">
        <w:rPr>
          <w:rFonts w:hint="eastAsia"/>
        </w:rPr>
        <w:t>，以此来</w:t>
      </w:r>
      <w:r w:rsidR="00E513BD">
        <w:rPr>
          <w:rFonts w:hint="eastAsia"/>
        </w:rPr>
        <w:t>方便我们的定位模型设计</w:t>
      </w:r>
      <w:r w:rsidR="0066710D">
        <w:rPr>
          <w:rFonts w:hint="eastAsia"/>
        </w:rPr>
        <w:t>。</w:t>
      </w:r>
    </w:p>
    <w:p w14:paraId="7E8B7B09" w14:textId="357CE409" w:rsidR="0073663A" w:rsidRDefault="0073663A" w:rsidP="006F768F">
      <w:r>
        <w:rPr>
          <w:rFonts w:hint="eastAsia"/>
        </w:rPr>
        <w:t>由于</w:t>
      </w:r>
      <w:r w:rsidR="00A65FF4">
        <w:rPr>
          <w:rFonts w:hint="eastAsia"/>
        </w:rPr>
        <w:t>阅读器的功率较小，</w:t>
      </w:r>
      <w:r w:rsidR="00902924">
        <w:rPr>
          <w:rFonts w:hint="eastAsia"/>
        </w:rPr>
        <w:t>阅读器的读取范围将会相应变小，</w:t>
      </w:r>
      <w:r w:rsidR="005A5F7D">
        <w:rPr>
          <w:rFonts w:hint="eastAsia"/>
        </w:rPr>
        <w:t>所以需要减少阅读器和标签整列之间的距离，以保证所有的标签都在阅读器的可读范围内</w:t>
      </w:r>
      <w:r w:rsidR="00455982">
        <w:rPr>
          <w:rFonts w:hint="eastAsia"/>
        </w:rPr>
        <w:t>。</w:t>
      </w:r>
      <w:r w:rsidR="008A6313">
        <w:rPr>
          <w:rFonts w:hint="eastAsia"/>
        </w:rPr>
        <w:t>本次实验中，阅读器和标签整列的平面之间的距离大约在</w:t>
      </w:r>
      <w:r w:rsidR="00AF54EA">
        <w:rPr>
          <w:rFonts w:hint="eastAsia"/>
        </w:rPr>
        <w:t>5cm~20cm</w:t>
      </w:r>
      <w:r w:rsidR="00D343BF">
        <w:rPr>
          <w:rFonts w:hint="eastAsia"/>
        </w:rPr>
        <w:t>之间。</w:t>
      </w:r>
    </w:p>
    <w:p w14:paraId="70DD008D" w14:textId="5661EE85" w:rsidR="005C250F" w:rsidRDefault="004E371D" w:rsidP="00345857">
      <w:r>
        <w:rPr>
          <w:rFonts w:hint="eastAsia"/>
        </w:rPr>
        <w:t>因为积木本身表面积较小，</w:t>
      </w:r>
      <w:r w:rsidR="008420E0">
        <w:rPr>
          <w:rFonts w:hint="eastAsia"/>
        </w:rPr>
        <w:t>所以这次实验</w:t>
      </w:r>
      <w:r w:rsidR="00686A45">
        <w:rPr>
          <w:rFonts w:hint="eastAsia"/>
        </w:rPr>
        <w:t>采用</w:t>
      </w:r>
      <w:r w:rsidR="004B5661">
        <w:rPr>
          <w:rFonts w:hint="eastAsia"/>
        </w:rPr>
        <w:t>AZ-9629</w:t>
      </w:r>
      <w:r w:rsidR="00345857">
        <w:rPr>
          <w:rFonts w:hint="eastAsia"/>
        </w:rPr>
        <w:t xml:space="preserve"> H3</w:t>
      </w:r>
      <w:r w:rsidR="00B9458B">
        <w:rPr>
          <w:rFonts w:hint="eastAsia"/>
        </w:rPr>
        <w:t>方形标签</w:t>
      </w:r>
      <w:r w:rsidR="004B5661">
        <w:rPr>
          <w:rFonts w:hint="eastAsia"/>
        </w:rPr>
        <w:t>（如图3-1所示）</w:t>
      </w:r>
      <w:r w:rsidR="00345857">
        <w:rPr>
          <w:rFonts w:hint="eastAsia"/>
        </w:rPr>
        <w:t>，其天线规格为</w:t>
      </w:r>
      <w:r w:rsidR="00A578F9">
        <w:rPr>
          <w:rFonts w:hint="eastAsia"/>
        </w:rPr>
        <w:t>22.5*22.5</w:t>
      </w:r>
      <w:r w:rsidR="00345857">
        <w:rPr>
          <w:rFonts w:hint="eastAsia"/>
        </w:rPr>
        <w:t>mm</w:t>
      </w:r>
      <w:r w:rsidR="004B5661">
        <w:rPr>
          <w:rFonts w:hint="eastAsia"/>
        </w:rPr>
        <w:t>。</w:t>
      </w:r>
    </w:p>
    <w:p w14:paraId="032E301C" w14:textId="638060C5" w:rsidR="0008270C" w:rsidRDefault="0008270C" w:rsidP="0008270C">
      <w:pPr>
        <w:jc w:val="center"/>
      </w:pPr>
      <w:r>
        <w:rPr>
          <w:noProof/>
        </w:rPr>
        <w:drawing>
          <wp:inline distT="0" distB="0" distL="0" distR="0" wp14:anchorId="5DA3AAC9" wp14:editId="61B51961">
            <wp:extent cx="2095500" cy="1534206"/>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5783" cy="1534413"/>
                    </a:xfrm>
                    <a:prstGeom prst="rect">
                      <a:avLst/>
                    </a:prstGeom>
                    <a:noFill/>
                    <a:ln>
                      <a:noFill/>
                    </a:ln>
                  </pic:spPr>
                </pic:pic>
              </a:graphicData>
            </a:graphic>
          </wp:inline>
        </w:drawing>
      </w:r>
    </w:p>
    <w:p w14:paraId="4F0D4540" w14:textId="4C3D58EC" w:rsidR="0008270C" w:rsidRDefault="0008270C" w:rsidP="0008270C">
      <w:pPr>
        <w:jc w:val="center"/>
        <w:rPr>
          <w:sz w:val="21"/>
          <w:szCs w:val="21"/>
        </w:rPr>
      </w:pPr>
      <w:r>
        <w:rPr>
          <w:rFonts w:hint="eastAsia"/>
          <w:sz w:val="21"/>
          <w:szCs w:val="21"/>
        </w:rPr>
        <w:t>图3-1 AZ-9629 H3方形标签</w:t>
      </w:r>
    </w:p>
    <w:p w14:paraId="664B7636" w14:textId="455FE5F7" w:rsidR="002769DF" w:rsidRDefault="001048C1" w:rsidP="002769DF">
      <w:r>
        <w:rPr>
          <w:rFonts w:hint="eastAsia"/>
        </w:rPr>
        <w:t>虽然RSSI值对标签和环境非常敏感，在目前大多数基于RFID系统的定位方案中都会避免使用RSSI而使用更稳定的相位值</w:t>
      </w:r>
      <w:r w:rsidR="00022BBF">
        <w:rPr>
          <w:rFonts w:hint="eastAsia"/>
        </w:rPr>
        <w:t>，</w:t>
      </w:r>
      <w:r w:rsidR="00676DA9">
        <w:rPr>
          <w:rFonts w:hint="eastAsia"/>
        </w:rPr>
        <w:t>但是本次试验中，</w:t>
      </w:r>
      <w:r w:rsidR="000B68FB">
        <w:rPr>
          <w:rFonts w:hint="eastAsia"/>
        </w:rPr>
        <w:t>因为避免了复杂环境的多径效应的影响</w:t>
      </w:r>
      <w:r w:rsidR="00D70971">
        <w:rPr>
          <w:rFonts w:hint="eastAsia"/>
        </w:rPr>
        <w:t>，同时</w:t>
      </w:r>
      <w:r w:rsidR="00F5537B">
        <w:rPr>
          <w:rFonts w:hint="eastAsia"/>
        </w:rPr>
        <w:t>阅读器和标签的距离很近，所以阅读器读到的信号也更加稳定，</w:t>
      </w:r>
      <w:r w:rsidR="009F39BD">
        <w:rPr>
          <w:rFonts w:hint="eastAsia"/>
        </w:rPr>
        <w:t>故RSSI值在这种实验场景下是可用并且稳定的。</w:t>
      </w:r>
    </w:p>
    <w:p w14:paraId="7B9442CF" w14:textId="4053CB27" w:rsidR="00C4750E" w:rsidRPr="002769DF" w:rsidRDefault="00C4750E" w:rsidP="002769DF">
      <w:r>
        <w:rPr>
          <w:rFonts w:hint="eastAsia"/>
        </w:rPr>
        <w:t>本次实验主要通过阅读率（即标签被阅读器读到的先后顺序以及</w:t>
      </w:r>
      <w:r w:rsidR="00E46FEF">
        <w:rPr>
          <w:rFonts w:hint="eastAsia"/>
        </w:rPr>
        <w:t>可视时间</w:t>
      </w:r>
      <w:r w:rsidR="00A31E5A">
        <w:rPr>
          <w:rFonts w:hint="eastAsia"/>
        </w:rPr>
        <w:t>长短</w:t>
      </w:r>
      <w:r>
        <w:rPr>
          <w:rFonts w:hint="eastAsia"/>
        </w:rPr>
        <w:t>）</w:t>
      </w:r>
      <w:r w:rsidR="00A31E5A">
        <w:rPr>
          <w:rFonts w:hint="eastAsia"/>
        </w:rPr>
        <w:t>和RSSI值</w:t>
      </w:r>
      <w:r w:rsidR="00144030">
        <w:rPr>
          <w:rFonts w:hint="eastAsia"/>
        </w:rPr>
        <w:t>来对标签的相对位置进行判断，具体定位机制和原理将在接下来的几部分详细阐述。</w:t>
      </w:r>
    </w:p>
    <w:p w14:paraId="00E5158B" w14:textId="62F5614A" w:rsidR="007E59AE" w:rsidRDefault="00463EF0" w:rsidP="00776FA0">
      <w:pPr>
        <w:pStyle w:val="3"/>
      </w:pPr>
      <w:bookmarkStart w:id="25" w:name="_Toc388305805"/>
      <w:r>
        <w:rPr>
          <w:rFonts w:hint="eastAsia"/>
        </w:rPr>
        <w:t>基于</w:t>
      </w:r>
      <w:r>
        <w:t>阅读率的定位</w:t>
      </w:r>
      <w:r w:rsidR="005C69A5">
        <w:rPr>
          <w:rFonts w:hint="eastAsia"/>
        </w:rPr>
        <w:t>模型</w:t>
      </w:r>
      <w:bookmarkEnd w:id="25"/>
    </w:p>
    <w:p w14:paraId="59F60E8A" w14:textId="4446272D" w:rsidR="005A1CD9" w:rsidRDefault="008B2D67" w:rsidP="00A41905">
      <w:r>
        <w:rPr>
          <w:rFonts w:hint="eastAsia"/>
        </w:rPr>
        <w:t>通常来说，阅读器都有可读范围，</w:t>
      </w:r>
      <w:r w:rsidR="00782581">
        <w:rPr>
          <w:rFonts w:hint="eastAsia"/>
        </w:rPr>
        <w:t>只有在阅读器的可读范围内的标签才能被阅读器</w:t>
      </w:r>
      <w:r w:rsidR="0025358E">
        <w:rPr>
          <w:rFonts w:hint="eastAsia"/>
        </w:rPr>
        <w:t>捕捉到</w:t>
      </w:r>
      <w:r w:rsidR="00015382">
        <w:rPr>
          <w:rFonts w:hint="eastAsia"/>
        </w:rPr>
        <w:t>，否则</w:t>
      </w:r>
      <w:r w:rsidR="00057DB7">
        <w:rPr>
          <w:rFonts w:hint="eastAsia"/>
        </w:rPr>
        <w:t>阅读器将无法获得该标签的任何信号信息。</w:t>
      </w:r>
      <w:r w:rsidR="00522928">
        <w:rPr>
          <w:rFonts w:hint="eastAsia"/>
        </w:rPr>
        <w:t>如图3-2所示，</w:t>
      </w:r>
      <w:r w:rsidR="001D06EF">
        <w:rPr>
          <w:rFonts w:hint="eastAsia"/>
        </w:rPr>
        <w:t>只有</w:t>
      </w:r>
      <w:r w:rsidR="001E6DDA">
        <w:rPr>
          <w:rFonts w:hint="eastAsia"/>
        </w:rPr>
        <w:t>位于可读区域内的标签（例如标签1号、标签3号）才能被读到，而不在可读区域内的标签无法被读到（例如标签2号</w:t>
      </w:r>
      <w:r w:rsidR="006325CA">
        <w:rPr>
          <w:rFonts w:hint="eastAsia"/>
        </w:rPr>
        <w:t>、标签4号</w:t>
      </w:r>
      <w:r w:rsidR="001E6DDA">
        <w:rPr>
          <w:rFonts w:hint="eastAsia"/>
        </w:rPr>
        <w:t>）。</w:t>
      </w:r>
      <w:r w:rsidR="00B863BB">
        <w:rPr>
          <w:rFonts w:hint="eastAsia"/>
        </w:rPr>
        <w:t>基于这一</w:t>
      </w:r>
      <w:r w:rsidR="00684552">
        <w:rPr>
          <w:rFonts w:hint="eastAsia"/>
        </w:rPr>
        <w:t>特点，我们</w:t>
      </w:r>
      <w:r w:rsidR="00CF7693">
        <w:rPr>
          <w:rFonts w:hint="eastAsia"/>
        </w:rPr>
        <w:t>可以设计通过</w:t>
      </w:r>
      <w:r w:rsidR="00B05245">
        <w:rPr>
          <w:rFonts w:hint="eastAsia"/>
        </w:rPr>
        <w:t>判断标签进入阅读器可读范围的时间以及离开阅读器可读范围的</w:t>
      </w:r>
      <w:r w:rsidR="00B05245">
        <w:rPr>
          <w:rFonts w:hint="eastAsia"/>
        </w:rPr>
        <w:lastRenderedPageBreak/>
        <w:t>时间来对标签的左右上下关系进行一个判断。</w:t>
      </w:r>
    </w:p>
    <w:p w14:paraId="7F1AE145" w14:textId="7E59C9B7" w:rsidR="00037DE1" w:rsidRDefault="00426718" w:rsidP="00426718">
      <w:pPr>
        <w:jc w:val="center"/>
      </w:pPr>
      <w:r>
        <w:rPr>
          <w:noProof/>
        </w:rPr>
        <w:drawing>
          <wp:inline distT="0" distB="0" distL="0" distR="0" wp14:anchorId="0927DB53" wp14:editId="0FB9E4FE">
            <wp:extent cx="4076700" cy="2491883"/>
            <wp:effectExtent l="0" t="0" r="0" b="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77021" cy="2492079"/>
                    </a:xfrm>
                    <a:prstGeom prst="rect">
                      <a:avLst/>
                    </a:prstGeom>
                    <a:noFill/>
                    <a:ln>
                      <a:noFill/>
                    </a:ln>
                  </pic:spPr>
                </pic:pic>
              </a:graphicData>
            </a:graphic>
          </wp:inline>
        </w:drawing>
      </w:r>
    </w:p>
    <w:p w14:paraId="6B44F962" w14:textId="7EC8FEBF" w:rsidR="00426718" w:rsidRDefault="00426718" w:rsidP="00426718">
      <w:pPr>
        <w:jc w:val="center"/>
        <w:rPr>
          <w:sz w:val="21"/>
          <w:szCs w:val="21"/>
        </w:rPr>
      </w:pPr>
      <w:r>
        <w:rPr>
          <w:rFonts w:hint="eastAsia"/>
          <w:sz w:val="21"/>
          <w:szCs w:val="21"/>
        </w:rPr>
        <w:t>图3-2 阅读器可读区域</w:t>
      </w:r>
    </w:p>
    <w:p w14:paraId="18D03DD9" w14:textId="03A84848" w:rsidR="00751F65" w:rsidRDefault="0002782F" w:rsidP="00701E5A">
      <w:r>
        <w:rPr>
          <w:rFonts w:hint="eastAsia"/>
        </w:rPr>
        <w:t>对于一组具有左右位置关系的标签而言，</w:t>
      </w:r>
      <w:r w:rsidR="004E41AF">
        <w:rPr>
          <w:rFonts w:hint="eastAsia"/>
        </w:rPr>
        <w:t>我们可以根据标签进入可读区域的先后顺序和从可读区域离开的先后顺序来判断左右关系。</w:t>
      </w:r>
      <w:r w:rsidR="004B2763">
        <w:rPr>
          <w:rFonts w:hint="eastAsia"/>
        </w:rPr>
        <w:t>如图3-3所示，标签1位于标签2的左边，那么当阅读器从</w:t>
      </w:r>
      <w:r w:rsidR="004C54B3">
        <w:rPr>
          <w:rFonts w:hint="eastAsia"/>
        </w:rPr>
        <w:t>左往右移动时，标签1会先标签2出现在可读区域</w:t>
      </w:r>
      <w:r w:rsidR="004C6700">
        <w:rPr>
          <w:rFonts w:hint="eastAsia"/>
        </w:rPr>
        <w:t>内</w:t>
      </w:r>
      <w:r w:rsidR="004C54B3">
        <w:rPr>
          <w:rFonts w:hint="eastAsia"/>
        </w:rPr>
        <w:t>，同时标签1会先标签2</w:t>
      </w:r>
      <w:r w:rsidR="00C12F11">
        <w:rPr>
          <w:rFonts w:hint="eastAsia"/>
        </w:rPr>
        <w:t>离开可读区域。</w:t>
      </w:r>
    </w:p>
    <w:p w14:paraId="69E99DB0" w14:textId="1087B15B" w:rsidR="00701E5A" w:rsidRDefault="00B935B6" w:rsidP="00B935B6">
      <w:pPr>
        <w:jc w:val="center"/>
      </w:pPr>
      <w:r>
        <w:rPr>
          <w:noProof/>
        </w:rPr>
        <w:drawing>
          <wp:inline distT="0" distB="0" distL="0" distR="0" wp14:anchorId="4713A900" wp14:editId="234A7C21">
            <wp:extent cx="4419600" cy="3190777"/>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0045" cy="3191098"/>
                    </a:xfrm>
                    <a:prstGeom prst="rect">
                      <a:avLst/>
                    </a:prstGeom>
                    <a:noFill/>
                    <a:ln>
                      <a:noFill/>
                    </a:ln>
                  </pic:spPr>
                </pic:pic>
              </a:graphicData>
            </a:graphic>
          </wp:inline>
        </w:drawing>
      </w:r>
    </w:p>
    <w:p w14:paraId="4C078315" w14:textId="18BA7C10" w:rsidR="00B935B6" w:rsidRDefault="00B935B6" w:rsidP="00B935B6">
      <w:pPr>
        <w:jc w:val="center"/>
        <w:rPr>
          <w:sz w:val="21"/>
          <w:szCs w:val="21"/>
        </w:rPr>
      </w:pPr>
      <w:r>
        <w:rPr>
          <w:rFonts w:hint="eastAsia"/>
          <w:sz w:val="21"/>
          <w:szCs w:val="21"/>
        </w:rPr>
        <w:t xml:space="preserve">图3-3 </w:t>
      </w:r>
      <w:r w:rsidR="00795E3D">
        <w:rPr>
          <w:rFonts w:hint="eastAsia"/>
          <w:sz w:val="21"/>
          <w:szCs w:val="21"/>
        </w:rPr>
        <w:t>左右关系判断示意图</w:t>
      </w:r>
    </w:p>
    <w:p w14:paraId="1956C00A" w14:textId="00D82250" w:rsidR="00A36DDA" w:rsidRDefault="00D65AAC" w:rsidP="00A36DDA">
      <w:r>
        <w:rPr>
          <w:rFonts w:hint="eastAsia"/>
        </w:rPr>
        <w:t>对于一组具有上下关系的标签而言，我们</w:t>
      </w:r>
      <w:r w:rsidR="00841786">
        <w:rPr>
          <w:rFonts w:hint="eastAsia"/>
        </w:rPr>
        <w:t>可以通过调整天线扫描</w:t>
      </w:r>
      <w:r w:rsidR="00B35488">
        <w:rPr>
          <w:rFonts w:hint="eastAsia"/>
        </w:rPr>
        <w:t>轨道的高度，</w:t>
      </w:r>
      <w:r w:rsidR="00B17E08">
        <w:rPr>
          <w:rFonts w:hint="eastAsia"/>
        </w:rPr>
        <w:t>然后利用</w:t>
      </w:r>
      <w:r w:rsidR="005E43C7">
        <w:rPr>
          <w:rFonts w:hint="eastAsia"/>
        </w:rPr>
        <w:t>标签进入可读区域的先后顺序和从可读区域离开的先后顺序来判断上</w:t>
      </w:r>
      <w:r w:rsidR="005E43C7">
        <w:rPr>
          <w:rFonts w:hint="eastAsia"/>
        </w:rPr>
        <w:lastRenderedPageBreak/>
        <w:t>下关系。如图3-4所示，</w:t>
      </w:r>
      <w:r w:rsidR="00E809DC">
        <w:rPr>
          <w:rFonts w:hint="eastAsia"/>
        </w:rPr>
        <w:t>天线扫描轨道与标签1齐平或略低于标签1，</w:t>
      </w:r>
      <w:r w:rsidR="005E43C7">
        <w:rPr>
          <w:rFonts w:hint="eastAsia"/>
        </w:rPr>
        <w:t>标签1位于标签2的下方</w:t>
      </w:r>
      <w:r w:rsidR="005D1976">
        <w:rPr>
          <w:rFonts w:hint="eastAsia"/>
        </w:rPr>
        <w:t>，那么当阅读器从左往右移动时，标签1会先标签2出现在可读区域内，</w:t>
      </w:r>
      <w:r w:rsidR="00F02654">
        <w:rPr>
          <w:rFonts w:hint="eastAsia"/>
        </w:rPr>
        <w:t>同时标签1会后标签2</w:t>
      </w:r>
      <w:r w:rsidR="007130DC">
        <w:rPr>
          <w:rFonts w:hint="eastAsia"/>
        </w:rPr>
        <w:t>离开可读区域。</w:t>
      </w:r>
    </w:p>
    <w:p w14:paraId="14379D35" w14:textId="591CC89F" w:rsidR="009F3AAF" w:rsidRDefault="00B703C2" w:rsidP="00B703C2">
      <w:pPr>
        <w:jc w:val="center"/>
      </w:pPr>
      <w:r>
        <w:rPr>
          <w:noProof/>
        </w:rPr>
        <w:drawing>
          <wp:inline distT="0" distB="0" distL="0" distR="0" wp14:anchorId="3BC95304" wp14:editId="12118E55">
            <wp:extent cx="5274310" cy="2256868"/>
            <wp:effectExtent l="0" t="0" r="0" b="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256868"/>
                    </a:xfrm>
                    <a:prstGeom prst="rect">
                      <a:avLst/>
                    </a:prstGeom>
                    <a:noFill/>
                    <a:ln>
                      <a:noFill/>
                    </a:ln>
                  </pic:spPr>
                </pic:pic>
              </a:graphicData>
            </a:graphic>
          </wp:inline>
        </w:drawing>
      </w:r>
    </w:p>
    <w:p w14:paraId="468E08AD" w14:textId="7696AB43" w:rsidR="00B703C2" w:rsidRDefault="00B703C2" w:rsidP="00B703C2">
      <w:pPr>
        <w:jc w:val="center"/>
        <w:rPr>
          <w:sz w:val="21"/>
          <w:szCs w:val="21"/>
        </w:rPr>
      </w:pPr>
      <w:r>
        <w:rPr>
          <w:rFonts w:hint="eastAsia"/>
          <w:sz w:val="21"/>
          <w:szCs w:val="21"/>
        </w:rPr>
        <w:t xml:space="preserve">图3-4 </w:t>
      </w:r>
      <w:r w:rsidR="00592931">
        <w:rPr>
          <w:rFonts w:hint="eastAsia"/>
          <w:sz w:val="21"/>
          <w:szCs w:val="21"/>
        </w:rPr>
        <w:t>上下关系判断示意图</w:t>
      </w:r>
    </w:p>
    <w:p w14:paraId="083D1EF1" w14:textId="15E033E9" w:rsidR="00166FBA" w:rsidRDefault="002A7EB2" w:rsidP="00166FBA">
      <w:r>
        <w:rPr>
          <w:rFonts w:hint="eastAsia"/>
        </w:rPr>
        <w:t>以上两种方法对于只含左右或上下关系的积木判断具有较高的准确性</w:t>
      </w:r>
      <w:r w:rsidR="00F94443">
        <w:rPr>
          <w:rFonts w:hint="eastAsia"/>
        </w:rPr>
        <w:t>，但是对于同时具备上下左右关系的积木，这种方法含有一定的缺陷。如下图3-5所示，</w:t>
      </w:r>
      <w:r w:rsidR="002514C9">
        <w:rPr>
          <w:rFonts w:hint="eastAsia"/>
        </w:rPr>
        <w:t>标签2会先标签1进入可读区域，同时标签2会先标签1离开可读区域，此时就只能判断标签2位于标签1的左侧，却无法判断标签2是否位于标签1的上方。</w:t>
      </w:r>
    </w:p>
    <w:p w14:paraId="0605153B" w14:textId="6CF7C34B" w:rsidR="00580B18" w:rsidRDefault="00946B36" w:rsidP="00166FBA">
      <w:r w:rsidRPr="00946B36">
        <w:rPr>
          <w:noProof/>
        </w:rPr>
        <w:drawing>
          <wp:inline distT="0" distB="0" distL="0" distR="0" wp14:anchorId="780C089B" wp14:editId="68991EEA">
            <wp:extent cx="5274310" cy="2142490"/>
            <wp:effectExtent l="0" t="0" r="0" b="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142490"/>
                    </a:xfrm>
                    <a:prstGeom prst="rect">
                      <a:avLst/>
                    </a:prstGeom>
                    <a:noFill/>
                    <a:ln>
                      <a:noFill/>
                    </a:ln>
                  </pic:spPr>
                </pic:pic>
              </a:graphicData>
            </a:graphic>
          </wp:inline>
        </w:drawing>
      </w:r>
    </w:p>
    <w:p w14:paraId="6502B624" w14:textId="6D2BE33C" w:rsidR="00B10970" w:rsidRPr="00B10970" w:rsidRDefault="00B10970" w:rsidP="00B10970">
      <w:pPr>
        <w:jc w:val="center"/>
        <w:rPr>
          <w:sz w:val="21"/>
          <w:szCs w:val="21"/>
        </w:rPr>
      </w:pPr>
      <w:r>
        <w:rPr>
          <w:rFonts w:hint="eastAsia"/>
          <w:sz w:val="21"/>
          <w:szCs w:val="21"/>
        </w:rPr>
        <w:t>图3-5 复杂关系的判断示意图</w:t>
      </w:r>
    </w:p>
    <w:p w14:paraId="32A18FA2" w14:textId="0D014918" w:rsidR="00796FEA" w:rsidRPr="00796FEA" w:rsidRDefault="00580B18" w:rsidP="00FC7F3D">
      <w:r>
        <w:rPr>
          <w:rFonts w:hint="eastAsia"/>
        </w:rPr>
        <w:t>可以发现，</w:t>
      </w:r>
      <w:r w:rsidR="00A765CB">
        <w:rPr>
          <w:rFonts w:hint="eastAsia"/>
        </w:rPr>
        <w:t>仅凭借阅读率信息</w:t>
      </w:r>
      <w:r w:rsidR="00DE4A19">
        <w:rPr>
          <w:rFonts w:hint="eastAsia"/>
        </w:rPr>
        <w:t>只</w:t>
      </w:r>
      <w:r w:rsidR="00A765CB">
        <w:rPr>
          <w:rFonts w:hint="eastAsia"/>
        </w:rPr>
        <w:t>可以判断一维上的位置关系</w:t>
      </w:r>
      <w:r w:rsidR="00620E29">
        <w:rPr>
          <w:rFonts w:hint="eastAsia"/>
        </w:rPr>
        <w:t>。</w:t>
      </w:r>
      <w:r w:rsidR="000171E5">
        <w:rPr>
          <w:rFonts w:hint="eastAsia"/>
        </w:rPr>
        <w:t>如果</w:t>
      </w:r>
      <w:r w:rsidR="00610B56">
        <w:rPr>
          <w:rFonts w:hint="eastAsia"/>
        </w:rPr>
        <w:t>标签处于一维空间或者</w:t>
      </w:r>
      <w:r w:rsidR="0004755E">
        <w:rPr>
          <w:rFonts w:hint="eastAsia"/>
        </w:rPr>
        <w:t>组成二维的矩形平面</w:t>
      </w:r>
      <w:r w:rsidR="00A5795F">
        <w:rPr>
          <w:rFonts w:hint="eastAsia"/>
        </w:rPr>
        <w:t>（可以看成是一维</w:t>
      </w:r>
      <w:r w:rsidR="009B3E07">
        <w:rPr>
          <w:rFonts w:hint="eastAsia"/>
        </w:rPr>
        <w:t>的线性组合</w:t>
      </w:r>
      <w:r w:rsidR="00A5795F">
        <w:rPr>
          <w:rFonts w:hint="eastAsia"/>
        </w:rPr>
        <w:t>）</w:t>
      </w:r>
      <w:r w:rsidR="00585E05">
        <w:rPr>
          <w:rFonts w:hint="eastAsia"/>
        </w:rPr>
        <w:t>，那么通过阅读率便能加以判断。</w:t>
      </w:r>
      <w:r w:rsidR="004307F5">
        <w:rPr>
          <w:rFonts w:hint="eastAsia"/>
        </w:rPr>
        <w:t>否则，仅依靠阅读率将无法实现</w:t>
      </w:r>
      <w:r w:rsidR="00185235">
        <w:rPr>
          <w:rFonts w:hint="eastAsia"/>
        </w:rPr>
        <w:t>标签位置的准确判断。</w:t>
      </w:r>
      <w:r w:rsidR="007462D9">
        <w:rPr>
          <w:rFonts w:hint="eastAsia"/>
        </w:rPr>
        <w:t>针对</w:t>
      </w:r>
      <w:r w:rsidR="00A4143D">
        <w:rPr>
          <w:rFonts w:hint="eastAsia"/>
        </w:rPr>
        <w:t>这一问题，在阅读率的基础上，加上了RSSI</w:t>
      </w:r>
      <w:r w:rsidR="009F2B82">
        <w:rPr>
          <w:rFonts w:hint="eastAsia"/>
        </w:rPr>
        <w:t>这一信号指标</w:t>
      </w:r>
      <w:r w:rsidR="003938AF">
        <w:rPr>
          <w:rFonts w:hint="eastAsia"/>
        </w:rPr>
        <w:t>，用来对复杂的二维位置关系进行判断。</w:t>
      </w:r>
    </w:p>
    <w:p w14:paraId="6DBE2BF3" w14:textId="02315CE0" w:rsidR="00D97FCA" w:rsidRDefault="00821F28" w:rsidP="00EB4B00">
      <w:pPr>
        <w:pStyle w:val="3"/>
      </w:pPr>
      <w:bookmarkStart w:id="26" w:name="_Toc388305806"/>
      <w:r>
        <w:rPr>
          <w:rFonts w:hint="eastAsia"/>
        </w:rPr>
        <w:lastRenderedPageBreak/>
        <w:t>基于</w:t>
      </w:r>
      <w:r>
        <w:t>RSSI的定位模型</w:t>
      </w:r>
      <w:bookmarkEnd w:id="26"/>
    </w:p>
    <w:p w14:paraId="40B93815" w14:textId="5AD183BE" w:rsidR="000304A8" w:rsidRDefault="000304A8" w:rsidP="00C75B28">
      <w:r>
        <w:rPr>
          <w:rFonts w:hint="eastAsia"/>
        </w:rPr>
        <w:t>因为本次实验</w:t>
      </w:r>
      <w:r w:rsidR="005A0A1C">
        <w:rPr>
          <w:rFonts w:hint="eastAsia"/>
        </w:rPr>
        <w:t>无环境的多径影响，</w:t>
      </w:r>
      <w:r w:rsidR="003522CE">
        <w:rPr>
          <w:rFonts w:hint="eastAsia"/>
        </w:rPr>
        <w:t>且天线与标签阵列距离较近，所以RSSI信号值</w:t>
      </w:r>
      <w:r w:rsidR="001A2CD6">
        <w:rPr>
          <w:rFonts w:hint="eastAsia"/>
        </w:rPr>
        <w:t>会更加稳定，具备较高的可用性。</w:t>
      </w:r>
      <w:r w:rsidR="00DC3259">
        <w:rPr>
          <w:rFonts w:hint="eastAsia"/>
        </w:rPr>
        <w:t>上一小章提及了仅使用阅读率会出现的问题及不足，这一小章将新增RSSI这一信号指标，用来解决上述问题。</w:t>
      </w:r>
    </w:p>
    <w:p w14:paraId="5ADA97DB" w14:textId="77777777" w:rsidR="00BE0F3D" w:rsidRDefault="00DA2602" w:rsidP="00C75B28">
      <w:r>
        <w:rPr>
          <w:rFonts w:hint="eastAsia"/>
        </w:rPr>
        <w:t>我们预先设定天线的轨道位于积木的最下方，这样便能保证所有的积木都位于天线轨道的上方</w:t>
      </w:r>
      <w:r w:rsidR="00E3592C">
        <w:rPr>
          <w:rFonts w:hint="eastAsia"/>
        </w:rPr>
        <w:t>。</w:t>
      </w:r>
      <w:r w:rsidR="004C004A">
        <w:rPr>
          <w:rFonts w:hint="eastAsia"/>
        </w:rPr>
        <w:t>根据RSSI值的物理意义，我们</w:t>
      </w:r>
      <w:r w:rsidR="00DD515E">
        <w:rPr>
          <w:rFonts w:hint="eastAsia"/>
        </w:rPr>
        <w:t>可以确定距离天线越近的标签会</w:t>
      </w:r>
      <w:r w:rsidR="00F80C65">
        <w:rPr>
          <w:rFonts w:hint="eastAsia"/>
        </w:rPr>
        <w:t>对应</w:t>
      </w:r>
      <w:r w:rsidR="00364D58">
        <w:rPr>
          <w:rFonts w:hint="eastAsia"/>
        </w:rPr>
        <w:t>更大的RSSI值</w:t>
      </w:r>
      <w:r w:rsidR="005A0DE1">
        <w:rPr>
          <w:rFonts w:hint="eastAsia"/>
        </w:rPr>
        <w:t>，距离越远的标签会对应更小的RSSI值</w:t>
      </w:r>
      <w:r w:rsidR="00355A41">
        <w:rPr>
          <w:rFonts w:hint="eastAsia"/>
        </w:rPr>
        <w:t>。也就是说，</w:t>
      </w:r>
      <w:r w:rsidR="00014F09">
        <w:rPr>
          <w:rFonts w:hint="eastAsia"/>
        </w:rPr>
        <w:t>位于上方的标签</w:t>
      </w:r>
      <w:r w:rsidR="00022A15">
        <w:rPr>
          <w:rFonts w:hint="eastAsia"/>
        </w:rPr>
        <w:t>的RSSI极值会小于小方的标签的RSSI值</w:t>
      </w:r>
      <w:r w:rsidR="00D20667">
        <w:rPr>
          <w:rFonts w:hint="eastAsia"/>
        </w:rPr>
        <w:t>，而位于同一高度的标签的RSSI极值比较相近。</w:t>
      </w:r>
    </w:p>
    <w:p w14:paraId="74C63FEF" w14:textId="2F09D0DD" w:rsidR="004427C9" w:rsidRDefault="00A1054B" w:rsidP="00C75B28">
      <w:r>
        <w:rPr>
          <w:rFonts w:hint="eastAsia"/>
        </w:rPr>
        <w:t>如图</w:t>
      </w:r>
      <w:r w:rsidR="00DA5659">
        <w:rPr>
          <w:rFonts w:hint="eastAsia"/>
        </w:rPr>
        <w:t>3-6所示，</w:t>
      </w:r>
      <w:r w:rsidR="007A0D97">
        <w:rPr>
          <w:rFonts w:hint="eastAsia"/>
        </w:rPr>
        <w:t>标签1和标签6位于最下方，会有最大的RSSI极值，接下来依次是标签2和标签3，再是标签4，最后是标签5</w:t>
      </w:r>
      <w:r w:rsidR="00972B85">
        <w:rPr>
          <w:rFonts w:hint="eastAsia"/>
        </w:rPr>
        <w:t>。</w:t>
      </w:r>
      <w:r w:rsidR="000660A7">
        <w:rPr>
          <w:rFonts w:hint="eastAsia"/>
        </w:rPr>
        <w:t>故在本次实验设置的场景下，利用RSSI值来判断标签上下关系是可行的</w:t>
      </w:r>
      <w:r w:rsidR="00576AE2">
        <w:rPr>
          <w:rFonts w:hint="eastAsia"/>
        </w:rPr>
        <w:t>。</w:t>
      </w:r>
    </w:p>
    <w:p w14:paraId="64E6F198" w14:textId="4E980A32" w:rsidR="00A42364" w:rsidRDefault="00A42364" w:rsidP="00A42364">
      <w:pPr>
        <w:jc w:val="center"/>
      </w:pPr>
      <w:r>
        <w:rPr>
          <w:noProof/>
        </w:rPr>
        <w:drawing>
          <wp:inline distT="0" distB="0" distL="0" distR="0" wp14:anchorId="266818B9" wp14:editId="61E924EA">
            <wp:extent cx="5274310" cy="2614785"/>
            <wp:effectExtent l="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614785"/>
                    </a:xfrm>
                    <a:prstGeom prst="rect">
                      <a:avLst/>
                    </a:prstGeom>
                    <a:noFill/>
                    <a:ln>
                      <a:noFill/>
                    </a:ln>
                  </pic:spPr>
                </pic:pic>
              </a:graphicData>
            </a:graphic>
          </wp:inline>
        </w:drawing>
      </w:r>
    </w:p>
    <w:p w14:paraId="483A02D1" w14:textId="40109399" w:rsidR="00A42364" w:rsidRDefault="00A42364" w:rsidP="00A42364">
      <w:pPr>
        <w:jc w:val="center"/>
        <w:rPr>
          <w:sz w:val="21"/>
          <w:szCs w:val="21"/>
        </w:rPr>
      </w:pPr>
      <w:r>
        <w:rPr>
          <w:rFonts w:hint="eastAsia"/>
          <w:sz w:val="21"/>
          <w:szCs w:val="21"/>
        </w:rPr>
        <w:t xml:space="preserve">图3-6 </w:t>
      </w:r>
      <w:r w:rsidR="00CC4EF2">
        <w:rPr>
          <w:rFonts w:hint="eastAsia"/>
          <w:sz w:val="21"/>
          <w:szCs w:val="21"/>
        </w:rPr>
        <w:t>利用RSSI值判断标签上下位置关系</w:t>
      </w:r>
    </w:p>
    <w:p w14:paraId="6ECD322C" w14:textId="77777777" w:rsidR="00F42F29" w:rsidRDefault="007847C4" w:rsidP="007847C4">
      <w:r>
        <w:rPr>
          <w:rFonts w:hint="eastAsia"/>
        </w:rPr>
        <w:t>因此，</w:t>
      </w:r>
      <w:r w:rsidR="003B60EB">
        <w:rPr>
          <w:rFonts w:hint="eastAsia"/>
        </w:rPr>
        <w:t>利用RSSI值</w:t>
      </w:r>
      <w:r w:rsidR="0053316F">
        <w:rPr>
          <w:rFonts w:hint="eastAsia"/>
        </w:rPr>
        <w:t>可以解决阅读率无法判断上下关系的问题</w:t>
      </w:r>
      <w:r w:rsidR="008128EB">
        <w:rPr>
          <w:rFonts w:hint="eastAsia"/>
        </w:rPr>
        <w:t>。此外，</w:t>
      </w:r>
      <w:r w:rsidR="00DD08BF">
        <w:rPr>
          <w:rFonts w:hint="eastAsia"/>
        </w:rPr>
        <w:t>当天线经过一个标签时，其RSSI值会先递增再递减，从而形成一个峰值</w:t>
      </w:r>
      <w:r w:rsidR="00852955">
        <w:rPr>
          <w:rFonts w:hint="eastAsia"/>
        </w:rPr>
        <w:t>（如图3-7所示）</w:t>
      </w:r>
      <w:r w:rsidR="00DD08BF">
        <w:rPr>
          <w:rFonts w:hint="eastAsia"/>
        </w:rPr>
        <w:t>，</w:t>
      </w:r>
      <w:r w:rsidR="00605E5A">
        <w:rPr>
          <w:rFonts w:hint="eastAsia"/>
        </w:rPr>
        <w:t>该峰值出现的位置理论上便是天线正对标签的位置</w:t>
      </w:r>
      <w:r w:rsidR="00AE2584">
        <w:rPr>
          <w:rFonts w:hint="eastAsia"/>
        </w:rPr>
        <w:t>。</w:t>
      </w:r>
      <w:r w:rsidR="009878FF">
        <w:rPr>
          <w:rFonts w:hint="eastAsia"/>
        </w:rPr>
        <w:t>所以通过RSSI不仅能够增加一个判断上下关系的指标，同时也可以对标签的左右关系加上一个辅助判断</w:t>
      </w:r>
      <w:r w:rsidR="001667A1">
        <w:rPr>
          <w:rFonts w:hint="eastAsia"/>
        </w:rPr>
        <w:t>。</w:t>
      </w:r>
    </w:p>
    <w:p w14:paraId="229DB639" w14:textId="78F6ADC5" w:rsidR="00F42F29" w:rsidRDefault="00F42F29" w:rsidP="00F42F29">
      <w:pPr>
        <w:jc w:val="center"/>
      </w:pPr>
      <w:r>
        <w:rPr>
          <w:noProof/>
        </w:rPr>
        <w:lastRenderedPageBreak/>
        <w:drawing>
          <wp:inline distT="0" distB="0" distL="0" distR="0" wp14:anchorId="03946A14" wp14:editId="59AFC822">
            <wp:extent cx="3886200" cy="2913818"/>
            <wp:effectExtent l="0" t="0" r="0"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6650" cy="2914156"/>
                    </a:xfrm>
                    <a:prstGeom prst="rect">
                      <a:avLst/>
                    </a:prstGeom>
                    <a:noFill/>
                    <a:ln>
                      <a:noFill/>
                    </a:ln>
                  </pic:spPr>
                </pic:pic>
              </a:graphicData>
            </a:graphic>
          </wp:inline>
        </w:drawing>
      </w:r>
    </w:p>
    <w:p w14:paraId="479D9F96" w14:textId="566BCDC3" w:rsidR="00F42F29" w:rsidRPr="00F42F29" w:rsidRDefault="00F42F29" w:rsidP="00F42F29">
      <w:pPr>
        <w:jc w:val="center"/>
        <w:rPr>
          <w:sz w:val="21"/>
          <w:szCs w:val="21"/>
        </w:rPr>
      </w:pPr>
      <w:r>
        <w:rPr>
          <w:rFonts w:hint="eastAsia"/>
          <w:sz w:val="21"/>
          <w:szCs w:val="21"/>
        </w:rPr>
        <w:t>图3-7 RSSI分布图</w:t>
      </w:r>
    </w:p>
    <w:p w14:paraId="73AA5FFB" w14:textId="5C2BDB75" w:rsidR="007847C4" w:rsidRDefault="00647C6D" w:rsidP="007847C4">
      <w:r>
        <w:rPr>
          <w:rFonts w:hint="eastAsia"/>
        </w:rPr>
        <w:t>根据RSSI峰值的物理意义，可以利用不同标签的RSSI峰值出现的位置对标签的左右关系加以判断。</w:t>
      </w:r>
      <w:r w:rsidR="00636387">
        <w:rPr>
          <w:rFonts w:hint="eastAsia"/>
        </w:rPr>
        <w:t>如图3-8所示，</w:t>
      </w:r>
      <w:r w:rsidR="00F06D28">
        <w:rPr>
          <w:rFonts w:hint="eastAsia"/>
        </w:rPr>
        <w:t>标签1位于标签2的左下方，</w:t>
      </w:r>
      <w:r w:rsidR="004754A9">
        <w:rPr>
          <w:rFonts w:hint="eastAsia"/>
        </w:rPr>
        <w:t>通过RSSI的峰值可以看出标签1的峰值位于标签2的</w:t>
      </w:r>
      <w:r w:rsidR="00F65EEA">
        <w:rPr>
          <w:rFonts w:hint="eastAsia"/>
        </w:rPr>
        <w:t>左方，同时标签1的峰值比标签2的大，因此根据前面的</w:t>
      </w:r>
      <w:r w:rsidR="00A66A35">
        <w:rPr>
          <w:rFonts w:hint="eastAsia"/>
        </w:rPr>
        <w:t>理论，可以从RSSI的数据得到标签1和标签2的位置关系。</w:t>
      </w:r>
    </w:p>
    <w:p w14:paraId="03C968E0" w14:textId="261AD11E" w:rsidR="00AD5429" w:rsidRDefault="00287C7C" w:rsidP="00287C7C">
      <w:pPr>
        <w:jc w:val="center"/>
      </w:pPr>
      <w:r>
        <w:rPr>
          <w:noProof/>
        </w:rPr>
        <w:drawing>
          <wp:inline distT="0" distB="0" distL="0" distR="0" wp14:anchorId="2657E7AB" wp14:editId="6B53082B">
            <wp:extent cx="5274310" cy="2493831"/>
            <wp:effectExtent l="0" t="0" r="0" b="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493831"/>
                    </a:xfrm>
                    <a:prstGeom prst="rect">
                      <a:avLst/>
                    </a:prstGeom>
                    <a:noFill/>
                    <a:ln>
                      <a:noFill/>
                    </a:ln>
                  </pic:spPr>
                </pic:pic>
              </a:graphicData>
            </a:graphic>
          </wp:inline>
        </w:drawing>
      </w:r>
    </w:p>
    <w:p w14:paraId="460DF14F" w14:textId="4DCA12FD" w:rsidR="00AD5429" w:rsidRPr="00AD5429" w:rsidRDefault="00AD5429" w:rsidP="00AD5429">
      <w:pPr>
        <w:jc w:val="center"/>
        <w:rPr>
          <w:sz w:val="21"/>
          <w:szCs w:val="21"/>
        </w:rPr>
      </w:pPr>
      <w:r>
        <w:rPr>
          <w:rFonts w:hint="eastAsia"/>
          <w:sz w:val="21"/>
          <w:szCs w:val="21"/>
        </w:rPr>
        <w:t>图3-8 利用RSSI判断位置关系示意图</w:t>
      </w:r>
    </w:p>
    <w:p w14:paraId="0B9D9259" w14:textId="5D2881C1" w:rsidR="00C82FF0" w:rsidRDefault="00DF2E12" w:rsidP="00C82FF0">
      <w:pPr>
        <w:pStyle w:val="2"/>
      </w:pPr>
      <w:bookmarkStart w:id="27" w:name="_Toc388305807"/>
      <w:r>
        <w:t>积木</w:t>
      </w:r>
      <w:r w:rsidR="00485630">
        <w:t>扫描</w:t>
      </w:r>
      <w:r w:rsidR="00485630">
        <w:rPr>
          <w:rFonts w:hint="eastAsia"/>
        </w:rPr>
        <w:t>检</w:t>
      </w:r>
      <w:r>
        <w:t>错的</w:t>
      </w:r>
      <w:r w:rsidR="00BF2C04">
        <w:rPr>
          <w:rFonts w:hint="eastAsia"/>
        </w:rPr>
        <w:t>普适</w:t>
      </w:r>
      <w:r w:rsidR="00BF2C04">
        <w:t>方法</w:t>
      </w:r>
      <w:bookmarkEnd w:id="27"/>
    </w:p>
    <w:p w14:paraId="7C8CBF0B" w14:textId="35E93A0D" w:rsidR="009D583A" w:rsidRDefault="00DB63ED" w:rsidP="009D583A">
      <w:r>
        <w:rPr>
          <w:rFonts w:hint="eastAsia"/>
        </w:rPr>
        <w:t>对于同形积木（例如全是</w:t>
      </w:r>
      <w:r w:rsidR="009C57DB">
        <w:rPr>
          <w:rFonts w:hint="eastAsia"/>
        </w:rPr>
        <w:t>同样大小</w:t>
      </w:r>
      <w:r w:rsidR="00E149F4">
        <w:rPr>
          <w:rFonts w:hint="eastAsia"/>
        </w:rPr>
        <w:t>的</w:t>
      </w:r>
      <w:r>
        <w:rPr>
          <w:rFonts w:hint="eastAsia"/>
        </w:rPr>
        <w:t>正方体或者长方体）而言，我们可以</w:t>
      </w:r>
      <w:r w:rsidR="0018100E">
        <w:rPr>
          <w:rFonts w:hint="eastAsia"/>
        </w:rPr>
        <w:t>在</w:t>
      </w:r>
      <w:r w:rsidR="0018100E">
        <w:rPr>
          <w:rFonts w:hint="eastAsia"/>
        </w:rPr>
        <w:lastRenderedPageBreak/>
        <w:t>每个积木单元上贴上标签</w:t>
      </w:r>
      <w:r w:rsidR="00687D60">
        <w:rPr>
          <w:rFonts w:hint="eastAsia"/>
        </w:rPr>
        <w:t>，然后</w:t>
      </w:r>
      <w:r w:rsidR="00AC1643">
        <w:rPr>
          <w:rFonts w:hint="eastAsia"/>
        </w:rPr>
        <w:t>每个标签就</w:t>
      </w:r>
      <w:r w:rsidR="0033596D">
        <w:rPr>
          <w:rFonts w:hint="eastAsia"/>
        </w:rPr>
        <w:t>指示</w:t>
      </w:r>
      <w:r w:rsidR="00AC1643">
        <w:rPr>
          <w:rFonts w:hint="eastAsia"/>
        </w:rPr>
        <w:t>了一个积木单元，那么</w:t>
      </w:r>
      <w:r w:rsidR="004728D0">
        <w:rPr>
          <w:rFonts w:hint="eastAsia"/>
        </w:rPr>
        <w:t>利用</w:t>
      </w:r>
      <w:r w:rsidR="00AC1643">
        <w:rPr>
          <w:rFonts w:hint="eastAsia"/>
        </w:rPr>
        <w:t>上一章介绍的相对定位模型</w:t>
      </w:r>
      <w:r w:rsidR="000B7E78">
        <w:rPr>
          <w:rFonts w:hint="eastAsia"/>
        </w:rPr>
        <w:t>便可得到</w:t>
      </w:r>
      <w:r w:rsidR="00AC1643">
        <w:rPr>
          <w:rFonts w:hint="eastAsia"/>
        </w:rPr>
        <w:t>每个积木单元的位置信息和</w:t>
      </w:r>
      <w:r w:rsidR="00B416D5">
        <w:rPr>
          <w:rFonts w:hint="eastAsia"/>
        </w:rPr>
        <w:t>积木单元之间的位置信息</w:t>
      </w:r>
      <w:r w:rsidR="00944E39">
        <w:rPr>
          <w:rFonts w:hint="eastAsia"/>
        </w:rPr>
        <w:t>，从而实现积木</w:t>
      </w:r>
      <w:r w:rsidR="004B2B65">
        <w:rPr>
          <w:rFonts w:hint="eastAsia"/>
        </w:rPr>
        <w:t>的检错</w:t>
      </w:r>
      <w:r w:rsidR="00250699">
        <w:rPr>
          <w:rFonts w:hint="eastAsia"/>
        </w:rPr>
        <w:t>。</w:t>
      </w:r>
      <w:r w:rsidR="005251A0">
        <w:rPr>
          <w:rFonts w:hint="eastAsia"/>
        </w:rPr>
        <w:t>如图3-9所示，</w:t>
      </w:r>
      <w:r w:rsidR="00BD14AC">
        <w:rPr>
          <w:rFonts w:hint="eastAsia"/>
        </w:rPr>
        <w:t>在每个方形积木单元上贴上标签，用标签之间的位置关系来指示积木单元之间的位置关系。</w:t>
      </w:r>
    </w:p>
    <w:p w14:paraId="659B997B" w14:textId="5070515B" w:rsidR="0044677D" w:rsidRDefault="0044677D" w:rsidP="0044677D">
      <w:pPr>
        <w:jc w:val="center"/>
      </w:pPr>
      <w:r>
        <w:rPr>
          <w:noProof/>
        </w:rPr>
        <w:drawing>
          <wp:inline distT="0" distB="0" distL="0" distR="0" wp14:anchorId="454BEB58" wp14:editId="67871A5A">
            <wp:extent cx="4343400" cy="1197121"/>
            <wp:effectExtent l="0" t="0" r="0" b="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3944" cy="1197271"/>
                    </a:xfrm>
                    <a:prstGeom prst="rect">
                      <a:avLst/>
                    </a:prstGeom>
                    <a:noFill/>
                    <a:ln>
                      <a:noFill/>
                    </a:ln>
                  </pic:spPr>
                </pic:pic>
              </a:graphicData>
            </a:graphic>
          </wp:inline>
        </w:drawing>
      </w:r>
    </w:p>
    <w:p w14:paraId="1FED8C2B" w14:textId="2189840C" w:rsidR="0044677D" w:rsidRPr="0044677D" w:rsidRDefault="0044677D" w:rsidP="0044677D">
      <w:pPr>
        <w:jc w:val="center"/>
        <w:rPr>
          <w:sz w:val="21"/>
          <w:szCs w:val="21"/>
        </w:rPr>
      </w:pPr>
      <w:r>
        <w:rPr>
          <w:rFonts w:hint="eastAsia"/>
          <w:sz w:val="21"/>
          <w:szCs w:val="21"/>
        </w:rPr>
        <w:t>图3-9 同形积木</w:t>
      </w:r>
      <w:r w:rsidR="000843B0">
        <w:rPr>
          <w:rFonts w:hint="eastAsia"/>
          <w:sz w:val="21"/>
          <w:szCs w:val="21"/>
        </w:rPr>
        <w:t>设计正视图</w:t>
      </w:r>
    </w:p>
    <w:p w14:paraId="02CDF53F" w14:textId="77777777" w:rsidR="00242C2A" w:rsidRDefault="001C261E" w:rsidP="009D583A">
      <w:r>
        <w:rPr>
          <w:rFonts w:hint="eastAsia"/>
        </w:rPr>
        <w:t>而对于</w:t>
      </w:r>
      <w:r w:rsidR="00C0201E">
        <w:rPr>
          <w:rFonts w:hint="eastAsia"/>
        </w:rPr>
        <w:t>非同形积木</w:t>
      </w:r>
      <w:r w:rsidR="004E6878">
        <w:rPr>
          <w:rFonts w:hint="eastAsia"/>
        </w:rPr>
        <w:t>而言，</w:t>
      </w:r>
      <w:r w:rsidR="001E374C">
        <w:rPr>
          <w:rFonts w:hint="eastAsia"/>
        </w:rPr>
        <w:t>我们可以将每个积木单元划分成若干个同样大小的正方体或是长方体单元</w:t>
      </w:r>
      <w:r w:rsidR="00271639">
        <w:rPr>
          <w:rFonts w:hint="eastAsia"/>
        </w:rPr>
        <w:t>，然后</w:t>
      </w:r>
      <w:r w:rsidR="000831EB">
        <w:rPr>
          <w:rFonts w:hint="eastAsia"/>
        </w:rPr>
        <w:t>对每个划分的小正方体或是长方体单元贴上标签，</w:t>
      </w:r>
      <w:r w:rsidR="00D5528E">
        <w:rPr>
          <w:rFonts w:hint="eastAsia"/>
        </w:rPr>
        <w:t>也就是用标签阵列来表示</w:t>
      </w:r>
      <w:r w:rsidR="003623F4">
        <w:rPr>
          <w:rFonts w:hint="eastAsia"/>
        </w:rPr>
        <w:t>一个积木单元，然后</w:t>
      </w:r>
      <w:r w:rsidR="00D65C1E">
        <w:rPr>
          <w:rFonts w:hint="eastAsia"/>
        </w:rPr>
        <w:t>将该标签阵列的整体信号信息作为一个积木单元的指示信息</w:t>
      </w:r>
      <w:r w:rsidR="0089596D">
        <w:rPr>
          <w:rFonts w:hint="eastAsia"/>
        </w:rPr>
        <w:t>，</w:t>
      </w:r>
      <w:r w:rsidR="00D90BB6">
        <w:rPr>
          <w:rFonts w:hint="eastAsia"/>
        </w:rPr>
        <w:t>最后利用</w:t>
      </w:r>
      <w:r w:rsidR="00124CA2">
        <w:rPr>
          <w:rFonts w:hint="eastAsia"/>
        </w:rPr>
        <w:t>相对定位的策略对异形积木单元之间的位置关系进行判断</w:t>
      </w:r>
      <w:r w:rsidR="00BF2FB7">
        <w:rPr>
          <w:rFonts w:hint="eastAsia"/>
        </w:rPr>
        <w:t>。</w:t>
      </w:r>
    </w:p>
    <w:p w14:paraId="756F14DA" w14:textId="6A26090A" w:rsidR="001C261E" w:rsidRDefault="00474E64" w:rsidP="009D583A">
      <w:r>
        <w:rPr>
          <w:rFonts w:hint="eastAsia"/>
        </w:rPr>
        <w:t>如图3-10所示，</w:t>
      </w:r>
      <w:r w:rsidR="00CF03FE">
        <w:rPr>
          <w:rFonts w:hint="eastAsia"/>
        </w:rPr>
        <w:t>一个Z字形的积木单元可以划分成4个方形小单元，然后</w:t>
      </w:r>
      <w:r w:rsidR="00746840">
        <w:rPr>
          <w:rFonts w:hint="eastAsia"/>
        </w:rPr>
        <w:t>在每个方形小单元上贴上标签</w:t>
      </w:r>
      <w:r w:rsidR="00643A22">
        <w:rPr>
          <w:rFonts w:hint="eastAsia"/>
        </w:rPr>
        <w:t>。这样我们便</w:t>
      </w:r>
      <w:r w:rsidR="00746840">
        <w:rPr>
          <w:rFonts w:hint="eastAsia"/>
        </w:rPr>
        <w:t>用</w:t>
      </w:r>
      <w:r w:rsidR="00E943BB">
        <w:rPr>
          <w:rFonts w:hint="eastAsia"/>
        </w:rPr>
        <w:t>一个标签阵列来表示这个Z字形的积木单元</w:t>
      </w:r>
      <w:r w:rsidR="003546AB">
        <w:rPr>
          <w:rFonts w:hint="eastAsia"/>
        </w:rPr>
        <w:t>。</w:t>
      </w:r>
      <w:r w:rsidR="00387A0A">
        <w:rPr>
          <w:rFonts w:hint="eastAsia"/>
        </w:rPr>
        <w:t>我们利用整个标签阵列的信号特征</w:t>
      </w:r>
      <w:r w:rsidR="00A8695E">
        <w:rPr>
          <w:rFonts w:hint="eastAsia"/>
        </w:rPr>
        <w:t>来代表这个积木单元，</w:t>
      </w:r>
      <w:r w:rsidR="00D60190">
        <w:rPr>
          <w:rFonts w:hint="eastAsia"/>
        </w:rPr>
        <w:t>用来判断积木单元与其他积木单元之间的位置关系；同时</w:t>
      </w:r>
      <w:r w:rsidR="00181BA6">
        <w:rPr>
          <w:rFonts w:hint="eastAsia"/>
        </w:rPr>
        <w:t>利用标签阵列中各个标签的</w:t>
      </w:r>
      <w:r w:rsidR="009C1572">
        <w:rPr>
          <w:rFonts w:hint="eastAsia"/>
        </w:rPr>
        <w:t>信号特征，我们可以判断标签阵列中各个标签的相对位置，从而可以</w:t>
      </w:r>
      <w:r w:rsidR="00E758A1">
        <w:rPr>
          <w:rFonts w:hint="eastAsia"/>
        </w:rPr>
        <w:t>确定积木摆放的形态</w:t>
      </w:r>
      <w:r w:rsidR="006731B0">
        <w:rPr>
          <w:rFonts w:hint="eastAsia"/>
        </w:rPr>
        <w:t>。</w:t>
      </w:r>
    </w:p>
    <w:p w14:paraId="59E0F312" w14:textId="3246529C" w:rsidR="0032162C" w:rsidRDefault="00B22337" w:rsidP="00B22337">
      <w:pPr>
        <w:jc w:val="center"/>
      </w:pPr>
      <w:r>
        <w:rPr>
          <w:noProof/>
        </w:rPr>
        <w:drawing>
          <wp:inline distT="0" distB="0" distL="0" distR="0" wp14:anchorId="619AE6FC" wp14:editId="191B22EA">
            <wp:extent cx="4191000" cy="800393"/>
            <wp:effectExtent l="0" t="0" r="0" b="1270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1716" cy="800530"/>
                    </a:xfrm>
                    <a:prstGeom prst="rect">
                      <a:avLst/>
                    </a:prstGeom>
                    <a:noFill/>
                    <a:ln>
                      <a:noFill/>
                    </a:ln>
                  </pic:spPr>
                </pic:pic>
              </a:graphicData>
            </a:graphic>
          </wp:inline>
        </w:drawing>
      </w:r>
    </w:p>
    <w:p w14:paraId="411737F6" w14:textId="61A70540" w:rsidR="00B22337" w:rsidRDefault="00B22337" w:rsidP="00B22337">
      <w:pPr>
        <w:jc w:val="center"/>
        <w:rPr>
          <w:sz w:val="21"/>
          <w:szCs w:val="21"/>
        </w:rPr>
      </w:pPr>
      <w:r>
        <w:rPr>
          <w:rFonts w:hint="eastAsia"/>
          <w:sz w:val="21"/>
          <w:szCs w:val="21"/>
        </w:rPr>
        <w:t xml:space="preserve">图3-10 </w:t>
      </w:r>
      <w:r w:rsidR="00912CA3">
        <w:rPr>
          <w:rFonts w:hint="eastAsia"/>
          <w:sz w:val="21"/>
          <w:szCs w:val="21"/>
        </w:rPr>
        <w:t>Z</w:t>
      </w:r>
      <w:r w:rsidR="00670157">
        <w:rPr>
          <w:rFonts w:hint="eastAsia"/>
          <w:sz w:val="21"/>
          <w:szCs w:val="21"/>
        </w:rPr>
        <w:t>形积木设计正视图</w:t>
      </w:r>
    </w:p>
    <w:p w14:paraId="6CECA1F4" w14:textId="58D4936E" w:rsidR="00D61223" w:rsidRDefault="00D61223" w:rsidP="00D61223">
      <w:r>
        <w:rPr>
          <w:rFonts w:hint="eastAsia"/>
        </w:rPr>
        <w:t>总的来说，</w:t>
      </w:r>
      <w:r w:rsidR="00C56D8B">
        <w:rPr>
          <w:rFonts w:hint="eastAsia"/>
        </w:rPr>
        <w:t>我们可以将一个积木单元划分成更小的同形的单元，然后在每个更小的同形单元上贴上标签，将积木单元转化成标签阵列</w:t>
      </w:r>
      <w:r w:rsidR="00A9175C">
        <w:rPr>
          <w:rFonts w:hint="eastAsia"/>
        </w:rPr>
        <w:t>。这样能够通过标签阵列之间的信号关系来判断积木单元间的位置关系，通过标签阵列内标签的信号关系来判断积木单元的摆放形态</w:t>
      </w:r>
      <w:r w:rsidR="00783F83">
        <w:rPr>
          <w:rFonts w:hint="eastAsia"/>
        </w:rPr>
        <w:t>。</w:t>
      </w:r>
    </w:p>
    <w:p w14:paraId="7CB2D37D" w14:textId="4208B25B" w:rsidR="000959B3" w:rsidRPr="00D61223" w:rsidRDefault="003E5ED4" w:rsidP="00D61223">
      <w:r>
        <w:rPr>
          <w:rFonts w:hint="eastAsia"/>
        </w:rPr>
        <w:lastRenderedPageBreak/>
        <w:t>上述方法适用于</w:t>
      </w:r>
      <w:r w:rsidR="00DD7CC3">
        <w:rPr>
          <w:rFonts w:hint="eastAsia"/>
        </w:rPr>
        <w:t>所有积木，</w:t>
      </w:r>
      <w:r w:rsidR="003919B8">
        <w:rPr>
          <w:rFonts w:hint="eastAsia"/>
        </w:rPr>
        <w:t>不仅能够有效的确定积木单元间的位置关系，而且能够确定积木单元具体的摆放方式</w:t>
      </w:r>
      <w:r w:rsidR="0015647B">
        <w:rPr>
          <w:rFonts w:hint="eastAsia"/>
        </w:rPr>
        <w:t>。但是</w:t>
      </w:r>
      <w:r w:rsidR="00DF753C">
        <w:rPr>
          <w:rFonts w:hint="eastAsia"/>
        </w:rPr>
        <w:t>缺点在于这种方式需要使用大量的标签</w:t>
      </w:r>
      <w:r w:rsidR="005A336A">
        <w:rPr>
          <w:rFonts w:hint="eastAsia"/>
        </w:rPr>
        <w:t>。对于</w:t>
      </w:r>
      <w:r w:rsidR="00E27955">
        <w:rPr>
          <w:rFonts w:hint="eastAsia"/>
        </w:rPr>
        <w:t>某些具有特征的积木而言，我们可以简化标签阵列，</w:t>
      </w:r>
      <w:r w:rsidR="00E10FBD">
        <w:rPr>
          <w:rFonts w:hint="eastAsia"/>
        </w:rPr>
        <w:t>通过设计</w:t>
      </w:r>
      <w:r w:rsidR="003B755C">
        <w:rPr>
          <w:rFonts w:hint="eastAsia"/>
        </w:rPr>
        <w:t>标签阵列</w:t>
      </w:r>
      <w:r w:rsidR="00DA7C47">
        <w:rPr>
          <w:rFonts w:hint="eastAsia"/>
        </w:rPr>
        <w:t>，利用更少的标签来得到相同的</w:t>
      </w:r>
      <w:r w:rsidR="00512370">
        <w:rPr>
          <w:rFonts w:hint="eastAsia"/>
        </w:rPr>
        <w:t>积木单元的信息。</w:t>
      </w:r>
      <w:r w:rsidR="00A37409">
        <w:rPr>
          <w:rFonts w:hint="eastAsia"/>
        </w:rPr>
        <w:t>接下来一章就会针对这一类具有特征的积木设计标签阵列，</w:t>
      </w:r>
      <w:r w:rsidR="00C55D99">
        <w:rPr>
          <w:rFonts w:hint="eastAsia"/>
        </w:rPr>
        <w:t>制定特化方法。</w:t>
      </w:r>
    </w:p>
    <w:p w14:paraId="756F5E0A" w14:textId="764CE635" w:rsidR="009C7B23" w:rsidRDefault="009C7B23" w:rsidP="009C7B23">
      <w:pPr>
        <w:pStyle w:val="2"/>
      </w:pPr>
      <w:bookmarkStart w:id="28" w:name="_Toc388305808"/>
      <w:r>
        <w:rPr>
          <w:rFonts w:hint="eastAsia"/>
        </w:rPr>
        <w:t>针对</w:t>
      </w:r>
      <w:r>
        <w:t>特定形态积木的</w:t>
      </w:r>
      <w:r w:rsidR="00034F5C">
        <w:t>特化方法</w:t>
      </w:r>
      <w:bookmarkEnd w:id="28"/>
    </w:p>
    <w:p w14:paraId="6CD7F470" w14:textId="3D975583" w:rsidR="006C1B3F" w:rsidRDefault="00AE5F78" w:rsidP="006C1B3F">
      <w:r>
        <w:rPr>
          <w:rFonts w:hint="eastAsia"/>
        </w:rPr>
        <w:t>对于大部分积木单元，其往往具备一定的特征，诸如对称性</w:t>
      </w:r>
      <w:r w:rsidR="00EA3F07">
        <w:rPr>
          <w:rFonts w:hint="eastAsia"/>
        </w:rPr>
        <w:t>等。利用这类特征我们可以简化标签阵列的设计，从而利用更少的标签获得同样的</w:t>
      </w:r>
      <w:r w:rsidR="00394C7C">
        <w:rPr>
          <w:rFonts w:hint="eastAsia"/>
        </w:rPr>
        <w:t>信息</w:t>
      </w:r>
      <w:r w:rsidR="00547140">
        <w:rPr>
          <w:rFonts w:hint="eastAsia"/>
        </w:rPr>
        <w:t>。</w:t>
      </w:r>
    </w:p>
    <w:p w14:paraId="556AF14A" w14:textId="7DB5FA68" w:rsidR="00DB6CE5" w:rsidRDefault="00FF5C38" w:rsidP="006C1B3F">
      <w:r>
        <w:rPr>
          <w:rFonts w:hint="eastAsia"/>
        </w:rPr>
        <w:t>对称性分为轴对称和旋转对称，接下来</w:t>
      </w:r>
      <w:r w:rsidR="00772E6F">
        <w:rPr>
          <w:rFonts w:hint="eastAsia"/>
        </w:rPr>
        <w:t>我们将根据对称特点来对标签阵列进行设计</w:t>
      </w:r>
      <w:r w:rsidR="00454C9A">
        <w:rPr>
          <w:rFonts w:hint="eastAsia"/>
        </w:rPr>
        <w:t>。</w:t>
      </w:r>
    </w:p>
    <w:p w14:paraId="20E207EE" w14:textId="1A70AC3A" w:rsidR="00026C86" w:rsidRDefault="002D024E" w:rsidP="006C1B3F">
      <w:r>
        <w:rPr>
          <w:rFonts w:hint="eastAsia"/>
        </w:rPr>
        <w:t>对于轴对称的积木单元而言，</w:t>
      </w:r>
      <w:r w:rsidR="00E95736">
        <w:rPr>
          <w:rFonts w:hint="eastAsia"/>
        </w:rPr>
        <w:t>可以在对称轴上</w:t>
      </w:r>
      <w:r w:rsidR="003F7AC5">
        <w:rPr>
          <w:rFonts w:hint="eastAsia"/>
        </w:rPr>
        <w:t>和对称轴两侧</w:t>
      </w:r>
      <w:r w:rsidR="00E95736">
        <w:rPr>
          <w:rFonts w:hint="eastAsia"/>
        </w:rPr>
        <w:t>贴上特征标签，</w:t>
      </w:r>
      <w:r w:rsidR="005D2688">
        <w:rPr>
          <w:rFonts w:hint="eastAsia"/>
        </w:rPr>
        <w:t>然后利用特征标签</w:t>
      </w:r>
      <w:r w:rsidR="001D4959">
        <w:rPr>
          <w:rFonts w:hint="eastAsia"/>
        </w:rPr>
        <w:t>阵列</w:t>
      </w:r>
      <w:r w:rsidR="005D2688">
        <w:rPr>
          <w:rFonts w:hint="eastAsia"/>
        </w:rPr>
        <w:t>来</w:t>
      </w:r>
      <w:r w:rsidR="005B21D7">
        <w:rPr>
          <w:rFonts w:hint="eastAsia"/>
        </w:rPr>
        <w:t>对其位置和形态进行判断。</w:t>
      </w:r>
      <w:r w:rsidR="00971FE5">
        <w:rPr>
          <w:rFonts w:hint="eastAsia"/>
        </w:rPr>
        <w:t>如图3-11所示，</w:t>
      </w:r>
      <w:r w:rsidR="00137E4E">
        <w:rPr>
          <w:rFonts w:hint="eastAsia"/>
        </w:rPr>
        <w:t>左侧的积木单元含有一条对称轴，</w:t>
      </w:r>
      <w:r w:rsidR="00E05AD3">
        <w:rPr>
          <w:rFonts w:hint="eastAsia"/>
        </w:rPr>
        <w:t>我们在其对称轴上贴上标签2，同时在两侧贴上标签1和标签3</w:t>
      </w:r>
      <w:r w:rsidR="00C51E26">
        <w:rPr>
          <w:rFonts w:hint="eastAsia"/>
        </w:rPr>
        <w:t>，如右侧图所示</w:t>
      </w:r>
      <w:r w:rsidR="00DE1992">
        <w:rPr>
          <w:rFonts w:hint="eastAsia"/>
        </w:rPr>
        <w:t>，</w:t>
      </w:r>
      <w:r w:rsidR="008A510A">
        <w:rPr>
          <w:rFonts w:hint="eastAsia"/>
        </w:rPr>
        <w:t>这样我们便减少了一个标签的使用。</w:t>
      </w:r>
      <w:r w:rsidR="00C53EBE">
        <w:rPr>
          <w:rFonts w:hint="eastAsia"/>
        </w:rPr>
        <w:t>我们可以通过判断标签2余标签1、3的位置关系得到该积木单元的摆放形态。</w:t>
      </w:r>
    </w:p>
    <w:p w14:paraId="0A298528" w14:textId="036E35F7" w:rsidR="00B2478C" w:rsidRDefault="000D1850" w:rsidP="000D1850">
      <w:pPr>
        <w:jc w:val="center"/>
      </w:pPr>
      <w:r>
        <w:rPr>
          <w:noProof/>
        </w:rPr>
        <w:drawing>
          <wp:inline distT="0" distB="0" distL="0" distR="0" wp14:anchorId="331F909A" wp14:editId="4DB83F49">
            <wp:extent cx="4114800" cy="1300727"/>
            <wp:effectExtent l="0" t="0" r="0" b="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5748" cy="1301027"/>
                    </a:xfrm>
                    <a:prstGeom prst="rect">
                      <a:avLst/>
                    </a:prstGeom>
                    <a:noFill/>
                    <a:ln>
                      <a:noFill/>
                    </a:ln>
                  </pic:spPr>
                </pic:pic>
              </a:graphicData>
            </a:graphic>
          </wp:inline>
        </w:drawing>
      </w:r>
    </w:p>
    <w:p w14:paraId="3060A006" w14:textId="22B9F359" w:rsidR="000D1850" w:rsidRDefault="000D1850" w:rsidP="000D1850">
      <w:pPr>
        <w:jc w:val="center"/>
        <w:rPr>
          <w:sz w:val="21"/>
          <w:szCs w:val="21"/>
        </w:rPr>
      </w:pPr>
      <w:r>
        <w:rPr>
          <w:rFonts w:hint="eastAsia"/>
          <w:sz w:val="21"/>
          <w:szCs w:val="21"/>
        </w:rPr>
        <w:t xml:space="preserve">图3-11 </w:t>
      </w:r>
      <w:r w:rsidR="00BC51F4">
        <w:rPr>
          <w:rFonts w:hint="eastAsia"/>
          <w:sz w:val="21"/>
          <w:szCs w:val="21"/>
        </w:rPr>
        <w:t>含对称轴的积木单元的标签阵列设计图</w:t>
      </w:r>
    </w:p>
    <w:p w14:paraId="38C4E0F5" w14:textId="744080E1" w:rsidR="00E7506A" w:rsidRDefault="008937E8" w:rsidP="00E7506A">
      <w:r>
        <w:rPr>
          <w:rFonts w:hint="eastAsia"/>
        </w:rPr>
        <w:t>例如，</w:t>
      </w:r>
      <w:r w:rsidR="0048219E">
        <w:rPr>
          <w:rFonts w:hint="eastAsia"/>
        </w:rPr>
        <w:t>对于图3-12（a），</w:t>
      </w:r>
      <w:r w:rsidR="00C323ED">
        <w:rPr>
          <w:rFonts w:hint="eastAsia"/>
        </w:rPr>
        <w:t>从左右关系来看，</w:t>
      </w:r>
      <w:r w:rsidR="005512BC">
        <w:rPr>
          <w:rFonts w:hint="eastAsia"/>
        </w:rPr>
        <w:t>标签2位于1</w:t>
      </w:r>
      <w:r w:rsidR="00A01553">
        <w:rPr>
          <w:rFonts w:hint="eastAsia"/>
        </w:rPr>
        <w:t>、</w:t>
      </w:r>
      <w:r w:rsidR="005512BC">
        <w:rPr>
          <w:rFonts w:hint="eastAsia"/>
        </w:rPr>
        <w:t>3的中间，</w:t>
      </w:r>
      <w:r w:rsidR="00C2216A">
        <w:rPr>
          <w:rFonts w:hint="eastAsia"/>
        </w:rPr>
        <w:t>从上下关系来看</w:t>
      </w:r>
      <w:r w:rsidR="00036ABA">
        <w:rPr>
          <w:rFonts w:hint="eastAsia"/>
        </w:rPr>
        <w:t>，2</w:t>
      </w:r>
      <w:r w:rsidR="005512BC">
        <w:rPr>
          <w:rFonts w:hint="eastAsia"/>
        </w:rPr>
        <w:t>位于1、3的上方；对于图3-12（b），</w:t>
      </w:r>
      <w:r w:rsidR="00D81324">
        <w:rPr>
          <w:rFonts w:hint="eastAsia"/>
        </w:rPr>
        <w:t>从左右关系来看</w:t>
      </w:r>
      <w:r w:rsidR="00F85A96">
        <w:rPr>
          <w:rFonts w:hint="eastAsia"/>
        </w:rPr>
        <w:t>，</w:t>
      </w:r>
      <w:r w:rsidR="005512BC">
        <w:rPr>
          <w:rFonts w:hint="eastAsia"/>
        </w:rPr>
        <w:t>标签2位于1、3的中间，</w:t>
      </w:r>
      <w:r w:rsidR="00AE51AC">
        <w:rPr>
          <w:rFonts w:hint="eastAsia"/>
        </w:rPr>
        <w:t>从上下关系来看</w:t>
      </w:r>
      <w:r w:rsidR="0032628F">
        <w:rPr>
          <w:rFonts w:hint="eastAsia"/>
        </w:rPr>
        <w:t>，</w:t>
      </w:r>
      <w:r w:rsidR="005512BC">
        <w:rPr>
          <w:rFonts w:hint="eastAsia"/>
        </w:rPr>
        <w:t>位于1、3的下方；对于图3-12（c），</w:t>
      </w:r>
      <w:r w:rsidR="00F330C9">
        <w:rPr>
          <w:rFonts w:hint="eastAsia"/>
        </w:rPr>
        <w:t>从左右关系来看，</w:t>
      </w:r>
      <w:r w:rsidR="005512BC">
        <w:rPr>
          <w:rFonts w:hint="eastAsia"/>
        </w:rPr>
        <w:t>标签2位于1、3的右侧，</w:t>
      </w:r>
      <w:r w:rsidR="003604A5">
        <w:rPr>
          <w:rFonts w:hint="eastAsia"/>
        </w:rPr>
        <w:t>从上下关系来看，位于1、3中间</w:t>
      </w:r>
      <w:r w:rsidR="00DE4723">
        <w:rPr>
          <w:rFonts w:hint="eastAsia"/>
        </w:rPr>
        <w:t>；对于图3-12（d），从左右关系来看，标签2位于1、3的左侧，从上下关系来看，位于1、3中间。</w:t>
      </w:r>
    </w:p>
    <w:p w14:paraId="5879727E" w14:textId="72179DA2" w:rsidR="00365CE1" w:rsidRDefault="00365CE1" w:rsidP="00365CE1">
      <w:pPr>
        <w:jc w:val="center"/>
      </w:pPr>
      <w:r>
        <w:rPr>
          <w:noProof/>
        </w:rPr>
        <w:lastRenderedPageBreak/>
        <w:drawing>
          <wp:inline distT="0" distB="0" distL="0" distR="0" wp14:anchorId="026DEB86" wp14:editId="0FD9D5E1">
            <wp:extent cx="4724400" cy="1181894"/>
            <wp:effectExtent l="0" t="0" r="0" b="12065"/>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6438" cy="1182404"/>
                    </a:xfrm>
                    <a:prstGeom prst="rect">
                      <a:avLst/>
                    </a:prstGeom>
                    <a:noFill/>
                    <a:ln>
                      <a:noFill/>
                    </a:ln>
                  </pic:spPr>
                </pic:pic>
              </a:graphicData>
            </a:graphic>
          </wp:inline>
        </w:drawing>
      </w:r>
    </w:p>
    <w:p w14:paraId="32EEDC8D" w14:textId="6C652015" w:rsidR="00365CE1" w:rsidRDefault="00365CE1" w:rsidP="00365CE1">
      <w:pPr>
        <w:jc w:val="center"/>
        <w:rPr>
          <w:sz w:val="21"/>
          <w:szCs w:val="21"/>
        </w:rPr>
      </w:pPr>
      <w:r>
        <w:rPr>
          <w:rFonts w:hint="eastAsia"/>
          <w:sz w:val="21"/>
          <w:szCs w:val="21"/>
        </w:rPr>
        <w:t xml:space="preserve">图3-12 </w:t>
      </w:r>
      <w:r w:rsidR="00DE7380">
        <w:rPr>
          <w:rFonts w:hint="eastAsia"/>
          <w:sz w:val="21"/>
          <w:szCs w:val="21"/>
        </w:rPr>
        <w:t>积木单元的</w:t>
      </w:r>
      <w:r w:rsidR="005F7B92">
        <w:rPr>
          <w:rFonts w:hint="eastAsia"/>
          <w:sz w:val="21"/>
          <w:szCs w:val="21"/>
        </w:rPr>
        <w:t>四种</w:t>
      </w:r>
      <w:r w:rsidR="00DE7380">
        <w:rPr>
          <w:rFonts w:hint="eastAsia"/>
          <w:sz w:val="21"/>
          <w:szCs w:val="21"/>
        </w:rPr>
        <w:t>摆放形态</w:t>
      </w:r>
    </w:p>
    <w:p w14:paraId="6FC86735" w14:textId="6A67CF99" w:rsidR="00C43275" w:rsidRDefault="00C43275" w:rsidP="00C43275">
      <w:r>
        <w:rPr>
          <w:rFonts w:hint="eastAsia"/>
        </w:rPr>
        <w:t>对于不含对称轴但是</w:t>
      </w:r>
      <w:r w:rsidR="00DC1C4E">
        <w:rPr>
          <w:rFonts w:hint="eastAsia"/>
        </w:rPr>
        <w:t>有对称中心的积木单元而言</w:t>
      </w:r>
      <w:r w:rsidR="00562D5C">
        <w:rPr>
          <w:rFonts w:hint="eastAsia"/>
        </w:rPr>
        <w:t>，我们可以在对称中心周围贴上特征标签，使得特征标签阵列能够表示积木单元的旋转轴，从而通过旋转轴的方向得到积木单元的</w:t>
      </w:r>
      <w:r w:rsidR="00734836">
        <w:rPr>
          <w:rFonts w:hint="eastAsia"/>
        </w:rPr>
        <w:t>摆放形态。</w:t>
      </w:r>
      <w:r w:rsidR="004055F0">
        <w:rPr>
          <w:rFonts w:hint="eastAsia"/>
        </w:rPr>
        <w:t>如图3-13所示，</w:t>
      </w:r>
      <w:r w:rsidR="003C7570">
        <w:rPr>
          <w:rFonts w:hint="eastAsia"/>
        </w:rPr>
        <w:t>在对称中心上下分别贴上标签1和标签2，</w:t>
      </w:r>
      <w:r w:rsidR="00002D59">
        <w:rPr>
          <w:rFonts w:hint="eastAsia"/>
        </w:rPr>
        <w:t>利用标签1和标签2的位置关系便能确定这一积木的摆放形态</w:t>
      </w:r>
      <w:r w:rsidR="009A4250">
        <w:rPr>
          <w:rFonts w:hint="eastAsia"/>
        </w:rPr>
        <w:t>，这样减少了两个标签的使用。</w:t>
      </w:r>
    </w:p>
    <w:p w14:paraId="060686F9" w14:textId="0E01B183" w:rsidR="00736C1C" w:rsidRDefault="00736C1C" w:rsidP="00736C1C">
      <w:pPr>
        <w:jc w:val="center"/>
      </w:pPr>
      <w:r>
        <w:rPr>
          <w:noProof/>
        </w:rPr>
        <w:drawing>
          <wp:inline distT="0" distB="0" distL="0" distR="0" wp14:anchorId="541DCA9C" wp14:editId="5025458C">
            <wp:extent cx="4495800" cy="858603"/>
            <wp:effectExtent l="0" t="0" r="0" b="508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6568" cy="858750"/>
                    </a:xfrm>
                    <a:prstGeom prst="rect">
                      <a:avLst/>
                    </a:prstGeom>
                    <a:noFill/>
                    <a:ln>
                      <a:noFill/>
                    </a:ln>
                  </pic:spPr>
                </pic:pic>
              </a:graphicData>
            </a:graphic>
          </wp:inline>
        </w:drawing>
      </w:r>
    </w:p>
    <w:p w14:paraId="40E9D909" w14:textId="7C24A8E2" w:rsidR="00736C1C" w:rsidRDefault="00736C1C" w:rsidP="00736C1C">
      <w:pPr>
        <w:jc w:val="center"/>
        <w:rPr>
          <w:sz w:val="21"/>
          <w:szCs w:val="21"/>
        </w:rPr>
      </w:pPr>
      <w:r>
        <w:rPr>
          <w:rFonts w:hint="eastAsia"/>
          <w:sz w:val="21"/>
          <w:szCs w:val="21"/>
        </w:rPr>
        <w:t>图3-13</w:t>
      </w:r>
      <w:r w:rsidR="00E93A0D">
        <w:rPr>
          <w:rFonts w:hint="eastAsia"/>
          <w:sz w:val="21"/>
          <w:szCs w:val="21"/>
        </w:rPr>
        <w:t xml:space="preserve"> 含对称中心的积木单元的标签阵列设计图</w:t>
      </w:r>
    </w:p>
    <w:p w14:paraId="292EA52D" w14:textId="0E23CB60" w:rsidR="00653D5C" w:rsidRDefault="002C59FE" w:rsidP="00653D5C">
      <w:r>
        <w:rPr>
          <w:rFonts w:hint="eastAsia"/>
        </w:rPr>
        <w:t>如图3-14所示，由于旋转对称性，（a）和（c）的形态一致，（b）和（d）的形态一致。</w:t>
      </w:r>
      <w:r w:rsidR="00376D8E">
        <w:rPr>
          <w:rFonts w:hint="eastAsia"/>
        </w:rPr>
        <w:t>对于图3-14（a）和（c），</w:t>
      </w:r>
      <w:r w:rsidR="008976BA">
        <w:rPr>
          <w:rFonts w:hint="eastAsia"/>
        </w:rPr>
        <w:t>标签1、2的左右关系一致，呈上下分布；对于图3-14（b）和（d），标签1、2的上下关系一致，呈左右分布。</w:t>
      </w:r>
    </w:p>
    <w:p w14:paraId="4F57FFFF" w14:textId="42740D83" w:rsidR="005F7B92" w:rsidRDefault="005F7B92" w:rsidP="005F7B92">
      <w:pPr>
        <w:jc w:val="center"/>
      </w:pPr>
      <w:r>
        <w:rPr>
          <w:noProof/>
        </w:rPr>
        <w:drawing>
          <wp:inline distT="0" distB="0" distL="0" distR="0" wp14:anchorId="1DEB3E21" wp14:editId="260FFB4B">
            <wp:extent cx="4724400" cy="1297086"/>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25261" cy="1297323"/>
                    </a:xfrm>
                    <a:prstGeom prst="rect">
                      <a:avLst/>
                    </a:prstGeom>
                    <a:noFill/>
                    <a:ln>
                      <a:noFill/>
                    </a:ln>
                  </pic:spPr>
                </pic:pic>
              </a:graphicData>
            </a:graphic>
          </wp:inline>
        </w:drawing>
      </w:r>
    </w:p>
    <w:p w14:paraId="3DA1C0B8" w14:textId="49FD9C52" w:rsidR="008066C8" w:rsidRDefault="005F7B92" w:rsidP="00E061F1">
      <w:pPr>
        <w:jc w:val="center"/>
        <w:rPr>
          <w:sz w:val="21"/>
          <w:szCs w:val="21"/>
        </w:rPr>
      </w:pPr>
      <w:r>
        <w:rPr>
          <w:rFonts w:hint="eastAsia"/>
          <w:sz w:val="21"/>
          <w:szCs w:val="21"/>
        </w:rPr>
        <w:t>图3-14 积木单元的四种摆放形态</w:t>
      </w:r>
    </w:p>
    <w:p w14:paraId="4C34344B" w14:textId="4CF0E8CB" w:rsidR="00930E6E" w:rsidRDefault="00227AE2" w:rsidP="00930E6E">
      <w:r>
        <w:rPr>
          <w:rFonts w:hint="eastAsia"/>
        </w:rPr>
        <w:t>而对于其他不具备</w:t>
      </w:r>
      <w:r w:rsidR="004A07D0">
        <w:rPr>
          <w:rFonts w:hint="eastAsia"/>
        </w:rPr>
        <w:t>对称性</w:t>
      </w:r>
      <w:r>
        <w:rPr>
          <w:rFonts w:hint="eastAsia"/>
        </w:rPr>
        <w:t>的积木单元而言，我们</w:t>
      </w:r>
      <w:r w:rsidR="00F72F46">
        <w:rPr>
          <w:rFonts w:hint="eastAsia"/>
        </w:rPr>
        <w:t>也可以设计相应的特征标签阵列，</w:t>
      </w:r>
      <w:r w:rsidR="002B4542">
        <w:rPr>
          <w:rFonts w:hint="eastAsia"/>
        </w:rPr>
        <w:t>如图3-15所示，</w:t>
      </w:r>
      <w:r w:rsidR="00210C71">
        <w:rPr>
          <w:rFonts w:hint="eastAsia"/>
        </w:rPr>
        <w:t>我们可以在积木单元上贴上三个标签来构成特征标签阵列用来指示积木单元的摆放形态。</w:t>
      </w:r>
      <w:r w:rsidR="009F5535">
        <w:rPr>
          <w:rFonts w:hint="eastAsia"/>
        </w:rPr>
        <w:t>但是这类积木单元没有一定的可循方案来设计特征标签阵列，需要根据具体的积木单元形态来设计</w:t>
      </w:r>
      <w:r w:rsidR="00930E6E">
        <w:rPr>
          <w:rFonts w:hint="eastAsia"/>
        </w:rPr>
        <w:t>。尽管如此，</w:t>
      </w:r>
      <w:r w:rsidR="00B04960">
        <w:rPr>
          <w:rFonts w:hint="eastAsia"/>
        </w:rPr>
        <w:t>但</w:t>
      </w:r>
      <w:r w:rsidR="00930E6E">
        <w:rPr>
          <w:rFonts w:hint="eastAsia"/>
        </w:rPr>
        <w:t>通过设计特征标签阵列</w:t>
      </w:r>
      <w:r w:rsidR="005A7EF0">
        <w:rPr>
          <w:rFonts w:hint="eastAsia"/>
        </w:rPr>
        <w:t>能够减少标签的使用却不丢失必需的信息，从而提高了单个标签的阅读率</w:t>
      </w:r>
      <w:r w:rsidR="00ED47CD">
        <w:rPr>
          <w:rFonts w:hint="eastAsia"/>
        </w:rPr>
        <w:t>，同时简化了</w:t>
      </w:r>
      <w:r w:rsidR="003D3539">
        <w:rPr>
          <w:rFonts w:hint="eastAsia"/>
        </w:rPr>
        <w:t>积木检错的预先准备工作。</w:t>
      </w:r>
    </w:p>
    <w:p w14:paraId="3C308BD2" w14:textId="28792177" w:rsidR="006B5D47" w:rsidRDefault="006B5D47" w:rsidP="006B5D47">
      <w:pPr>
        <w:jc w:val="center"/>
      </w:pPr>
      <w:r>
        <w:rPr>
          <w:noProof/>
        </w:rPr>
        <w:lastRenderedPageBreak/>
        <w:drawing>
          <wp:inline distT="0" distB="0" distL="0" distR="0" wp14:anchorId="2B8DDCC6" wp14:editId="21B64AC1">
            <wp:extent cx="4419600" cy="1292281"/>
            <wp:effectExtent l="0" t="0" r="0" b="3175"/>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0792" cy="1292630"/>
                    </a:xfrm>
                    <a:prstGeom prst="rect">
                      <a:avLst/>
                    </a:prstGeom>
                    <a:noFill/>
                    <a:ln>
                      <a:noFill/>
                    </a:ln>
                  </pic:spPr>
                </pic:pic>
              </a:graphicData>
            </a:graphic>
          </wp:inline>
        </w:drawing>
      </w:r>
    </w:p>
    <w:p w14:paraId="695EA04F" w14:textId="136BDBE1" w:rsidR="006B5D47" w:rsidRPr="006B5D47" w:rsidRDefault="006B5D47" w:rsidP="006B5D47">
      <w:pPr>
        <w:jc w:val="center"/>
        <w:rPr>
          <w:sz w:val="21"/>
          <w:szCs w:val="21"/>
        </w:rPr>
      </w:pPr>
      <w:r>
        <w:rPr>
          <w:rFonts w:hint="eastAsia"/>
          <w:sz w:val="21"/>
          <w:szCs w:val="21"/>
        </w:rPr>
        <w:t>图3-15 无对称性的积木单元标签阵列设计图</w:t>
      </w:r>
    </w:p>
    <w:p w14:paraId="1F2E2773" w14:textId="3415867C" w:rsidR="007471A8" w:rsidRDefault="007471A8" w:rsidP="007471A8">
      <w:pPr>
        <w:pStyle w:val="2"/>
        <w:rPr>
          <w:rFonts w:hint="eastAsia"/>
        </w:rPr>
      </w:pPr>
      <w:bookmarkStart w:id="29" w:name="_Toc388305809"/>
      <w:r>
        <w:rPr>
          <w:rFonts w:hint="eastAsia"/>
        </w:rPr>
        <w:t>系统实现与实验分析</w:t>
      </w:r>
      <w:bookmarkEnd w:id="29"/>
    </w:p>
    <w:p w14:paraId="3A4919E2" w14:textId="77777777" w:rsidR="00D36F86" w:rsidRDefault="00D36F86" w:rsidP="00D36F86">
      <w:pPr>
        <w:pStyle w:val="3"/>
      </w:pPr>
      <w:bookmarkStart w:id="30" w:name="_Toc388305810"/>
      <w:r>
        <w:rPr>
          <w:rFonts w:hint="eastAsia"/>
        </w:rPr>
        <w:t>开发环境与平台</w:t>
      </w:r>
      <w:bookmarkEnd w:id="30"/>
    </w:p>
    <w:p w14:paraId="2172C321" w14:textId="77777777" w:rsidR="00D36F86" w:rsidRDefault="00D36F86" w:rsidP="00D36F86">
      <w:pPr>
        <w:rPr>
          <w:b/>
        </w:rPr>
      </w:pPr>
      <w:r w:rsidRPr="009C4785">
        <w:rPr>
          <w:rFonts w:hint="eastAsia"/>
          <w:b/>
        </w:rPr>
        <w:t>硬件条件</w:t>
      </w:r>
      <w:r>
        <w:rPr>
          <w:rFonts w:hint="eastAsia"/>
          <w:b/>
        </w:rPr>
        <w:t>：</w:t>
      </w:r>
    </w:p>
    <w:p w14:paraId="4AB47C2A" w14:textId="77777777" w:rsidR="00D36F86" w:rsidRDefault="00D36F86" w:rsidP="00D36F86">
      <w:r>
        <w:rPr>
          <w:rFonts w:hint="eastAsia"/>
        </w:rPr>
        <w:t>本次实验采用的阅读器是</w:t>
      </w:r>
      <w:proofErr w:type="spellStart"/>
      <w:r>
        <w:rPr>
          <w:rFonts w:hint="eastAsia"/>
        </w:rPr>
        <w:t>Impinj</w:t>
      </w:r>
      <w:proofErr w:type="spellEnd"/>
      <w:r>
        <w:rPr>
          <w:rFonts w:hint="eastAsia"/>
        </w:rPr>
        <w:t xml:space="preserve"> Speedway Reader R420。</w:t>
      </w:r>
    </w:p>
    <w:p w14:paraId="090C336C" w14:textId="77777777" w:rsidR="00D36F86" w:rsidRDefault="00D36F86" w:rsidP="00D36F86">
      <w:r>
        <w:rPr>
          <w:rFonts w:hint="eastAsia"/>
        </w:rPr>
        <w:t>本次实验采用的标签是AZ-9629 H3方形标签。</w:t>
      </w:r>
    </w:p>
    <w:p w14:paraId="341D79BF" w14:textId="77777777" w:rsidR="00D36F86" w:rsidRDefault="00D36F86" w:rsidP="00D36F86">
      <w:pPr>
        <w:rPr>
          <w:b/>
        </w:rPr>
      </w:pPr>
      <w:r w:rsidRPr="00FB01DA">
        <w:rPr>
          <w:rFonts w:hint="eastAsia"/>
          <w:b/>
        </w:rPr>
        <w:t>系统平台：</w:t>
      </w:r>
    </w:p>
    <w:p w14:paraId="69D4611C" w14:textId="77777777" w:rsidR="00D36F86" w:rsidRPr="00E50B7C" w:rsidRDefault="00D36F86" w:rsidP="00D36F86">
      <w:pPr>
        <w:rPr>
          <w:b/>
        </w:rPr>
      </w:pPr>
      <w:r>
        <w:rPr>
          <w:rFonts w:hint="eastAsia"/>
          <w:b/>
        </w:rPr>
        <w:t>采用了</w:t>
      </w:r>
      <w:proofErr w:type="spellStart"/>
      <w:r>
        <w:rPr>
          <w:rFonts w:hint="eastAsia"/>
          <w:b/>
        </w:rPr>
        <w:t>Impinj</w:t>
      </w:r>
      <w:proofErr w:type="spellEnd"/>
      <w:r>
        <w:rPr>
          <w:rFonts w:hint="eastAsia"/>
          <w:b/>
        </w:rPr>
        <w:t>官方提供的Octane SDK 1.26.0（Java）。</w:t>
      </w:r>
    </w:p>
    <w:p w14:paraId="139E6F61" w14:textId="77777777" w:rsidR="00D36F86" w:rsidRPr="00FB01DA" w:rsidRDefault="00D36F86" w:rsidP="00D36F86">
      <w:pPr>
        <w:rPr>
          <w:b/>
        </w:rPr>
      </w:pPr>
      <w:r w:rsidRPr="00FB01DA">
        <w:rPr>
          <w:rFonts w:hint="eastAsia"/>
          <w:b/>
        </w:rPr>
        <w:t>开发工具：</w:t>
      </w:r>
    </w:p>
    <w:p w14:paraId="4023878C" w14:textId="77777777" w:rsidR="00D36F86" w:rsidRDefault="00D36F86" w:rsidP="00D36F86">
      <w:pPr>
        <w:rPr>
          <w:rFonts w:hint="eastAsia"/>
        </w:rPr>
      </w:pPr>
      <w:proofErr w:type="spellStart"/>
      <w:r>
        <w:rPr>
          <w:rFonts w:hint="eastAsia"/>
        </w:rPr>
        <w:t>IntelliJ</w:t>
      </w:r>
      <w:proofErr w:type="spellEnd"/>
      <w:r>
        <w:rPr>
          <w:rFonts w:hint="eastAsia"/>
        </w:rPr>
        <w:t xml:space="preserve"> IDEA CE</w:t>
      </w:r>
      <w:r>
        <w:t xml:space="preserve"> </w:t>
      </w:r>
      <w:r>
        <w:rPr>
          <w:rFonts w:hint="eastAsia"/>
        </w:rPr>
        <w:t>版本号：2016.3.4。</w:t>
      </w:r>
    </w:p>
    <w:p w14:paraId="2E13DF40" w14:textId="77777777" w:rsidR="00D36F86" w:rsidRDefault="00D36F86" w:rsidP="00D36F86">
      <w:pPr>
        <w:pStyle w:val="3"/>
        <w:rPr>
          <w:rFonts w:hint="eastAsia"/>
        </w:rPr>
      </w:pPr>
      <w:bookmarkStart w:id="31" w:name="_Toc388305811"/>
      <w:r>
        <w:rPr>
          <w:rFonts w:hint="eastAsia"/>
        </w:rPr>
        <w:t>同形积木扫描检错实验</w:t>
      </w:r>
      <w:bookmarkEnd w:id="31"/>
    </w:p>
    <w:p w14:paraId="4B68687A" w14:textId="77777777" w:rsidR="00D36F86" w:rsidRDefault="00D36F86" w:rsidP="00D36F86">
      <w:pPr>
        <w:pStyle w:val="4"/>
      </w:pPr>
      <w:r>
        <w:rPr>
          <w:rFonts w:hint="eastAsia"/>
        </w:rPr>
        <w:t>实验设计</w:t>
      </w:r>
    </w:p>
    <w:p w14:paraId="7F7CDC12" w14:textId="77777777" w:rsidR="00D36F86" w:rsidRPr="00127CFC" w:rsidRDefault="00D36F86" w:rsidP="00D36F86">
      <w:r>
        <w:rPr>
          <w:rFonts w:hint="eastAsia"/>
        </w:rPr>
        <w:t>如图5-1所示，对每个同形的积木单元贴上标签，形成5*5的标签阵列。通过阅读天线的一维扫描，判断出各个标签的相对位置关系，从而实现同形积木的检错。</w:t>
      </w:r>
    </w:p>
    <w:p w14:paraId="741390E0" w14:textId="77777777" w:rsidR="00D36F86" w:rsidRDefault="00D36F86" w:rsidP="00D36F86">
      <w:pPr>
        <w:jc w:val="center"/>
      </w:pPr>
      <w:r>
        <w:rPr>
          <w:noProof/>
        </w:rPr>
        <w:drawing>
          <wp:inline distT="0" distB="0" distL="0" distR="0" wp14:anchorId="7F2DF4BD" wp14:editId="2112E3E8">
            <wp:extent cx="4191000" cy="1309853"/>
            <wp:effectExtent l="0" t="0" r="0" b="1143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2539" cy="1310334"/>
                    </a:xfrm>
                    <a:prstGeom prst="rect">
                      <a:avLst/>
                    </a:prstGeom>
                    <a:noFill/>
                    <a:ln>
                      <a:noFill/>
                    </a:ln>
                  </pic:spPr>
                </pic:pic>
              </a:graphicData>
            </a:graphic>
          </wp:inline>
        </w:drawing>
      </w:r>
    </w:p>
    <w:p w14:paraId="2DA9E8C6" w14:textId="77777777" w:rsidR="00D36F86" w:rsidRDefault="00D36F86" w:rsidP="00D36F86">
      <w:pPr>
        <w:jc w:val="center"/>
        <w:rPr>
          <w:rFonts w:hint="eastAsia"/>
          <w:sz w:val="21"/>
          <w:szCs w:val="21"/>
        </w:rPr>
      </w:pPr>
      <w:r>
        <w:rPr>
          <w:rFonts w:hint="eastAsia"/>
          <w:sz w:val="21"/>
          <w:szCs w:val="21"/>
        </w:rPr>
        <w:lastRenderedPageBreak/>
        <w:t>图5-1 同形积木实验图（左）与示意图（右）</w:t>
      </w:r>
    </w:p>
    <w:p w14:paraId="6A53B018" w14:textId="77777777" w:rsidR="00D36F86" w:rsidRDefault="00D36F86" w:rsidP="00D36F86">
      <w:pPr>
        <w:pStyle w:val="4"/>
      </w:pPr>
      <w:r>
        <w:rPr>
          <w:rFonts w:hint="eastAsia"/>
        </w:rPr>
        <w:t>实验结果与分析</w:t>
      </w:r>
    </w:p>
    <w:p w14:paraId="27978374" w14:textId="77777777" w:rsidR="00D36F86" w:rsidRPr="00D2081A" w:rsidRDefault="00D36F86" w:rsidP="00D36F86">
      <w:r>
        <w:rPr>
          <w:rFonts w:hint="eastAsia"/>
        </w:rPr>
        <w:t>在实验数据处理和分析上，对于每个标签的阅读率，将其转化成</w:t>
      </w:r>
      <w:proofErr w:type="spellStart"/>
      <w:r>
        <w:rPr>
          <w:rFonts w:hint="eastAsia"/>
        </w:rPr>
        <w:t>Epc</w:t>
      </w:r>
      <w:proofErr w:type="spellEnd"/>
      <w:r>
        <w:rPr>
          <w:rFonts w:hint="eastAsia"/>
        </w:rPr>
        <w:t>-Time的表示；对于RSSI峰值，在RSSI峰值的很小区域内取一个均值。</w:t>
      </w:r>
    </w:p>
    <w:p w14:paraId="7A9AC0D8" w14:textId="77777777" w:rsidR="00D36F86" w:rsidRDefault="00D36F86" w:rsidP="00D36F86">
      <w:r>
        <w:rPr>
          <w:rFonts w:hint="eastAsia"/>
        </w:rPr>
        <w:t>对上述同形积木的扫描得到的阅读率如下图5-5所示，可以发现标签之间的左右关系能够比较明显的得到，但是上下关系很难确定。</w:t>
      </w:r>
    </w:p>
    <w:p w14:paraId="1DE51828" w14:textId="77777777" w:rsidR="00D36F86" w:rsidRDefault="00D36F86" w:rsidP="00D36F86">
      <w:pPr>
        <w:jc w:val="center"/>
      </w:pPr>
      <w:r>
        <w:rPr>
          <w:noProof/>
        </w:rPr>
        <w:drawing>
          <wp:inline distT="0" distB="0" distL="0" distR="0" wp14:anchorId="6CBE0ED3" wp14:editId="524BA2CC">
            <wp:extent cx="4278118" cy="2096135"/>
            <wp:effectExtent l="0" t="0" r="0" b="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8815" cy="2096477"/>
                    </a:xfrm>
                    <a:prstGeom prst="rect">
                      <a:avLst/>
                    </a:prstGeom>
                    <a:noFill/>
                    <a:ln>
                      <a:noFill/>
                    </a:ln>
                  </pic:spPr>
                </pic:pic>
              </a:graphicData>
            </a:graphic>
          </wp:inline>
        </w:drawing>
      </w:r>
    </w:p>
    <w:p w14:paraId="78DC6968" w14:textId="77777777" w:rsidR="00D36F86" w:rsidRDefault="00D36F86" w:rsidP="00D36F86">
      <w:pPr>
        <w:jc w:val="center"/>
        <w:rPr>
          <w:sz w:val="21"/>
          <w:szCs w:val="21"/>
        </w:rPr>
      </w:pPr>
      <w:r>
        <w:rPr>
          <w:rFonts w:hint="eastAsia"/>
          <w:sz w:val="21"/>
          <w:szCs w:val="21"/>
        </w:rPr>
        <w:t>图5-5 同形积木扫描的阅读率图</w:t>
      </w:r>
    </w:p>
    <w:p w14:paraId="3AC4A16F" w14:textId="77777777" w:rsidR="00D36F86" w:rsidRDefault="00D36F86" w:rsidP="00D36F86">
      <w:r>
        <w:rPr>
          <w:rFonts w:hint="eastAsia"/>
        </w:rPr>
        <w:t>接下来通过处理每个标签的RSSI峰值来判断标签的上下关系。如下图5-6所示，每个标签的RSSI峰值会因为标签上下位置的不同而不同，上下位置相同的，其对应的RSSI峰值也是相近的；上下位置存在差异的，其对应的RSSI峰值也是差异较大的。由RSSI峰值分布图，可以看出标签1~5、标签6~10、标签11~15、标签16~20、标签21~25分别形成不同的簇，簇内的RSSI峰值相近，簇间的RSSI峰值相差较大，因此可以判断出簇之间的标签位于同一高度，然后根据不同簇之间RSSI峰值的大小关系确定簇之间的上下关系。</w:t>
      </w:r>
    </w:p>
    <w:p w14:paraId="2471F378" w14:textId="77777777" w:rsidR="00D36F86" w:rsidRDefault="00D36F86" w:rsidP="00D36F86">
      <w:pPr>
        <w:jc w:val="center"/>
      </w:pPr>
      <w:r>
        <w:rPr>
          <w:noProof/>
        </w:rPr>
        <w:lastRenderedPageBreak/>
        <w:drawing>
          <wp:inline distT="0" distB="0" distL="0" distR="0" wp14:anchorId="3AB1468C" wp14:editId="3DEC4BEA">
            <wp:extent cx="2882900" cy="2103868"/>
            <wp:effectExtent l="0" t="0" r="0" b="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4373" cy="2104943"/>
                    </a:xfrm>
                    <a:prstGeom prst="rect">
                      <a:avLst/>
                    </a:prstGeom>
                    <a:noFill/>
                    <a:ln>
                      <a:noFill/>
                    </a:ln>
                  </pic:spPr>
                </pic:pic>
              </a:graphicData>
            </a:graphic>
          </wp:inline>
        </w:drawing>
      </w:r>
    </w:p>
    <w:p w14:paraId="42961BC2" w14:textId="77777777" w:rsidR="00D36F86" w:rsidRDefault="00D36F86" w:rsidP="00D36F86">
      <w:pPr>
        <w:jc w:val="center"/>
        <w:rPr>
          <w:rFonts w:hint="eastAsia"/>
          <w:sz w:val="21"/>
          <w:szCs w:val="21"/>
        </w:rPr>
      </w:pPr>
      <w:r>
        <w:rPr>
          <w:rFonts w:hint="eastAsia"/>
          <w:sz w:val="21"/>
          <w:szCs w:val="21"/>
        </w:rPr>
        <w:t>图5-6 标签RSSI峰值图</w:t>
      </w:r>
    </w:p>
    <w:p w14:paraId="13B3C12A" w14:textId="77777777" w:rsidR="00D36F86" w:rsidRDefault="00D36F86" w:rsidP="00D36F86">
      <w:pPr>
        <w:rPr>
          <w:rFonts w:hint="eastAsia"/>
        </w:rPr>
      </w:pPr>
      <w:r>
        <w:rPr>
          <w:rFonts w:hint="eastAsia"/>
        </w:rPr>
        <w:t>所以，根据RSSI峰值确定标签间的上下关系，根据阅读率得到同一高度标签的左右关系，最终可以得到整个标签阵列中各个标签的位置关系。下图5-7为根据RSSI和阅读率得到的标签位置关系，可以看出与标签的真实位置关系一致。</w:t>
      </w:r>
    </w:p>
    <w:p w14:paraId="72061A02" w14:textId="77777777" w:rsidR="00D36F86" w:rsidRDefault="00D36F86" w:rsidP="00D36F86">
      <w:pPr>
        <w:jc w:val="center"/>
        <w:rPr>
          <w:rFonts w:hint="eastAsia"/>
        </w:rPr>
      </w:pPr>
      <w:r>
        <w:rPr>
          <w:noProof/>
        </w:rPr>
        <w:drawing>
          <wp:inline distT="0" distB="0" distL="0" distR="0" wp14:anchorId="2D292ECB" wp14:editId="1FF4F2F8">
            <wp:extent cx="3962400" cy="1253127"/>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3621" cy="1253513"/>
                    </a:xfrm>
                    <a:prstGeom prst="rect">
                      <a:avLst/>
                    </a:prstGeom>
                    <a:noFill/>
                    <a:ln>
                      <a:noFill/>
                    </a:ln>
                  </pic:spPr>
                </pic:pic>
              </a:graphicData>
            </a:graphic>
          </wp:inline>
        </w:drawing>
      </w:r>
    </w:p>
    <w:p w14:paraId="6F20AFF1" w14:textId="77777777" w:rsidR="00D36F86" w:rsidRPr="00862045" w:rsidRDefault="00D36F86" w:rsidP="00D36F86">
      <w:pPr>
        <w:jc w:val="center"/>
        <w:rPr>
          <w:rFonts w:hint="eastAsia"/>
          <w:sz w:val="21"/>
          <w:szCs w:val="21"/>
        </w:rPr>
      </w:pPr>
      <w:r>
        <w:rPr>
          <w:rFonts w:hint="eastAsia"/>
          <w:sz w:val="21"/>
          <w:szCs w:val="21"/>
        </w:rPr>
        <w:t>图5-7 程序实验结果</w:t>
      </w:r>
    </w:p>
    <w:p w14:paraId="540A9C12" w14:textId="77777777" w:rsidR="00D36F86" w:rsidRPr="00EC33C1" w:rsidRDefault="00D36F86" w:rsidP="00D36F86">
      <w:pPr>
        <w:rPr>
          <w:rFonts w:hint="eastAsia"/>
          <w:sz w:val="21"/>
          <w:szCs w:val="21"/>
        </w:rPr>
      </w:pPr>
    </w:p>
    <w:p w14:paraId="3612518E" w14:textId="77777777" w:rsidR="00D36F86" w:rsidRDefault="00D36F86" w:rsidP="00D36F86">
      <w:pPr>
        <w:pStyle w:val="3"/>
        <w:rPr>
          <w:rFonts w:hint="eastAsia"/>
        </w:rPr>
      </w:pPr>
      <w:bookmarkStart w:id="32" w:name="_Toc388305812"/>
      <w:r>
        <w:rPr>
          <w:rFonts w:hint="eastAsia"/>
        </w:rPr>
        <w:t>异形积木扫描检错实验</w:t>
      </w:r>
      <w:bookmarkEnd w:id="32"/>
    </w:p>
    <w:p w14:paraId="77CF8774" w14:textId="77777777" w:rsidR="00D36F86" w:rsidRPr="001B01A9" w:rsidRDefault="00D36F86" w:rsidP="00D36F86">
      <w:pPr>
        <w:pStyle w:val="4"/>
        <w:rPr>
          <w:rFonts w:hint="eastAsia"/>
        </w:rPr>
      </w:pPr>
      <w:r>
        <w:rPr>
          <w:rFonts w:hint="eastAsia"/>
        </w:rPr>
        <w:t>实验设计</w:t>
      </w:r>
    </w:p>
    <w:p w14:paraId="6F8C694B" w14:textId="77777777" w:rsidR="00D36F86" w:rsidRDefault="00D36F86" w:rsidP="00D36F86">
      <w:r>
        <w:rPr>
          <w:rFonts w:hint="eastAsia"/>
        </w:rPr>
        <w:t>异形积木单元参考俄罗斯方块，设计了以下9种异形积木单元，如下图5-2所示。</w:t>
      </w:r>
    </w:p>
    <w:p w14:paraId="78B061B2" w14:textId="77777777" w:rsidR="00D36F86" w:rsidRDefault="00D36F86" w:rsidP="00D36F86">
      <w:pPr>
        <w:jc w:val="center"/>
      </w:pPr>
      <w:r>
        <w:rPr>
          <w:noProof/>
        </w:rPr>
        <w:lastRenderedPageBreak/>
        <w:drawing>
          <wp:inline distT="0" distB="0" distL="0" distR="0" wp14:anchorId="1319EA0A" wp14:editId="64344238">
            <wp:extent cx="3657600" cy="2401626"/>
            <wp:effectExtent l="0" t="0" r="0" b="1143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8152" cy="2401989"/>
                    </a:xfrm>
                    <a:prstGeom prst="rect">
                      <a:avLst/>
                    </a:prstGeom>
                    <a:noFill/>
                    <a:ln>
                      <a:noFill/>
                    </a:ln>
                  </pic:spPr>
                </pic:pic>
              </a:graphicData>
            </a:graphic>
          </wp:inline>
        </w:drawing>
      </w:r>
    </w:p>
    <w:p w14:paraId="21A0E8D2" w14:textId="77777777" w:rsidR="00D36F86" w:rsidRDefault="00D36F86" w:rsidP="00D36F86">
      <w:pPr>
        <w:jc w:val="center"/>
        <w:rPr>
          <w:sz w:val="21"/>
          <w:szCs w:val="21"/>
        </w:rPr>
      </w:pPr>
      <w:r>
        <w:rPr>
          <w:rFonts w:hint="eastAsia"/>
          <w:sz w:val="21"/>
          <w:szCs w:val="21"/>
        </w:rPr>
        <w:t>图5-2 9种异形积木单元展示图</w:t>
      </w:r>
    </w:p>
    <w:p w14:paraId="35107D35" w14:textId="77777777" w:rsidR="00D36F86" w:rsidRDefault="00D36F86" w:rsidP="00D36F86">
      <w:pPr>
        <w:rPr>
          <w:rFonts w:hint="eastAsia"/>
        </w:rPr>
      </w:pPr>
      <w:r>
        <w:rPr>
          <w:rFonts w:hint="eastAsia"/>
        </w:rPr>
        <w:t>根据对异形积木单元的标签阵列设计模式，各个异形积木单元的标签贴法如下图5-3所示。</w:t>
      </w:r>
    </w:p>
    <w:p w14:paraId="56348544" w14:textId="0163FF85" w:rsidR="00F14E34" w:rsidRDefault="00F14E34" w:rsidP="00F14E34">
      <w:pPr>
        <w:jc w:val="center"/>
      </w:pPr>
      <w:r>
        <w:rPr>
          <w:noProof/>
        </w:rPr>
        <w:drawing>
          <wp:inline distT="0" distB="0" distL="0" distR="0" wp14:anchorId="5144659E" wp14:editId="2BA2968A">
            <wp:extent cx="3543300" cy="2527585"/>
            <wp:effectExtent l="0" t="0" r="0" b="1270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43516" cy="2527739"/>
                    </a:xfrm>
                    <a:prstGeom prst="rect">
                      <a:avLst/>
                    </a:prstGeom>
                    <a:noFill/>
                    <a:ln>
                      <a:noFill/>
                    </a:ln>
                  </pic:spPr>
                </pic:pic>
              </a:graphicData>
            </a:graphic>
          </wp:inline>
        </w:drawing>
      </w:r>
    </w:p>
    <w:p w14:paraId="54A02794" w14:textId="77777777" w:rsidR="00D36F86" w:rsidRPr="001A4822" w:rsidRDefault="00D36F86" w:rsidP="00D36F86">
      <w:pPr>
        <w:jc w:val="center"/>
        <w:rPr>
          <w:sz w:val="21"/>
          <w:szCs w:val="21"/>
        </w:rPr>
      </w:pPr>
      <w:r>
        <w:rPr>
          <w:rFonts w:hint="eastAsia"/>
          <w:sz w:val="21"/>
          <w:szCs w:val="21"/>
        </w:rPr>
        <w:t>图5-3 9种异形积木单元标签阵列示意图</w:t>
      </w:r>
    </w:p>
    <w:p w14:paraId="1F1B43FE" w14:textId="77777777" w:rsidR="00D36F86" w:rsidRDefault="00D36F86" w:rsidP="00D36F86">
      <w:r>
        <w:rPr>
          <w:rFonts w:hint="eastAsia"/>
        </w:rPr>
        <w:t>将异形积木单元随意拼搭，形成如下图5-4所示图形，然后通过阅读器的一维扫描判断各个积木单元的相对位置和积木单元的摆放形态。</w:t>
      </w:r>
    </w:p>
    <w:p w14:paraId="740C17F9" w14:textId="77777777" w:rsidR="00D36F86" w:rsidRDefault="00D36F86" w:rsidP="00D36F86">
      <w:pPr>
        <w:jc w:val="center"/>
      </w:pPr>
      <w:r>
        <w:rPr>
          <w:noProof/>
        </w:rPr>
        <w:lastRenderedPageBreak/>
        <w:drawing>
          <wp:inline distT="0" distB="0" distL="0" distR="0" wp14:anchorId="43DD4E36" wp14:editId="1C0E4EBA">
            <wp:extent cx="3886200" cy="2896018"/>
            <wp:effectExtent l="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6625" cy="2896335"/>
                    </a:xfrm>
                    <a:prstGeom prst="rect">
                      <a:avLst/>
                    </a:prstGeom>
                    <a:noFill/>
                    <a:ln>
                      <a:noFill/>
                    </a:ln>
                  </pic:spPr>
                </pic:pic>
              </a:graphicData>
            </a:graphic>
          </wp:inline>
        </w:drawing>
      </w:r>
    </w:p>
    <w:p w14:paraId="0F00AE36" w14:textId="77777777" w:rsidR="00D36F86" w:rsidRDefault="00D36F86" w:rsidP="00D36F86">
      <w:pPr>
        <w:jc w:val="center"/>
        <w:rPr>
          <w:sz w:val="21"/>
          <w:szCs w:val="21"/>
        </w:rPr>
      </w:pPr>
      <w:r>
        <w:rPr>
          <w:rFonts w:hint="eastAsia"/>
          <w:sz w:val="21"/>
          <w:szCs w:val="21"/>
        </w:rPr>
        <w:t>图5-4 积木实验图（上）与示意图（下）</w:t>
      </w:r>
    </w:p>
    <w:p w14:paraId="2827FFBF" w14:textId="77777777" w:rsidR="00D36F86" w:rsidRPr="00B8040B" w:rsidRDefault="00D36F86" w:rsidP="00D36F86"/>
    <w:p w14:paraId="218B09B8" w14:textId="77777777" w:rsidR="00D36F86" w:rsidRDefault="00D36F86" w:rsidP="00D36F86">
      <w:pPr>
        <w:pStyle w:val="4"/>
      </w:pPr>
      <w:r>
        <w:rPr>
          <w:rFonts w:hint="eastAsia"/>
        </w:rPr>
        <w:t>实验结果与分析</w:t>
      </w:r>
    </w:p>
    <w:p w14:paraId="6E00AEAF" w14:textId="77777777" w:rsidR="00D36F86" w:rsidRPr="00D2081A" w:rsidRDefault="00D36F86" w:rsidP="00D36F86">
      <w:r>
        <w:rPr>
          <w:rFonts w:hint="eastAsia"/>
        </w:rPr>
        <w:t>在实验数据处理和分析上，对于每个标签的阅读率，将其转化成</w:t>
      </w:r>
      <w:proofErr w:type="spellStart"/>
      <w:r>
        <w:rPr>
          <w:rFonts w:hint="eastAsia"/>
        </w:rPr>
        <w:t>Epc</w:t>
      </w:r>
      <w:proofErr w:type="spellEnd"/>
      <w:r>
        <w:rPr>
          <w:rFonts w:hint="eastAsia"/>
        </w:rPr>
        <w:t>-Time的表示；对于RSSI峰值，在RSSI峰值的很小区域内取一个均值。</w:t>
      </w:r>
    </w:p>
    <w:p w14:paraId="2B3A5D6C" w14:textId="27EAF583" w:rsidR="00D36F86" w:rsidRPr="00F36844" w:rsidRDefault="00D36F86" w:rsidP="00D36F86">
      <w:pPr>
        <w:rPr>
          <w:rFonts w:hint="eastAsia"/>
        </w:rPr>
      </w:pPr>
      <w:r>
        <w:rPr>
          <w:rFonts w:hint="eastAsia"/>
        </w:rPr>
        <w:t>对上述异形积木的扫描得到的阅读率如下图5-8所示，将每个积木单元的标签阵列看成一个整体，通过整体的阅读率来判断积木单元的左右关系</w:t>
      </w:r>
      <w:r w:rsidR="00915B3D">
        <w:rPr>
          <w:rFonts w:hint="eastAsia"/>
        </w:rPr>
        <w:t>。</w:t>
      </w:r>
      <w:r w:rsidR="004A2242">
        <w:rPr>
          <w:rFonts w:hint="eastAsia"/>
        </w:rPr>
        <w:t>由下图可知，从天线移动方向，依次是积木单元6、7、1、3、5、2、4</w:t>
      </w:r>
      <w:r w:rsidR="008F1323">
        <w:rPr>
          <w:rFonts w:hint="eastAsia"/>
        </w:rPr>
        <w:t>。</w:t>
      </w:r>
      <w:r w:rsidR="000D1B2F">
        <w:rPr>
          <w:rFonts w:hint="eastAsia"/>
        </w:rPr>
        <w:t>然后</w:t>
      </w:r>
      <w:r w:rsidR="005713E9">
        <w:rPr>
          <w:rFonts w:hint="eastAsia"/>
        </w:rPr>
        <w:t>根据每个积木单元对应的标签阵列中各个标签的位置关系确定积木单元的摆放形态。</w:t>
      </w:r>
      <w:r w:rsidR="00781249">
        <w:rPr>
          <w:rFonts w:hint="eastAsia"/>
        </w:rPr>
        <w:t>对于积木单元1，标签2位于1的右边；对于积木单元2，标签4位于3的下方；对于积木单元3，标签6位于5的下方；对于积木单元4，标签8位于7、9之间；对于积木单元5，标签11位于10、12之间；对于积木单元6，标签14位于13右边；对于积木单元7，标签18位于17、19之间。</w:t>
      </w:r>
      <w:r w:rsidR="004F478A">
        <w:rPr>
          <w:rFonts w:hint="eastAsia"/>
        </w:rPr>
        <w:t>根据以上分析，我们便能确定</w:t>
      </w:r>
      <w:r w:rsidR="008C5CC2">
        <w:rPr>
          <w:rFonts w:hint="eastAsia"/>
        </w:rPr>
        <w:t>每个积木单元摆放的形态以及积木单元间的位置关系。</w:t>
      </w:r>
      <w:r w:rsidR="006F54BA">
        <w:rPr>
          <w:rFonts w:hint="eastAsia"/>
        </w:rPr>
        <w:t>从而实现积木的检错。</w:t>
      </w:r>
    </w:p>
    <w:p w14:paraId="791EB6CC" w14:textId="77777777" w:rsidR="00D36F86" w:rsidRDefault="00D36F86" w:rsidP="00D36F86">
      <w:pPr>
        <w:jc w:val="center"/>
        <w:rPr>
          <w:rFonts w:hint="eastAsia"/>
        </w:rPr>
      </w:pPr>
      <w:r>
        <w:rPr>
          <w:noProof/>
        </w:rPr>
        <w:lastRenderedPageBreak/>
        <w:drawing>
          <wp:inline distT="0" distB="0" distL="0" distR="0" wp14:anchorId="6BEEF8A1" wp14:editId="49C52822">
            <wp:extent cx="3663695" cy="2289810"/>
            <wp:effectExtent l="0" t="0" r="0" b="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64356" cy="2290223"/>
                    </a:xfrm>
                    <a:prstGeom prst="rect">
                      <a:avLst/>
                    </a:prstGeom>
                    <a:noFill/>
                    <a:ln>
                      <a:noFill/>
                    </a:ln>
                  </pic:spPr>
                </pic:pic>
              </a:graphicData>
            </a:graphic>
          </wp:inline>
        </w:drawing>
      </w:r>
    </w:p>
    <w:p w14:paraId="38D50F53" w14:textId="16D08C3B" w:rsidR="007471A8" w:rsidRPr="002605ED" w:rsidRDefault="00D36F86" w:rsidP="002605ED">
      <w:pPr>
        <w:jc w:val="center"/>
        <w:rPr>
          <w:rFonts w:hint="eastAsia"/>
          <w:sz w:val="21"/>
          <w:szCs w:val="21"/>
        </w:rPr>
      </w:pPr>
      <w:r>
        <w:rPr>
          <w:rFonts w:hint="eastAsia"/>
          <w:sz w:val="21"/>
          <w:szCs w:val="21"/>
        </w:rPr>
        <w:t>图5-8 异形积木扫描的阅读率图</w:t>
      </w:r>
    </w:p>
    <w:p w14:paraId="2C3316E4" w14:textId="77777777" w:rsidR="00265BBB" w:rsidRDefault="00265BBB" w:rsidP="00265BBB">
      <w:pPr>
        <w:pStyle w:val="2"/>
      </w:pPr>
      <w:bookmarkStart w:id="33" w:name="_Toc388305813"/>
      <w:r>
        <w:rPr>
          <w:rFonts w:hint="eastAsia"/>
        </w:rPr>
        <w:t>本章小结</w:t>
      </w:r>
      <w:bookmarkEnd w:id="33"/>
    </w:p>
    <w:p w14:paraId="3F01EB71" w14:textId="3ECB549F" w:rsidR="00A45CD4" w:rsidRDefault="00055260" w:rsidP="00A45CD4">
      <w:r>
        <w:rPr>
          <w:rFonts w:hint="eastAsia"/>
        </w:rPr>
        <w:t>本章</w:t>
      </w:r>
      <w:r w:rsidR="00CD5EC1">
        <w:rPr>
          <w:rFonts w:hint="eastAsia"/>
        </w:rPr>
        <w:t>针对积木检错这一应用场景</w:t>
      </w:r>
      <w:r w:rsidR="00681141">
        <w:rPr>
          <w:rFonts w:hint="eastAsia"/>
        </w:rPr>
        <w:t>提出了一套</w:t>
      </w:r>
      <w:r w:rsidR="00A61E6A">
        <w:rPr>
          <w:rFonts w:hint="eastAsia"/>
        </w:rPr>
        <w:t>利用标签阵列并</w:t>
      </w:r>
      <w:r w:rsidR="0005755F">
        <w:rPr>
          <w:rFonts w:hint="eastAsia"/>
        </w:rPr>
        <w:t>基于阅读率和RSSI值的相对定位</w:t>
      </w:r>
      <w:r w:rsidR="00AA3E89">
        <w:rPr>
          <w:rFonts w:hint="eastAsia"/>
        </w:rPr>
        <w:t>策略</w:t>
      </w:r>
      <w:r w:rsidR="00FE2D17">
        <w:rPr>
          <w:rFonts w:hint="eastAsia"/>
        </w:rPr>
        <w:t>。</w:t>
      </w:r>
      <w:r w:rsidR="00386B88">
        <w:rPr>
          <w:rFonts w:hint="eastAsia"/>
        </w:rPr>
        <w:t>利用天线的一维移动，</w:t>
      </w:r>
      <w:r w:rsidR="00306D40">
        <w:rPr>
          <w:rFonts w:hint="eastAsia"/>
        </w:rPr>
        <w:t>根据判断标签进出天线阅读区域的时间先后以及RSSI峰值特征</w:t>
      </w:r>
      <w:r w:rsidR="006724F5">
        <w:rPr>
          <w:rFonts w:hint="eastAsia"/>
        </w:rPr>
        <w:t>，确定标签之间的上下左右关系</w:t>
      </w:r>
      <w:r w:rsidR="007E002A">
        <w:rPr>
          <w:rFonts w:hint="eastAsia"/>
        </w:rPr>
        <w:t>。对于积木单元，设计有效的标签阵列来表示</w:t>
      </w:r>
      <w:r w:rsidR="004B35D2">
        <w:rPr>
          <w:rFonts w:hint="eastAsia"/>
        </w:rPr>
        <w:t>，对此</w:t>
      </w:r>
      <w:r w:rsidR="00A61E6A">
        <w:rPr>
          <w:rFonts w:hint="eastAsia"/>
        </w:rPr>
        <w:t>分别提出了</w:t>
      </w:r>
      <w:r w:rsidR="00A33A5B">
        <w:rPr>
          <w:rFonts w:hint="eastAsia"/>
        </w:rPr>
        <w:t>一般化的积木和特化的积木</w:t>
      </w:r>
      <w:r w:rsidR="00A61E6A">
        <w:rPr>
          <w:rFonts w:hint="eastAsia"/>
        </w:rPr>
        <w:t>对应的</w:t>
      </w:r>
      <w:r w:rsidR="00496EAD">
        <w:rPr>
          <w:rFonts w:hint="eastAsia"/>
        </w:rPr>
        <w:t>标签阵列设计方案，</w:t>
      </w:r>
      <w:r w:rsidR="001E6994">
        <w:rPr>
          <w:rFonts w:hint="eastAsia"/>
        </w:rPr>
        <w:t>前者适用于所有积木单元，后者会减少标签的使用从而降低成本但却获得</w:t>
      </w:r>
      <w:r w:rsidR="00F50D5B">
        <w:rPr>
          <w:rFonts w:hint="eastAsia"/>
        </w:rPr>
        <w:t>与前者相同的信息。通过标签阵列内各个标签的位置关系进一步确定积木单元的摆放形态。</w:t>
      </w:r>
      <w:r w:rsidR="00417AB3">
        <w:rPr>
          <w:rFonts w:hint="eastAsia"/>
        </w:rPr>
        <w:t>最终达到积木检错的功能。</w:t>
      </w:r>
    </w:p>
    <w:p w14:paraId="47B213E2" w14:textId="77777777" w:rsidR="00265BBB" w:rsidRPr="00265BBB" w:rsidRDefault="00A45CD4" w:rsidP="00A45CD4">
      <w:pPr>
        <w:widowControl/>
        <w:spacing w:line="240" w:lineRule="auto"/>
        <w:ind w:firstLine="0"/>
        <w:jc w:val="left"/>
      </w:pPr>
      <w:r>
        <w:br w:type="page"/>
      </w:r>
    </w:p>
    <w:p w14:paraId="15B1AA08" w14:textId="18488243" w:rsidR="00526F3E" w:rsidRDefault="00423620" w:rsidP="00D81CB6">
      <w:pPr>
        <w:pStyle w:val="10"/>
      </w:pPr>
      <w:bookmarkStart w:id="34" w:name="_Toc388305814"/>
      <w:r>
        <w:rPr>
          <w:rFonts w:hint="eastAsia"/>
        </w:rPr>
        <w:lastRenderedPageBreak/>
        <w:t>基于</w:t>
      </w:r>
      <w:r w:rsidR="0044143C">
        <w:rPr>
          <w:rFonts w:hint="eastAsia"/>
        </w:rPr>
        <w:t>多波束</w:t>
      </w:r>
      <w:r w:rsidR="0044143C">
        <w:t>天线</w:t>
      </w:r>
      <w:r w:rsidR="009639AF">
        <w:rPr>
          <w:rFonts w:hint="eastAsia"/>
        </w:rPr>
        <w:t>的</w:t>
      </w:r>
      <w:bookmarkStart w:id="35" w:name="_Toc481322479"/>
      <w:bookmarkStart w:id="36" w:name="_Toc481322482"/>
      <w:bookmarkEnd w:id="35"/>
      <w:bookmarkEnd w:id="36"/>
      <w:r w:rsidR="00A14523">
        <w:t>绝对定位</w:t>
      </w:r>
      <w:r w:rsidR="00526F3E">
        <w:rPr>
          <w:rFonts w:hint="eastAsia"/>
        </w:rPr>
        <w:t>机制</w:t>
      </w:r>
      <w:bookmarkEnd w:id="34"/>
    </w:p>
    <w:p w14:paraId="5BD4C215" w14:textId="047C3C17" w:rsidR="00E95D98" w:rsidRDefault="0009450E" w:rsidP="00265BBB">
      <w:r>
        <w:rPr>
          <w:rFonts w:hint="eastAsia"/>
        </w:rPr>
        <w:t>在绪论中</w:t>
      </w:r>
      <w:r w:rsidR="00283643">
        <w:rPr>
          <w:rFonts w:hint="eastAsia"/>
        </w:rPr>
        <w:t>已提到，现有的绝大部分基于射频信号来定位的机制或技术都是使用了单个天线或者包含少量天线的天线阵列，少有甚至没有使用多波束天线来</w:t>
      </w:r>
      <w:r w:rsidR="00C723E5">
        <w:rPr>
          <w:rFonts w:hint="eastAsia"/>
        </w:rPr>
        <w:t>进行定位的。</w:t>
      </w:r>
      <w:r w:rsidR="009E6018">
        <w:rPr>
          <w:rFonts w:hint="eastAsia"/>
        </w:rPr>
        <w:t>这部分主要对多波束天线的物理属性进行探究，并针对其物理特点、信号特性设计相应的定位模型，从而获得较高精度的定位结果。</w:t>
      </w:r>
      <w:r w:rsidR="006C6167">
        <w:rPr>
          <w:rFonts w:hint="eastAsia"/>
        </w:rPr>
        <w:t>该部分将以</w:t>
      </w:r>
      <w:proofErr w:type="spellStart"/>
      <w:r w:rsidR="006C6167">
        <w:rPr>
          <w:rFonts w:hint="eastAsia"/>
        </w:rPr>
        <w:t>xArray</w:t>
      </w:r>
      <w:proofErr w:type="spellEnd"/>
      <w:r w:rsidR="006C6167">
        <w:rPr>
          <w:rFonts w:hint="eastAsia"/>
        </w:rPr>
        <w:t>为多波束天线的典型代表，展开上述的探究。</w:t>
      </w:r>
    </w:p>
    <w:p w14:paraId="2F617B09" w14:textId="22951BD7" w:rsidR="00DC29A0" w:rsidRDefault="006971D2" w:rsidP="00DC29A0">
      <w:pPr>
        <w:pStyle w:val="2"/>
        <w:rPr>
          <w:rFonts w:hint="eastAsia"/>
        </w:rPr>
      </w:pPr>
      <w:bookmarkStart w:id="37" w:name="_Toc388305815"/>
      <w:r>
        <w:rPr>
          <w:rFonts w:hint="eastAsia"/>
        </w:rPr>
        <w:t>研究动机和内容介绍</w:t>
      </w:r>
      <w:bookmarkEnd w:id="37"/>
    </w:p>
    <w:p w14:paraId="72347332" w14:textId="7D606015" w:rsidR="0087187F" w:rsidRPr="0087187F" w:rsidRDefault="00F652DE" w:rsidP="0087187F">
      <w:pPr>
        <w:rPr>
          <w:rFonts w:hint="eastAsia"/>
        </w:rPr>
      </w:pPr>
      <w:r>
        <w:rPr>
          <w:rFonts w:hint="eastAsia"/>
        </w:rPr>
        <w:t>如今对室内定位服务的</w:t>
      </w:r>
      <w:r w:rsidR="0072475D">
        <w:rPr>
          <w:rFonts w:hint="eastAsia"/>
        </w:rPr>
        <w:t>需求愈加激烈，如何</w:t>
      </w:r>
      <w:r w:rsidR="00246A0B">
        <w:rPr>
          <w:rFonts w:hint="eastAsia"/>
        </w:rPr>
        <w:t>提高室内定位精度和降低定位复杂度成为了很多研究所关注的重点。</w:t>
      </w:r>
      <w:r w:rsidR="00900664">
        <w:rPr>
          <w:rFonts w:hint="eastAsia"/>
        </w:rPr>
        <w:t>本章</w:t>
      </w:r>
      <w:r w:rsidR="00831A36">
        <w:rPr>
          <w:rFonts w:hint="eastAsia"/>
        </w:rPr>
        <w:t>主要基于</w:t>
      </w:r>
      <w:proofErr w:type="spellStart"/>
      <w:r w:rsidR="00831A36">
        <w:rPr>
          <w:rFonts w:hint="eastAsia"/>
        </w:rPr>
        <w:t>xArray</w:t>
      </w:r>
      <w:proofErr w:type="spellEnd"/>
      <w:r w:rsidR="00831A36">
        <w:rPr>
          <w:rFonts w:hint="eastAsia"/>
        </w:rPr>
        <w:t>（多波束天线）</w:t>
      </w:r>
      <w:r w:rsidR="008A5FFD">
        <w:rPr>
          <w:rFonts w:hint="eastAsia"/>
        </w:rPr>
        <w:t>提出一种相对简单却</w:t>
      </w:r>
      <w:r w:rsidR="00C30C3C">
        <w:rPr>
          <w:rFonts w:hint="eastAsia"/>
        </w:rPr>
        <w:t>实用的定位方案。</w:t>
      </w:r>
    </w:p>
    <w:p w14:paraId="68FA6589" w14:textId="5C8952F1" w:rsidR="009D0CB0" w:rsidRDefault="00943A67" w:rsidP="009D0CB0">
      <w:r>
        <w:rPr>
          <w:rFonts w:hint="eastAsia"/>
        </w:rPr>
        <w:t>我们</w:t>
      </w:r>
      <w:r w:rsidR="005F7BD5">
        <w:t>可以将</w:t>
      </w:r>
      <w:proofErr w:type="spellStart"/>
      <w:r w:rsidR="005F7BD5">
        <w:rPr>
          <w:rFonts w:hint="eastAsia"/>
        </w:rPr>
        <w:t>xArray</w:t>
      </w:r>
      <w:proofErr w:type="spellEnd"/>
      <w:r>
        <w:t>的定位问题进行一定</w:t>
      </w:r>
      <w:r>
        <w:rPr>
          <w:rFonts w:hint="eastAsia"/>
        </w:rPr>
        <w:t>程度</w:t>
      </w:r>
      <w:r>
        <w:t>的抽象。</w:t>
      </w:r>
      <w:r w:rsidR="00E71D96">
        <w:rPr>
          <w:rFonts w:hint="eastAsia"/>
        </w:rPr>
        <w:t>如</w:t>
      </w:r>
      <w:r>
        <w:rPr>
          <w:rFonts w:hint="eastAsia"/>
        </w:rPr>
        <w:t>图</w:t>
      </w:r>
      <w:r w:rsidR="00E71D96">
        <w:rPr>
          <w:rFonts w:hint="eastAsia"/>
        </w:rPr>
        <w:t>4-8</w:t>
      </w:r>
      <w:r>
        <w:t>所示，</w:t>
      </w:r>
      <w:r>
        <w:rPr>
          <w:rFonts w:hint="eastAsia"/>
        </w:rPr>
        <w:t>将</w:t>
      </w:r>
      <w:proofErr w:type="spellStart"/>
      <w:r>
        <w:t>xArray</w:t>
      </w:r>
      <w:proofErr w:type="spellEnd"/>
      <w:r>
        <w:t>悬于天花板（或是一定高度，</w:t>
      </w:r>
      <w:r>
        <w:rPr>
          <w:rFonts w:hint="eastAsia"/>
        </w:rPr>
        <w:t>这里</w:t>
      </w:r>
      <w:r>
        <w:t>高度H已知），其有效</w:t>
      </w:r>
      <w:r>
        <w:rPr>
          <w:rFonts w:hint="eastAsia"/>
        </w:rPr>
        <w:t>读取</w:t>
      </w:r>
      <w:r>
        <w:t xml:space="preserve">区域是一个以半径R（R = </w:t>
      </w:r>
      <w:r>
        <w:rPr>
          <w:rFonts w:hint="eastAsia"/>
        </w:rPr>
        <w:t>H</w:t>
      </w:r>
      <w:r>
        <w:t>）的圆形区域。</w:t>
      </w:r>
      <w:r>
        <w:rPr>
          <w:rFonts w:hint="eastAsia"/>
        </w:rPr>
        <w:t>在</w:t>
      </w:r>
      <w:r>
        <w:t>其有效读取区域内</w:t>
      </w:r>
      <w:r>
        <w:rPr>
          <w:rFonts w:hint="eastAsia"/>
        </w:rPr>
        <w:t>放置</w:t>
      </w:r>
      <w:r>
        <w:t>一物体，</w:t>
      </w:r>
      <w:r>
        <w:rPr>
          <w:rFonts w:hint="eastAsia"/>
        </w:rPr>
        <w:t>物体</w:t>
      </w:r>
      <w:r>
        <w:t>上贴有一个</w:t>
      </w:r>
      <w:r>
        <w:rPr>
          <w:rFonts w:hint="eastAsia"/>
        </w:rPr>
        <w:t>RFID</w:t>
      </w:r>
      <w:r>
        <w:t>标签。</w:t>
      </w:r>
      <w:proofErr w:type="spellStart"/>
      <w:r>
        <w:t>xArray</w:t>
      </w:r>
      <w:proofErr w:type="spellEnd"/>
      <w:r>
        <w:rPr>
          <w:rFonts w:hint="eastAsia"/>
        </w:rPr>
        <w:t>可以</w:t>
      </w:r>
      <w:r>
        <w:t>获得物体上RFID标签的信号</w:t>
      </w:r>
      <w:r>
        <w:rPr>
          <w:rFonts w:hint="eastAsia"/>
        </w:rPr>
        <w:t>数据</w:t>
      </w:r>
      <w:r>
        <w:t>，我们</w:t>
      </w:r>
      <w:r>
        <w:rPr>
          <w:rFonts w:hint="eastAsia"/>
        </w:rPr>
        <w:t>通过</w:t>
      </w:r>
      <w:r>
        <w:t>分析</w:t>
      </w:r>
      <w:r>
        <w:rPr>
          <w:rFonts w:hint="eastAsia"/>
        </w:rPr>
        <w:t>信号数据</w:t>
      </w:r>
      <w:r>
        <w:t>，</w:t>
      </w:r>
      <w:r>
        <w:rPr>
          <w:rFonts w:hint="eastAsia"/>
        </w:rPr>
        <w:t>建立</w:t>
      </w:r>
      <w:r>
        <w:t>相应的模型，进行后台计算，最终以</w:t>
      </w:r>
      <w:proofErr w:type="spellStart"/>
      <w:r>
        <w:t>xArray</w:t>
      </w:r>
      <w:proofErr w:type="spellEnd"/>
      <w:r>
        <w:t>的中心为二维坐标原点(0, 0)，</w:t>
      </w:r>
      <w:r>
        <w:rPr>
          <w:rFonts w:hint="eastAsia"/>
        </w:rPr>
        <w:t>给出</w:t>
      </w:r>
      <w:r>
        <w:t>物体的位置坐标(x, y)。（</w:t>
      </w:r>
      <w:r>
        <w:rPr>
          <w:rFonts w:hint="eastAsia"/>
        </w:rPr>
        <w:t>右侧</w:t>
      </w:r>
      <w:r>
        <w:t>图为整个系统的设计流程）</w:t>
      </w:r>
    </w:p>
    <w:p w14:paraId="340E9D9B" w14:textId="2FC10060" w:rsidR="00E71D96" w:rsidRDefault="00E71D96" w:rsidP="00AE4CC6">
      <w:pPr>
        <w:jc w:val="center"/>
      </w:pPr>
      <w:r>
        <w:rPr>
          <w:rFonts w:hint="eastAsia"/>
          <w:noProof/>
        </w:rPr>
        <w:drawing>
          <wp:inline distT="0" distB="0" distL="0" distR="0" wp14:anchorId="1A383E24" wp14:editId="7AB4A7B1">
            <wp:extent cx="3709035" cy="3128949"/>
            <wp:effectExtent l="0" t="0" r="0" b="0"/>
            <wp:docPr id="117" name="Picture 117" descr="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13364" cy="3132601"/>
                    </a:xfrm>
                    <a:prstGeom prst="rect">
                      <a:avLst/>
                    </a:prstGeom>
                    <a:noFill/>
                    <a:ln>
                      <a:noFill/>
                    </a:ln>
                  </pic:spPr>
                </pic:pic>
              </a:graphicData>
            </a:graphic>
          </wp:inline>
        </w:drawing>
      </w:r>
    </w:p>
    <w:p w14:paraId="5CEA2E09" w14:textId="4A996B78" w:rsidR="00577071" w:rsidRDefault="00577071" w:rsidP="00577071">
      <w:pPr>
        <w:jc w:val="center"/>
        <w:rPr>
          <w:sz w:val="21"/>
          <w:szCs w:val="21"/>
        </w:rPr>
      </w:pPr>
      <w:r>
        <w:rPr>
          <w:rFonts w:hint="eastAsia"/>
          <w:sz w:val="21"/>
          <w:szCs w:val="21"/>
        </w:rPr>
        <w:lastRenderedPageBreak/>
        <w:t xml:space="preserve">图4-8 </w:t>
      </w:r>
      <w:proofErr w:type="spellStart"/>
      <w:r>
        <w:rPr>
          <w:rFonts w:hint="eastAsia"/>
          <w:sz w:val="21"/>
          <w:szCs w:val="21"/>
        </w:rPr>
        <w:t>xArray</w:t>
      </w:r>
      <w:proofErr w:type="spellEnd"/>
      <w:r>
        <w:rPr>
          <w:rFonts w:hint="eastAsia"/>
          <w:sz w:val="21"/>
          <w:szCs w:val="21"/>
        </w:rPr>
        <w:t>定位问题抽象图</w:t>
      </w:r>
    </w:p>
    <w:p w14:paraId="732412F6" w14:textId="77777777" w:rsidR="004A7888" w:rsidRDefault="004A7888" w:rsidP="004A7888">
      <w:pPr>
        <w:pStyle w:val="2"/>
      </w:pPr>
      <w:bookmarkStart w:id="38" w:name="_Toc388305816"/>
      <w:r>
        <w:rPr>
          <w:rFonts w:hint="eastAsia"/>
        </w:rPr>
        <w:t>波束</w:t>
      </w:r>
      <w:r>
        <w:t>的极化性</w:t>
      </w:r>
      <w:bookmarkEnd w:id="38"/>
    </w:p>
    <w:p w14:paraId="49F8501E" w14:textId="77777777" w:rsidR="004A7888" w:rsidRDefault="004A7888" w:rsidP="004A7888">
      <w:proofErr w:type="spellStart"/>
      <w:r>
        <w:rPr>
          <w:rFonts w:hint="eastAsia"/>
        </w:rPr>
        <w:t>xArray</w:t>
      </w:r>
      <w:proofErr w:type="spellEnd"/>
      <w:r>
        <w:t>的技术文档表明，其波束是对偶极化（或称双极化）的。</w:t>
      </w:r>
      <w:r>
        <w:rPr>
          <w:rFonts w:hint="eastAsia"/>
        </w:rPr>
        <w:t>对偶极化</w:t>
      </w:r>
      <w:r>
        <w:t>天线</w:t>
      </w:r>
      <w:r>
        <w:rPr>
          <w:rFonts w:hint="eastAsia"/>
        </w:rPr>
        <w:t>可</w:t>
      </w:r>
      <w:r>
        <w:t>同时</w:t>
      </w:r>
      <w:r>
        <w:rPr>
          <w:rFonts w:hint="eastAsia"/>
        </w:rPr>
        <w:t>响应</w:t>
      </w:r>
      <w:r>
        <w:t>水平和垂直极化无线电波，</w:t>
      </w:r>
      <w:r>
        <w:rPr>
          <w:rFonts w:hint="eastAsia"/>
        </w:rPr>
        <w:t>而</w:t>
      </w:r>
      <w:r>
        <w:t>单极化天线是仅响应一个极化方向的水平或垂直方向的天线。以双极化的方式可以增加系统的业务处理能力。</w:t>
      </w:r>
      <w:r>
        <w:rPr>
          <w:rFonts w:hint="eastAsia"/>
        </w:rPr>
        <w:t>例如</w:t>
      </w:r>
      <w:r>
        <w:t>，</w:t>
      </w:r>
      <w:r>
        <w:rPr>
          <w:rFonts w:hint="eastAsia"/>
        </w:rPr>
        <w:t>一个</w:t>
      </w:r>
      <w:r>
        <w:t>发射器/</w:t>
      </w:r>
      <w:r>
        <w:rPr>
          <w:rFonts w:hint="eastAsia"/>
        </w:rPr>
        <w:t>接收器</w:t>
      </w:r>
      <w:r>
        <w:t>组合可以设置为垂直极化，</w:t>
      </w:r>
      <w:r>
        <w:rPr>
          <w:rFonts w:hint="eastAsia"/>
        </w:rPr>
        <w:t>而</w:t>
      </w:r>
      <w:r>
        <w:t>第二个独立的发射器/</w:t>
      </w:r>
      <w:r>
        <w:rPr>
          <w:rFonts w:hint="eastAsia"/>
        </w:rPr>
        <w:t>接收器</w:t>
      </w:r>
      <w:r>
        <w:t>组合可以设置为水平极化。</w:t>
      </w:r>
    </w:p>
    <w:p w14:paraId="56266657" w14:textId="77777777" w:rsidR="004A7888" w:rsidRDefault="004A7888" w:rsidP="004A7888">
      <w:pPr>
        <w:jc w:val="center"/>
      </w:pPr>
      <w:r>
        <w:rPr>
          <w:rFonts w:hint="eastAsia"/>
          <w:noProof/>
        </w:rPr>
        <w:drawing>
          <wp:inline distT="0" distB="0" distL="0" distR="0" wp14:anchorId="45AD41B4" wp14:editId="22BE6B83">
            <wp:extent cx="3709035" cy="3240266"/>
            <wp:effectExtent l="0" t="0" r="0" b="11430"/>
            <wp:docPr id="119" name="Picture 119" descr="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16898" cy="3247135"/>
                    </a:xfrm>
                    <a:prstGeom prst="rect">
                      <a:avLst/>
                    </a:prstGeom>
                    <a:noFill/>
                    <a:ln>
                      <a:noFill/>
                    </a:ln>
                  </pic:spPr>
                </pic:pic>
              </a:graphicData>
            </a:graphic>
          </wp:inline>
        </w:drawing>
      </w:r>
    </w:p>
    <w:p w14:paraId="1A30F079" w14:textId="77777777" w:rsidR="004A7888" w:rsidRPr="00715120" w:rsidRDefault="004A7888" w:rsidP="004A7888">
      <w:pPr>
        <w:jc w:val="center"/>
        <w:rPr>
          <w:sz w:val="21"/>
          <w:szCs w:val="21"/>
        </w:rPr>
      </w:pPr>
      <w:r>
        <w:rPr>
          <w:rFonts w:hint="eastAsia"/>
          <w:sz w:val="21"/>
          <w:szCs w:val="21"/>
        </w:rPr>
        <w:t>图4-6 研究波束极化实验设计图</w:t>
      </w:r>
    </w:p>
    <w:p w14:paraId="628615C4" w14:textId="77777777" w:rsidR="004A7888" w:rsidRDefault="004A7888" w:rsidP="004A7888">
      <w:r>
        <w:rPr>
          <w:rFonts w:hint="eastAsia"/>
        </w:rPr>
        <w:t>探究</w:t>
      </w:r>
      <w:r>
        <w:t>波束极化的实验如下设计（如图</w:t>
      </w:r>
      <w:r>
        <w:rPr>
          <w:rFonts w:hint="eastAsia"/>
        </w:rPr>
        <w:t>4-6</w:t>
      </w:r>
      <w:r>
        <w:t>所示）：</w:t>
      </w:r>
      <w:r>
        <w:rPr>
          <w:rFonts w:hint="eastAsia"/>
        </w:rPr>
        <w:t>将</w:t>
      </w:r>
      <w:r>
        <w:t>一个标签放置于</w:t>
      </w:r>
      <w:proofErr w:type="spellStart"/>
      <w:r>
        <w:t>xArray</w:t>
      </w:r>
      <w:proofErr w:type="spellEnd"/>
      <w:r>
        <w:t>的</w:t>
      </w:r>
      <w:r>
        <w:rPr>
          <w:rFonts w:hint="eastAsia"/>
        </w:rPr>
        <w:t>有效</w:t>
      </w:r>
      <w:r>
        <w:t>阅读区域的中心，</w:t>
      </w:r>
      <w:proofErr w:type="spellStart"/>
      <w:r>
        <w:rPr>
          <w:rFonts w:hint="eastAsia"/>
        </w:rPr>
        <w:t>xArray</w:t>
      </w:r>
      <w:proofErr w:type="spellEnd"/>
      <w:r>
        <w:t>只打开一个波束（例如#1</w:t>
      </w:r>
      <w:r>
        <w:rPr>
          <w:rFonts w:hint="eastAsia"/>
        </w:rPr>
        <w:t>波束</w:t>
      </w:r>
      <w:r>
        <w:t>）。</w:t>
      </w:r>
      <w:r>
        <w:rPr>
          <w:rFonts w:hint="eastAsia"/>
        </w:rPr>
        <w:t>先</w:t>
      </w:r>
      <w:r>
        <w:t>让</w:t>
      </w:r>
      <w:r>
        <w:rPr>
          <w:rFonts w:hint="eastAsia"/>
        </w:rPr>
        <w:t>标签</w:t>
      </w:r>
      <w:r>
        <w:t>通过旋转机器连续旋转，</w:t>
      </w:r>
      <w:r>
        <w:rPr>
          <w:rFonts w:hint="eastAsia"/>
        </w:rPr>
        <w:t>观察</w:t>
      </w:r>
      <w:proofErr w:type="spellStart"/>
      <w:r>
        <w:rPr>
          <w:rFonts w:hint="eastAsia"/>
        </w:rPr>
        <w:t>xArray</w:t>
      </w:r>
      <w:proofErr w:type="spellEnd"/>
      <w:r>
        <w:rPr>
          <w:rFonts w:hint="eastAsia"/>
        </w:rPr>
        <w:t>读到</w:t>
      </w:r>
      <w:r>
        <w:t>的信号变化；再手动旋转标签，</w:t>
      </w:r>
      <w:r>
        <w:rPr>
          <w:rFonts w:hint="eastAsia"/>
        </w:rPr>
        <w:t>每</w:t>
      </w:r>
      <w:r>
        <w:t>10</w:t>
      </w:r>
      <w:r>
        <w:sym w:font="Symbol" w:char="F0B0"/>
      </w:r>
      <w:r>
        <w:t>旋转一次标签，</w:t>
      </w:r>
      <w:r>
        <w:rPr>
          <w:rFonts w:hint="eastAsia"/>
        </w:rPr>
        <w:t>记录下</w:t>
      </w:r>
      <w:r>
        <w:t>每次的信号数据。实验结</w:t>
      </w:r>
      <w:r>
        <w:rPr>
          <w:rFonts w:hint="eastAsia"/>
        </w:rPr>
        <w:t>果如图4-7所示（左侧为连续旋转的RSSI值变化，右侧为每</w:t>
      </w:r>
      <w:r>
        <w:t>10</w:t>
      </w:r>
      <w:r>
        <w:sym w:font="Symbol" w:char="F0B0"/>
      </w:r>
      <w:r>
        <w:rPr>
          <w:rFonts w:hint="eastAsia"/>
        </w:rPr>
        <w:t>旋转一次的RSSI值变化）</w:t>
      </w:r>
      <w:r>
        <w:t>：</w:t>
      </w:r>
    </w:p>
    <w:p w14:paraId="4CFDE8CD" w14:textId="77777777" w:rsidR="004A7888" w:rsidRDefault="004A7888" w:rsidP="004A7888">
      <w:pPr>
        <w:ind w:firstLine="0"/>
      </w:pPr>
      <w:r w:rsidRPr="00C318DB">
        <w:rPr>
          <w:noProof/>
        </w:rPr>
        <w:lastRenderedPageBreak/>
        <w:drawing>
          <wp:inline distT="0" distB="0" distL="0" distR="0" wp14:anchorId="7E2F4140" wp14:editId="75E72B15">
            <wp:extent cx="2383366" cy="1787525"/>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1"/>
                    <a:stretch>
                      <a:fillRect/>
                    </a:stretch>
                  </pic:blipFill>
                  <pic:spPr>
                    <a:xfrm>
                      <a:off x="0" y="0"/>
                      <a:ext cx="2415717" cy="1811788"/>
                    </a:xfrm>
                    <a:prstGeom prst="rect">
                      <a:avLst/>
                    </a:prstGeom>
                  </pic:spPr>
                </pic:pic>
              </a:graphicData>
            </a:graphic>
          </wp:inline>
        </w:drawing>
      </w:r>
      <w:r w:rsidRPr="00526284">
        <w:rPr>
          <w:noProof/>
        </w:rPr>
        <w:drawing>
          <wp:inline distT="0" distB="0" distL="0" distR="0" wp14:anchorId="406CC821" wp14:editId="28466B70">
            <wp:extent cx="2362200" cy="1771650"/>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2"/>
                    <a:stretch>
                      <a:fillRect/>
                    </a:stretch>
                  </pic:blipFill>
                  <pic:spPr>
                    <a:xfrm>
                      <a:off x="0" y="0"/>
                      <a:ext cx="2366420" cy="1774815"/>
                    </a:xfrm>
                    <a:prstGeom prst="rect">
                      <a:avLst/>
                    </a:prstGeom>
                  </pic:spPr>
                </pic:pic>
              </a:graphicData>
            </a:graphic>
          </wp:inline>
        </w:drawing>
      </w:r>
    </w:p>
    <w:p w14:paraId="43D8F031" w14:textId="77777777" w:rsidR="004A7888" w:rsidRPr="00330F0C" w:rsidRDefault="004A7888" w:rsidP="004A7888">
      <w:pPr>
        <w:ind w:firstLine="0"/>
        <w:jc w:val="center"/>
        <w:rPr>
          <w:sz w:val="21"/>
          <w:szCs w:val="21"/>
        </w:rPr>
      </w:pPr>
      <w:r>
        <w:rPr>
          <w:rFonts w:hint="eastAsia"/>
          <w:sz w:val="21"/>
          <w:szCs w:val="21"/>
        </w:rPr>
        <w:t>图4-7 探究波束极化实验结果图（左侧为连续旋转，</w:t>
      </w:r>
      <w:r w:rsidRPr="00330F0C">
        <w:rPr>
          <w:rFonts w:hint="eastAsia"/>
          <w:sz w:val="21"/>
          <w:szCs w:val="21"/>
        </w:rPr>
        <w:t>右侧为每</w:t>
      </w:r>
      <w:r w:rsidRPr="00330F0C">
        <w:rPr>
          <w:sz w:val="21"/>
          <w:szCs w:val="21"/>
        </w:rPr>
        <w:t>10</w:t>
      </w:r>
      <w:r w:rsidRPr="00330F0C">
        <w:rPr>
          <w:sz w:val="21"/>
          <w:szCs w:val="21"/>
        </w:rPr>
        <w:sym w:font="Symbol" w:char="F0B0"/>
      </w:r>
      <w:r>
        <w:rPr>
          <w:rFonts w:hint="eastAsia"/>
          <w:sz w:val="21"/>
          <w:szCs w:val="21"/>
        </w:rPr>
        <w:t>旋转一次</w:t>
      </w:r>
      <w:r w:rsidRPr="00330F0C">
        <w:rPr>
          <w:rFonts w:hint="eastAsia"/>
          <w:sz w:val="21"/>
          <w:szCs w:val="21"/>
        </w:rPr>
        <w:t>）</w:t>
      </w:r>
    </w:p>
    <w:p w14:paraId="74835AF8" w14:textId="77777777" w:rsidR="004A7888" w:rsidRDefault="004A7888" w:rsidP="004A7888">
      <w:r>
        <w:rPr>
          <w:rFonts w:hint="eastAsia"/>
        </w:rPr>
        <w:t>当</w:t>
      </w:r>
      <w:r>
        <w:t>连续旋转标签时，</w:t>
      </w:r>
      <w:r>
        <w:rPr>
          <w:rFonts w:hint="eastAsia"/>
        </w:rPr>
        <w:t>观察</w:t>
      </w:r>
      <w:r>
        <w:t>RSSI值的变化，发现由于RSSI值跳变的存在，</w:t>
      </w:r>
      <w:r>
        <w:rPr>
          <w:rFonts w:hint="eastAsia"/>
        </w:rPr>
        <w:t>整体</w:t>
      </w:r>
      <w:r>
        <w:t>规律没有那么明显，</w:t>
      </w:r>
      <w:r>
        <w:rPr>
          <w:rFonts w:hint="eastAsia"/>
        </w:rPr>
        <w:t>波峰波谷</w:t>
      </w:r>
      <w:r>
        <w:t>的位置较难判断。</w:t>
      </w:r>
    </w:p>
    <w:p w14:paraId="6E45CDC2" w14:textId="77777777" w:rsidR="004A7888" w:rsidRDefault="004A7888" w:rsidP="004A7888">
      <w:r>
        <w:t>当每10</w:t>
      </w:r>
      <w:r>
        <w:sym w:font="Symbol" w:char="F0B0"/>
      </w:r>
      <w:r>
        <w:t>旋转一次</w:t>
      </w:r>
      <w:r>
        <w:rPr>
          <w:rFonts w:hint="eastAsia"/>
        </w:rPr>
        <w:t>标签</w:t>
      </w:r>
      <w:r>
        <w:t>时，</w:t>
      </w:r>
      <w:r>
        <w:rPr>
          <w:rFonts w:hint="eastAsia"/>
        </w:rPr>
        <w:t>观察</w:t>
      </w:r>
      <w:r>
        <w:t>RSSI值的变化，</w:t>
      </w:r>
      <w:r>
        <w:rPr>
          <w:rFonts w:hint="eastAsia"/>
        </w:rPr>
        <w:t>发现</w:t>
      </w:r>
      <w:r>
        <w:t>RSSI的变化具有很强的对称性，</w:t>
      </w:r>
      <w:r>
        <w:rPr>
          <w:rFonts w:hint="eastAsia"/>
        </w:rPr>
        <w:t>且</w:t>
      </w:r>
      <w:r>
        <w:t>在一个周期内会出现7</w:t>
      </w:r>
      <w:r>
        <w:rPr>
          <w:rFonts w:hint="eastAsia"/>
        </w:rPr>
        <w:t>个</w:t>
      </w:r>
      <w:r>
        <w:t>波峰和6</w:t>
      </w:r>
      <w:r>
        <w:rPr>
          <w:rFonts w:hint="eastAsia"/>
        </w:rPr>
        <w:t>个</w:t>
      </w:r>
      <w:r>
        <w:t>波谷，</w:t>
      </w:r>
      <w:r>
        <w:rPr>
          <w:rFonts w:hint="eastAsia"/>
        </w:rPr>
        <w:t>波峰波谷</w:t>
      </w:r>
      <w:r>
        <w:t>交替出现。</w:t>
      </w:r>
    </w:p>
    <w:p w14:paraId="76ACFF26" w14:textId="19478CA5" w:rsidR="00B262A7" w:rsidRPr="00B262A7" w:rsidRDefault="004A7888" w:rsidP="003E3C22">
      <w:pPr>
        <w:rPr>
          <w:rFonts w:hint="eastAsia"/>
        </w:rPr>
      </w:pPr>
      <w:r>
        <w:rPr>
          <w:rFonts w:hint="eastAsia"/>
        </w:rPr>
        <w:t>通过实验</w:t>
      </w:r>
      <w:r>
        <w:t>，</w:t>
      </w:r>
      <w:r>
        <w:rPr>
          <w:rFonts w:hint="eastAsia"/>
        </w:rPr>
        <w:t>验证了</w:t>
      </w:r>
      <w:r>
        <w:t>波束</w:t>
      </w:r>
      <w:r>
        <w:rPr>
          <w:rFonts w:hint="eastAsia"/>
        </w:rPr>
        <w:t>是</w:t>
      </w:r>
      <w:r>
        <w:t>线性极化的，</w:t>
      </w:r>
      <w:r>
        <w:rPr>
          <w:rFonts w:hint="eastAsia"/>
        </w:rPr>
        <w:t>即射频信号受到</w:t>
      </w:r>
      <w:r>
        <w:t>标签角度的影响。</w:t>
      </w:r>
    </w:p>
    <w:p w14:paraId="0C267CEB" w14:textId="62600809" w:rsidR="00E95D98" w:rsidRDefault="00807FA4" w:rsidP="00D420A6">
      <w:pPr>
        <w:pStyle w:val="2"/>
      </w:pPr>
      <w:bookmarkStart w:id="39" w:name="_Toc388305817"/>
      <w:r>
        <w:rPr>
          <w:rFonts w:hint="eastAsia"/>
        </w:rPr>
        <w:t>基于</w:t>
      </w:r>
      <w:r>
        <w:t>RSSI的二维高斯模型</w:t>
      </w:r>
      <w:bookmarkEnd w:id="39"/>
    </w:p>
    <w:p w14:paraId="787F6177" w14:textId="49CB1C06" w:rsidR="003E03B5" w:rsidRPr="003E03B5" w:rsidRDefault="003E03B5" w:rsidP="003E03B5">
      <w:proofErr w:type="spellStart"/>
      <w:r>
        <w:rPr>
          <w:rFonts w:hint="eastAsia"/>
        </w:rPr>
        <w:t>xArray</w:t>
      </w:r>
      <w:proofErr w:type="spellEnd"/>
      <w:r>
        <w:t>中的不同波束对于不同区域有着不一样的</w:t>
      </w:r>
      <w:r>
        <w:rPr>
          <w:rFonts w:hint="eastAsia"/>
        </w:rPr>
        <w:t>能量</w:t>
      </w:r>
      <w:r>
        <w:t>分布，</w:t>
      </w:r>
      <w:r>
        <w:rPr>
          <w:rFonts w:hint="eastAsia"/>
        </w:rPr>
        <w:t>例如</w:t>
      </w:r>
      <w:r>
        <w:t>，#23</w:t>
      </w:r>
      <w:r>
        <w:rPr>
          <w:rFonts w:hint="eastAsia"/>
        </w:rPr>
        <w:t>号</w:t>
      </w:r>
      <w:r>
        <w:t>波束对</w:t>
      </w:r>
      <w:r>
        <w:rPr>
          <w:rFonts w:hint="eastAsia"/>
        </w:rPr>
        <w:t>位于</w:t>
      </w:r>
      <w:r>
        <w:t>其正下方的</w:t>
      </w:r>
      <w:r>
        <w:rPr>
          <w:rFonts w:hint="eastAsia"/>
        </w:rPr>
        <w:t>区域</w:t>
      </w:r>
      <w:r>
        <w:t>的能量会比其他区域要强；</w:t>
      </w:r>
      <w:r>
        <w:rPr>
          <w:rFonts w:hint="eastAsia"/>
        </w:rPr>
        <w:t>此外</w:t>
      </w:r>
      <w:r>
        <w:t>，#23</w:t>
      </w:r>
      <w:r>
        <w:rPr>
          <w:rFonts w:hint="eastAsia"/>
        </w:rPr>
        <w:t>号</w:t>
      </w:r>
      <w:r>
        <w:t>波束对位于</w:t>
      </w:r>
      <w:r>
        <w:rPr>
          <w:rFonts w:hint="eastAsia"/>
        </w:rPr>
        <w:t>其</w:t>
      </w:r>
      <w:r>
        <w:t>正下方的区域的能量会比其他波束对该区域的能量要强。根据这一特性，我们可以考虑从</w:t>
      </w:r>
      <w:proofErr w:type="spellStart"/>
      <w:r>
        <w:t>xArray</w:t>
      </w:r>
      <w:proofErr w:type="spellEnd"/>
      <w:r>
        <w:t>的52</w:t>
      </w:r>
      <w:r>
        <w:rPr>
          <w:rFonts w:hint="eastAsia"/>
        </w:rPr>
        <w:t>个</w:t>
      </w:r>
      <w:r>
        <w:t>波束的信号数据分布特征来</w:t>
      </w:r>
      <w:r>
        <w:rPr>
          <w:rFonts w:hint="eastAsia"/>
        </w:rPr>
        <w:t>推导</w:t>
      </w:r>
      <w:r>
        <w:t>标签的位置，</w:t>
      </w:r>
      <w:r>
        <w:rPr>
          <w:rFonts w:hint="eastAsia"/>
        </w:rPr>
        <w:t>这里</w:t>
      </w:r>
      <w:r>
        <w:t>我们只要使用每个波束RSSI的信号值分布特征。</w:t>
      </w:r>
    </w:p>
    <w:p w14:paraId="10E68B11" w14:textId="48167F63" w:rsidR="00AC38B1" w:rsidRDefault="00F0000B" w:rsidP="00E95D98">
      <w:pPr>
        <w:pStyle w:val="3"/>
      </w:pPr>
      <w:bookmarkStart w:id="40" w:name="_Toc388305818"/>
      <w:r>
        <w:rPr>
          <w:rFonts w:hint="eastAsia"/>
        </w:rPr>
        <w:t>RSSI</w:t>
      </w:r>
      <w:r w:rsidR="00EC0D53">
        <w:t>分布特征和</w:t>
      </w:r>
      <w:r>
        <w:t>初步处理</w:t>
      </w:r>
      <w:bookmarkEnd w:id="40"/>
    </w:p>
    <w:p w14:paraId="77DB12E4" w14:textId="0ED2BDA0" w:rsidR="00A63D97" w:rsidRDefault="00A63D97" w:rsidP="00A63D97">
      <w:r>
        <w:t>在探究</w:t>
      </w:r>
      <w:r>
        <w:rPr>
          <w:rFonts w:hint="eastAsia"/>
        </w:rPr>
        <w:t>各个</w:t>
      </w:r>
      <w:r>
        <w:t>波束RSSI的信号值分布特征前，</w:t>
      </w:r>
      <w:r>
        <w:rPr>
          <w:rFonts w:hint="eastAsia"/>
        </w:rPr>
        <w:t>我</w:t>
      </w:r>
      <w:r>
        <w:t>先观察了一个波束</w:t>
      </w:r>
      <w:r>
        <w:rPr>
          <w:rFonts w:hint="eastAsia"/>
        </w:rPr>
        <w:t>读取</w:t>
      </w:r>
      <w:r w:rsidR="00F57004">
        <w:t>标签数据的特征（如</w:t>
      </w:r>
      <w:r>
        <w:t>图</w:t>
      </w:r>
      <w:r w:rsidR="00F57004">
        <w:rPr>
          <w:rFonts w:hint="eastAsia"/>
        </w:rPr>
        <w:t>4-9</w:t>
      </w:r>
      <w:r>
        <w:t>），</w:t>
      </w:r>
      <w:r>
        <w:rPr>
          <w:rFonts w:hint="eastAsia"/>
        </w:rPr>
        <w:t>发现</w:t>
      </w:r>
      <w:r>
        <w:t>在同一频率下，</w:t>
      </w:r>
      <w:r>
        <w:rPr>
          <w:rFonts w:hint="eastAsia"/>
        </w:rPr>
        <w:t>RSSI</w:t>
      </w:r>
      <w:r>
        <w:t>值会发生跳变，跳</w:t>
      </w:r>
      <w:r>
        <w:rPr>
          <w:rFonts w:hint="eastAsia"/>
        </w:rPr>
        <w:t>变</w:t>
      </w:r>
      <w:r>
        <w:t>值在10</w:t>
      </w:r>
      <w:r>
        <w:rPr>
          <w:rFonts w:hint="eastAsia"/>
        </w:rPr>
        <w:t>之内</w:t>
      </w:r>
      <w:r>
        <w:t>。RSSI</w:t>
      </w:r>
      <w:r>
        <w:rPr>
          <w:rFonts w:hint="eastAsia"/>
        </w:rPr>
        <w:t>的</w:t>
      </w:r>
      <w:r>
        <w:t>跳变成两</w:t>
      </w:r>
      <w:r>
        <w:rPr>
          <w:rFonts w:hint="eastAsia"/>
        </w:rPr>
        <w:t>极</w:t>
      </w:r>
      <w:r>
        <w:t>化分布，故均取较大部分的RSSI值。</w:t>
      </w:r>
    </w:p>
    <w:p w14:paraId="22D9ECE3" w14:textId="1D618E18" w:rsidR="0021649F" w:rsidRDefault="0021649F" w:rsidP="0021649F">
      <w:pPr>
        <w:jc w:val="center"/>
      </w:pPr>
      <w:r w:rsidRPr="00707436">
        <w:rPr>
          <w:noProof/>
        </w:rPr>
        <w:lastRenderedPageBreak/>
        <w:drawing>
          <wp:inline distT="0" distB="0" distL="0" distR="0" wp14:anchorId="4294E917" wp14:editId="53F07D77">
            <wp:extent cx="5274310" cy="3955733"/>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3"/>
                    <a:stretch>
                      <a:fillRect/>
                    </a:stretch>
                  </pic:blipFill>
                  <pic:spPr>
                    <a:xfrm>
                      <a:off x="0" y="0"/>
                      <a:ext cx="5274310" cy="3955733"/>
                    </a:xfrm>
                    <a:prstGeom prst="rect">
                      <a:avLst/>
                    </a:prstGeom>
                  </pic:spPr>
                </pic:pic>
              </a:graphicData>
            </a:graphic>
          </wp:inline>
        </w:drawing>
      </w:r>
    </w:p>
    <w:p w14:paraId="4C0A20B0" w14:textId="1FF5B3CE" w:rsidR="0021649F" w:rsidRPr="0021649F" w:rsidRDefault="0021649F" w:rsidP="0021649F">
      <w:pPr>
        <w:jc w:val="center"/>
        <w:rPr>
          <w:sz w:val="21"/>
          <w:szCs w:val="21"/>
        </w:rPr>
      </w:pPr>
      <w:r>
        <w:rPr>
          <w:rFonts w:hint="eastAsia"/>
          <w:sz w:val="21"/>
          <w:szCs w:val="21"/>
        </w:rPr>
        <w:t>图4-9 RSSI随频率变化统计图</w:t>
      </w:r>
    </w:p>
    <w:p w14:paraId="2A709CE8" w14:textId="77777777" w:rsidR="00A63D97" w:rsidRDefault="00A63D97" w:rsidP="00A63D97">
      <w:r>
        <w:t>同时，RSS</w:t>
      </w:r>
      <w:r>
        <w:rPr>
          <w:rFonts w:hint="eastAsia"/>
        </w:rPr>
        <w:t>I值</w:t>
      </w:r>
      <w:r>
        <w:t>也随着频率的不同而变化，</w:t>
      </w:r>
      <w:r>
        <w:rPr>
          <w:rFonts w:hint="eastAsia"/>
        </w:rPr>
        <w:t>随着</w:t>
      </w:r>
      <w:r>
        <w:t>频率</w:t>
      </w:r>
      <w:r>
        <w:rPr>
          <w:rFonts w:hint="eastAsia"/>
        </w:rPr>
        <w:t>升高</w:t>
      </w:r>
      <w:r>
        <w:t>，</w:t>
      </w:r>
      <w:r>
        <w:rPr>
          <w:rFonts w:hint="eastAsia"/>
        </w:rPr>
        <w:t>RSSI</w:t>
      </w:r>
      <w:r>
        <w:t>值减小。</w:t>
      </w:r>
    </w:p>
    <w:p w14:paraId="628374A3" w14:textId="3D402F4C" w:rsidR="00526E5B" w:rsidRDefault="00A63D97" w:rsidP="00A63D97">
      <w:r>
        <w:t>我们</w:t>
      </w:r>
      <w:r>
        <w:rPr>
          <w:rFonts w:hint="eastAsia"/>
        </w:rPr>
        <w:t>选取</w:t>
      </w:r>
      <w:r>
        <w:t>同一</w:t>
      </w:r>
      <w:r>
        <w:rPr>
          <w:rFonts w:hint="eastAsia"/>
        </w:rPr>
        <w:t>频率</w:t>
      </w:r>
      <w:r>
        <w:t>下的RSSI值用来拟合，</w:t>
      </w:r>
      <w:r>
        <w:rPr>
          <w:rFonts w:hint="eastAsia"/>
        </w:rPr>
        <w:t>同时针对</w:t>
      </w:r>
      <w:r>
        <w:t>相同频率下的RSSI跳变我们采用</w:t>
      </w:r>
      <w:r>
        <w:rPr>
          <w:rFonts w:hint="eastAsia"/>
        </w:rPr>
        <w:t>取</w:t>
      </w:r>
      <w:r>
        <w:t>较大部分的均值来处理。</w:t>
      </w:r>
    </w:p>
    <w:p w14:paraId="3FF31EB0" w14:textId="1E64E760" w:rsidR="002D5988" w:rsidRDefault="007A653C" w:rsidP="00C15D2F">
      <w:pPr>
        <w:pStyle w:val="3"/>
      </w:pPr>
      <w:bookmarkStart w:id="41" w:name="_Toc388305819"/>
      <w:r>
        <w:t>基于</w:t>
      </w:r>
      <w:r w:rsidR="00EE26DD">
        <w:rPr>
          <w:rFonts w:hint="eastAsia"/>
        </w:rPr>
        <w:t>二维</w:t>
      </w:r>
      <w:r w:rsidR="00EE26DD">
        <w:t>高斯模型</w:t>
      </w:r>
      <w:r w:rsidR="00985618">
        <w:t>的</w:t>
      </w:r>
      <w:r w:rsidR="000F73D5">
        <w:t>RSSI</w:t>
      </w:r>
      <w:r w:rsidR="004318C7">
        <w:t>数据</w:t>
      </w:r>
      <w:r w:rsidR="00EE26DD">
        <w:t>拟合</w:t>
      </w:r>
      <w:bookmarkEnd w:id="41"/>
    </w:p>
    <w:p w14:paraId="726A82AC" w14:textId="77777777" w:rsidR="00DF7221" w:rsidRDefault="00DF7221" w:rsidP="00DF7221">
      <w:r>
        <w:rPr>
          <w:rFonts w:hint="eastAsia"/>
        </w:rPr>
        <w:t>根据</w:t>
      </w:r>
      <w:r>
        <w:t>RSSI的分布特性以及</w:t>
      </w:r>
      <w:proofErr w:type="spellStart"/>
      <w:r>
        <w:t>xArray</w:t>
      </w:r>
      <w:proofErr w:type="spellEnd"/>
      <w:r>
        <w:t>的扫描特性，我们可以将</w:t>
      </w:r>
      <w:proofErr w:type="spellStart"/>
      <w:r>
        <w:t>xArray</w:t>
      </w:r>
      <w:proofErr w:type="spellEnd"/>
      <w:r>
        <w:rPr>
          <w:rFonts w:hint="eastAsia"/>
        </w:rPr>
        <w:t>设想</w:t>
      </w:r>
      <w:r>
        <w:t>成一个</w:t>
      </w:r>
      <w:r>
        <w:rPr>
          <w:rFonts w:hint="eastAsia"/>
        </w:rPr>
        <w:t>舞台灯</w:t>
      </w:r>
      <w:r>
        <w:t>，每次都会</w:t>
      </w:r>
      <w:r>
        <w:rPr>
          <w:rFonts w:hint="eastAsia"/>
        </w:rPr>
        <w:t>照亮</w:t>
      </w:r>
      <w:r>
        <w:t>一块区域，</w:t>
      </w:r>
      <w:r>
        <w:rPr>
          <w:rFonts w:hint="eastAsia"/>
        </w:rPr>
        <w:t>并且</w:t>
      </w:r>
      <w:r>
        <w:t>获得这块区域内标签的信号数据。</w:t>
      </w:r>
      <w:r>
        <w:rPr>
          <w:rFonts w:hint="eastAsia"/>
        </w:rPr>
        <w:t>不同</w:t>
      </w:r>
      <w:r>
        <w:t>位置的舞台灯在同一区域的照亮效果会有差异，</w:t>
      </w:r>
      <w:r>
        <w:rPr>
          <w:rFonts w:hint="eastAsia"/>
        </w:rPr>
        <w:t>也就意味着</w:t>
      </w:r>
      <w:r>
        <w:t>不同的波束在同一区域读取的信号数据会有差异。</w:t>
      </w:r>
      <w:r>
        <w:rPr>
          <w:rFonts w:hint="eastAsia"/>
        </w:rPr>
        <w:t>同时</w:t>
      </w:r>
      <w:r>
        <w:t>，</w:t>
      </w:r>
      <w:r>
        <w:rPr>
          <w:rFonts w:hint="eastAsia"/>
        </w:rPr>
        <w:t>同一位置</w:t>
      </w:r>
      <w:r>
        <w:t>的舞台灯在不同区域的照亮效果也不一致，意味着相同的波束在不同区域读取的信号数据也会不一致。</w:t>
      </w:r>
    </w:p>
    <w:p w14:paraId="623B1D88" w14:textId="2E65651D" w:rsidR="001C5A7E" w:rsidRDefault="00DF7221" w:rsidP="003D39A6">
      <w:r>
        <w:t>根据越接近目标标签的波束</w:t>
      </w:r>
      <w:r>
        <w:rPr>
          <w:rFonts w:hint="eastAsia"/>
        </w:rPr>
        <w:t>获得</w:t>
      </w:r>
      <w:r>
        <w:t>的标签信号数据越强的原则，</w:t>
      </w:r>
      <w:r>
        <w:rPr>
          <w:rFonts w:hint="eastAsia"/>
        </w:rPr>
        <w:t>我们可以</w:t>
      </w:r>
      <w:r>
        <w:t>利用高斯模型来拟合48</w:t>
      </w:r>
      <w:r>
        <w:rPr>
          <w:rFonts w:hint="eastAsia"/>
        </w:rPr>
        <w:t>个</w:t>
      </w:r>
      <w:r>
        <w:t>波束（</w:t>
      </w:r>
      <w:r>
        <w:rPr>
          <w:rFonts w:hint="eastAsia"/>
        </w:rPr>
        <w:t>除</w:t>
      </w:r>
      <w:r>
        <w:t>中心</w:t>
      </w:r>
      <w:r>
        <w:rPr>
          <w:rFonts w:hint="eastAsia"/>
        </w:rPr>
        <w:t>扇区</w:t>
      </w:r>
      <w:r>
        <w:t>），</w:t>
      </w:r>
      <w:r>
        <w:rPr>
          <w:rFonts w:hint="eastAsia"/>
        </w:rPr>
        <w:t>从而</w:t>
      </w:r>
      <w:r>
        <w:t>获得目标标签的一个粗略定位。</w:t>
      </w:r>
    </w:p>
    <w:p w14:paraId="15EE97E9" w14:textId="114AF9F2" w:rsidR="0063000D" w:rsidRDefault="0063000D" w:rsidP="0063000D">
      <w:pPr>
        <w:pStyle w:val="3"/>
      </w:pPr>
      <w:bookmarkStart w:id="42" w:name="_Toc388305820"/>
      <w:r>
        <w:rPr>
          <w:rFonts w:hint="eastAsia"/>
        </w:rPr>
        <w:lastRenderedPageBreak/>
        <w:t>二维高斯模型拟合算法或流程</w:t>
      </w:r>
      <w:bookmarkEnd w:id="42"/>
    </w:p>
    <w:p w14:paraId="0191CF09" w14:textId="45C1BABE" w:rsidR="002E6B39" w:rsidRPr="000E4BBB" w:rsidRDefault="002E6B39" w:rsidP="002E6B39">
      <w:r>
        <w:t>首先将48</w:t>
      </w:r>
      <w:r>
        <w:rPr>
          <w:rFonts w:hint="eastAsia"/>
        </w:rPr>
        <w:t>个</w:t>
      </w:r>
      <w:r>
        <w:t>波束的位置</w:t>
      </w:r>
      <w:r>
        <w:rPr>
          <w:rFonts w:hint="eastAsia"/>
        </w:rPr>
        <w:t>转化</w:t>
      </w:r>
      <w:r>
        <w:t>成一个稀疏二维矩阵</w:t>
      </w:r>
      <w:r w:rsidR="00ED66E7">
        <w:t>（如</w:t>
      </w:r>
      <w:r>
        <w:t>图</w:t>
      </w:r>
      <w:r w:rsidR="00ED66E7">
        <w:rPr>
          <w:rFonts w:hint="eastAsia"/>
        </w:rPr>
        <w:t>4-10</w:t>
      </w:r>
      <w:r>
        <w:t>所示），其中每个环的</w:t>
      </w:r>
      <w:r>
        <w:rPr>
          <w:rFonts w:hint="eastAsia"/>
        </w:rPr>
        <w:t>宽度</w:t>
      </w:r>
      <w:r>
        <w:t>是</w:t>
      </w:r>
      <w:r>
        <w:rPr>
          <w:rFonts w:hint="eastAsia"/>
        </w:rPr>
        <w:t>有效读取</w:t>
      </w:r>
      <w:r>
        <w:t>区域的半径</w:t>
      </w:r>
      <w:r>
        <w:rPr>
          <w:rFonts w:hint="eastAsia"/>
        </w:rPr>
        <w:t>的</w:t>
      </w:r>
      <w:r>
        <w:t>六分之一。然后</w:t>
      </w:r>
      <w:r>
        <w:rPr>
          <w:rFonts w:hint="eastAsia"/>
        </w:rPr>
        <w:t>统计</w:t>
      </w:r>
      <w:proofErr w:type="spellStart"/>
      <w:r>
        <w:t>xArr</w:t>
      </w:r>
      <w:r>
        <w:rPr>
          <w:rFonts w:hint="eastAsia"/>
        </w:rPr>
        <w:t>ay</w:t>
      </w:r>
      <w:proofErr w:type="spellEnd"/>
      <w:r>
        <w:t>中48</w:t>
      </w:r>
      <w:r>
        <w:rPr>
          <w:rFonts w:hint="eastAsia"/>
        </w:rPr>
        <w:t>个</w:t>
      </w:r>
      <w:r>
        <w:t>波束的RSSI值，</w:t>
      </w:r>
      <w:r>
        <w:rPr>
          <w:rFonts w:hint="eastAsia"/>
        </w:rPr>
        <w:t>利用</w:t>
      </w:r>
      <w:r>
        <w:t>二维高斯模型</w:t>
      </w:r>
      <m:oMath>
        <m:r>
          <m:rPr>
            <m:sty m:val="p"/>
          </m:rPr>
          <w:rPr>
            <w:rFonts w:ascii="Cambria Math" w:hAnsi="Cambria Math"/>
          </w:rPr>
          <m:t>z=A*</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m:t>
                </m:r>
                <m:d>
                  <m:dPr>
                    <m:ctrlPr>
                      <w:rPr>
                        <w:rFonts w:ascii="Cambria Math" w:hAnsi="Cambria Math"/>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(x-a)</m:t>
                            </m:r>
                          </m:e>
                          <m:sup>
                            <m:r>
                              <w:rPr>
                                <w:rFonts w:ascii="Cambria Math" w:hAnsi="Cambria Math"/>
                              </w:rPr>
                              <m:t>2</m:t>
                            </m:r>
                          </m:sup>
                        </m:sSup>
                      </m:num>
                      <m:den>
                        <m:r>
                          <w:rPr>
                            <w:rFonts w:ascii="Cambria Math" w:hAnsi="Cambria Math"/>
                          </w:rPr>
                          <m:t>b</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(y-c)</m:t>
                            </m:r>
                          </m:e>
                          <m:sup>
                            <m:r>
                              <w:rPr>
                                <w:rFonts w:ascii="Cambria Math" w:hAnsi="Cambria Math"/>
                              </w:rPr>
                              <m:t>2</m:t>
                            </m:r>
                          </m:sup>
                        </m:sSup>
                        <m:r>
                          <w:rPr>
                            <w:rFonts w:ascii="Cambria Math" w:hAnsi="Cambria Math"/>
                          </w:rPr>
                          <m:t>)</m:t>
                        </m:r>
                      </m:num>
                      <m:den>
                        <m:r>
                          <w:rPr>
                            <w:rFonts w:ascii="Cambria Math" w:hAnsi="Cambria Math"/>
                          </w:rPr>
                          <m:t>d</m:t>
                        </m:r>
                      </m:den>
                    </m:f>
                  </m:e>
                </m:d>
              </m:e>
            </m:d>
          </m:e>
        </m:func>
        <m:r>
          <m:rPr>
            <m:sty m:val="p"/>
          </m:rPr>
          <w:rPr>
            <w:rFonts w:ascii="Cambria Math" w:hAnsi="Cambria Math"/>
          </w:rPr>
          <m:t>+e</m:t>
        </m:r>
      </m:oMath>
      <w:r>
        <w:t>对数据进行拟合，</w:t>
      </w:r>
      <w:r>
        <w:rPr>
          <w:rFonts w:hint="eastAsia"/>
        </w:rPr>
        <w:t>从而</w:t>
      </w:r>
      <w:r>
        <w:t>能够得到在该条件下</w:t>
      </w:r>
      <w:r>
        <w:rPr>
          <w:rFonts w:hint="eastAsia"/>
        </w:rPr>
        <w:t>二维</w:t>
      </w:r>
      <w:r>
        <w:t>高斯模型的各个参数，</w:t>
      </w:r>
      <w:r>
        <w:rPr>
          <w:rFonts w:hint="eastAsia"/>
        </w:rPr>
        <w:t>进而</w:t>
      </w:r>
      <w:r>
        <w:t>能够确定二维高斯模型的顶峰区域，这便</w:t>
      </w:r>
      <w:r>
        <w:rPr>
          <w:rFonts w:hint="eastAsia"/>
        </w:rPr>
        <w:t>产生</w:t>
      </w:r>
      <w:r>
        <w:t>了对目标天线的粗略定位结果。</w:t>
      </w:r>
    </w:p>
    <w:p w14:paraId="04636D71" w14:textId="2F50497C" w:rsidR="0063000D" w:rsidRDefault="00011E28" w:rsidP="00011E28">
      <w:pPr>
        <w:jc w:val="center"/>
      </w:pPr>
      <w:r>
        <w:rPr>
          <w:noProof/>
        </w:rPr>
        <w:drawing>
          <wp:inline distT="0" distB="0" distL="0" distR="0" wp14:anchorId="361FE5F3" wp14:editId="3EC211B5">
            <wp:extent cx="5274310" cy="1090024"/>
            <wp:effectExtent l="0" t="0" r="0" b="2540"/>
            <wp:docPr id="152" name="Picture 152" descr="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1090024"/>
                    </a:xfrm>
                    <a:prstGeom prst="rect">
                      <a:avLst/>
                    </a:prstGeom>
                    <a:noFill/>
                    <a:ln>
                      <a:noFill/>
                    </a:ln>
                  </pic:spPr>
                </pic:pic>
              </a:graphicData>
            </a:graphic>
          </wp:inline>
        </w:drawing>
      </w:r>
    </w:p>
    <w:p w14:paraId="362E2AE7" w14:textId="268BC11E" w:rsidR="00011E28" w:rsidRPr="00011E28" w:rsidRDefault="00011E28" w:rsidP="00011E28">
      <w:pPr>
        <w:jc w:val="center"/>
        <w:rPr>
          <w:sz w:val="21"/>
          <w:szCs w:val="21"/>
        </w:rPr>
      </w:pPr>
      <w:r>
        <w:rPr>
          <w:rFonts w:hint="eastAsia"/>
          <w:sz w:val="21"/>
          <w:szCs w:val="21"/>
        </w:rPr>
        <w:t>图4-10 二维高斯模型拟合流程展示图</w:t>
      </w:r>
    </w:p>
    <w:p w14:paraId="070A3643" w14:textId="11109E18" w:rsidR="00C15D2F" w:rsidRDefault="00C15D2F" w:rsidP="00C15D2F">
      <w:pPr>
        <w:pStyle w:val="3"/>
      </w:pPr>
      <w:bookmarkStart w:id="43" w:name="_Toc388305821"/>
      <w:r>
        <w:rPr>
          <w:rFonts w:hint="eastAsia"/>
        </w:rPr>
        <w:t>二维高斯函数拟合优势</w:t>
      </w:r>
      <w:bookmarkEnd w:id="43"/>
    </w:p>
    <w:p w14:paraId="0FB18266" w14:textId="77777777" w:rsidR="00E053F4" w:rsidRDefault="00E053F4" w:rsidP="00E053F4">
      <w:r>
        <w:t>高斯模型可以比较好</w:t>
      </w:r>
      <w:r>
        <w:rPr>
          <w:rFonts w:hint="eastAsia"/>
        </w:rPr>
        <w:t>地</w:t>
      </w:r>
      <w:r>
        <w:t>提取出48</w:t>
      </w:r>
      <w:r>
        <w:rPr>
          <w:rFonts w:hint="eastAsia"/>
        </w:rPr>
        <w:t>个</w:t>
      </w:r>
      <w:r>
        <w:t>波束的总体特征并去除部分</w:t>
      </w:r>
      <w:r>
        <w:rPr>
          <w:rFonts w:hint="eastAsia"/>
        </w:rPr>
        <w:t>异常点</w:t>
      </w:r>
      <w:r>
        <w:t>。</w:t>
      </w:r>
      <w:proofErr w:type="spellStart"/>
      <w:r>
        <w:t>xArray</w:t>
      </w:r>
      <w:proofErr w:type="spellEnd"/>
      <w:r>
        <w:t>扫描过程中，</w:t>
      </w:r>
      <w:r>
        <w:rPr>
          <w:rFonts w:hint="eastAsia"/>
        </w:rPr>
        <w:t>部分</w:t>
      </w:r>
      <w:r>
        <w:t>波束可能会受到环境中多径</w:t>
      </w:r>
      <w:r>
        <w:rPr>
          <w:rFonts w:hint="eastAsia"/>
        </w:rPr>
        <w:t>效应</w:t>
      </w:r>
      <w:r>
        <w:t>的影响或者</w:t>
      </w:r>
      <w:r>
        <w:rPr>
          <w:rFonts w:hint="eastAsia"/>
        </w:rPr>
        <w:t>发生</w:t>
      </w:r>
      <w:r>
        <w:t>读取异常，</w:t>
      </w:r>
      <w:r>
        <w:rPr>
          <w:rFonts w:hint="eastAsia"/>
        </w:rPr>
        <w:t>从而导致</w:t>
      </w:r>
      <w:r>
        <w:t>部分波束的信号数据失真，</w:t>
      </w:r>
      <w:r>
        <w:rPr>
          <w:rFonts w:hint="eastAsia"/>
        </w:rPr>
        <w:t>如果</w:t>
      </w:r>
      <w:r>
        <w:t>直接使用这部分数据将会导致</w:t>
      </w:r>
      <w:r>
        <w:rPr>
          <w:rFonts w:hint="eastAsia"/>
        </w:rPr>
        <w:t>拟合效果较差</w:t>
      </w:r>
      <w:r>
        <w:t>。</w:t>
      </w:r>
      <w:r>
        <w:rPr>
          <w:rFonts w:hint="eastAsia"/>
        </w:rPr>
        <w:t>而用</w:t>
      </w:r>
      <w:r>
        <w:t>高斯模型来拟合48</w:t>
      </w:r>
      <w:r>
        <w:rPr>
          <w:rFonts w:hint="eastAsia"/>
        </w:rPr>
        <w:t>个波束的</w:t>
      </w:r>
      <w:r>
        <w:t>RSSI值，</w:t>
      </w:r>
      <w:r>
        <w:rPr>
          <w:rFonts w:hint="eastAsia"/>
        </w:rPr>
        <w:t>可以</w:t>
      </w:r>
      <w:r>
        <w:t>获得48</w:t>
      </w:r>
      <w:r>
        <w:rPr>
          <w:rFonts w:hint="eastAsia"/>
        </w:rPr>
        <w:t>个</w:t>
      </w:r>
      <w:r>
        <w:t>波束中大部分正常波束的信号分布特征，</w:t>
      </w:r>
      <w:r>
        <w:rPr>
          <w:rFonts w:hint="eastAsia"/>
        </w:rPr>
        <w:t>而</w:t>
      </w:r>
      <w:r>
        <w:t>去除掉一些发生异常的波束，</w:t>
      </w:r>
      <w:r>
        <w:rPr>
          <w:rFonts w:hint="eastAsia"/>
        </w:rPr>
        <w:t>从而提</w:t>
      </w:r>
      <w:r>
        <w:t>高</w:t>
      </w:r>
      <w:r>
        <w:rPr>
          <w:rFonts w:hint="eastAsia"/>
        </w:rPr>
        <w:t>拟合</w:t>
      </w:r>
      <w:r>
        <w:t>的准确度。</w:t>
      </w:r>
    </w:p>
    <w:p w14:paraId="56158E76" w14:textId="27E4491D" w:rsidR="00CE29C3" w:rsidRPr="00CE29C3" w:rsidRDefault="00E053F4" w:rsidP="00E053F4">
      <w:r>
        <w:rPr>
          <w:rFonts w:hint="eastAsia"/>
        </w:rPr>
        <w:t>高斯模型</w:t>
      </w:r>
      <w:r>
        <w:t>能够</w:t>
      </w:r>
      <w:r>
        <w:rPr>
          <w:rFonts w:hint="eastAsia"/>
        </w:rPr>
        <w:t>直观</w:t>
      </w:r>
      <w:r>
        <w:t>的给出一个粗略的定位结果。通过拟合48</w:t>
      </w:r>
      <w:r>
        <w:rPr>
          <w:rFonts w:hint="eastAsia"/>
        </w:rPr>
        <w:t>个</w:t>
      </w:r>
      <w:r>
        <w:t>波束的RSSI值，</w:t>
      </w:r>
      <w:r>
        <w:rPr>
          <w:rFonts w:hint="eastAsia"/>
        </w:rPr>
        <w:t>我们</w:t>
      </w:r>
      <w:r>
        <w:t>能够获得一个二维高斯模型，</w:t>
      </w:r>
      <w:r>
        <w:rPr>
          <w:rFonts w:hint="eastAsia"/>
        </w:rPr>
        <w:t>我们</w:t>
      </w:r>
      <w:r>
        <w:t>可以</w:t>
      </w:r>
      <w:r>
        <w:rPr>
          <w:rFonts w:hint="eastAsia"/>
        </w:rPr>
        <w:t>初步判定</w:t>
      </w:r>
      <w:r>
        <w:t>二维高斯模型的顶峰区域即为目标标签的一个可能位置区域，</w:t>
      </w:r>
      <w:r>
        <w:rPr>
          <w:rFonts w:hint="eastAsia"/>
        </w:rPr>
        <w:t>这样</w:t>
      </w:r>
      <w:r>
        <w:t>我们就能迅速缩小目标标签的定位区域。</w:t>
      </w:r>
    </w:p>
    <w:p w14:paraId="0067CC98" w14:textId="3C813F7A" w:rsidR="006B21DC" w:rsidRDefault="00DB5811" w:rsidP="00AC38B1">
      <w:pPr>
        <w:pStyle w:val="2"/>
      </w:pPr>
      <w:bookmarkStart w:id="44" w:name="_Toc388305822"/>
      <w:r>
        <w:rPr>
          <w:rFonts w:hint="eastAsia"/>
        </w:rPr>
        <w:t>基于</w:t>
      </w:r>
      <w:r>
        <w:t>相位的线性模型</w:t>
      </w:r>
      <w:bookmarkEnd w:id="44"/>
    </w:p>
    <w:p w14:paraId="2920980C" w14:textId="7A38FBD2" w:rsidR="00BB7C86" w:rsidRDefault="0022327F" w:rsidP="00BB7C86">
      <w:r>
        <w:rPr>
          <w:rFonts w:hint="eastAsia"/>
        </w:rPr>
        <w:t>由于</w:t>
      </w:r>
      <w:proofErr w:type="spellStart"/>
      <w:r>
        <w:rPr>
          <w:rFonts w:hint="eastAsia"/>
        </w:rPr>
        <w:t>xArray</w:t>
      </w:r>
      <w:proofErr w:type="spellEnd"/>
      <w:r>
        <w:rPr>
          <w:rFonts w:hint="eastAsia"/>
        </w:rPr>
        <w:t>设备的局限性，无法知道48个波束的准确物理位置，故需要通过</w:t>
      </w:r>
      <w:r w:rsidR="00B4538C">
        <w:rPr>
          <w:rFonts w:hint="eastAsia"/>
        </w:rPr>
        <w:t>48个波束的相位关系</w:t>
      </w:r>
      <w:r w:rsidR="006B32CE">
        <w:rPr>
          <w:rFonts w:hint="eastAsia"/>
        </w:rPr>
        <w:t>来</w:t>
      </w:r>
      <w:r w:rsidR="00B4538C">
        <w:rPr>
          <w:rFonts w:hint="eastAsia"/>
        </w:rPr>
        <w:t>推测</w:t>
      </w:r>
      <w:r w:rsidR="00FD4A07">
        <w:rPr>
          <w:rFonts w:hint="eastAsia"/>
        </w:rPr>
        <w:t>其</w:t>
      </w:r>
      <w:r w:rsidR="00B4538C">
        <w:rPr>
          <w:rFonts w:hint="eastAsia"/>
        </w:rPr>
        <w:t>实际的物理位置。</w:t>
      </w:r>
      <w:r w:rsidR="003321C0">
        <w:rPr>
          <w:rFonts w:hint="eastAsia"/>
        </w:rPr>
        <w:t>然后利用相位和距离的线性</w:t>
      </w:r>
      <w:r w:rsidR="003321C0">
        <w:rPr>
          <w:rFonts w:hint="eastAsia"/>
        </w:rPr>
        <w:lastRenderedPageBreak/>
        <w:t>关系，</w:t>
      </w:r>
      <w:r w:rsidR="00005480">
        <w:rPr>
          <w:rFonts w:hint="eastAsia"/>
        </w:rPr>
        <w:t>通过48个波束的相位</w:t>
      </w:r>
      <w:r w:rsidR="00632B23">
        <w:rPr>
          <w:rFonts w:hint="eastAsia"/>
        </w:rPr>
        <w:t>拟合出该状态下的</w:t>
      </w:r>
      <w:r w:rsidR="0097609A">
        <w:rPr>
          <w:rFonts w:hint="eastAsia"/>
        </w:rPr>
        <w:t>相位-距离的线性方程，</w:t>
      </w:r>
      <w:r w:rsidR="00696F43">
        <w:rPr>
          <w:rFonts w:hint="eastAsia"/>
        </w:rPr>
        <w:t>再</w:t>
      </w:r>
      <w:r w:rsidR="00442197">
        <w:rPr>
          <w:rFonts w:hint="eastAsia"/>
        </w:rPr>
        <w:t>求得</w:t>
      </w:r>
      <w:r w:rsidR="00A12315">
        <w:rPr>
          <w:rFonts w:hint="eastAsia"/>
        </w:rPr>
        <w:t>目标标签</w:t>
      </w:r>
      <w:r w:rsidR="003D55AB">
        <w:rPr>
          <w:rFonts w:hint="eastAsia"/>
        </w:rPr>
        <w:t>的位置。</w:t>
      </w:r>
    </w:p>
    <w:p w14:paraId="111A7BA1" w14:textId="2D354FF0" w:rsidR="00EC71F8" w:rsidRPr="00BB7C86" w:rsidRDefault="00EC71F8" w:rsidP="00BB7C86">
      <w:r>
        <w:rPr>
          <w:rFonts w:hint="eastAsia"/>
        </w:rPr>
        <w:t>因为相位的周期性，根据相位-距离的线性方程求得的距离也具有一定的周期性，故</w:t>
      </w:r>
      <w:r w:rsidR="00C05B51">
        <w:rPr>
          <w:rFonts w:hint="eastAsia"/>
        </w:rPr>
        <w:t>无法通过相位得到目标标签的准确位置，而是需要</w:t>
      </w:r>
      <w:r w:rsidR="00374A04">
        <w:rPr>
          <w:rFonts w:hint="eastAsia"/>
        </w:rPr>
        <w:t>结合</w:t>
      </w:r>
      <w:r w:rsidR="00C05B51">
        <w:rPr>
          <w:rFonts w:hint="eastAsia"/>
        </w:rPr>
        <w:t>RSSI的粗略定位结果</w:t>
      </w:r>
      <w:r w:rsidR="00374A04">
        <w:rPr>
          <w:rFonts w:hint="eastAsia"/>
        </w:rPr>
        <w:t>综合判断。</w:t>
      </w:r>
    </w:p>
    <w:p w14:paraId="596DC90C" w14:textId="5A00BE06" w:rsidR="00B562DA" w:rsidRDefault="00596444" w:rsidP="00FA4D33">
      <w:pPr>
        <w:pStyle w:val="3"/>
      </w:pPr>
      <w:bookmarkStart w:id="45" w:name="_Toc388305823"/>
      <w:r>
        <w:rPr>
          <w:rFonts w:hint="eastAsia"/>
        </w:rPr>
        <w:t>不同</w:t>
      </w:r>
      <w:r>
        <w:t>波束相位的统一性</w:t>
      </w:r>
      <w:bookmarkEnd w:id="45"/>
    </w:p>
    <w:p w14:paraId="07086A67" w14:textId="5807435A" w:rsidR="00AD4B57" w:rsidRDefault="007D3602" w:rsidP="00AD4B57">
      <w:r>
        <w:rPr>
          <w:rFonts w:hint="eastAsia"/>
        </w:rPr>
        <w:t>由于48个波束（除中心扇区的4个波束外）</w:t>
      </w:r>
      <w:r w:rsidR="006C1329">
        <w:rPr>
          <w:rFonts w:hint="eastAsia"/>
        </w:rPr>
        <w:t>获得的相位值各有差异，而且无法获知其准确的物理位置，故需通过分析48个波束的相位关系来对其相位原理和物理位置作一个推断。</w:t>
      </w:r>
    </w:p>
    <w:p w14:paraId="6AC415B5" w14:textId="60C80687" w:rsidR="00350282" w:rsidRDefault="00350282" w:rsidP="00AD4B57">
      <w:r>
        <w:rPr>
          <w:rFonts w:hint="eastAsia"/>
        </w:rPr>
        <w:t>根据</w:t>
      </w:r>
      <w:proofErr w:type="spellStart"/>
      <w:r>
        <w:rPr>
          <w:rFonts w:hint="eastAsia"/>
        </w:rPr>
        <w:t>xArray</w:t>
      </w:r>
      <w:proofErr w:type="spellEnd"/>
      <w:r>
        <w:rPr>
          <w:rFonts w:hint="eastAsia"/>
        </w:rPr>
        <w:t>的物理形状以及我对天线的认知，猜测虚拟出来的波束位于</w:t>
      </w:r>
      <w:proofErr w:type="spellStart"/>
      <w:r>
        <w:rPr>
          <w:rFonts w:hint="eastAsia"/>
        </w:rPr>
        <w:t>xArray</w:t>
      </w:r>
      <w:proofErr w:type="spellEnd"/>
      <w:r>
        <w:rPr>
          <w:rFonts w:hint="eastAsia"/>
        </w:rPr>
        <w:t>的物理区域外的可能性较小，</w:t>
      </w:r>
      <w:r w:rsidR="00974CA1">
        <w:rPr>
          <w:rFonts w:hint="eastAsia"/>
        </w:rPr>
        <w:t>虚拟波束的物理位置应该还是会位于</w:t>
      </w:r>
      <w:proofErr w:type="spellStart"/>
      <w:r w:rsidR="00974CA1">
        <w:rPr>
          <w:rFonts w:hint="eastAsia"/>
        </w:rPr>
        <w:t>xArray</w:t>
      </w:r>
      <w:proofErr w:type="spellEnd"/>
      <w:r w:rsidR="00974CA1">
        <w:rPr>
          <w:rFonts w:hint="eastAsia"/>
        </w:rPr>
        <w:t>的物理范围</w:t>
      </w:r>
      <w:r w:rsidR="006039F0">
        <w:rPr>
          <w:rFonts w:hint="eastAsia"/>
        </w:rPr>
        <w:t>内。</w:t>
      </w:r>
      <w:r w:rsidR="00AC067D">
        <w:rPr>
          <w:rFonts w:hint="eastAsia"/>
        </w:rPr>
        <w:t>于是我作出一个大胆的猜测，虚拟波束的物理位置位于</w:t>
      </w:r>
      <w:proofErr w:type="spellStart"/>
      <w:r w:rsidR="00AC067D">
        <w:rPr>
          <w:rFonts w:hint="eastAsia"/>
        </w:rPr>
        <w:t>xArray</w:t>
      </w:r>
      <w:proofErr w:type="spellEnd"/>
      <w:r w:rsidR="00AC067D">
        <w:rPr>
          <w:rFonts w:hint="eastAsia"/>
        </w:rPr>
        <w:t>的中心附近，即(0,0)的位置。</w:t>
      </w:r>
      <w:r w:rsidR="003D1DDA">
        <w:rPr>
          <w:rFonts w:hint="eastAsia"/>
        </w:rPr>
        <w:t>下面通过设计</w:t>
      </w:r>
      <w:r w:rsidR="00236D17">
        <w:rPr>
          <w:rFonts w:hint="eastAsia"/>
        </w:rPr>
        <w:t>如下的实验</w:t>
      </w:r>
      <w:r w:rsidR="005806FE">
        <w:rPr>
          <w:rFonts w:hint="eastAsia"/>
        </w:rPr>
        <w:t>：</w:t>
      </w:r>
      <w:r w:rsidR="002D1536">
        <w:rPr>
          <w:rFonts w:hint="eastAsia"/>
        </w:rPr>
        <w:t>以#7号波束为例，假设其位于</w:t>
      </w:r>
      <w:proofErr w:type="spellStart"/>
      <w:r w:rsidR="002D1536">
        <w:rPr>
          <w:rFonts w:hint="eastAsia"/>
        </w:rPr>
        <w:t>xArray</w:t>
      </w:r>
      <w:proofErr w:type="spellEnd"/>
      <w:r w:rsidR="002D1536">
        <w:rPr>
          <w:rFonts w:hint="eastAsia"/>
        </w:rPr>
        <w:t>的中心位置，然后将目标标签等距摆放，通过</w:t>
      </w:r>
      <w:proofErr w:type="spellStart"/>
      <w:r w:rsidR="002D1536">
        <w:rPr>
          <w:rFonts w:hint="eastAsia"/>
        </w:rPr>
        <w:t>AoA</w:t>
      </w:r>
      <w:proofErr w:type="spellEnd"/>
      <w:r w:rsidR="002D1536">
        <w:rPr>
          <w:rFonts w:hint="eastAsia"/>
        </w:rPr>
        <w:t>反向定位#7号波束的实际位置。</w:t>
      </w:r>
      <w:r w:rsidR="00CA4B51">
        <w:rPr>
          <w:rFonts w:hint="eastAsia"/>
        </w:rPr>
        <w:t>实验示意图如图4-11所示。</w:t>
      </w:r>
    </w:p>
    <w:p w14:paraId="7D70D3C1" w14:textId="07543742" w:rsidR="00EF54F2" w:rsidRDefault="009770DD" w:rsidP="000930F0">
      <w:pPr>
        <w:jc w:val="center"/>
      </w:pPr>
      <w:r>
        <w:rPr>
          <w:noProof/>
        </w:rPr>
        <w:drawing>
          <wp:inline distT="0" distB="0" distL="0" distR="0" wp14:anchorId="25A69104" wp14:editId="5455F62A">
            <wp:extent cx="4114800" cy="2454071"/>
            <wp:effectExtent l="0" t="0" r="0"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5387" cy="2454421"/>
                    </a:xfrm>
                    <a:prstGeom prst="rect">
                      <a:avLst/>
                    </a:prstGeom>
                    <a:noFill/>
                    <a:ln>
                      <a:noFill/>
                    </a:ln>
                  </pic:spPr>
                </pic:pic>
              </a:graphicData>
            </a:graphic>
          </wp:inline>
        </w:drawing>
      </w:r>
    </w:p>
    <w:p w14:paraId="00D183B3" w14:textId="133CD9FC" w:rsidR="009770DD" w:rsidRDefault="009770DD" w:rsidP="009770DD">
      <w:pPr>
        <w:jc w:val="center"/>
        <w:rPr>
          <w:sz w:val="21"/>
          <w:szCs w:val="21"/>
        </w:rPr>
      </w:pPr>
      <w:r>
        <w:rPr>
          <w:rFonts w:hint="eastAsia"/>
          <w:sz w:val="21"/>
          <w:szCs w:val="21"/>
        </w:rPr>
        <w:t xml:space="preserve">图4-11 </w:t>
      </w:r>
      <w:proofErr w:type="spellStart"/>
      <w:r>
        <w:rPr>
          <w:rFonts w:hint="eastAsia"/>
          <w:sz w:val="21"/>
          <w:szCs w:val="21"/>
        </w:rPr>
        <w:t>AoA</w:t>
      </w:r>
      <w:proofErr w:type="spellEnd"/>
      <w:r>
        <w:rPr>
          <w:rFonts w:hint="eastAsia"/>
          <w:sz w:val="21"/>
          <w:szCs w:val="21"/>
        </w:rPr>
        <w:t>反向定位波束实验图</w:t>
      </w:r>
    </w:p>
    <w:p w14:paraId="1688A19E" w14:textId="1B4EE922" w:rsidR="000930F0" w:rsidRDefault="00AC25CB" w:rsidP="000930F0">
      <w:r>
        <w:rPr>
          <w:rFonts w:hint="eastAsia"/>
        </w:rPr>
        <w:t>实验结果如下图4-12所示，</w:t>
      </w:r>
      <w:r w:rsidR="00263E43">
        <w:rPr>
          <w:rFonts w:hint="eastAsia"/>
        </w:rPr>
        <w:t>发现</w:t>
      </w:r>
      <w:r w:rsidR="00122EF1">
        <w:rPr>
          <w:rFonts w:hint="eastAsia"/>
        </w:rPr>
        <w:t>利用</w:t>
      </w:r>
      <w:proofErr w:type="spellStart"/>
      <w:r w:rsidR="00122EF1">
        <w:rPr>
          <w:rFonts w:hint="eastAsia"/>
        </w:rPr>
        <w:t>AoA</w:t>
      </w:r>
      <w:proofErr w:type="spellEnd"/>
      <w:r w:rsidR="00122EF1">
        <w:rPr>
          <w:rFonts w:hint="eastAsia"/>
        </w:rPr>
        <w:t>反向定位的7号波束位于(0,130)附近，即</w:t>
      </w:r>
      <w:proofErr w:type="spellStart"/>
      <w:r w:rsidR="00122EF1">
        <w:rPr>
          <w:rFonts w:hint="eastAsia"/>
        </w:rPr>
        <w:t>xArray</w:t>
      </w:r>
      <w:proofErr w:type="spellEnd"/>
      <w:r w:rsidR="00122EF1">
        <w:rPr>
          <w:rFonts w:hint="eastAsia"/>
        </w:rPr>
        <w:t>的中心位置。</w:t>
      </w:r>
      <w:r w:rsidR="009D576F">
        <w:rPr>
          <w:rFonts w:hint="eastAsia"/>
        </w:rPr>
        <w:t>故我们能够</w:t>
      </w:r>
      <w:r w:rsidR="00D94C9A">
        <w:rPr>
          <w:rFonts w:hint="eastAsia"/>
        </w:rPr>
        <w:t>推得波束的实际位置位于</w:t>
      </w:r>
      <w:proofErr w:type="spellStart"/>
      <w:r w:rsidR="00D94C9A">
        <w:rPr>
          <w:rFonts w:hint="eastAsia"/>
        </w:rPr>
        <w:t>xArray</w:t>
      </w:r>
      <w:proofErr w:type="spellEnd"/>
      <w:r w:rsidR="00D94C9A">
        <w:rPr>
          <w:rFonts w:hint="eastAsia"/>
        </w:rPr>
        <w:t>的中心。</w:t>
      </w:r>
    </w:p>
    <w:p w14:paraId="0901371E" w14:textId="6AB38791" w:rsidR="00AC25CB" w:rsidRDefault="007A7E72" w:rsidP="007A7E72">
      <w:pPr>
        <w:jc w:val="center"/>
      </w:pPr>
      <w:r>
        <w:rPr>
          <w:noProof/>
        </w:rPr>
        <w:lastRenderedPageBreak/>
        <w:drawing>
          <wp:inline distT="0" distB="0" distL="0" distR="0" wp14:anchorId="0681D148" wp14:editId="7522560E">
            <wp:extent cx="4419600" cy="331659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9644" cy="3316628"/>
                    </a:xfrm>
                    <a:prstGeom prst="rect">
                      <a:avLst/>
                    </a:prstGeom>
                    <a:noFill/>
                    <a:ln>
                      <a:noFill/>
                    </a:ln>
                  </pic:spPr>
                </pic:pic>
              </a:graphicData>
            </a:graphic>
          </wp:inline>
        </w:drawing>
      </w:r>
    </w:p>
    <w:p w14:paraId="200607C8" w14:textId="0F6AC066" w:rsidR="007A7E72" w:rsidRPr="007A7E72" w:rsidRDefault="007A7E72" w:rsidP="007A7E72">
      <w:pPr>
        <w:jc w:val="center"/>
        <w:rPr>
          <w:sz w:val="21"/>
          <w:szCs w:val="21"/>
        </w:rPr>
      </w:pPr>
      <w:r>
        <w:rPr>
          <w:rFonts w:hint="eastAsia"/>
          <w:sz w:val="21"/>
          <w:szCs w:val="21"/>
        </w:rPr>
        <w:t xml:space="preserve">图4-12 </w:t>
      </w:r>
      <w:proofErr w:type="spellStart"/>
      <w:r>
        <w:rPr>
          <w:rFonts w:hint="eastAsia"/>
          <w:sz w:val="21"/>
          <w:szCs w:val="21"/>
        </w:rPr>
        <w:t>AoA</w:t>
      </w:r>
      <w:proofErr w:type="spellEnd"/>
      <w:r>
        <w:rPr>
          <w:rFonts w:hint="eastAsia"/>
          <w:sz w:val="21"/>
          <w:szCs w:val="21"/>
        </w:rPr>
        <w:t>反向定位7号波束实验结果图</w:t>
      </w:r>
    </w:p>
    <w:p w14:paraId="1C8C90BC" w14:textId="29142292" w:rsidR="005A6556" w:rsidRDefault="005A6556" w:rsidP="00C4154E">
      <w:r>
        <w:rPr>
          <w:rFonts w:hint="eastAsia"/>
        </w:rPr>
        <w:t>如图</w:t>
      </w:r>
      <w:r w:rsidR="00AA2FE2">
        <w:rPr>
          <w:rFonts w:hint="eastAsia"/>
        </w:rPr>
        <w:t>4-13</w:t>
      </w:r>
      <w:r w:rsidR="00976E1B">
        <w:rPr>
          <w:rFonts w:hint="eastAsia"/>
        </w:rPr>
        <w:t>所示，设计如下实验：</w:t>
      </w:r>
      <w:r w:rsidR="007F6E64">
        <w:rPr>
          <w:rFonts w:hint="eastAsia"/>
        </w:rPr>
        <w:t>由于</w:t>
      </w:r>
      <w:proofErr w:type="spellStart"/>
      <w:r w:rsidR="007F6E64">
        <w:rPr>
          <w:rFonts w:hint="eastAsia"/>
        </w:rPr>
        <w:t>xArray</w:t>
      </w:r>
      <w:proofErr w:type="spellEnd"/>
      <w:r w:rsidR="007F6E64">
        <w:rPr>
          <w:rFonts w:hint="eastAsia"/>
        </w:rPr>
        <w:t>具有高度的对称性，</w:t>
      </w:r>
      <w:r w:rsidR="00FF3FD7">
        <w:rPr>
          <w:rFonts w:hint="eastAsia"/>
        </w:rPr>
        <w:t>将标签</w:t>
      </w:r>
      <w:r w:rsidR="007F6E64">
        <w:rPr>
          <w:rFonts w:hint="eastAsia"/>
        </w:rPr>
        <w:t>沿X轴方向</w:t>
      </w:r>
      <w:r w:rsidR="00FF3FD7">
        <w:rPr>
          <w:rFonts w:hint="eastAsia"/>
        </w:rPr>
        <w:t>等距移动，</w:t>
      </w:r>
      <w:r w:rsidR="00C8399C">
        <w:rPr>
          <w:rFonts w:hint="eastAsia"/>
        </w:rPr>
        <w:t>观察48</w:t>
      </w:r>
      <w:r w:rsidR="00434AD7">
        <w:rPr>
          <w:rFonts w:hint="eastAsia"/>
        </w:rPr>
        <w:t>个波束的相位变化情况以及相互之间的关系</w:t>
      </w:r>
      <w:r w:rsidR="00B8583A">
        <w:rPr>
          <w:rFonts w:hint="eastAsia"/>
        </w:rPr>
        <w:t xml:space="preserve">。 </w:t>
      </w:r>
    </w:p>
    <w:p w14:paraId="3F80A1A7" w14:textId="287C8661" w:rsidR="005027D1" w:rsidRDefault="005A6556" w:rsidP="005A6556">
      <w:pPr>
        <w:jc w:val="center"/>
      </w:pPr>
      <w:r>
        <w:rPr>
          <w:noProof/>
        </w:rPr>
        <w:drawing>
          <wp:inline distT="0" distB="0" distL="0" distR="0" wp14:anchorId="09075EBD" wp14:editId="599843FA">
            <wp:extent cx="4457700" cy="3137308"/>
            <wp:effectExtent l="0" t="0" r="0" b="1270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58455" cy="3137839"/>
                    </a:xfrm>
                    <a:prstGeom prst="rect">
                      <a:avLst/>
                    </a:prstGeom>
                    <a:noFill/>
                    <a:ln>
                      <a:noFill/>
                    </a:ln>
                  </pic:spPr>
                </pic:pic>
              </a:graphicData>
            </a:graphic>
          </wp:inline>
        </w:drawing>
      </w:r>
    </w:p>
    <w:p w14:paraId="3BE02442" w14:textId="2EEFC3E3" w:rsidR="00FC2E1D" w:rsidRDefault="00FC2E1D" w:rsidP="005A6556">
      <w:pPr>
        <w:jc w:val="center"/>
        <w:rPr>
          <w:sz w:val="21"/>
          <w:szCs w:val="21"/>
        </w:rPr>
      </w:pPr>
      <w:r>
        <w:rPr>
          <w:rFonts w:hint="eastAsia"/>
          <w:sz w:val="21"/>
          <w:szCs w:val="21"/>
        </w:rPr>
        <w:t>图</w:t>
      </w:r>
      <w:r w:rsidR="00ED57B8">
        <w:rPr>
          <w:rFonts w:hint="eastAsia"/>
          <w:sz w:val="21"/>
          <w:szCs w:val="21"/>
        </w:rPr>
        <w:t>4-13</w:t>
      </w:r>
      <w:r>
        <w:rPr>
          <w:rFonts w:hint="eastAsia"/>
          <w:sz w:val="21"/>
          <w:szCs w:val="21"/>
        </w:rPr>
        <w:t xml:space="preserve"> 探究</w:t>
      </w:r>
      <w:proofErr w:type="spellStart"/>
      <w:r>
        <w:rPr>
          <w:rFonts w:hint="eastAsia"/>
          <w:sz w:val="21"/>
          <w:szCs w:val="21"/>
        </w:rPr>
        <w:t>xArray</w:t>
      </w:r>
      <w:proofErr w:type="spellEnd"/>
      <w:r>
        <w:rPr>
          <w:rFonts w:hint="eastAsia"/>
          <w:sz w:val="21"/>
          <w:szCs w:val="21"/>
        </w:rPr>
        <w:t>波束相位的实验设计图</w:t>
      </w:r>
    </w:p>
    <w:p w14:paraId="65036B32" w14:textId="5F742654" w:rsidR="00DF1E7A" w:rsidRDefault="00DF1E7A" w:rsidP="00DF1E7A">
      <w:r>
        <w:rPr>
          <w:rFonts w:hint="eastAsia"/>
        </w:rPr>
        <w:t>实验结果如图</w:t>
      </w:r>
      <w:r w:rsidR="005732FB">
        <w:rPr>
          <w:rFonts w:hint="eastAsia"/>
        </w:rPr>
        <w:t>4-14</w:t>
      </w:r>
      <w:r>
        <w:rPr>
          <w:rFonts w:hint="eastAsia"/>
        </w:rPr>
        <w:t>所示，</w:t>
      </w:r>
      <w:r w:rsidR="001659CD">
        <w:rPr>
          <w:rFonts w:hint="eastAsia"/>
        </w:rPr>
        <w:t>观察可发现，</w:t>
      </w:r>
      <w:r w:rsidR="00005311">
        <w:rPr>
          <w:rFonts w:hint="eastAsia"/>
        </w:rPr>
        <w:t>在一定距离内，</w:t>
      </w:r>
      <w:r w:rsidR="002C312B">
        <w:rPr>
          <w:rFonts w:hint="eastAsia"/>
        </w:rPr>
        <w:t>在可获得相位值的波束中，</w:t>
      </w:r>
      <w:r w:rsidR="008569AB">
        <w:rPr>
          <w:rFonts w:hint="eastAsia"/>
        </w:rPr>
        <w:t>这些波束在对于同一位置的标签的相位呈线性分布</w:t>
      </w:r>
      <w:r w:rsidR="0016783D">
        <w:rPr>
          <w:rFonts w:hint="eastAsia"/>
        </w:rPr>
        <w:t>。</w:t>
      </w:r>
      <w:r w:rsidR="00005311">
        <w:rPr>
          <w:rFonts w:hint="eastAsia"/>
        </w:rPr>
        <w:t>当距离变得</w:t>
      </w:r>
      <w:r w:rsidR="0016783D">
        <w:rPr>
          <w:rFonts w:hint="eastAsia"/>
        </w:rPr>
        <w:t>过远时，外环的波束</w:t>
      </w:r>
      <w:r w:rsidR="004563B9">
        <w:rPr>
          <w:rFonts w:hint="eastAsia"/>
        </w:rPr>
        <w:t>的相位值存在较大的偏差</w:t>
      </w:r>
      <w:r w:rsidR="00334AE0">
        <w:rPr>
          <w:rFonts w:hint="eastAsia"/>
        </w:rPr>
        <w:t>。</w:t>
      </w:r>
    </w:p>
    <w:p w14:paraId="76F8B673" w14:textId="77777777" w:rsidR="00E53E76" w:rsidRDefault="00802152" w:rsidP="00DF1E7A">
      <w:r>
        <w:rPr>
          <w:rFonts w:hint="eastAsia"/>
        </w:rPr>
        <w:lastRenderedPageBreak/>
        <w:t>若是48个波束分别能独立地获得各自的相位值，并且实际物理位置和</w:t>
      </w:r>
      <w:proofErr w:type="spellStart"/>
      <w:r>
        <w:rPr>
          <w:rFonts w:hint="eastAsia"/>
        </w:rPr>
        <w:t>xArray</w:t>
      </w:r>
      <w:proofErr w:type="spellEnd"/>
      <w:r>
        <w:rPr>
          <w:rFonts w:hint="eastAsia"/>
        </w:rPr>
        <w:t>波束介绍图一致，那么相位分布便不会出现</w:t>
      </w:r>
      <w:r w:rsidR="00051C90">
        <w:rPr>
          <w:rFonts w:hint="eastAsia"/>
        </w:rPr>
        <w:t>实验结果中的线性关系。</w:t>
      </w:r>
    </w:p>
    <w:p w14:paraId="71B0FBA3" w14:textId="43D12124" w:rsidR="005E0BC7" w:rsidRDefault="00E53E76" w:rsidP="00DF1E7A">
      <w:r>
        <w:rPr>
          <w:rFonts w:hint="eastAsia"/>
        </w:rPr>
        <w:t>故</w:t>
      </w:r>
      <w:r w:rsidR="005E0BC7">
        <w:rPr>
          <w:rFonts w:hint="eastAsia"/>
        </w:rPr>
        <w:t>针对这一现象，我提出了两种假设：</w:t>
      </w:r>
    </w:p>
    <w:p w14:paraId="12A23DE8" w14:textId="11610C30" w:rsidR="005E0BC7" w:rsidRDefault="005E0BC7" w:rsidP="005E0BC7">
      <w:pPr>
        <w:pStyle w:val="af"/>
        <w:numPr>
          <w:ilvl w:val="0"/>
          <w:numId w:val="32"/>
        </w:numPr>
        <w:ind w:firstLineChars="0"/>
      </w:pPr>
      <w:proofErr w:type="spellStart"/>
      <w:r>
        <w:rPr>
          <w:rFonts w:hint="eastAsia"/>
        </w:rPr>
        <w:t>xArray</w:t>
      </w:r>
      <w:proofErr w:type="spellEnd"/>
      <w:r>
        <w:rPr>
          <w:rFonts w:hint="eastAsia"/>
        </w:rPr>
        <w:t>实际上只存在一个物理天线，而48个波束的相位值是根据软件方法拟合出来的。</w:t>
      </w:r>
    </w:p>
    <w:p w14:paraId="36D480E1" w14:textId="486C0F53" w:rsidR="005E0BC7" w:rsidRDefault="005E0BC7" w:rsidP="005E0BC7">
      <w:pPr>
        <w:pStyle w:val="af"/>
        <w:numPr>
          <w:ilvl w:val="0"/>
          <w:numId w:val="32"/>
        </w:numPr>
        <w:ind w:firstLineChars="0"/>
      </w:pPr>
      <w:r>
        <w:rPr>
          <w:rFonts w:hint="eastAsia"/>
        </w:rPr>
        <w:t>48个波束是是呈</w:t>
      </w:r>
      <w:r w:rsidR="00B01644">
        <w:rPr>
          <w:rFonts w:hint="eastAsia"/>
        </w:rPr>
        <w:t>竖直</w:t>
      </w:r>
      <w:r>
        <w:rPr>
          <w:rFonts w:hint="eastAsia"/>
        </w:rPr>
        <w:t>分布的。</w:t>
      </w:r>
    </w:p>
    <w:p w14:paraId="7A19CEB9" w14:textId="41995965" w:rsidR="00DF1E7A" w:rsidRDefault="00DF1E7A" w:rsidP="00DF1E7A">
      <w:pPr>
        <w:jc w:val="center"/>
      </w:pPr>
      <w:r>
        <w:rPr>
          <w:noProof/>
        </w:rPr>
        <w:drawing>
          <wp:inline distT="0" distB="0" distL="0" distR="0" wp14:anchorId="644D4BB7" wp14:editId="0D5588F8">
            <wp:extent cx="5274310" cy="3955733"/>
            <wp:effectExtent l="0" t="0" r="0"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14:paraId="257443D9" w14:textId="1411B07D" w:rsidR="00DF1E7A" w:rsidRDefault="00DF1E7A" w:rsidP="00DF1E7A">
      <w:pPr>
        <w:jc w:val="center"/>
        <w:rPr>
          <w:sz w:val="21"/>
          <w:szCs w:val="21"/>
        </w:rPr>
      </w:pPr>
      <w:r>
        <w:rPr>
          <w:rFonts w:hint="eastAsia"/>
          <w:sz w:val="21"/>
          <w:szCs w:val="21"/>
        </w:rPr>
        <w:t>图</w:t>
      </w:r>
      <w:r w:rsidR="00AA4C9C">
        <w:rPr>
          <w:rFonts w:hint="eastAsia"/>
          <w:sz w:val="21"/>
          <w:szCs w:val="21"/>
        </w:rPr>
        <w:t>4-14</w:t>
      </w:r>
      <w:r>
        <w:rPr>
          <w:rFonts w:hint="eastAsia"/>
          <w:sz w:val="21"/>
          <w:szCs w:val="21"/>
        </w:rPr>
        <w:t xml:space="preserve"> </w:t>
      </w:r>
      <w:r w:rsidR="003B1911">
        <w:rPr>
          <w:rFonts w:hint="eastAsia"/>
          <w:sz w:val="21"/>
          <w:szCs w:val="21"/>
        </w:rPr>
        <w:t>48个波束等距变化的相位值</w:t>
      </w:r>
    </w:p>
    <w:p w14:paraId="71F5DE45" w14:textId="7A51A520" w:rsidR="00502C02" w:rsidRDefault="00A6020B" w:rsidP="00502C02">
      <w:r>
        <w:rPr>
          <w:rFonts w:hint="eastAsia"/>
        </w:rPr>
        <w:t>由于对</w:t>
      </w:r>
      <w:proofErr w:type="spellStart"/>
      <w:r>
        <w:rPr>
          <w:rFonts w:hint="eastAsia"/>
        </w:rPr>
        <w:t>xArray</w:t>
      </w:r>
      <w:proofErr w:type="spellEnd"/>
      <w:r w:rsidR="00707927">
        <w:rPr>
          <w:rFonts w:hint="eastAsia"/>
        </w:rPr>
        <w:t>的天线内部结果以及波束的产生方式没有足够的认识，</w:t>
      </w:r>
      <w:r w:rsidR="00426A96">
        <w:rPr>
          <w:rFonts w:hint="eastAsia"/>
        </w:rPr>
        <w:t>而且没有相关的技术文档加以说明，</w:t>
      </w:r>
      <w:r w:rsidR="0049774E">
        <w:rPr>
          <w:rFonts w:hint="eastAsia"/>
        </w:rPr>
        <w:t>同时咨询了</w:t>
      </w:r>
      <w:proofErr w:type="spellStart"/>
      <w:r w:rsidR="0049774E">
        <w:rPr>
          <w:rFonts w:hint="eastAsia"/>
        </w:rPr>
        <w:t>xArray</w:t>
      </w:r>
      <w:proofErr w:type="spellEnd"/>
      <w:r w:rsidR="0049774E">
        <w:rPr>
          <w:rFonts w:hint="eastAsia"/>
        </w:rPr>
        <w:t>的技术人员也没得到相应的回复，</w:t>
      </w:r>
      <w:r w:rsidR="00426A96">
        <w:rPr>
          <w:rFonts w:hint="eastAsia"/>
        </w:rPr>
        <w:t>故无法确定</w:t>
      </w:r>
      <w:r w:rsidR="00C5703F">
        <w:rPr>
          <w:rFonts w:hint="eastAsia"/>
        </w:rPr>
        <w:t>两种假设的正确性。</w:t>
      </w:r>
    </w:p>
    <w:p w14:paraId="36A2CC0D" w14:textId="1F0DB256" w:rsidR="00AF4BCA" w:rsidRPr="00502C02" w:rsidRDefault="00985AAD" w:rsidP="00502C02">
      <w:r>
        <w:rPr>
          <w:rFonts w:hint="eastAsia"/>
        </w:rPr>
        <w:t>但是根据实验结果，对于同一位置的标签，48个波束获得的相位值呈线性关系，那么便可</w:t>
      </w:r>
      <w:r w:rsidR="00F3300E">
        <w:rPr>
          <w:rFonts w:hint="eastAsia"/>
        </w:rPr>
        <w:t>用线性方程拟合这一线性关系，</w:t>
      </w:r>
      <w:r w:rsidR="003E2F67">
        <w:rPr>
          <w:rFonts w:hint="eastAsia"/>
        </w:rPr>
        <w:t>那么48个波束获得的相位值其实</w:t>
      </w:r>
      <w:r w:rsidR="00D52F2E">
        <w:rPr>
          <w:rFonts w:hint="eastAsia"/>
        </w:rPr>
        <w:t>就能由一个线性方程来表示，</w:t>
      </w:r>
      <w:r w:rsidR="000D01C1">
        <w:rPr>
          <w:rFonts w:hint="eastAsia"/>
        </w:rPr>
        <w:t>也就意味着，48个波束的相位值相当于1个波束获得的相位值，我们可以通过两个波束的相位拟合出线性方程，</w:t>
      </w:r>
      <w:r w:rsidR="005408D9">
        <w:rPr>
          <w:rFonts w:hint="eastAsia"/>
        </w:rPr>
        <w:t>从而推断出其他波束的相位值。</w:t>
      </w:r>
      <w:r w:rsidR="00BF3136">
        <w:rPr>
          <w:rFonts w:hint="eastAsia"/>
        </w:rPr>
        <w:t>这样一来，也说明了48个波束的相位值是统一的</w:t>
      </w:r>
      <w:r w:rsidR="001B7012">
        <w:rPr>
          <w:rFonts w:hint="eastAsia"/>
        </w:rPr>
        <w:t>、相关的。</w:t>
      </w:r>
    </w:p>
    <w:p w14:paraId="787797DB" w14:textId="1AA0CD6B" w:rsidR="00B95476" w:rsidRDefault="00F3021A" w:rsidP="001B2381">
      <w:pPr>
        <w:pStyle w:val="3"/>
      </w:pPr>
      <w:bookmarkStart w:id="46" w:name="_Toc388305824"/>
      <w:r>
        <w:lastRenderedPageBreak/>
        <w:t>相位-</w:t>
      </w:r>
      <w:r>
        <w:rPr>
          <w:rFonts w:hint="eastAsia"/>
        </w:rPr>
        <w:t>距离线性</w:t>
      </w:r>
      <w:r>
        <w:t>函数拟合</w:t>
      </w:r>
      <w:bookmarkEnd w:id="46"/>
    </w:p>
    <w:p w14:paraId="133B84DF" w14:textId="77777777" w:rsidR="00B05842" w:rsidRDefault="00667FAC" w:rsidP="001B2381">
      <w:r>
        <w:rPr>
          <w:rFonts w:hint="eastAsia"/>
        </w:rPr>
        <w:t>通过上一部分我们知道，对于同一位置的标签，48个波束（除中心扇区的4个波束外）呈线性关系，即能由一个线性方程</w:t>
      </w:r>
      <w:r w:rsidR="00404391">
        <w:rPr>
          <w:rFonts w:hint="eastAsia"/>
        </w:rPr>
        <w:t>统</w:t>
      </w:r>
      <w:r>
        <w:rPr>
          <w:rFonts w:hint="eastAsia"/>
        </w:rPr>
        <w:t>一表示。</w:t>
      </w:r>
      <w:r w:rsidR="00646D6D">
        <w:rPr>
          <w:rFonts w:hint="eastAsia"/>
        </w:rPr>
        <w:t>这样也就意味着48个波束的相位信息是相关的，即通过一个波束的相位信息便能推到其余天线的相位</w:t>
      </w:r>
    </w:p>
    <w:p w14:paraId="25F53BF1" w14:textId="3E318AE2" w:rsidR="001B2381" w:rsidRDefault="00C812A3" w:rsidP="001B2381">
      <w:r>
        <w:rPr>
          <w:rFonts w:hint="eastAsia"/>
        </w:rPr>
        <w:t>这样一来我们便能只通过一个波束的相位和距离关系得到一系列目标标签的可能位置，然后结合通过RSSI得到的目标标签的大致区域得出目标标签较准确的位置信息。</w:t>
      </w:r>
      <w:r w:rsidR="002F7E9A">
        <w:rPr>
          <w:rFonts w:hint="eastAsia"/>
        </w:rPr>
        <w:t>相位-距离的线性方程如下：</w:t>
      </w:r>
    </w:p>
    <w:p w14:paraId="73E4A378" w14:textId="256015F3" w:rsidR="00BD7945" w:rsidRPr="00BD7945" w:rsidRDefault="00BD7945" w:rsidP="00BD7945">
      <w:pPr>
        <w:rPr>
          <w:rFonts w:ascii="Cambria Math" w:hAnsi="Cambria Math" w:cs="STIXGeneral-Regular"/>
          <w:i/>
        </w:rPr>
      </w:pPr>
      <m:oMathPara>
        <m:oMath>
          <m:r>
            <w:rPr>
              <w:rFonts w:ascii="Cambria Math" w:hAnsi="Cambria Math"/>
            </w:rPr>
            <m:t>φ=</m:t>
          </m:r>
          <m:r>
            <w:rPr>
              <w:rFonts w:ascii="Cambria Math" w:hAnsi="Cambria Math" w:cs="STIXGeneral-Regular"/>
            </w:rPr>
            <m:t>k∙x+b mod 2π</m:t>
          </m:r>
        </m:oMath>
      </m:oMathPara>
    </w:p>
    <w:p w14:paraId="7236DFB8" w14:textId="2C3F8EBC" w:rsidR="00BD7945" w:rsidRDefault="006329BC" w:rsidP="006329BC">
      <w:pPr>
        <w:ind w:firstLine="0"/>
      </w:pPr>
      <w:r>
        <w:rPr>
          <w:rFonts w:hint="eastAsia"/>
        </w:rPr>
        <w:t>其中</w:t>
      </w:r>
      <m:oMath>
        <m:r>
          <w:rPr>
            <w:rFonts w:ascii="Cambria Math" w:hAnsi="Cambria Math"/>
          </w:rPr>
          <m:t>φ</m:t>
        </m:r>
      </m:oMath>
      <w:r>
        <w:rPr>
          <w:rFonts w:hint="eastAsia"/>
        </w:rPr>
        <w:t>表示相位，</w:t>
      </w:r>
      <m:oMath>
        <m:r>
          <w:rPr>
            <w:rFonts w:ascii="Cambria Math" w:hAnsi="Cambria Math"/>
          </w:rPr>
          <m:t>k</m:t>
        </m:r>
      </m:oMath>
      <w:r>
        <w:rPr>
          <w:rFonts w:hint="eastAsia"/>
        </w:rPr>
        <w:t>表示线性方程斜率</w:t>
      </w:r>
      <w:r w:rsidR="00044DEA">
        <w:rPr>
          <w:rFonts w:hint="eastAsia"/>
        </w:rPr>
        <w:t>，</w:t>
      </w:r>
      <m:oMath>
        <m:r>
          <w:rPr>
            <w:rFonts w:ascii="Cambria Math" w:hAnsi="Cambria Math"/>
          </w:rPr>
          <m:t>b</m:t>
        </m:r>
      </m:oMath>
      <w:r w:rsidR="00044DEA">
        <w:rPr>
          <w:rFonts w:hint="eastAsia"/>
        </w:rPr>
        <w:t>表示线性方程在Y轴的截距。</w:t>
      </w:r>
    </w:p>
    <w:p w14:paraId="5F54534D" w14:textId="08345607" w:rsidR="005326BD" w:rsidRDefault="005326BD" w:rsidP="001B2381">
      <w:r>
        <w:rPr>
          <w:rFonts w:hint="eastAsia"/>
        </w:rPr>
        <w:t>例如，我们通过#23号波束的相位和距离数据，通过线性拟合得到其相位-距离的关系</w:t>
      </w:r>
      <w:r w:rsidR="00FF4AA4">
        <w:rPr>
          <w:rFonts w:hint="eastAsia"/>
        </w:rPr>
        <w:t>（如图4-15）</w:t>
      </w:r>
      <w:r>
        <w:rPr>
          <w:rFonts w:hint="eastAsia"/>
        </w:rPr>
        <w:t>，从而通过目标标签的相位反推得一系列可能位置。</w:t>
      </w:r>
    </w:p>
    <w:p w14:paraId="5C63995D" w14:textId="53D43FF5" w:rsidR="009873EF" w:rsidRDefault="004F5C18" w:rsidP="004F5C18">
      <w:pPr>
        <w:jc w:val="center"/>
      </w:pPr>
      <w:r>
        <w:rPr>
          <w:noProof/>
        </w:rPr>
        <w:drawing>
          <wp:inline distT="0" distB="0" distL="0" distR="0" wp14:anchorId="3F137F0B" wp14:editId="116C5861">
            <wp:extent cx="4114800" cy="3086100"/>
            <wp:effectExtent l="0" t="0" r="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15131" cy="3086348"/>
                    </a:xfrm>
                    <a:prstGeom prst="rect">
                      <a:avLst/>
                    </a:prstGeom>
                    <a:noFill/>
                    <a:ln>
                      <a:noFill/>
                    </a:ln>
                  </pic:spPr>
                </pic:pic>
              </a:graphicData>
            </a:graphic>
          </wp:inline>
        </w:drawing>
      </w:r>
    </w:p>
    <w:p w14:paraId="04873C5C" w14:textId="14485BF0" w:rsidR="004F5C18" w:rsidRPr="004F5C18" w:rsidRDefault="004F5C18" w:rsidP="004F5C18">
      <w:pPr>
        <w:jc w:val="center"/>
        <w:rPr>
          <w:sz w:val="21"/>
          <w:szCs w:val="21"/>
        </w:rPr>
      </w:pPr>
      <w:r>
        <w:rPr>
          <w:rFonts w:hint="eastAsia"/>
          <w:sz w:val="21"/>
          <w:szCs w:val="21"/>
        </w:rPr>
        <w:t>图4-15 #23号波束的相位-距离线性拟合曲线</w:t>
      </w:r>
    </w:p>
    <w:p w14:paraId="091C2A48" w14:textId="09C7586E" w:rsidR="00A24D5C" w:rsidRDefault="00A24D5C" w:rsidP="00442291">
      <w:pPr>
        <w:pStyle w:val="2"/>
        <w:rPr>
          <w:rFonts w:hint="eastAsia"/>
        </w:rPr>
      </w:pPr>
      <w:bookmarkStart w:id="47" w:name="_Toc388305825"/>
      <w:r>
        <w:rPr>
          <w:rFonts w:hint="eastAsia"/>
        </w:rPr>
        <w:t>系统实现与实验分析</w:t>
      </w:r>
      <w:bookmarkEnd w:id="47"/>
    </w:p>
    <w:p w14:paraId="27D31D01" w14:textId="77777777" w:rsidR="00FA6F3B" w:rsidRDefault="00FA6F3B" w:rsidP="00FA6F3B">
      <w:pPr>
        <w:pStyle w:val="3"/>
      </w:pPr>
      <w:bookmarkStart w:id="48" w:name="_Toc388305826"/>
      <w:r>
        <w:rPr>
          <w:rFonts w:hint="eastAsia"/>
        </w:rPr>
        <w:t>开发环境与平台</w:t>
      </w:r>
      <w:bookmarkEnd w:id="48"/>
    </w:p>
    <w:p w14:paraId="690C79D7" w14:textId="77777777" w:rsidR="00FA6F3B" w:rsidRDefault="00FA6F3B" w:rsidP="00FA6F3B">
      <w:r>
        <w:rPr>
          <w:rFonts w:hint="eastAsia"/>
        </w:rPr>
        <w:t>本次实验采用的阅读器是</w:t>
      </w:r>
      <w:proofErr w:type="spellStart"/>
      <w:r>
        <w:rPr>
          <w:rFonts w:hint="eastAsia"/>
        </w:rPr>
        <w:t>Impinj</w:t>
      </w:r>
      <w:proofErr w:type="spellEnd"/>
      <w:r>
        <w:rPr>
          <w:rFonts w:hint="eastAsia"/>
        </w:rPr>
        <w:t xml:space="preserve"> </w:t>
      </w:r>
      <w:proofErr w:type="spellStart"/>
      <w:r>
        <w:rPr>
          <w:rFonts w:hint="eastAsia"/>
        </w:rPr>
        <w:t>xArray</w:t>
      </w:r>
      <w:proofErr w:type="spellEnd"/>
      <w:r>
        <w:rPr>
          <w:rFonts w:hint="eastAsia"/>
        </w:rPr>
        <w:t xml:space="preserve"> R680。</w:t>
      </w:r>
    </w:p>
    <w:p w14:paraId="1EAB1C14" w14:textId="77777777" w:rsidR="00FA6F3B" w:rsidRDefault="00FA6F3B" w:rsidP="00FA6F3B">
      <w:r>
        <w:rPr>
          <w:rFonts w:hint="eastAsia"/>
        </w:rPr>
        <w:t>本次实验采用的标签是H47 M4方形标签。</w:t>
      </w:r>
    </w:p>
    <w:p w14:paraId="2560DF1E" w14:textId="77777777" w:rsidR="00FA6F3B" w:rsidRDefault="00FA6F3B" w:rsidP="00FA6F3B">
      <w:pPr>
        <w:rPr>
          <w:b/>
        </w:rPr>
      </w:pPr>
      <w:r w:rsidRPr="00FB01DA">
        <w:rPr>
          <w:rFonts w:hint="eastAsia"/>
          <w:b/>
        </w:rPr>
        <w:lastRenderedPageBreak/>
        <w:t>系统平台：</w:t>
      </w:r>
    </w:p>
    <w:p w14:paraId="105C500D" w14:textId="77777777" w:rsidR="00FA6F3B" w:rsidRPr="00E50B7C" w:rsidRDefault="00FA6F3B" w:rsidP="00FA6F3B">
      <w:pPr>
        <w:rPr>
          <w:b/>
        </w:rPr>
      </w:pPr>
      <w:r>
        <w:rPr>
          <w:rFonts w:hint="eastAsia"/>
          <w:b/>
        </w:rPr>
        <w:t>采用了</w:t>
      </w:r>
      <w:proofErr w:type="spellStart"/>
      <w:r>
        <w:rPr>
          <w:rFonts w:hint="eastAsia"/>
          <w:b/>
        </w:rPr>
        <w:t>Impinj</w:t>
      </w:r>
      <w:proofErr w:type="spellEnd"/>
      <w:r>
        <w:rPr>
          <w:rFonts w:hint="eastAsia"/>
          <w:b/>
        </w:rPr>
        <w:t>官方提供的Octane SDK 1.26.0（Java）。</w:t>
      </w:r>
    </w:p>
    <w:p w14:paraId="4077C782" w14:textId="77777777" w:rsidR="00FA6F3B" w:rsidRPr="00FB01DA" w:rsidRDefault="00FA6F3B" w:rsidP="00FA6F3B">
      <w:pPr>
        <w:rPr>
          <w:b/>
        </w:rPr>
      </w:pPr>
      <w:r w:rsidRPr="00FB01DA">
        <w:rPr>
          <w:rFonts w:hint="eastAsia"/>
          <w:b/>
        </w:rPr>
        <w:t>开发工具：</w:t>
      </w:r>
    </w:p>
    <w:p w14:paraId="4E2D9653" w14:textId="77777777" w:rsidR="00FA6F3B" w:rsidRDefault="00FA6F3B" w:rsidP="00FA6F3B">
      <w:proofErr w:type="spellStart"/>
      <w:r>
        <w:rPr>
          <w:rFonts w:hint="eastAsia"/>
        </w:rPr>
        <w:t>IntelliJ</w:t>
      </w:r>
      <w:proofErr w:type="spellEnd"/>
      <w:r>
        <w:rPr>
          <w:rFonts w:hint="eastAsia"/>
        </w:rPr>
        <w:t xml:space="preserve"> IDEA CE</w:t>
      </w:r>
      <w:r>
        <w:t xml:space="preserve"> </w:t>
      </w:r>
      <w:r>
        <w:rPr>
          <w:rFonts w:hint="eastAsia"/>
        </w:rPr>
        <w:t>版本号：2016.3.4。</w:t>
      </w:r>
    </w:p>
    <w:p w14:paraId="45ECCEA9" w14:textId="77777777" w:rsidR="00FA6F3B" w:rsidRDefault="00FA6F3B" w:rsidP="00FA6F3B">
      <w:pPr>
        <w:pStyle w:val="3"/>
      </w:pPr>
      <w:bookmarkStart w:id="49" w:name="_Toc388305827"/>
      <w:r>
        <w:rPr>
          <w:rFonts w:hint="eastAsia"/>
        </w:rPr>
        <w:t>实验设计</w:t>
      </w:r>
      <w:bookmarkEnd w:id="49"/>
    </w:p>
    <w:p w14:paraId="28C10170" w14:textId="77777777" w:rsidR="00FA6F3B" w:rsidRDefault="00FA6F3B" w:rsidP="00FA6F3B">
      <w:r>
        <w:rPr>
          <w:rFonts w:hint="eastAsia"/>
        </w:rPr>
        <w:t>如图5-x所示，将</w:t>
      </w:r>
      <w:proofErr w:type="spellStart"/>
      <w:r>
        <w:rPr>
          <w:rFonts w:hint="eastAsia"/>
        </w:rPr>
        <w:t>xArray</w:t>
      </w:r>
      <w:proofErr w:type="spellEnd"/>
      <w:r>
        <w:rPr>
          <w:rFonts w:hint="eastAsia"/>
        </w:rPr>
        <w:t>悬空放在塑料架子上，将标签贴在30cm高的盒子上（以减少地面多径效应的负面影响），使得</w:t>
      </w:r>
      <w:proofErr w:type="spellStart"/>
      <w:r>
        <w:rPr>
          <w:rFonts w:hint="eastAsia"/>
        </w:rPr>
        <w:t>xArray</w:t>
      </w:r>
      <w:proofErr w:type="spellEnd"/>
      <w:r>
        <w:rPr>
          <w:rFonts w:hint="eastAsia"/>
        </w:rPr>
        <w:t>和标签平面的高度差为130cm，那么</w:t>
      </w:r>
      <w:proofErr w:type="spellStart"/>
      <w:r>
        <w:rPr>
          <w:rFonts w:hint="eastAsia"/>
        </w:rPr>
        <w:t>xArray</w:t>
      </w:r>
      <w:proofErr w:type="spellEnd"/>
      <w:r>
        <w:rPr>
          <w:rFonts w:hint="eastAsia"/>
        </w:rPr>
        <w:t>的有效阅读半径为130cm。</w:t>
      </w:r>
    </w:p>
    <w:p w14:paraId="0F60E993" w14:textId="77777777" w:rsidR="00FA6F3B" w:rsidRDefault="00FA6F3B" w:rsidP="00FA6F3B">
      <w:pPr>
        <w:jc w:val="center"/>
      </w:pPr>
      <w:r>
        <w:rPr>
          <w:noProof/>
        </w:rPr>
        <w:drawing>
          <wp:inline distT="0" distB="0" distL="0" distR="0" wp14:anchorId="19B200BE" wp14:editId="5CD326A7">
            <wp:extent cx="2057400" cy="274320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57524" cy="2743365"/>
                    </a:xfrm>
                    <a:prstGeom prst="rect">
                      <a:avLst/>
                    </a:prstGeom>
                    <a:noFill/>
                    <a:ln>
                      <a:noFill/>
                    </a:ln>
                  </pic:spPr>
                </pic:pic>
              </a:graphicData>
            </a:graphic>
          </wp:inline>
        </w:drawing>
      </w:r>
    </w:p>
    <w:p w14:paraId="13ED759C" w14:textId="77777777" w:rsidR="00FA6F3B" w:rsidRDefault="00FA6F3B" w:rsidP="00FA6F3B">
      <w:pPr>
        <w:jc w:val="center"/>
        <w:rPr>
          <w:sz w:val="21"/>
          <w:szCs w:val="21"/>
        </w:rPr>
      </w:pPr>
      <w:r>
        <w:rPr>
          <w:rFonts w:hint="eastAsia"/>
          <w:sz w:val="21"/>
          <w:szCs w:val="21"/>
        </w:rPr>
        <w:t>图5-x 实验图</w:t>
      </w:r>
    </w:p>
    <w:p w14:paraId="17C5A6E9" w14:textId="77777777" w:rsidR="00FA6F3B" w:rsidRPr="00B03CC7" w:rsidRDefault="00FA6F3B" w:rsidP="00FA6F3B">
      <w:r>
        <w:rPr>
          <w:rFonts w:hint="eastAsia"/>
        </w:rPr>
        <w:t>以</w:t>
      </w:r>
      <w:proofErr w:type="spellStart"/>
      <w:r>
        <w:rPr>
          <w:rFonts w:hint="eastAsia"/>
        </w:rPr>
        <w:t>xArray</w:t>
      </w:r>
      <w:proofErr w:type="spellEnd"/>
      <w:r>
        <w:rPr>
          <w:rFonts w:hint="eastAsia"/>
        </w:rPr>
        <w:t>中心为坐标原点，其X轴和Y轴的方向在标签平面建立直角坐标系。将其中一个标签放在（60，0）的位置，利用多波束天线模型对该标签进行定位。</w:t>
      </w:r>
    </w:p>
    <w:p w14:paraId="14A0E5D4" w14:textId="77777777" w:rsidR="00FA6F3B" w:rsidRDefault="00FA6F3B" w:rsidP="00FA6F3B">
      <w:pPr>
        <w:pStyle w:val="3"/>
      </w:pPr>
      <w:bookmarkStart w:id="50" w:name="_Toc388305828"/>
      <w:r>
        <w:rPr>
          <w:rFonts w:hint="eastAsia"/>
        </w:rPr>
        <w:t>实验结果与分析</w:t>
      </w:r>
      <w:bookmarkEnd w:id="50"/>
    </w:p>
    <w:p w14:paraId="7B9DBDCB" w14:textId="77777777" w:rsidR="00FA6F3B" w:rsidRDefault="00FA6F3B" w:rsidP="00FA6F3B">
      <w:r>
        <w:rPr>
          <w:rFonts w:hint="eastAsia"/>
        </w:rPr>
        <w:t>首先利用二维高斯模型对RSSI数据进行拟合，拟合结果如下图5-x所示，得到高斯模型的峰位于（56.5, -9.8），以最高峰为圆心，10cm为半径作圆，确定可能的位置区域。</w:t>
      </w:r>
    </w:p>
    <w:p w14:paraId="6D871565" w14:textId="77777777" w:rsidR="00FA6F3B" w:rsidRDefault="00FA6F3B" w:rsidP="00FA6F3B">
      <w:pPr>
        <w:jc w:val="center"/>
      </w:pPr>
      <w:r>
        <w:rPr>
          <w:noProof/>
        </w:rPr>
        <w:lastRenderedPageBreak/>
        <w:drawing>
          <wp:inline distT="0" distB="0" distL="0" distR="0" wp14:anchorId="2B7EC643" wp14:editId="3988B9E7">
            <wp:extent cx="4572000" cy="1715884"/>
            <wp:effectExtent l="0" t="0" r="0"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388" cy="1716030"/>
                    </a:xfrm>
                    <a:prstGeom prst="rect">
                      <a:avLst/>
                    </a:prstGeom>
                    <a:noFill/>
                    <a:ln>
                      <a:noFill/>
                    </a:ln>
                  </pic:spPr>
                </pic:pic>
              </a:graphicData>
            </a:graphic>
          </wp:inline>
        </w:drawing>
      </w:r>
    </w:p>
    <w:p w14:paraId="724CBF3F" w14:textId="77777777" w:rsidR="00FA6F3B" w:rsidRDefault="00FA6F3B" w:rsidP="00FA6F3B">
      <w:pPr>
        <w:jc w:val="center"/>
        <w:rPr>
          <w:sz w:val="21"/>
          <w:szCs w:val="21"/>
        </w:rPr>
      </w:pPr>
      <w:r>
        <w:rPr>
          <w:rFonts w:hint="eastAsia"/>
          <w:sz w:val="21"/>
          <w:szCs w:val="21"/>
        </w:rPr>
        <w:t>图5-x 高斯模型拟合图</w:t>
      </w:r>
    </w:p>
    <w:p w14:paraId="0551C1F6" w14:textId="77777777" w:rsidR="00FA6F3B" w:rsidRDefault="00FA6F3B" w:rsidP="00FA6F3B">
      <w:r>
        <w:rPr>
          <w:rFonts w:hint="eastAsia"/>
        </w:rPr>
        <w:t>然后利用#23号波束获得相位值确定标签可能在的区域组合。其具体策是利用相位的理论值和实际值比较，确定一个阈值区间，将满足条件的位置均视为可能区域。也就是</w:t>
      </w:r>
      <m:oMath>
        <m:r>
          <w:rPr>
            <w:rFonts w:ascii="Cambria Math" w:hAnsi="Cambria Math"/>
          </w:rPr>
          <m:t>abs(</m:t>
        </m:r>
        <m:sSub>
          <m:sSubPr>
            <m:ctrlPr>
              <w:rPr>
                <w:rFonts w:ascii="Cambria Math" w:hAnsi="Cambria Math"/>
                <w:i/>
              </w:rPr>
            </m:ctrlPr>
          </m:sSubPr>
          <m:e>
            <m:r>
              <w:rPr>
                <w:rFonts w:ascii="Cambria Math" w:hAnsi="Cambria Math"/>
              </w:rPr>
              <m:t>φ</m:t>
            </m:r>
          </m:e>
          <m:sub>
            <m:r>
              <w:rPr>
                <w:rFonts w:ascii="Cambria Math" w:hAnsi="Cambria Math"/>
              </w:rPr>
              <m:t>truth</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theory</m:t>
            </m:r>
          </m:sub>
        </m:sSub>
        <m:r>
          <w:rPr>
            <w:rFonts w:ascii="Cambria Math" w:hAnsi="Cambria Math"/>
          </w:rPr>
          <m:t>)&lt;</m:t>
        </m:r>
        <m:r>
          <w:rPr>
            <w:rFonts w:ascii="Cambria Math" w:hAnsi="Cambria Math" w:cs="STIXGeneral-Regular"/>
          </w:rPr>
          <m:t>threshhold</m:t>
        </m:r>
      </m:oMath>
      <w:r>
        <w:rPr>
          <w:rFonts w:hint="eastAsia"/>
        </w:rPr>
        <w:t>。在本次实验中将</w:t>
      </w:r>
      <m:oMath>
        <m:r>
          <w:rPr>
            <w:rFonts w:ascii="Cambria Math" w:hAnsi="Cambria Math" w:cs="STIXGeneral-Regular"/>
          </w:rPr>
          <m:t>threshhold</m:t>
        </m:r>
      </m:oMath>
      <w:r>
        <w:rPr>
          <w:rFonts w:hint="eastAsia"/>
        </w:rPr>
        <w:t>设置为0.5。如下图5-x所示，其中红色区域为标签可能位置。</w:t>
      </w:r>
    </w:p>
    <w:p w14:paraId="2C8AA767" w14:textId="77777777" w:rsidR="00FA6F3B" w:rsidRDefault="00FA6F3B" w:rsidP="00FA6F3B">
      <w:pPr>
        <w:jc w:val="center"/>
      </w:pPr>
      <w:r>
        <w:rPr>
          <w:noProof/>
        </w:rPr>
        <w:drawing>
          <wp:inline distT="0" distB="0" distL="0" distR="0" wp14:anchorId="4D50AA49" wp14:editId="2AA1846B">
            <wp:extent cx="2658998" cy="2275840"/>
            <wp:effectExtent l="0" t="0" r="0" b="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9947" cy="2276652"/>
                    </a:xfrm>
                    <a:prstGeom prst="rect">
                      <a:avLst/>
                    </a:prstGeom>
                    <a:noFill/>
                    <a:ln>
                      <a:noFill/>
                    </a:ln>
                  </pic:spPr>
                </pic:pic>
              </a:graphicData>
            </a:graphic>
          </wp:inline>
        </w:drawing>
      </w:r>
    </w:p>
    <w:p w14:paraId="5E44D443" w14:textId="77777777" w:rsidR="00FA6F3B" w:rsidRDefault="00FA6F3B" w:rsidP="00FA6F3B">
      <w:pPr>
        <w:jc w:val="center"/>
        <w:rPr>
          <w:sz w:val="21"/>
          <w:szCs w:val="21"/>
        </w:rPr>
      </w:pPr>
      <w:r w:rsidRPr="008635E7">
        <w:rPr>
          <w:rFonts w:hint="eastAsia"/>
          <w:sz w:val="21"/>
          <w:szCs w:val="21"/>
        </w:rPr>
        <w:t xml:space="preserve">图5-x </w:t>
      </w:r>
      <w:r>
        <w:rPr>
          <w:rFonts w:hint="eastAsia"/>
          <w:sz w:val="21"/>
          <w:szCs w:val="21"/>
        </w:rPr>
        <w:t>相位预测图</w:t>
      </w:r>
    </w:p>
    <w:p w14:paraId="118FF0E0" w14:textId="77777777" w:rsidR="00FA6F3B" w:rsidRDefault="00FA6F3B" w:rsidP="00FA6F3B">
      <w:r>
        <w:rPr>
          <w:rFonts w:hint="eastAsia"/>
        </w:rPr>
        <w:t>最后综合RSSI和相位的定位结果，可以得到一个更小的可能区域，如下图5-x所示，其中白线内区域即为标签可能的位置区域。其与标签真实位置的误差在3.6cm~18.2cm。</w:t>
      </w:r>
    </w:p>
    <w:p w14:paraId="5A186F61" w14:textId="77777777" w:rsidR="00FA6F3B" w:rsidRDefault="00FA6F3B" w:rsidP="00FA6F3B">
      <w:pPr>
        <w:jc w:val="center"/>
      </w:pPr>
      <w:r>
        <w:rPr>
          <w:noProof/>
        </w:rPr>
        <w:lastRenderedPageBreak/>
        <w:drawing>
          <wp:inline distT="0" distB="0" distL="0" distR="0" wp14:anchorId="1161C4CE" wp14:editId="6EC7D4B2">
            <wp:extent cx="2743200" cy="2058265"/>
            <wp:effectExtent l="0" t="0" r="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3713" cy="2058650"/>
                    </a:xfrm>
                    <a:prstGeom prst="rect">
                      <a:avLst/>
                    </a:prstGeom>
                    <a:noFill/>
                    <a:ln>
                      <a:noFill/>
                    </a:ln>
                  </pic:spPr>
                </pic:pic>
              </a:graphicData>
            </a:graphic>
          </wp:inline>
        </w:drawing>
      </w:r>
    </w:p>
    <w:p w14:paraId="7675CA4E" w14:textId="77777777" w:rsidR="00FA6F3B" w:rsidRDefault="00FA6F3B" w:rsidP="00FA6F3B">
      <w:pPr>
        <w:jc w:val="center"/>
        <w:rPr>
          <w:sz w:val="21"/>
          <w:szCs w:val="21"/>
        </w:rPr>
      </w:pPr>
      <w:r>
        <w:rPr>
          <w:rFonts w:hint="eastAsia"/>
          <w:sz w:val="21"/>
          <w:szCs w:val="21"/>
        </w:rPr>
        <w:t>图5-x 综合定位结果示意图</w:t>
      </w:r>
    </w:p>
    <w:p w14:paraId="1FDF0C06" w14:textId="77777777" w:rsidR="00FA6F3B" w:rsidRDefault="00FA6F3B" w:rsidP="00FA6F3B">
      <w:r>
        <w:rPr>
          <w:rFonts w:hint="eastAsia"/>
        </w:rPr>
        <w:t>通过实验结果可以发现，多波束天线只能给出一个位置的区域范围，而无法给出一个定位结果。这其实也是因为多波束天线相位的一致性导致的，使得多个波束的相位值只有一个物理意义，这样便产生了多解性，也对多波束的使用产生了一定的浪费。</w:t>
      </w:r>
    </w:p>
    <w:p w14:paraId="3F982FD4" w14:textId="5EDBD9E7" w:rsidR="00A24D5C" w:rsidRPr="00A24D5C" w:rsidRDefault="00FA6F3B" w:rsidP="00715620">
      <w:pPr>
        <w:rPr>
          <w:rFonts w:hint="eastAsia"/>
        </w:rPr>
      </w:pPr>
      <w:r>
        <w:rPr>
          <w:rFonts w:hint="eastAsia"/>
        </w:rPr>
        <w:t>由于</w:t>
      </w:r>
      <w:proofErr w:type="spellStart"/>
      <w:r>
        <w:rPr>
          <w:rFonts w:hint="eastAsia"/>
        </w:rPr>
        <w:t>xArray</w:t>
      </w:r>
      <w:proofErr w:type="spellEnd"/>
      <w:r>
        <w:rPr>
          <w:rFonts w:hint="eastAsia"/>
        </w:rPr>
        <w:t>物理硬件的黑盒，基于其的实验只能进展到这一步，如果能够知道更多的硬件知识，可能会有更多的进展。</w:t>
      </w:r>
    </w:p>
    <w:p w14:paraId="10B39948" w14:textId="7566CC89" w:rsidR="0053650C" w:rsidRDefault="0053650C" w:rsidP="00442291">
      <w:pPr>
        <w:pStyle w:val="2"/>
      </w:pPr>
      <w:bookmarkStart w:id="51" w:name="_Toc388305829"/>
      <w:r>
        <w:rPr>
          <w:rFonts w:hint="eastAsia"/>
        </w:rPr>
        <w:t>本章小结</w:t>
      </w:r>
      <w:bookmarkEnd w:id="51"/>
    </w:p>
    <w:p w14:paraId="282BE9C1" w14:textId="5F0A5BEB" w:rsidR="00322271" w:rsidRDefault="00FB47F5" w:rsidP="00FA6F3B">
      <w:pPr>
        <w:rPr>
          <w:rFonts w:hint="eastAsia"/>
        </w:rPr>
      </w:pPr>
      <w:r>
        <w:rPr>
          <w:rFonts w:hint="eastAsia"/>
        </w:rPr>
        <w:t>本章</w:t>
      </w:r>
      <w:r w:rsidR="00442291">
        <w:rPr>
          <w:rFonts w:hint="eastAsia"/>
        </w:rPr>
        <w:t>提出的绝对定位机制基于多波束天线，首先利用多波束天线在扫描时能量分布不同的特点，利用二维高斯函数对不同波束的RSSI值进行拟合，从而获得目标标签的粗略定位结果。然后根据波束相位的统一性的特点，通过拟合一个波束的相位-距离的线性关系，从而得到目标标签的可能位置。最后结合RSSI的粗略定位结果对可能位置进行约束，从而得到目标标签的实际位置。</w:t>
      </w:r>
      <w:r w:rsidR="000431C5">
        <w:br w:type="page"/>
      </w:r>
      <w:bookmarkStart w:id="52" w:name="_Toc481322487"/>
      <w:bookmarkStart w:id="53" w:name="_Toc481322488"/>
      <w:bookmarkStart w:id="54" w:name="_Toc481322491"/>
      <w:bookmarkEnd w:id="52"/>
      <w:bookmarkEnd w:id="53"/>
      <w:bookmarkEnd w:id="54"/>
    </w:p>
    <w:p w14:paraId="16011671" w14:textId="77777777" w:rsidR="005330C9" w:rsidRDefault="005330C9" w:rsidP="00904975">
      <w:pPr>
        <w:pStyle w:val="10"/>
      </w:pPr>
      <w:bookmarkStart w:id="55" w:name="_Toc388305830"/>
      <w:r>
        <w:rPr>
          <w:rFonts w:hint="eastAsia"/>
        </w:rPr>
        <w:lastRenderedPageBreak/>
        <w:t>总结与展望</w:t>
      </w:r>
      <w:bookmarkEnd w:id="55"/>
    </w:p>
    <w:p w14:paraId="42C6A001" w14:textId="77777777" w:rsidR="005330C9" w:rsidRDefault="005330C9" w:rsidP="008026E3">
      <w:pPr>
        <w:pStyle w:val="2"/>
      </w:pPr>
      <w:bookmarkStart w:id="56" w:name="_Toc388305831"/>
      <w:r>
        <w:rPr>
          <w:rFonts w:hint="eastAsia"/>
        </w:rPr>
        <w:t>总结</w:t>
      </w:r>
      <w:bookmarkEnd w:id="56"/>
    </w:p>
    <w:p w14:paraId="5B843040" w14:textId="77777777" w:rsidR="00D1258A" w:rsidRDefault="00907631" w:rsidP="0073670D">
      <w:pPr>
        <w:rPr>
          <w:rFonts w:hint="eastAsia"/>
        </w:rPr>
      </w:pPr>
      <w:r>
        <w:rPr>
          <w:rFonts w:hint="eastAsia"/>
        </w:rPr>
        <w:t>本文</w:t>
      </w:r>
      <w:r w:rsidR="00E47CED">
        <w:rPr>
          <w:rFonts w:hint="eastAsia"/>
        </w:rPr>
        <w:t>基于RFID系统</w:t>
      </w:r>
      <w:r w:rsidR="001A0DAD">
        <w:rPr>
          <w:rFonts w:hint="eastAsia"/>
        </w:rPr>
        <w:t>对定位机制进行研究</w:t>
      </w:r>
      <w:r w:rsidR="00C25027">
        <w:rPr>
          <w:rFonts w:hint="eastAsia"/>
        </w:rPr>
        <w:t>，</w:t>
      </w:r>
      <w:r w:rsidR="0073670D">
        <w:rPr>
          <w:rFonts w:hint="eastAsia"/>
        </w:rPr>
        <w:t>完整的给出了相对定位和绝对定位的策略和模型，并分别应用于积木检错和室内物体定位两个实际场景中。</w:t>
      </w:r>
    </w:p>
    <w:p w14:paraId="0148AB6C" w14:textId="77777777" w:rsidR="00D277A0" w:rsidRDefault="00786DFD" w:rsidP="0073670D">
      <w:pPr>
        <w:rPr>
          <w:rFonts w:hint="eastAsia"/>
        </w:rPr>
      </w:pPr>
      <w:r>
        <w:rPr>
          <w:rFonts w:hint="eastAsia"/>
        </w:rPr>
        <w:t>相对定位主要利用阅读率和RSSI值进行建模，并且使用标签阵列的模型，其以积木扫描检错</w:t>
      </w:r>
      <w:r w:rsidR="00763DF5">
        <w:rPr>
          <w:rFonts w:hint="eastAsia"/>
        </w:rPr>
        <w:t>为探究实例，</w:t>
      </w:r>
      <w:r w:rsidR="0077547F">
        <w:rPr>
          <w:rFonts w:hint="eastAsia"/>
        </w:rPr>
        <w:t>提出了普适的定位方案和针对特定形态积木的特化方案。</w:t>
      </w:r>
    </w:p>
    <w:p w14:paraId="58F50D9E" w14:textId="5BE4F86B" w:rsidR="00C0762D" w:rsidRDefault="00D722A0" w:rsidP="0073670D">
      <w:pPr>
        <w:rPr>
          <w:rFonts w:hint="eastAsia"/>
        </w:rPr>
      </w:pPr>
      <w:r>
        <w:rPr>
          <w:rFonts w:hint="eastAsia"/>
        </w:rPr>
        <w:t>绝对定位</w:t>
      </w:r>
      <w:r w:rsidR="00CC3D42">
        <w:rPr>
          <w:rFonts w:hint="eastAsia"/>
        </w:rPr>
        <w:t>方法不同于现有的方案，</w:t>
      </w:r>
      <w:r w:rsidR="001C357A">
        <w:rPr>
          <w:rFonts w:hint="eastAsia"/>
        </w:rPr>
        <w:t>其</w:t>
      </w:r>
      <w:r w:rsidR="00CC3D42">
        <w:rPr>
          <w:rFonts w:hint="eastAsia"/>
        </w:rPr>
        <w:t>基于多波束天线，</w:t>
      </w:r>
      <w:r w:rsidR="000A19EB">
        <w:rPr>
          <w:rFonts w:hint="eastAsia"/>
        </w:rPr>
        <w:t>首先利用二维高斯模型拟合RSSI值得到目标标签的大致范围，再结合相位</w:t>
      </w:r>
      <w:r w:rsidR="00D11F01">
        <w:rPr>
          <w:rFonts w:hint="eastAsia"/>
        </w:rPr>
        <w:t>信息</w:t>
      </w:r>
      <w:r w:rsidR="000A19EB">
        <w:rPr>
          <w:rFonts w:hint="eastAsia"/>
        </w:rPr>
        <w:t>得到的一系列可能范围</w:t>
      </w:r>
      <w:r w:rsidR="0087673E">
        <w:rPr>
          <w:rFonts w:hint="eastAsia"/>
        </w:rPr>
        <w:t>，</w:t>
      </w:r>
      <w:r w:rsidR="000A19EB">
        <w:rPr>
          <w:rFonts w:hint="eastAsia"/>
        </w:rPr>
        <w:t>最终给出一个可能性最大的区域。</w:t>
      </w:r>
    </w:p>
    <w:p w14:paraId="4C185CA3" w14:textId="77777777" w:rsidR="00D917F8" w:rsidRDefault="005330C9" w:rsidP="00033975">
      <w:pPr>
        <w:pStyle w:val="2"/>
      </w:pPr>
      <w:bookmarkStart w:id="57" w:name="_Toc388305832"/>
      <w:r>
        <w:rPr>
          <w:rFonts w:hint="eastAsia"/>
        </w:rPr>
        <w:t>展望</w:t>
      </w:r>
      <w:bookmarkEnd w:id="57"/>
    </w:p>
    <w:p w14:paraId="17A62364" w14:textId="1E8BC755" w:rsidR="009D5B98" w:rsidRDefault="009D5B98" w:rsidP="00D917F8">
      <w:pPr>
        <w:rPr>
          <w:rFonts w:hint="eastAsia"/>
        </w:rPr>
      </w:pPr>
      <w:r>
        <w:rPr>
          <w:rFonts w:hint="eastAsia"/>
        </w:rPr>
        <w:t>室内定位领域的研究会越来越深，越来越广，随着</w:t>
      </w:r>
      <w:r w:rsidR="00431D9F">
        <w:rPr>
          <w:rFonts w:hint="eastAsia"/>
        </w:rPr>
        <w:t>位置</w:t>
      </w:r>
      <w:r>
        <w:rPr>
          <w:rFonts w:hint="eastAsia"/>
        </w:rPr>
        <w:t>服务的需求愈加强烈</w:t>
      </w:r>
      <w:r w:rsidR="00431D9F">
        <w:rPr>
          <w:rFonts w:hint="eastAsia"/>
        </w:rPr>
        <w:t>，</w:t>
      </w:r>
      <w:r w:rsidR="00640E9C">
        <w:rPr>
          <w:rFonts w:hint="eastAsia"/>
        </w:rPr>
        <w:t>室内定位工作也将不断涌现。</w:t>
      </w:r>
      <w:r w:rsidR="008E2D2F">
        <w:rPr>
          <w:rFonts w:hint="eastAsia"/>
        </w:rPr>
        <w:t>基于射频信号的定位机制</w:t>
      </w:r>
      <w:r w:rsidR="00C83C60">
        <w:rPr>
          <w:rFonts w:hint="eastAsia"/>
        </w:rPr>
        <w:t>已被广泛应用到</w:t>
      </w:r>
      <w:r w:rsidR="009150F1">
        <w:rPr>
          <w:rFonts w:hint="eastAsia"/>
        </w:rPr>
        <w:t>仓储货物定位、</w:t>
      </w:r>
      <w:r w:rsidR="002A0651">
        <w:rPr>
          <w:rFonts w:hint="eastAsia"/>
        </w:rPr>
        <w:t>超市商品追踪等实际场景中</w:t>
      </w:r>
      <w:r w:rsidR="00A9077E">
        <w:rPr>
          <w:rFonts w:hint="eastAsia"/>
        </w:rPr>
        <w:t>。</w:t>
      </w:r>
      <w:r w:rsidR="00E726B4">
        <w:rPr>
          <w:rFonts w:hint="eastAsia"/>
        </w:rPr>
        <w:t>目前对基于RFID系统的定位要求也越来越高，例如细化定位精度、增加对不同环境的鲁棒性等。</w:t>
      </w:r>
    </w:p>
    <w:p w14:paraId="5D0DCA54" w14:textId="3FEA9433" w:rsidR="00D917F8" w:rsidRPr="009D43C0" w:rsidRDefault="00033975" w:rsidP="00D917F8">
      <w:pPr>
        <w:rPr>
          <w:rFonts w:hint="eastAsia"/>
        </w:rPr>
      </w:pPr>
      <w:r>
        <w:rPr>
          <w:rFonts w:hint="eastAsia"/>
        </w:rPr>
        <w:t>本文工作是一个基础性的探究工作</w:t>
      </w:r>
      <w:r w:rsidR="00967BAF">
        <w:rPr>
          <w:rFonts w:hint="eastAsia"/>
        </w:rPr>
        <w:t>，分别就相对定位和绝对定位</w:t>
      </w:r>
      <w:r w:rsidR="0040634E">
        <w:rPr>
          <w:rFonts w:hint="eastAsia"/>
        </w:rPr>
        <w:t>两个</w:t>
      </w:r>
      <w:r w:rsidR="006B5751">
        <w:rPr>
          <w:rFonts w:hint="eastAsia"/>
        </w:rPr>
        <w:t>方面提出对应的</w:t>
      </w:r>
      <w:r w:rsidR="001E485C">
        <w:rPr>
          <w:rFonts w:hint="eastAsia"/>
        </w:rPr>
        <w:t>完整的</w:t>
      </w:r>
      <w:r w:rsidR="006B5751">
        <w:rPr>
          <w:rFonts w:hint="eastAsia"/>
        </w:rPr>
        <w:t>定位模型和策略</w:t>
      </w:r>
      <w:r w:rsidR="00F17E77">
        <w:rPr>
          <w:rFonts w:hint="eastAsia"/>
        </w:rPr>
        <w:t>，并分别在积木扫描检错和室内物体定位这两个实际场景中进行应用</w:t>
      </w:r>
      <w:r w:rsidR="00DF5656">
        <w:rPr>
          <w:rFonts w:hint="eastAsia"/>
        </w:rPr>
        <w:t>。</w:t>
      </w:r>
      <w:r w:rsidR="00F91D38">
        <w:rPr>
          <w:rFonts w:hint="eastAsia"/>
        </w:rPr>
        <w:t>但</w:t>
      </w:r>
      <w:r w:rsidR="00B456C9">
        <w:rPr>
          <w:rFonts w:hint="eastAsia"/>
        </w:rPr>
        <w:t>工作</w:t>
      </w:r>
      <w:r w:rsidR="001740A8">
        <w:rPr>
          <w:rFonts w:hint="eastAsia"/>
        </w:rPr>
        <w:t>中</w:t>
      </w:r>
      <w:r>
        <w:rPr>
          <w:rFonts w:hint="eastAsia"/>
        </w:rPr>
        <w:t>仍存在若干不足，</w:t>
      </w:r>
      <w:r w:rsidR="00197D8B">
        <w:rPr>
          <w:rFonts w:hint="eastAsia"/>
        </w:rPr>
        <w:t>例如在复杂多径环境下鲁棒性不够</w:t>
      </w:r>
      <w:r w:rsidR="00B03D0A">
        <w:rPr>
          <w:rFonts w:hint="eastAsia"/>
        </w:rPr>
        <w:t>、</w:t>
      </w:r>
      <w:r w:rsidR="00197D8B" w:rsidRPr="009D43C0">
        <w:t xml:space="preserve"> </w:t>
      </w:r>
      <w:r w:rsidR="00C67D7E">
        <w:rPr>
          <w:rFonts w:hint="eastAsia"/>
        </w:rPr>
        <w:t>天线扫描需要与标签保持较近的距离</w:t>
      </w:r>
      <w:r w:rsidR="001E1C1F">
        <w:rPr>
          <w:rFonts w:hint="eastAsia"/>
        </w:rPr>
        <w:t>、线性极化标签旋转角度对信号的影响</w:t>
      </w:r>
      <w:r w:rsidR="00C67D7E">
        <w:rPr>
          <w:rFonts w:hint="eastAsia"/>
        </w:rPr>
        <w:t>等</w:t>
      </w:r>
      <w:r w:rsidR="00E56477">
        <w:rPr>
          <w:rFonts w:hint="eastAsia"/>
        </w:rPr>
        <w:t>。</w:t>
      </w:r>
    </w:p>
    <w:p w14:paraId="7517E1A3" w14:textId="771552B6" w:rsidR="005330C9" w:rsidRPr="00D917F8" w:rsidRDefault="00F91D38" w:rsidP="005330C9">
      <w:r>
        <w:rPr>
          <w:rFonts w:hint="eastAsia"/>
        </w:rPr>
        <w:t>相信未来对</w:t>
      </w:r>
      <w:r w:rsidR="003F2812">
        <w:rPr>
          <w:rFonts w:hint="eastAsia"/>
        </w:rPr>
        <w:t>基于RFID系统的定位机制</w:t>
      </w:r>
      <w:r w:rsidR="0025207B">
        <w:rPr>
          <w:rFonts w:hint="eastAsia"/>
        </w:rPr>
        <w:t>的研究</w:t>
      </w:r>
      <w:r w:rsidR="003F2812">
        <w:rPr>
          <w:rFonts w:hint="eastAsia"/>
        </w:rPr>
        <w:t>会更加</w:t>
      </w:r>
      <w:r w:rsidR="00BB6C0D">
        <w:rPr>
          <w:rFonts w:hint="eastAsia"/>
        </w:rPr>
        <w:t>深入和</w:t>
      </w:r>
      <w:r w:rsidR="003F2812">
        <w:rPr>
          <w:rFonts w:hint="eastAsia"/>
        </w:rPr>
        <w:t>成熟，能够</w:t>
      </w:r>
      <w:r w:rsidR="008005A9">
        <w:rPr>
          <w:rFonts w:hint="eastAsia"/>
        </w:rPr>
        <w:t>突破</w:t>
      </w:r>
      <w:r w:rsidR="009C0620">
        <w:rPr>
          <w:rFonts w:hint="eastAsia"/>
        </w:rPr>
        <w:t>现阶段</w:t>
      </w:r>
      <w:r w:rsidR="008005A9">
        <w:rPr>
          <w:rFonts w:hint="eastAsia"/>
        </w:rPr>
        <w:t>的诸多瓶颈</w:t>
      </w:r>
      <w:r>
        <w:rPr>
          <w:rFonts w:hint="eastAsia"/>
        </w:rPr>
        <w:t>！</w:t>
      </w:r>
    </w:p>
    <w:p w14:paraId="30382459" w14:textId="77777777" w:rsidR="005330C9" w:rsidRDefault="005330C9">
      <w:pPr>
        <w:widowControl/>
        <w:spacing w:line="240" w:lineRule="auto"/>
        <w:ind w:firstLine="0"/>
        <w:jc w:val="left"/>
      </w:pPr>
      <w:r>
        <w:br w:type="page"/>
      </w:r>
    </w:p>
    <w:p w14:paraId="74D7472A" w14:textId="77777777" w:rsidR="00530B71" w:rsidRDefault="00530B71" w:rsidP="00904975">
      <w:pPr>
        <w:pStyle w:val="ac"/>
      </w:pPr>
      <w:bookmarkStart w:id="58" w:name="_Toc388305833"/>
      <w:r>
        <w:rPr>
          <w:rFonts w:hint="eastAsia"/>
        </w:rPr>
        <w:lastRenderedPageBreak/>
        <w:t>参考</w:t>
      </w:r>
      <w:r>
        <w:t>文献</w:t>
      </w:r>
      <w:bookmarkEnd w:id="58"/>
    </w:p>
    <w:p w14:paraId="1F8CB3DF" w14:textId="77777777" w:rsidR="00134A0D" w:rsidRDefault="00134A0D" w:rsidP="00134A0D">
      <w:pPr>
        <w:pStyle w:val="af"/>
        <w:numPr>
          <w:ilvl w:val="0"/>
          <w:numId w:val="3"/>
        </w:numPr>
        <w:wordWrap w:val="0"/>
        <w:ind w:firstLineChars="0"/>
        <w:rPr>
          <w:rFonts w:hint="eastAsia"/>
        </w:rPr>
      </w:pPr>
      <w:r>
        <w:rPr>
          <w:rFonts w:hint="eastAsia"/>
        </w:rPr>
        <w:t>陆桑璐,谢磊. 《射频识别技术——原理、协议及系统设计》</w:t>
      </w:r>
    </w:p>
    <w:p w14:paraId="5CDFC27D" w14:textId="2B5C2057" w:rsidR="00D911C6" w:rsidRDefault="00D911C6" w:rsidP="00D911C6">
      <w:pPr>
        <w:pStyle w:val="af"/>
        <w:numPr>
          <w:ilvl w:val="0"/>
          <w:numId w:val="3"/>
        </w:numPr>
        <w:wordWrap w:val="0"/>
        <w:ind w:firstLineChars="0"/>
        <w:rPr>
          <w:rFonts w:hint="eastAsia"/>
        </w:rPr>
      </w:pPr>
      <w:r>
        <w:rPr>
          <w:rFonts w:hint="eastAsia"/>
        </w:rPr>
        <w:t>韩晶. 基于RFID标签的定位原理和技术. 桂林电子科技大学，2011</w:t>
      </w:r>
    </w:p>
    <w:p w14:paraId="481B1C61" w14:textId="5EF92D8C" w:rsidR="005A5703" w:rsidRDefault="005A5703" w:rsidP="00D911C6">
      <w:pPr>
        <w:pStyle w:val="af"/>
        <w:numPr>
          <w:ilvl w:val="0"/>
          <w:numId w:val="3"/>
        </w:numPr>
        <w:wordWrap w:val="0"/>
        <w:ind w:firstLineChars="0"/>
      </w:pPr>
      <w:r>
        <w:rPr>
          <w:rFonts w:hint="eastAsia"/>
        </w:rPr>
        <w:t>J.</w:t>
      </w:r>
      <w:r>
        <w:t xml:space="preserve"> Yang and Y. Chen, </w:t>
      </w:r>
      <w:proofErr w:type="gramStart"/>
      <w:r>
        <w:t>Indoor</w:t>
      </w:r>
      <w:proofErr w:type="gramEnd"/>
      <w:r>
        <w:t xml:space="preserve"> localization using improved RSS-based </w:t>
      </w:r>
      <w:proofErr w:type="spellStart"/>
      <w:r>
        <w:t>lateration</w:t>
      </w:r>
      <w:proofErr w:type="spellEnd"/>
      <w:r>
        <w:t xml:space="preserve"> methods, Proc. Of GLOBECOM, pp. 1-6, November 2009</w:t>
      </w:r>
    </w:p>
    <w:p w14:paraId="5F52A1B7" w14:textId="06F06243" w:rsidR="00DA2D37" w:rsidRDefault="008408CE" w:rsidP="00D911C6">
      <w:pPr>
        <w:pStyle w:val="af"/>
        <w:numPr>
          <w:ilvl w:val="0"/>
          <w:numId w:val="3"/>
        </w:numPr>
        <w:wordWrap w:val="0"/>
        <w:ind w:firstLineChars="0"/>
      </w:pPr>
      <w:proofErr w:type="spellStart"/>
      <w:r>
        <w:t>Azzouzi</w:t>
      </w:r>
      <w:proofErr w:type="spellEnd"/>
      <w:r>
        <w:t xml:space="preserve"> S, Cremer M, </w:t>
      </w:r>
      <w:proofErr w:type="spellStart"/>
      <w:r>
        <w:t>Dettmar</w:t>
      </w:r>
      <w:proofErr w:type="spellEnd"/>
      <w:r>
        <w:t xml:space="preserve"> U, et al. New measurement results for the localization of UHF RFID transponders using an Angle of Arrival (</w:t>
      </w:r>
      <w:proofErr w:type="spellStart"/>
      <w:r>
        <w:t>AoA</w:t>
      </w:r>
      <w:proofErr w:type="spellEnd"/>
      <w:r>
        <w:t xml:space="preserve">) approach[C]. In Proceeding of </w:t>
      </w:r>
      <w:r w:rsidR="0043601A">
        <w:t>the 5</w:t>
      </w:r>
      <w:r w:rsidR="0043601A" w:rsidRPr="0043601A">
        <w:rPr>
          <w:vertAlign w:val="superscript"/>
        </w:rPr>
        <w:t>th</w:t>
      </w:r>
      <w:r w:rsidR="0043601A">
        <w:t xml:space="preserve"> Annual IEEE International Conference on RFID (RFID’ 11). Orlando, Florida, USA, 2011: 106-112.</w:t>
      </w:r>
    </w:p>
    <w:p w14:paraId="401A8250" w14:textId="5F5076BC" w:rsidR="00B35885" w:rsidRDefault="00B35885" w:rsidP="00D911C6">
      <w:pPr>
        <w:pStyle w:val="af"/>
        <w:numPr>
          <w:ilvl w:val="0"/>
          <w:numId w:val="3"/>
        </w:numPr>
        <w:wordWrap w:val="0"/>
        <w:ind w:firstLineChars="0"/>
      </w:pPr>
      <w:proofErr w:type="spellStart"/>
      <w:r>
        <w:t>Abedin</w:t>
      </w:r>
      <w:proofErr w:type="spellEnd"/>
      <w:r>
        <w:t xml:space="preserve"> M J, Mohan</w:t>
      </w:r>
      <w:r w:rsidR="00B279EE">
        <w:t xml:space="preserve"> A S. Use of smart antennas for the localization of RFID reader[C]. In Proceedings of </w:t>
      </w:r>
      <w:r w:rsidR="0041556F">
        <w:t>Microwave Conference. 2009: 1036-1039.</w:t>
      </w:r>
    </w:p>
    <w:p w14:paraId="54125B96" w14:textId="713D19A2" w:rsidR="0041556F" w:rsidRDefault="00975340" w:rsidP="00D911C6">
      <w:pPr>
        <w:pStyle w:val="af"/>
        <w:numPr>
          <w:ilvl w:val="0"/>
          <w:numId w:val="3"/>
        </w:numPr>
        <w:wordWrap w:val="0"/>
        <w:ind w:firstLineChars="0"/>
      </w:pPr>
      <w:r>
        <w:t>Wang J, Amin M, Zhang Y. Signal and array processing techniques for RFID readers[C]. In Proceedings of</w:t>
      </w:r>
      <w:r w:rsidR="00340946">
        <w:t xml:space="preserve"> International Society for Optics and Photonics Defense and Security Symposium. 2006: 624807-624807-12.</w:t>
      </w:r>
    </w:p>
    <w:p w14:paraId="4554D374" w14:textId="5030AFA1" w:rsidR="00FF15B4" w:rsidRDefault="00E67D96" w:rsidP="00D911C6">
      <w:pPr>
        <w:pStyle w:val="af"/>
        <w:numPr>
          <w:ilvl w:val="0"/>
          <w:numId w:val="3"/>
        </w:numPr>
        <w:wordWrap w:val="0"/>
        <w:ind w:firstLineChars="0"/>
      </w:pPr>
      <w:r>
        <w:t>Ni L M. Liu Y. Lau Y C. et al. LANDMARC</w:t>
      </w:r>
      <w:r w:rsidR="00136E9F">
        <w:t>: indoor location sensing using active RFID[C]. In Proceedings of the First IEEE International Conference on Pervasive Computing and Communications (</w:t>
      </w:r>
      <w:proofErr w:type="spellStart"/>
      <w:r w:rsidR="00136E9F">
        <w:t>PerCom</w:t>
      </w:r>
      <w:proofErr w:type="spellEnd"/>
      <w:r w:rsidR="00136E9F">
        <w:t xml:space="preserve"> 2003). Texas, 2003: 407-415.</w:t>
      </w:r>
    </w:p>
    <w:p w14:paraId="6A0EADDC" w14:textId="1EA076B3" w:rsidR="00136E9F" w:rsidRDefault="00BB4CD1" w:rsidP="00D911C6">
      <w:pPr>
        <w:pStyle w:val="af"/>
        <w:numPr>
          <w:ilvl w:val="0"/>
          <w:numId w:val="3"/>
        </w:numPr>
        <w:wordWrap w:val="0"/>
        <w:ind w:firstLineChars="0"/>
      </w:pPr>
      <w:r>
        <w:t xml:space="preserve">Nick T, </w:t>
      </w:r>
      <w:proofErr w:type="spellStart"/>
      <w:r>
        <w:t>Gotze</w:t>
      </w:r>
      <w:proofErr w:type="spellEnd"/>
      <w:r>
        <w:t xml:space="preserve"> J, John W, et al. Localization of UHF RFID labels with reference tags and Unscented </w:t>
      </w:r>
      <w:proofErr w:type="spellStart"/>
      <w:r>
        <w:t>Kalman</w:t>
      </w:r>
      <w:proofErr w:type="spellEnd"/>
      <w:r>
        <w:t xml:space="preserve"> Filter[C]. In Proceedings of 2011 IEEE International Conference on RFID-Technologies and Applications (RFID-TA). Barcelona, 2011: 168-173.</w:t>
      </w:r>
    </w:p>
    <w:p w14:paraId="786BB887" w14:textId="6A28A320" w:rsidR="00CF6406" w:rsidRDefault="00CF6406" w:rsidP="00D911C6">
      <w:pPr>
        <w:pStyle w:val="af"/>
        <w:numPr>
          <w:ilvl w:val="0"/>
          <w:numId w:val="3"/>
        </w:numPr>
        <w:wordWrap w:val="0"/>
        <w:ind w:firstLineChars="0"/>
      </w:pPr>
      <w:proofErr w:type="spellStart"/>
      <w:r>
        <w:t>Deyle</w:t>
      </w:r>
      <w:proofErr w:type="spellEnd"/>
      <w:r>
        <w:t xml:space="preserve"> T, Nguyen H, </w:t>
      </w:r>
      <w:proofErr w:type="gramStart"/>
      <w:r>
        <w:t>Reynolds</w:t>
      </w:r>
      <w:proofErr w:type="gramEnd"/>
      <w:r>
        <w:t xml:space="preserve"> M, et al. RF vision: RFID receive signal strength indicator (RSSI) images for sensor fusion and mo</w:t>
      </w:r>
      <w:r>
        <w:lastRenderedPageBreak/>
        <w:t>bile manipulation[C]. In Proceedings of International Conference on Intelligent Robots and Systems. St Louis, 2009: 5553-5560.</w:t>
      </w:r>
    </w:p>
    <w:p w14:paraId="5133B0B3" w14:textId="0B9FBC94" w:rsidR="00412EC7" w:rsidRDefault="00412EC7" w:rsidP="00D911C6">
      <w:pPr>
        <w:pStyle w:val="af"/>
        <w:numPr>
          <w:ilvl w:val="0"/>
          <w:numId w:val="3"/>
        </w:numPr>
        <w:wordWrap w:val="0"/>
        <w:ind w:firstLineChars="0"/>
        <w:rPr>
          <w:rFonts w:hint="eastAsia"/>
        </w:rPr>
      </w:pPr>
      <w:r>
        <w:t>Yang Z, Wu C, Liu Y. Locating in fingerprint space: wireless indoor localization with little human intervention[C]. In Proceedings of the 18</w:t>
      </w:r>
      <w:r w:rsidRPr="00412EC7">
        <w:rPr>
          <w:vertAlign w:val="superscript"/>
        </w:rPr>
        <w:t>th</w:t>
      </w:r>
      <w:r>
        <w:t xml:space="preserve"> annual international conference on Mobile computing and networking. Istanbul, 2012: 269-280.</w:t>
      </w:r>
    </w:p>
    <w:p w14:paraId="7AA6CE91" w14:textId="400291B4" w:rsidR="00C4017E" w:rsidRDefault="00485828" w:rsidP="008F705C">
      <w:pPr>
        <w:pStyle w:val="af"/>
        <w:numPr>
          <w:ilvl w:val="0"/>
          <w:numId w:val="3"/>
        </w:numPr>
        <w:ind w:firstLineChars="0"/>
      </w:pPr>
      <w:r>
        <w:rPr>
          <w:rFonts w:hint="eastAsia"/>
        </w:rPr>
        <w:t xml:space="preserve">L. </w:t>
      </w:r>
      <w:proofErr w:type="spellStart"/>
      <w:r>
        <w:rPr>
          <w:rFonts w:hint="eastAsia"/>
        </w:rPr>
        <w:t>Shangguan</w:t>
      </w:r>
      <w:proofErr w:type="spellEnd"/>
      <w:r>
        <w:rPr>
          <w:rFonts w:hint="eastAsia"/>
        </w:rPr>
        <w:t>, Z. Yang, A. X. Liu, Z. Zhou and Y. Liu, STPP: Spatial-Temporal Phase Profiling-Based Method for Relative RFID Tag Localization, in IEEE/ACM Transactions on Networking (</w:t>
      </w:r>
      <w:proofErr w:type="spellStart"/>
      <w:r>
        <w:rPr>
          <w:rFonts w:hint="eastAsia"/>
        </w:rPr>
        <w:t>ToN</w:t>
      </w:r>
      <w:proofErr w:type="spellEnd"/>
      <w:r>
        <w:rPr>
          <w:rFonts w:hint="eastAsia"/>
        </w:rPr>
        <w:t>), vol. 25, no. 1, pp. 596-609, 2017</w:t>
      </w:r>
      <w:r w:rsidR="008F705C">
        <w:rPr>
          <w:rFonts w:hint="eastAsia"/>
        </w:rPr>
        <w:t>.</w:t>
      </w:r>
    </w:p>
    <w:p w14:paraId="5B9387C7" w14:textId="75E72851" w:rsidR="008F705C" w:rsidRDefault="008F705C" w:rsidP="008F705C">
      <w:pPr>
        <w:pStyle w:val="af"/>
        <w:numPr>
          <w:ilvl w:val="0"/>
          <w:numId w:val="3"/>
        </w:numPr>
        <w:ind w:firstLineChars="0"/>
      </w:pPr>
      <w:r>
        <w:rPr>
          <w:rFonts w:hint="eastAsia"/>
        </w:rPr>
        <w:t xml:space="preserve">J. Wang and </w:t>
      </w:r>
      <w:proofErr w:type="spellStart"/>
      <w:r>
        <w:rPr>
          <w:rFonts w:hint="eastAsia"/>
        </w:rPr>
        <w:t>D.Katabi</w:t>
      </w:r>
      <w:proofErr w:type="spellEnd"/>
      <w:r>
        <w:rPr>
          <w:rFonts w:hint="eastAsia"/>
        </w:rPr>
        <w:t xml:space="preserve">, Dude, </w:t>
      </w:r>
      <w:r>
        <w:t>where’s</w:t>
      </w:r>
      <w:r>
        <w:rPr>
          <w:rFonts w:hint="eastAsia"/>
        </w:rPr>
        <w:t xml:space="preserve"> my card</w:t>
      </w:r>
      <w:proofErr w:type="gramStart"/>
      <w:r>
        <w:rPr>
          <w:rFonts w:hint="eastAsia"/>
        </w:rPr>
        <w:t>?:</w:t>
      </w:r>
      <w:proofErr w:type="gramEnd"/>
      <w:r>
        <w:rPr>
          <w:rFonts w:hint="eastAsia"/>
        </w:rPr>
        <w:t xml:space="preserve"> RFID Positioning That Works with Multipath and Non-Line of Sight, in Proc. </w:t>
      </w:r>
      <w:r>
        <w:t>of</w:t>
      </w:r>
      <w:r>
        <w:rPr>
          <w:rFonts w:hint="eastAsia"/>
        </w:rPr>
        <w:t xml:space="preserve"> ACM SIGCOMM, 2013.</w:t>
      </w:r>
    </w:p>
    <w:p w14:paraId="2012D479" w14:textId="0808C14D" w:rsidR="0025564A" w:rsidRDefault="005C3738" w:rsidP="00A62E9F">
      <w:pPr>
        <w:pStyle w:val="af"/>
        <w:numPr>
          <w:ilvl w:val="0"/>
          <w:numId w:val="3"/>
        </w:numPr>
        <w:ind w:firstLineChars="0"/>
      </w:pPr>
      <w:r>
        <w:t>L</w:t>
      </w:r>
      <w:r>
        <w:rPr>
          <w:rFonts w:hint="eastAsia"/>
        </w:rPr>
        <w:t xml:space="preserve">. Yang, </w:t>
      </w:r>
      <w:proofErr w:type="spellStart"/>
      <w:r>
        <w:rPr>
          <w:rFonts w:hint="eastAsia"/>
        </w:rPr>
        <w:t>Y.Chen</w:t>
      </w:r>
      <w:proofErr w:type="spellEnd"/>
      <w:r>
        <w:rPr>
          <w:rFonts w:hint="eastAsia"/>
        </w:rPr>
        <w:t xml:space="preserve">, X. Li, C. Xiao, M. Li, and Y. Liu, </w:t>
      </w:r>
      <w:proofErr w:type="spellStart"/>
      <w:r>
        <w:rPr>
          <w:rFonts w:hint="eastAsia"/>
        </w:rPr>
        <w:t>Tagoram</w:t>
      </w:r>
      <w:proofErr w:type="spellEnd"/>
      <w:r>
        <w:rPr>
          <w:rFonts w:hint="eastAsia"/>
        </w:rPr>
        <w:t>: Real-time Tracking of Mobile RFID Tags to High Precision Using COTS Devices, in Proc. of ACM MOBICOM, 2014.</w:t>
      </w:r>
    </w:p>
    <w:p w14:paraId="6C017C55" w14:textId="2DD700EB" w:rsidR="00141778" w:rsidRPr="00141778" w:rsidRDefault="00141778" w:rsidP="00B1443A">
      <w:pPr>
        <w:pStyle w:val="af"/>
        <w:wordWrap w:val="0"/>
        <w:ind w:left="680" w:firstLineChars="0" w:firstLine="0"/>
      </w:pPr>
      <w:r>
        <w:br w:type="page"/>
      </w:r>
    </w:p>
    <w:p w14:paraId="100BC663" w14:textId="77777777" w:rsidR="009D40FA" w:rsidRDefault="009D40FA" w:rsidP="00904975">
      <w:pPr>
        <w:pStyle w:val="ac"/>
      </w:pPr>
      <w:bookmarkStart w:id="59" w:name="_Toc388305834"/>
      <w:r>
        <w:rPr>
          <w:rFonts w:hint="eastAsia"/>
        </w:rPr>
        <w:lastRenderedPageBreak/>
        <w:t>致谢</w:t>
      </w:r>
      <w:bookmarkEnd w:id="59"/>
    </w:p>
    <w:p w14:paraId="5DA98D82" w14:textId="698081A1" w:rsidR="00DF169B" w:rsidRDefault="00DF169B" w:rsidP="00DF169B">
      <w:pPr>
        <w:rPr>
          <w:rFonts w:hint="eastAsia"/>
        </w:rPr>
      </w:pPr>
      <w:r>
        <w:rPr>
          <w:rFonts w:hint="eastAsia"/>
        </w:rPr>
        <w:t>经过半个多月的撰写，我的毕业论文终于画上了句号。</w:t>
      </w:r>
      <w:r w:rsidR="009A364C">
        <w:rPr>
          <w:rFonts w:hint="eastAsia"/>
        </w:rPr>
        <w:t>其实整个毕设工作从大三便开始了，但由于</w:t>
      </w:r>
      <w:proofErr w:type="spellStart"/>
      <w:r w:rsidR="009A364C">
        <w:rPr>
          <w:rFonts w:hint="eastAsia"/>
        </w:rPr>
        <w:t>xArray</w:t>
      </w:r>
      <w:proofErr w:type="spellEnd"/>
      <w:r w:rsidR="009A364C">
        <w:rPr>
          <w:rFonts w:hint="eastAsia"/>
        </w:rPr>
        <w:t>内部物理机制的黑盒，这一科研工作便搁浅了，进而开始了积木检错这一研究工作。</w:t>
      </w:r>
      <w:r w:rsidR="00D62D46">
        <w:rPr>
          <w:rFonts w:hint="eastAsia"/>
        </w:rPr>
        <w:t>整个毕设工作，个人觉得还是比较丰富的，</w:t>
      </w:r>
      <w:r w:rsidR="007044D3">
        <w:rPr>
          <w:rFonts w:hint="eastAsia"/>
        </w:rPr>
        <w:t>选题不乏创新也具备一定的实际应用场景</w:t>
      </w:r>
      <w:r w:rsidR="00A31905">
        <w:rPr>
          <w:rFonts w:hint="eastAsia"/>
        </w:rPr>
        <w:t>，在过程中并不一帆风顺，在不断试错的过程中慢慢总结出</w:t>
      </w:r>
      <w:r w:rsidR="00F73B60">
        <w:rPr>
          <w:rFonts w:hint="eastAsia"/>
        </w:rPr>
        <w:t>经验，最终产生了</w:t>
      </w:r>
      <w:r w:rsidR="00F0316C">
        <w:rPr>
          <w:rFonts w:hint="eastAsia"/>
        </w:rPr>
        <w:t>这篇论文中的</w:t>
      </w:r>
      <w:r w:rsidR="00805266">
        <w:rPr>
          <w:rFonts w:hint="eastAsia"/>
        </w:rPr>
        <w:t>定位机制</w:t>
      </w:r>
      <w:r w:rsidR="00A31905">
        <w:rPr>
          <w:rFonts w:hint="eastAsia"/>
        </w:rPr>
        <w:t>。</w:t>
      </w:r>
      <w:r w:rsidR="00FE7A82">
        <w:rPr>
          <w:rFonts w:hint="eastAsia"/>
        </w:rPr>
        <w:t>通过毕业设计，</w:t>
      </w:r>
      <w:r w:rsidR="005249C1">
        <w:rPr>
          <w:rFonts w:hint="eastAsia"/>
        </w:rPr>
        <w:t>我对RFID系统有了更深的理解，也对科研方法有了新的认识，</w:t>
      </w:r>
      <w:r w:rsidR="00560D62">
        <w:rPr>
          <w:rFonts w:hint="eastAsia"/>
        </w:rPr>
        <w:t>磨练了自己的受挫能力和抗压能力。</w:t>
      </w:r>
      <w:r w:rsidR="0082397A">
        <w:rPr>
          <w:rFonts w:hint="eastAsia"/>
        </w:rPr>
        <w:t>很感谢能有毕业设计作为我离开大学最后的</w:t>
      </w:r>
      <w:r w:rsidR="00184A1F">
        <w:rPr>
          <w:rFonts w:hint="eastAsia"/>
        </w:rPr>
        <w:t>考验</w:t>
      </w:r>
      <w:r w:rsidR="00C75D02">
        <w:rPr>
          <w:rFonts w:hint="eastAsia"/>
        </w:rPr>
        <w:t>。</w:t>
      </w:r>
    </w:p>
    <w:p w14:paraId="635DDAC4" w14:textId="41BC12C1" w:rsidR="00CC22EF" w:rsidRDefault="00CC22EF" w:rsidP="00DF169B">
      <w:r>
        <w:rPr>
          <w:rFonts w:hint="eastAsia"/>
        </w:rPr>
        <w:t>在此，首先我要感谢我的导师谢磊副教授，</w:t>
      </w:r>
      <w:r w:rsidR="00031F1A">
        <w:rPr>
          <w:rFonts w:hint="eastAsia"/>
        </w:rPr>
        <w:t>从大二进组到现在，</w:t>
      </w:r>
      <w:r w:rsidR="00723B91">
        <w:rPr>
          <w:rFonts w:hint="eastAsia"/>
        </w:rPr>
        <w:t>一直耐心的指导我的</w:t>
      </w:r>
      <w:r w:rsidR="00DD6E3D">
        <w:rPr>
          <w:rFonts w:hint="eastAsia"/>
        </w:rPr>
        <w:t>科研工作。</w:t>
      </w:r>
      <w:r w:rsidR="004959ED">
        <w:rPr>
          <w:rFonts w:hint="eastAsia"/>
        </w:rPr>
        <w:t>从基于RFID系统的3D定位机制</w:t>
      </w:r>
      <w:r w:rsidR="00A80EFB">
        <w:rPr>
          <w:rFonts w:hint="eastAsia"/>
        </w:rPr>
        <w:t>研究</w:t>
      </w:r>
      <w:r w:rsidR="004959ED">
        <w:rPr>
          <w:rFonts w:hint="eastAsia"/>
        </w:rPr>
        <w:t>到多波束天线的探究，再到最后基于RFID系统的积木检错</w:t>
      </w:r>
      <w:r w:rsidR="00B0123A">
        <w:rPr>
          <w:rFonts w:hint="eastAsia"/>
        </w:rPr>
        <w:t>机制研究</w:t>
      </w:r>
      <w:r w:rsidR="00D51BEC">
        <w:rPr>
          <w:rFonts w:hint="eastAsia"/>
        </w:rPr>
        <w:t>，谢老师都给予了很多细心的指导和点拨，</w:t>
      </w:r>
      <w:r w:rsidR="004B2B05">
        <w:rPr>
          <w:rFonts w:hint="eastAsia"/>
        </w:rPr>
        <w:t>给了我很多支持和鼓励</w:t>
      </w:r>
      <w:r w:rsidR="00B8410C">
        <w:rPr>
          <w:rFonts w:hint="eastAsia"/>
        </w:rPr>
        <w:t>，</w:t>
      </w:r>
      <w:r w:rsidR="009A08CA">
        <w:rPr>
          <w:rFonts w:hint="eastAsia"/>
        </w:rPr>
        <w:t>帮助我培养起搞科研的</w:t>
      </w:r>
      <w:r w:rsidR="00D7467A">
        <w:rPr>
          <w:rFonts w:hint="eastAsia"/>
        </w:rPr>
        <w:t>习惯和</w:t>
      </w:r>
      <w:r w:rsidR="00835698">
        <w:rPr>
          <w:rFonts w:hint="eastAsia"/>
        </w:rPr>
        <w:t>信心</w:t>
      </w:r>
      <w:r w:rsidR="008879BB">
        <w:rPr>
          <w:rFonts w:hint="eastAsia"/>
        </w:rPr>
        <w:t>。</w:t>
      </w:r>
      <w:r w:rsidR="00831288">
        <w:rPr>
          <w:rFonts w:hint="eastAsia"/>
        </w:rPr>
        <w:t>在谢老师组里的两年中，我学会了探索复杂问题</w:t>
      </w:r>
      <w:r w:rsidR="00FA0478">
        <w:rPr>
          <w:rFonts w:hint="eastAsia"/>
        </w:rPr>
        <w:t>的步骤和思路</w:t>
      </w:r>
      <w:r w:rsidR="00D049FD">
        <w:rPr>
          <w:rFonts w:hint="eastAsia"/>
        </w:rPr>
        <w:t>，</w:t>
      </w:r>
      <w:r w:rsidR="00643C98">
        <w:rPr>
          <w:rFonts w:hint="eastAsia"/>
        </w:rPr>
        <w:t>学会了</w:t>
      </w:r>
      <w:r w:rsidR="006A4943">
        <w:rPr>
          <w:rFonts w:hint="eastAsia"/>
        </w:rPr>
        <w:t>在遇到困难时坚持坚持再坚持，学会了反复试错，</w:t>
      </w:r>
      <w:r w:rsidR="00A15FC7">
        <w:rPr>
          <w:rFonts w:hint="eastAsia"/>
        </w:rPr>
        <w:t>培养了我坚韧的性格，</w:t>
      </w:r>
      <w:r w:rsidR="00FA134B">
        <w:rPr>
          <w:rFonts w:hint="eastAsia"/>
        </w:rPr>
        <w:t>锻炼了我应挫能力</w:t>
      </w:r>
      <w:r w:rsidR="009D4319">
        <w:rPr>
          <w:rFonts w:hint="eastAsia"/>
        </w:rPr>
        <w:t>。</w:t>
      </w:r>
      <w:r w:rsidR="00C3246D">
        <w:rPr>
          <w:rFonts w:hint="eastAsia"/>
        </w:rPr>
        <w:t>在此向谢老师致以最真诚的谢意</w:t>
      </w:r>
      <w:r w:rsidR="005679EC">
        <w:rPr>
          <w:rFonts w:hint="eastAsia"/>
        </w:rPr>
        <w:t>。</w:t>
      </w:r>
    </w:p>
    <w:p w14:paraId="19AFF317" w14:textId="4B7DE32D" w:rsidR="00D97194" w:rsidRDefault="00D97194" w:rsidP="00DF169B">
      <w:r>
        <w:rPr>
          <w:rFonts w:hint="eastAsia"/>
        </w:rPr>
        <w:t>同时也要感谢分布式计算实验室内同一课题组内的师兄师姐，感谢他们平日</w:t>
      </w:r>
      <w:r w:rsidR="00C47993">
        <w:rPr>
          <w:rFonts w:hint="eastAsia"/>
        </w:rPr>
        <w:t>里在科研路上对我的帮助</w:t>
      </w:r>
      <w:r w:rsidR="008C1D97">
        <w:rPr>
          <w:rFonts w:hint="eastAsia"/>
        </w:rPr>
        <w:t>和指导</w:t>
      </w:r>
      <w:r w:rsidR="00C56B3C">
        <w:rPr>
          <w:rFonts w:hint="eastAsia"/>
        </w:rPr>
        <w:t>。</w:t>
      </w:r>
    </w:p>
    <w:p w14:paraId="631E62B8" w14:textId="741FC3AA" w:rsidR="003F07FF" w:rsidRDefault="003F07FF" w:rsidP="00DF169B">
      <w:r>
        <w:rPr>
          <w:rFonts w:hint="eastAsia"/>
        </w:rPr>
        <w:t>感谢我的家人，</w:t>
      </w:r>
      <w:r w:rsidR="00317131">
        <w:rPr>
          <w:rFonts w:hint="eastAsia"/>
        </w:rPr>
        <w:t>感谢他们在生活上对我的照顾，在我科研工作上的无条件支持和鼓励</w:t>
      </w:r>
      <w:r w:rsidR="00982327">
        <w:rPr>
          <w:rFonts w:hint="eastAsia"/>
        </w:rPr>
        <w:t>，他们让我没有后顾之忧，得以放开手脚去追求自己的梦想。</w:t>
      </w:r>
    </w:p>
    <w:p w14:paraId="0FF10DBB" w14:textId="378F8592" w:rsidR="00006DB9" w:rsidRPr="00DF169B" w:rsidRDefault="00006DB9" w:rsidP="00DF169B">
      <w:r>
        <w:rPr>
          <w:rFonts w:hint="eastAsia"/>
        </w:rPr>
        <w:t>感谢大学四年里</w:t>
      </w:r>
      <w:r w:rsidR="00463CEB">
        <w:rPr>
          <w:rFonts w:hint="eastAsia"/>
        </w:rPr>
        <w:t>每位予我谆谆教诲的老师，</w:t>
      </w:r>
      <w:r w:rsidR="00867D9B">
        <w:rPr>
          <w:rFonts w:hint="eastAsia"/>
        </w:rPr>
        <w:t>感谢陪我走过大学青春的同学和朋友们</w:t>
      </w:r>
      <w:r w:rsidR="00A853BE">
        <w:rPr>
          <w:rFonts w:hint="eastAsia"/>
        </w:rPr>
        <w:t>。</w:t>
      </w:r>
      <w:r w:rsidR="00287982">
        <w:rPr>
          <w:rFonts w:hint="eastAsia"/>
        </w:rPr>
        <w:t>因为你们，我的大学变得更加精彩，我也</w:t>
      </w:r>
      <w:r w:rsidR="006C72DC">
        <w:rPr>
          <w:rFonts w:hint="eastAsia"/>
        </w:rPr>
        <w:t>变得更加不舍离开</w:t>
      </w:r>
      <w:r w:rsidR="008C0FE3">
        <w:rPr>
          <w:rFonts w:hint="eastAsia"/>
        </w:rPr>
        <w:t>。</w:t>
      </w:r>
    </w:p>
    <w:p w14:paraId="7DBEF8A4" w14:textId="7D47F8F5" w:rsidR="00836145" w:rsidRPr="00836145" w:rsidRDefault="00BF1C95" w:rsidP="00D85B64">
      <w:r>
        <w:rPr>
          <w:rFonts w:hint="eastAsia"/>
        </w:rPr>
        <w:t>特别的，感谢自己！大学四年，有开心，有失落，有壮志满酬，有前途迷茫，</w:t>
      </w:r>
      <w:r w:rsidR="00831B08">
        <w:rPr>
          <w:rFonts w:hint="eastAsia"/>
        </w:rPr>
        <w:t>自己一路走来，</w:t>
      </w:r>
      <w:r w:rsidR="00BC0C1B">
        <w:rPr>
          <w:rFonts w:hint="eastAsia"/>
        </w:rPr>
        <w:t>褪去稚气，</w:t>
      </w:r>
      <w:r w:rsidR="00831B08">
        <w:rPr>
          <w:rFonts w:hint="eastAsia"/>
        </w:rPr>
        <w:t>慢慢成长</w:t>
      </w:r>
      <w:r w:rsidR="00BC0C1B">
        <w:rPr>
          <w:rFonts w:hint="eastAsia"/>
        </w:rPr>
        <w:t>。</w:t>
      </w:r>
      <w:r w:rsidR="00D13C6C">
        <w:rPr>
          <w:rFonts w:hint="eastAsia"/>
        </w:rPr>
        <w:t>愿自己</w:t>
      </w:r>
      <w:r w:rsidR="00C85D46">
        <w:rPr>
          <w:rFonts w:hint="eastAsia"/>
        </w:rPr>
        <w:t>一直</w:t>
      </w:r>
      <w:r w:rsidR="00D13C6C">
        <w:rPr>
          <w:rFonts w:hint="eastAsia"/>
        </w:rPr>
        <w:t>是那个逐梦的少年，</w:t>
      </w:r>
      <w:r w:rsidR="00E00CB2">
        <w:rPr>
          <w:rFonts w:hint="eastAsia"/>
        </w:rPr>
        <w:t>乐观、真诚、</w:t>
      </w:r>
      <w:r w:rsidR="0036667D">
        <w:rPr>
          <w:rFonts w:hint="eastAsia"/>
        </w:rPr>
        <w:t>自信、勇敢</w:t>
      </w:r>
      <w:r w:rsidR="00EE4F2B">
        <w:rPr>
          <w:rFonts w:hint="eastAsia"/>
        </w:rPr>
        <w:t>。</w:t>
      </w:r>
    </w:p>
    <w:sectPr w:rsidR="00836145" w:rsidRPr="00836145" w:rsidSect="003B39C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B0AD56" w14:textId="77777777" w:rsidR="00401B57" w:rsidRDefault="00401B57" w:rsidP="004853E1">
      <w:r>
        <w:separator/>
      </w:r>
    </w:p>
  </w:endnote>
  <w:endnote w:type="continuationSeparator" w:id="0">
    <w:p w14:paraId="464FC523" w14:textId="77777777" w:rsidR="00401B57" w:rsidRDefault="00401B57" w:rsidP="004853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黑体">
    <w:panose1 w:val="02010609060101010101"/>
    <w:charset w:val="50"/>
    <w:family w:val="auto"/>
    <w:pitch w:val="variable"/>
    <w:sig w:usb0="800002BF" w:usb1="38CF7CFA" w:usb2="00000016" w:usb3="00000000" w:csb0="00040001" w:csb1="00000000"/>
  </w:font>
  <w:font w:name="Calibri Light">
    <w:panose1 w:val="020F0302020204030204"/>
    <w:charset w:val="00"/>
    <w:family w:val="auto"/>
    <w:pitch w:val="variable"/>
    <w:sig w:usb0="A00002EF" w:usb1="4000207B" w:usb2="00000000" w:usb3="00000000" w:csb0="000000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auto"/>
    <w:pitch w:val="variable"/>
    <w:sig w:usb0="00000003" w:usb1="00000000" w:usb2="00000000" w:usb3="00000000" w:csb0="00000001" w:csb1="00000000"/>
  </w:font>
  <w:font w:name="楷体">
    <w:panose1 w:val="02010609060101010101"/>
    <w:charset w:val="50"/>
    <w:family w:val="auto"/>
    <w:pitch w:val="variable"/>
    <w:sig w:usb0="800002BF" w:usb1="38CF7CFA" w:usb2="00000016" w:usb3="00000000" w:csb0="00040001" w:csb1="00000000"/>
  </w:font>
  <w:font w:name="Cambria Math">
    <w:panose1 w:val="02040503050406030204"/>
    <w:charset w:val="00"/>
    <w:family w:val="auto"/>
    <w:pitch w:val="variable"/>
    <w:sig w:usb0="00000003" w:usb1="00000000" w:usb2="00000000" w:usb3="00000000" w:csb0="00000001" w:csb1="00000000"/>
  </w:font>
  <w:font w:name="STIXGeneral-Regular">
    <w:panose1 w:val="00000000000000000000"/>
    <w:charset w:val="00"/>
    <w:family w:val="auto"/>
    <w:pitch w:val="variable"/>
    <w:sig w:usb0="A00002FF" w:usb1="4203FDFF" w:usb2="02000020" w:usb3="00000000" w:csb0="800001FF" w:csb1="00000000"/>
  </w:font>
  <w:font w:name="ＭＳ Ｐゴシック">
    <w:charset w:val="4E"/>
    <w:family w:val="auto"/>
    <w:pitch w:val="variable"/>
    <w:sig w:usb0="E00002FF" w:usb1="6AC7FDFB" w:usb2="00000012" w:usb3="00000000" w:csb0="0002009F" w:csb1="00000000"/>
  </w:font>
  <w:font w:name="Symbol">
    <w:panose1 w:val="00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DB3B66" w14:textId="77777777" w:rsidR="00401B57" w:rsidRPr="001B58EC" w:rsidRDefault="00401B57" w:rsidP="001B58EC">
    <w:pPr>
      <w:pStyle w:val="a5"/>
      <w:jc w:val="center"/>
      <w:rPr>
        <w:rFonts w:ascii="Times New Roman" w:hAnsi="Times New Roman" w:cs="Times New Roman"/>
        <w:sz w:val="21"/>
        <w:szCs w:val="21"/>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1"/>
        <w:szCs w:val="21"/>
      </w:rPr>
      <w:id w:val="1294175017"/>
      <w:docPartObj>
        <w:docPartGallery w:val="Page Numbers (Bottom of Page)"/>
        <w:docPartUnique/>
      </w:docPartObj>
    </w:sdtPr>
    <w:sdtEndPr>
      <w:rPr>
        <w:rFonts w:ascii="Times New Roman" w:hAnsi="Times New Roman" w:cs="Times New Roman"/>
      </w:rPr>
    </w:sdtEndPr>
    <w:sdtContent>
      <w:p w14:paraId="103FE089" w14:textId="77777777" w:rsidR="00401B57" w:rsidRPr="001B58EC" w:rsidRDefault="00401B57" w:rsidP="001B58EC">
        <w:pPr>
          <w:pStyle w:val="a5"/>
          <w:jc w:val="center"/>
          <w:rPr>
            <w:rFonts w:ascii="Times New Roman" w:hAnsi="Times New Roman" w:cs="Times New Roman"/>
            <w:sz w:val="21"/>
            <w:szCs w:val="21"/>
          </w:rPr>
        </w:pPr>
        <w:r w:rsidRPr="001B58EC">
          <w:rPr>
            <w:rFonts w:ascii="Times New Roman" w:hAnsi="Times New Roman" w:cs="Times New Roman"/>
            <w:sz w:val="21"/>
            <w:szCs w:val="21"/>
          </w:rPr>
          <w:fldChar w:fldCharType="begin"/>
        </w:r>
        <w:r w:rsidRPr="001B58EC">
          <w:rPr>
            <w:rFonts w:ascii="Times New Roman" w:hAnsi="Times New Roman" w:cs="Times New Roman"/>
            <w:sz w:val="21"/>
            <w:szCs w:val="21"/>
          </w:rPr>
          <w:instrText>PAGE   \* MERGEFORMAT</w:instrText>
        </w:r>
        <w:r w:rsidRPr="001B58EC">
          <w:rPr>
            <w:rFonts w:ascii="Times New Roman" w:hAnsi="Times New Roman" w:cs="Times New Roman"/>
            <w:sz w:val="21"/>
            <w:szCs w:val="21"/>
          </w:rPr>
          <w:fldChar w:fldCharType="separate"/>
        </w:r>
        <w:r w:rsidR="001045CF">
          <w:rPr>
            <w:rFonts w:ascii="Times New Roman" w:hAnsi="Times New Roman" w:cs="Times New Roman"/>
            <w:noProof/>
            <w:sz w:val="21"/>
            <w:szCs w:val="21"/>
          </w:rPr>
          <w:t>VI</w:t>
        </w:r>
        <w:r w:rsidRPr="001B58EC">
          <w:rPr>
            <w:rFonts w:ascii="Times New Roman" w:hAnsi="Times New Roman" w:cs="Times New Roman"/>
            <w:sz w:val="21"/>
            <w:szCs w:val="21"/>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25B25C" w14:textId="77777777" w:rsidR="00401B57" w:rsidRDefault="00401B57" w:rsidP="004853E1">
      <w:r>
        <w:separator/>
      </w:r>
    </w:p>
  </w:footnote>
  <w:footnote w:type="continuationSeparator" w:id="0">
    <w:p w14:paraId="34D6D918" w14:textId="77777777" w:rsidR="00401B57" w:rsidRDefault="00401B57" w:rsidP="004853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E1011"/>
    <w:multiLevelType w:val="hybridMultilevel"/>
    <w:tmpl w:val="C78CCCEE"/>
    <w:lvl w:ilvl="0" w:tplc="AC3CF3E8">
      <w:start w:val="1"/>
      <w:numFmt w:val="decimal"/>
      <w:lvlText w:val="%1."/>
      <w:lvlJc w:val="left"/>
      <w:pPr>
        <w:ind w:left="831" w:hanging="360"/>
      </w:pPr>
      <w:rPr>
        <w:rFonts w:hint="default"/>
      </w:rPr>
    </w:lvl>
    <w:lvl w:ilvl="1" w:tplc="04090019" w:tentative="1">
      <w:start w:val="1"/>
      <w:numFmt w:val="lowerLetter"/>
      <w:lvlText w:val="%2)"/>
      <w:lvlJc w:val="left"/>
      <w:pPr>
        <w:ind w:left="1311" w:hanging="420"/>
      </w:pPr>
    </w:lvl>
    <w:lvl w:ilvl="2" w:tplc="0409001B" w:tentative="1">
      <w:start w:val="1"/>
      <w:numFmt w:val="lowerRoman"/>
      <w:lvlText w:val="%3."/>
      <w:lvlJc w:val="right"/>
      <w:pPr>
        <w:ind w:left="1731" w:hanging="420"/>
      </w:pPr>
    </w:lvl>
    <w:lvl w:ilvl="3" w:tplc="0409000F" w:tentative="1">
      <w:start w:val="1"/>
      <w:numFmt w:val="decimal"/>
      <w:lvlText w:val="%4."/>
      <w:lvlJc w:val="left"/>
      <w:pPr>
        <w:ind w:left="2151" w:hanging="420"/>
      </w:pPr>
    </w:lvl>
    <w:lvl w:ilvl="4" w:tplc="04090019" w:tentative="1">
      <w:start w:val="1"/>
      <w:numFmt w:val="lowerLetter"/>
      <w:lvlText w:val="%5)"/>
      <w:lvlJc w:val="left"/>
      <w:pPr>
        <w:ind w:left="2571" w:hanging="420"/>
      </w:pPr>
    </w:lvl>
    <w:lvl w:ilvl="5" w:tplc="0409001B" w:tentative="1">
      <w:start w:val="1"/>
      <w:numFmt w:val="lowerRoman"/>
      <w:lvlText w:val="%6."/>
      <w:lvlJc w:val="right"/>
      <w:pPr>
        <w:ind w:left="2991" w:hanging="420"/>
      </w:pPr>
    </w:lvl>
    <w:lvl w:ilvl="6" w:tplc="0409000F" w:tentative="1">
      <w:start w:val="1"/>
      <w:numFmt w:val="decimal"/>
      <w:lvlText w:val="%7."/>
      <w:lvlJc w:val="left"/>
      <w:pPr>
        <w:ind w:left="3411" w:hanging="420"/>
      </w:pPr>
    </w:lvl>
    <w:lvl w:ilvl="7" w:tplc="04090019" w:tentative="1">
      <w:start w:val="1"/>
      <w:numFmt w:val="lowerLetter"/>
      <w:lvlText w:val="%8)"/>
      <w:lvlJc w:val="left"/>
      <w:pPr>
        <w:ind w:left="3831" w:hanging="420"/>
      </w:pPr>
    </w:lvl>
    <w:lvl w:ilvl="8" w:tplc="0409001B" w:tentative="1">
      <w:start w:val="1"/>
      <w:numFmt w:val="lowerRoman"/>
      <w:lvlText w:val="%9."/>
      <w:lvlJc w:val="right"/>
      <w:pPr>
        <w:ind w:left="4251" w:hanging="420"/>
      </w:pPr>
    </w:lvl>
  </w:abstractNum>
  <w:abstractNum w:abstractNumId="1">
    <w:nsid w:val="01E024F8"/>
    <w:multiLevelType w:val="hybridMultilevel"/>
    <w:tmpl w:val="5F1AC20E"/>
    <w:lvl w:ilvl="0" w:tplc="D0A60126">
      <w:start w:val="1"/>
      <w:numFmt w:val="decimal"/>
      <w:lvlText w:val="%1."/>
      <w:lvlJc w:val="left"/>
      <w:pPr>
        <w:ind w:left="831" w:hanging="360"/>
      </w:pPr>
      <w:rPr>
        <w:rFonts w:hint="default"/>
      </w:rPr>
    </w:lvl>
    <w:lvl w:ilvl="1" w:tplc="04090019" w:tentative="1">
      <w:start w:val="1"/>
      <w:numFmt w:val="lowerLetter"/>
      <w:lvlText w:val="%2)"/>
      <w:lvlJc w:val="left"/>
      <w:pPr>
        <w:ind w:left="1311" w:hanging="420"/>
      </w:pPr>
    </w:lvl>
    <w:lvl w:ilvl="2" w:tplc="0409001B" w:tentative="1">
      <w:start w:val="1"/>
      <w:numFmt w:val="lowerRoman"/>
      <w:lvlText w:val="%3."/>
      <w:lvlJc w:val="right"/>
      <w:pPr>
        <w:ind w:left="1731" w:hanging="420"/>
      </w:pPr>
    </w:lvl>
    <w:lvl w:ilvl="3" w:tplc="0409000F" w:tentative="1">
      <w:start w:val="1"/>
      <w:numFmt w:val="decimal"/>
      <w:lvlText w:val="%4."/>
      <w:lvlJc w:val="left"/>
      <w:pPr>
        <w:ind w:left="2151" w:hanging="420"/>
      </w:pPr>
    </w:lvl>
    <w:lvl w:ilvl="4" w:tplc="04090019" w:tentative="1">
      <w:start w:val="1"/>
      <w:numFmt w:val="lowerLetter"/>
      <w:lvlText w:val="%5)"/>
      <w:lvlJc w:val="left"/>
      <w:pPr>
        <w:ind w:left="2571" w:hanging="420"/>
      </w:pPr>
    </w:lvl>
    <w:lvl w:ilvl="5" w:tplc="0409001B" w:tentative="1">
      <w:start w:val="1"/>
      <w:numFmt w:val="lowerRoman"/>
      <w:lvlText w:val="%6."/>
      <w:lvlJc w:val="right"/>
      <w:pPr>
        <w:ind w:left="2991" w:hanging="420"/>
      </w:pPr>
    </w:lvl>
    <w:lvl w:ilvl="6" w:tplc="0409000F" w:tentative="1">
      <w:start w:val="1"/>
      <w:numFmt w:val="decimal"/>
      <w:lvlText w:val="%7."/>
      <w:lvlJc w:val="left"/>
      <w:pPr>
        <w:ind w:left="3411" w:hanging="420"/>
      </w:pPr>
    </w:lvl>
    <w:lvl w:ilvl="7" w:tplc="04090019" w:tentative="1">
      <w:start w:val="1"/>
      <w:numFmt w:val="lowerLetter"/>
      <w:lvlText w:val="%8)"/>
      <w:lvlJc w:val="left"/>
      <w:pPr>
        <w:ind w:left="3831" w:hanging="420"/>
      </w:pPr>
    </w:lvl>
    <w:lvl w:ilvl="8" w:tplc="0409001B" w:tentative="1">
      <w:start w:val="1"/>
      <w:numFmt w:val="lowerRoman"/>
      <w:lvlText w:val="%9."/>
      <w:lvlJc w:val="right"/>
      <w:pPr>
        <w:ind w:left="4251" w:hanging="420"/>
      </w:pPr>
    </w:lvl>
  </w:abstractNum>
  <w:abstractNum w:abstractNumId="2">
    <w:nsid w:val="01E97A9B"/>
    <w:multiLevelType w:val="hybridMultilevel"/>
    <w:tmpl w:val="B3BE1E10"/>
    <w:lvl w:ilvl="0" w:tplc="4B207D56">
      <w:start w:val="1"/>
      <w:numFmt w:val="decimal"/>
      <w:suff w:val="space"/>
      <w:lvlText w:val="步骤%1："/>
      <w:lvlJc w:val="left"/>
      <w:pPr>
        <w:ind w:left="465" w:firstLine="0"/>
      </w:pPr>
      <w:rPr>
        <w:rFonts w:eastAsia="宋体" w:hint="eastAsia"/>
        <w:b/>
        <w:i w:val="0"/>
        <w:sz w:val="24"/>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3">
    <w:nsid w:val="02E669F2"/>
    <w:multiLevelType w:val="hybridMultilevel"/>
    <w:tmpl w:val="ABF0A406"/>
    <w:lvl w:ilvl="0" w:tplc="BD4A7A20">
      <w:start w:val="1"/>
      <w:numFmt w:val="decimal"/>
      <w:suff w:val="space"/>
      <w:lvlText w:val="步骤%1："/>
      <w:lvlJc w:val="left"/>
      <w:pPr>
        <w:ind w:left="465" w:firstLine="0"/>
      </w:pPr>
      <w:rPr>
        <w:rFonts w:eastAsia="宋体" w:hint="eastAsia"/>
        <w:b/>
        <w:i w:val="0"/>
        <w:sz w:val="24"/>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4">
    <w:nsid w:val="077119E0"/>
    <w:multiLevelType w:val="hybridMultilevel"/>
    <w:tmpl w:val="ABC88C9C"/>
    <w:lvl w:ilvl="0" w:tplc="C73A8018">
      <w:start w:val="1"/>
      <w:numFmt w:val="decimal"/>
      <w:suff w:val="space"/>
      <w:lvlText w:val="步骤%1："/>
      <w:lvlJc w:val="left"/>
      <w:pPr>
        <w:ind w:left="465" w:firstLine="0"/>
      </w:pPr>
      <w:rPr>
        <w:rFonts w:eastAsia="宋体" w:hint="eastAsia"/>
        <w:b/>
        <w:i w:val="0"/>
        <w:sz w:val="24"/>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5">
    <w:nsid w:val="0DDD7DF7"/>
    <w:multiLevelType w:val="multilevel"/>
    <w:tmpl w:val="DDBE4AC4"/>
    <w:styleLink w:val="1"/>
    <w:lvl w:ilvl="0">
      <w:start w:val="1"/>
      <w:numFmt w:val="chineseCountingThousand"/>
      <w:lvlText w:val="第%1章"/>
      <w:lvlJc w:val="left"/>
      <w:pPr>
        <w:ind w:left="432" w:hanging="432"/>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76" w:hanging="576"/>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sz w:val="28"/>
        <w:szCs w:val="28"/>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6">
    <w:nsid w:val="10455A0B"/>
    <w:multiLevelType w:val="hybridMultilevel"/>
    <w:tmpl w:val="52749ED8"/>
    <w:lvl w:ilvl="0" w:tplc="6A62A93E">
      <w:start w:val="1"/>
      <w:numFmt w:val="decimal"/>
      <w:lvlText w:val="%1."/>
      <w:lvlJc w:val="left"/>
      <w:pPr>
        <w:ind w:left="825" w:hanging="36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7">
    <w:nsid w:val="15510A58"/>
    <w:multiLevelType w:val="hybridMultilevel"/>
    <w:tmpl w:val="48BCCC28"/>
    <w:lvl w:ilvl="0" w:tplc="EB20F35A">
      <w:start w:val="1"/>
      <w:numFmt w:val="decimal"/>
      <w:lvlText w:val="%1."/>
      <w:lvlJc w:val="left"/>
      <w:pPr>
        <w:ind w:left="825" w:hanging="36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8">
    <w:nsid w:val="18290720"/>
    <w:multiLevelType w:val="hybridMultilevel"/>
    <w:tmpl w:val="B14E9C46"/>
    <w:lvl w:ilvl="0" w:tplc="0992A00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A933B98"/>
    <w:multiLevelType w:val="hybridMultilevel"/>
    <w:tmpl w:val="140A483A"/>
    <w:lvl w:ilvl="0" w:tplc="C882DCDA">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E73557A"/>
    <w:multiLevelType w:val="hybridMultilevel"/>
    <w:tmpl w:val="0472C76C"/>
    <w:lvl w:ilvl="0" w:tplc="95E28E3C">
      <w:start w:val="1"/>
      <w:numFmt w:val="decimal"/>
      <w:lvlText w:val="%1."/>
      <w:lvlJc w:val="left"/>
      <w:pPr>
        <w:ind w:left="831" w:hanging="360"/>
      </w:pPr>
      <w:rPr>
        <w:rFonts w:hint="eastAsia"/>
      </w:rPr>
    </w:lvl>
    <w:lvl w:ilvl="1" w:tplc="04090019" w:tentative="1">
      <w:start w:val="1"/>
      <w:numFmt w:val="lowerLetter"/>
      <w:lvlText w:val="%2)"/>
      <w:lvlJc w:val="left"/>
      <w:pPr>
        <w:ind w:left="1431" w:hanging="480"/>
      </w:pPr>
    </w:lvl>
    <w:lvl w:ilvl="2" w:tplc="0409001B" w:tentative="1">
      <w:start w:val="1"/>
      <w:numFmt w:val="lowerRoman"/>
      <w:lvlText w:val="%3."/>
      <w:lvlJc w:val="right"/>
      <w:pPr>
        <w:ind w:left="1911" w:hanging="480"/>
      </w:pPr>
    </w:lvl>
    <w:lvl w:ilvl="3" w:tplc="0409000F" w:tentative="1">
      <w:start w:val="1"/>
      <w:numFmt w:val="decimal"/>
      <w:lvlText w:val="%4."/>
      <w:lvlJc w:val="left"/>
      <w:pPr>
        <w:ind w:left="2391" w:hanging="480"/>
      </w:pPr>
    </w:lvl>
    <w:lvl w:ilvl="4" w:tplc="04090019" w:tentative="1">
      <w:start w:val="1"/>
      <w:numFmt w:val="lowerLetter"/>
      <w:lvlText w:val="%5)"/>
      <w:lvlJc w:val="left"/>
      <w:pPr>
        <w:ind w:left="2871" w:hanging="480"/>
      </w:pPr>
    </w:lvl>
    <w:lvl w:ilvl="5" w:tplc="0409001B" w:tentative="1">
      <w:start w:val="1"/>
      <w:numFmt w:val="lowerRoman"/>
      <w:lvlText w:val="%6."/>
      <w:lvlJc w:val="right"/>
      <w:pPr>
        <w:ind w:left="3351" w:hanging="480"/>
      </w:pPr>
    </w:lvl>
    <w:lvl w:ilvl="6" w:tplc="0409000F" w:tentative="1">
      <w:start w:val="1"/>
      <w:numFmt w:val="decimal"/>
      <w:lvlText w:val="%7."/>
      <w:lvlJc w:val="left"/>
      <w:pPr>
        <w:ind w:left="3831" w:hanging="480"/>
      </w:pPr>
    </w:lvl>
    <w:lvl w:ilvl="7" w:tplc="04090019" w:tentative="1">
      <w:start w:val="1"/>
      <w:numFmt w:val="lowerLetter"/>
      <w:lvlText w:val="%8)"/>
      <w:lvlJc w:val="left"/>
      <w:pPr>
        <w:ind w:left="4311" w:hanging="480"/>
      </w:pPr>
    </w:lvl>
    <w:lvl w:ilvl="8" w:tplc="0409001B" w:tentative="1">
      <w:start w:val="1"/>
      <w:numFmt w:val="lowerRoman"/>
      <w:lvlText w:val="%9."/>
      <w:lvlJc w:val="right"/>
      <w:pPr>
        <w:ind w:left="4791" w:hanging="480"/>
      </w:pPr>
    </w:lvl>
  </w:abstractNum>
  <w:abstractNum w:abstractNumId="11">
    <w:nsid w:val="21DE77B1"/>
    <w:multiLevelType w:val="hybridMultilevel"/>
    <w:tmpl w:val="919C7B14"/>
    <w:lvl w:ilvl="0" w:tplc="60AE48CE">
      <w:start w:val="1"/>
      <w:numFmt w:val="decimal"/>
      <w:lvlText w:val="%1）"/>
      <w:lvlJc w:val="left"/>
      <w:pPr>
        <w:ind w:left="2040" w:hanging="360"/>
      </w:pPr>
      <w:rPr>
        <w:rFonts w:asciiTheme="minorEastAsia" w:hAnsiTheme="minorEastAsia"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2">
    <w:nsid w:val="27290AE9"/>
    <w:multiLevelType w:val="hybridMultilevel"/>
    <w:tmpl w:val="688E91E2"/>
    <w:lvl w:ilvl="0" w:tplc="33C21B5E">
      <w:start w:val="1"/>
      <w:numFmt w:val="decimal"/>
      <w:lvlText w:val="%1."/>
      <w:lvlJc w:val="left"/>
      <w:pPr>
        <w:ind w:left="825" w:hanging="36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13">
    <w:nsid w:val="30D22AF2"/>
    <w:multiLevelType w:val="hybridMultilevel"/>
    <w:tmpl w:val="F40287B4"/>
    <w:lvl w:ilvl="0" w:tplc="7376DB26">
      <w:start w:val="1"/>
      <w:numFmt w:val="decimal"/>
      <w:lvlText w:val="[%1]"/>
      <w:lvlJc w:val="left"/>
      <w:pPr>
        <w:tabs>
          <w:tab w:val="num" w:pos="680"/>
        </w:tabs>
        <w:ind w:left="680" w:hanging="68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38C370E"/>
    <w:multiLevelType w:val="hybridMultilevel"/>
    <w:tmpl w:val="6B225BE4"/>
    <w:lvl w:ilvl="0" w:tplc="C6FE8B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3CB24DC"/>
    <w:multiLevelType w:val="multilevel"/>
    <w:tmpl w:val="E2D478C6"/>
    <w:lvl w:ilvl="0">
      <w:start w:val="1"/>
      <w:numFmt w:val="decimal"/>
      <w:lvlText w:val="%1."/>
      <w:lvlJc w:val="left"/>
      <w:pPr>
        <w:ind w:left="420"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76" w:hanging="576"/>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sz w:val="28"/>
        <w:szCs w:val="28"/>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6">
    <w:nsid w:val="377F4830"/>
    <w:multiLevelType w:val="hybridMultilevel"/>
    <w:tmpl w:val="DF066BA2"/>
    <w:lvl w:ilvl="0" w:tplc="9A0675CE">
      <w:start w:val="1"/>
      <w:numFmt w:val="chineseCountingThousand"/>
      <w:lvlText w:val="第%1章"/>
      <w:lvlJc w:val="left"/>
      <w:pPr>
        <w:ind w:left="852" w:hanging="420"/>
      </w:pPr>
      <w:rPr>
        <w:rFonts w:hint="eastAsia"/>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7">
    <w:nsid w:val="4E972985"/>
    <w:multiLevelType w:val="hybridMultilevel"/>
    <w:tmpl w:val="4672CFFC"/>
    <w:lvl w:ilvl="0" w:tplc="8FAE6CF4">
      <w:start w:val="1"/>
      <w:numFmt w:val="decimal"/>
      <w:lvlText w:val="%1."/>
      <w:lvlJc w:val="left"/>
      <w:pPr>
        <w:ind w:left="825" w:hanging="36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18">
    <w:nsid w:val="4FF06B5C"/>
    <w:multiLevelType w:val="hybridMultilevel"/>
    <w:tmpl w:val="66E60576"/>
    <w:lvl w:ilvl="0" w:tplc="5ED22E4C">
      <w:start w:val="1"/>
      <w:numFmt w:val="decimal"/>
      <w:lvlText w:val="%1."/>
      <w:lvlJc w:val="left"/>
      <w:pPr>
        <w:ind w:left="825" w:hanging="36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19">
    <w:nsid w:val="51E57CD7"/>
    <w:multiLevelType w:val="hybridMultilevel"/>
    <w:tmpl w:val="ABF0A406"/>
    <w:lvl w:ilvl="0" w:tplc="BD4A7A20">
      <w:start w:val="1"/>
      <w:numFmt w:val="decimal"/>
      <w:suff w:val="space"/>
      <w:lvlText w:val="步骤%1："/>
      <w:lvlJc w:val="left"/>
      <w:pPr>
        <w:ind w:left="465" w:firstLine="0"/>
      </w:pPr>
      <w:rPr>
        <w:rFonts w:eastAsia="宋体" w:hint="eastAsia"/>
        <w:b/>
        <w:i w:val="0"/>
        <w:sz w:val="24"/>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20">
    <w:nsid w:val="531C22A3"/>
    <w:multiLevelType w:val="hybridMultilevel"/>
    <w:tmpl w:val="40B85F5E"/>
    <w:lvl w:ilvl="0" w:tplc="CDEC6146">
      <w:start w:val="1"/>
      <w:numFmt w:val="decimal"/>
      <w:lvlText w:val="%1."/>
      <w:lvlJc w:val="left"/>
      <w:pPr>
        <w:ind w:left="1191" w:hanging="720"/>
      </w:pPr>
      <w:rPr>
        <w:rFonts w:hint="eastAsia"/>
      </w:rPr>
    </w:lvl>
    <w:lvl w:ilvl="1" w:tplc="04090019" w:tentative="1">
      <w:start w:val="1"/>
      <w:numFmt w:val="lowerLetter"/>
      <w:lvlText w:val="%2)"/>
      <w:lvlJc w:val="left"/>
      <w:pPr>
        <w:ind w:left="1431" w:hanging="480"/>
      </w:pPr>
    </w:lvl>
    <w:lvl w:ilvl="2" w:tplc="0409001B" w:tentative="1">
      <w:start w:val="1"/>
      <w:numFmt w:val="lowerRoman"/>
      <w:lvlText w:val="%3."/>
      <w:lvlJc w:val="right"/>
      <w:pPr>
        <w:ind w:left="1911" w:hanging="480"/>
      </w:pPr>
    </w:lvl>
    <w:lvl w:ilvl="3" w:tplc="0409000F" w:tentative="1">
      <w:start w:val="1"/>
      <w:numFmt w:val="decimal"/>
      <w:lvlText w:val="%4."/>
      <w:lvlJc w:val="left"/>
      <w:pPr>
        <w:ind w:left="2391" w:hanging="480"/>
      </w:pPr>
    </w:lvl>
    <w:lvl w:ilvl="4" w:tplc="04090019" w:tentative="1">
      <w:start w:val="1"/>
      <w:numFmt w:val="lowerLetter"/>
      <w:lvlText w:val="%5)"/>
      <w:lvlJc w:val="left"/>
      <w:pPr>
        <w:ind w:left="2871" w:hanging="480"/>
      </w:pPr>
    </w:lvl>
    <w:lvl w:ilvl="5" w:tplc="0409001B" w:tentative="1">
      <w:start w:val="1"/>
      <w:numFmt w:val="lowerRoman"/>
      <w:lvlText w:val="%6."/>
      <w:lvlJc w:val="right"/>
      <w:pPr>
        <w:ind w:left="3351" w:hanging="480"/>
      </w:pPr>
    </w:lvl>
    <w:lvl w:ilvl="6" w:tplc="0409000F" w:tentative="1">
      <w:start w:val="1"/>
      <w:numFmt w:val="decimal"/>
      <w:lvlText w:val="%7."/>
      <w:lvlJc w:val="left"/>
      <w:pPr>
        <w:ind w:left="3831" w:hanging="480"/>
      </w:pPr>
    </w:lvl>
    <w:lvl w:ilvl="7" w:tplc="04090019" w:tentative="1">
      <w:start w:val="1"/>
      <w:numFmt w:val="lowerLetter"/>
      <w:lvlText w:val="%8)"/>
      <w:lvlJc w:val="left"/>
      <w:pPr>
        <w:ind w:left="4311" w:hanging="480"/>
      </w:pPr>
    </w:lvl>
    <w:lvl w:ilvl="8" w:tplc="0409001B" w:tentative="1">
      <w:start w:val="1"/>
      <w:numFmt w:val="lowerRoman"/>
      <w:lvlText w:val="%9."/>
      <w:lvlJc w:val="right"/>
      <w:pPr>
        <w:ind w:left="4791" w:hanging="480"/>
      </w:pPr>
    </w:lvl>
  </w:abstractNum>
  <w:abstractNum w:abstractNumId="21">
    <w:nsid w:val="5C020F11"/>
    <w:multiLevelType w:val="hybridMultilevel"/>
    <w:tmpl w:val="8E8AD10E"/>
    <w:lvl w:ilvl="0" w:tplc="3E7A3B8A">
      <w:start w:val="1"/>
      <w:numFmt w:val="decimal"/>
      <w:lvlText w:val="%1."/>
      <w:lvlJc w:val="left"/>
      <w:pPr>
        <w:ind w:left="831" w:hanging="360"/>
      </w:pPr>
      <w:rPr>
        <w:rFonts w:hint="default"/>
      </w:rPr>
    </w:lvl>
    <w:lvl w:ilvl="1" w:tplc="04090019" w:tentative="1">
      <w:start w:val="1"/>
      <w:numFmt w:val="lowerLetter"/>
      <w:lvlText w:val="%2)"/>
      <w:lvlJc w:val="left"/>
      <w:pPr>
        <w:ind w:left="1311" w:hanging="420"/>
      </w:pPr>
    </w:lvl>
    <w:lvl w:ilvl="2" w:tplc="0409001B" w:tentative="1">
      <w:start w:val="1"/>
      <w:numFmt w:val="lowerRoman"/>
      <w:lvlText w:val="%3."/>
      <w:lvlJc w:val="right"/>
      <w:pPr>
        <w:ind w:left="1731" w:hanging="420"/>
      </w:pPr>
    </w:lvl>
    <w:lvl w:ilvl="3" w:tplc="0409000F" w:tentative="1">
      <w:start w:val="1"/>
      <w:numFmt w:val="decimal"/>
      <w:lvlText w:val="%4."/>
      <w:lvlJc w:val="left"/>
      <w:pPr>
        <w:ind w:left="2151" w:hanging="420"/>
      </w:pPr>
    </w:lvl>
    <w:lvl w:ilvl="4" w:tplc="04090019" w:tentative="1">
      <w:start w:val="1"/>
      <w:numFmt w:val="lowerLetter"/>
      <w:lvlText w:val="%5)"/>
      <w:lvlJc w:val="left"/>
      <w:pPr>
        <w:ind w:left="2571" w:hanging="420"/>
      </w:pPr>
    </w:lvl>
    <w:lvl w:ilvl="5" w:tplc="0409001B" w:tentative="1">
      <w:start w:val="1"/>
      <w:numFmt w:val="lowerRoman"/>
      <w:lvlText w:val="%6."/>
      <w:lvlJc w:val="right"/>
      <w:pPr>
        <w:ind w:left="2991" w:hanging="420"/>
      </w:pPr>
    </w:lvl>
    <w:lvl w:ilvl="6" w:tplc="0409000F" w:tentative="1">
      <w:start w:val="1"/>
      <w:numFmt w:val="decimal"/>
      <w:lvlText w:val="%7."/>
      <w:lvlJc w:val="left"/>
      <w:pPr>
        <w:ind w:left="3411" w:hanging="420"/>
      </w:pPr>
    </w:lvl>
    <w:lvl w:ilvl="7" w:tplc="04090019" w:tentative="1">
      <w:start w:val="1"/>
      <w:numFmt w:val="lowerLetter"/>
      <w:lvlText w:val="%8)"/>
      <w:lvlJc w:val="left"/>
      <w:pPr>
        <w:ind w:left="3831" w:hanging="420"/>
      </w:pPr>
    </w:lvl>
    <w:lvl w:ilvl="8" w:tplc="0409001B" w:tentative="1">
      <w:start w:val="1"/>
      <w:numFmt w:val="lowerRoman"/>
      <w:lvlText w:val="%9."/>
      <w:lvlJc w:val="right"/>
      <w:pPr>
        <w:ind w:left="4251" w:hanging="420"/>
      </w:pPr>
    </w:lvl>
  </w:abstractNum>
  <w:abstractNum w:abstractNumId="22">
    <w:nsid w:val="6A520E16"/>
    <w:multiLevelType w:val="hybridMultilevel"/>
    <w:tmpl w:val="ABF0A406"/>
    <w:lvl w:ilvl="0" w:tplc="BD4A7A20">
      <w:start w:val="1"/>
      <w:numFmt w:val="decimal"/>
      <w:suff w:val="space"/>
      <w:lvlText w:val="步骤%1："/>
      <w:lvlJc w:val="left"/>
      <w:pPr>
        <w:ind w:left="465" w:firstLine="0"/>
      </w:pPr>
      <w:rPr>
        <w:rFonts w:eastAsia="宋体" w:hint="eastAsia"/>
        <w:b/>
        <w:i w:val="0"/>
        <w:sz w:val="24"/>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23">
    <w:nsid w:val="6D4F2DFA"/>
    <w:multiLevelType w:val="hybridMultilevel"/>
    <w:tmpl w:val="4A08AC5C"/>
    <w:lvl w:ilvl="0" w:tplc="7408CD5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72F459B0"/>
    <w:multiLevelType w:val="multilevel"/>
    <w:tmpl w:val="99CCC902"/>
    <w:lvl w:ilvl="0">
      <w:start w:val="1"/>
      <w:numFmt w:val="decimal"/>
      <w:pStyle w:val="10"/>
      <w:lvlText w:val="%1"/>
      <w:lvlJc w:val="left"/>
      <w:pPr>
        <w:ind w:left="420" w:hanging="420"/>
      </w:pPr>
      <w:rPr>
        <w:rFonts w:hint="eastAsia"/>
        <w:b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lvlText w:val="%1.%2"/>
      <w:lvlJc w:val="left"/>
      <w:pPr>
        <w:ind w:left="576" w:hanging="576"/>
      </w:pPr>
      <w:rPr>
        <w:rFonts w:hint="eastAsia"/>
        <w:b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sz w:val="28"/>
        <w:szCs w:val="28"/>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5">
    <w:nsid w:val="7D2974C8"/>
    <w:multiLevelType w:val="hybridMultilevel"/>
    <w:tmpl w:val="919C7B14"/>
    <w:lvl w:ilvl="0" w:tplc="60AE48CE">
      <w:start w:val="1"/>
      <w:numFmt w:val="decimal"/>
      <w:lvlText w:val="%1）"/>
      <w:lvlJc w:val="left"/>
      <w:pPr>
        <w:ind w:left="2040" w:hanging="360"/>
      </w:pPr>
      <w:rPr>
        <w:rFonts w:asciiTheme="minorEastAsia" w:hAnsiTheme="minorEastAsia"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6">
    <w:nsid w:val="7DBF576B"/>
    <w:multiLevelType w:val="hybridMultilevel"/>
    <w:tmpl w:val="EDC2B046"/>
    <w:lvl w:ilvl="0" w:tplc="36467F3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26"/>
  </w:num>
  <w:num w:numId="3">
    <w:abstractNumId w:val="13"/>
  </w:num>
  <w:num w:numId="4">
    <w:abstractNumId w:val="16"/>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15"/>
  </w:num>
  <w:num w:numId="12">
    <w:abstractNumId w:val="9"/>
  </w:num>
  <w:num w:numId="13">
    <w:abstractNumId w:val="8"/>
  </w:num>
  <w:num w:numId="14">
    <w:abstractNumId w:val="7"/>
  </w:num>
  <w:num w:numId="15">
    <w:abstractNumId w:val="18"/>
  </w:num>
  <w:num w:numId="16">
    <w:abstractNumId w:val="4"/>
  </w:num>
  <w:num w:numId="17">
    <w:abstractNumId w:val="6"/>
  </w:num>
  <w:num w:numId="18">
    <w:abstractNumId w:val="17"/>
  </w:num>
  <w:num w:numId="19">
    <w:abstractNumId w:val="12"/>
  </w:num>
  <w:num w:numId="20">
    <w:abstractNumId w:val="2"/>
  </w:num>
  <w:num w:numId="21">
    <w:abstractNumId w:val="22"/>
  </w:num>
  <w:num w:numId="22">
    <w:abstractNumId w:val="19"/>
  </w:num>
  <w:num w:numId="23">
    <w:abstractNumId w:val="3"/>
  </w:num>
  <w:num w:numId="24">
    <w:abstractNumId w:val="11"/>
  </w:num>
  <w:num w:numId="25">
    <w:abstractNumId w:val="25"/>
  </w:num>
  <w:num w:numId="26">
    <w:abstractNumId w:val="23"/>
  </w:num>
  <w:num w:numId="27">
    <w:abstractNumId w:val="14"/>
  </w:num>
  <w:num w:numId="28">
    <w:abstractNumId w:val="0"/>
  </w:num>
  <w:num w:numId="29">
    <w:abstractNumId w:val="21"/>
  </w:num>
  <w:num w:numId="30">
    <w:abstractNumId w:val="1"/>
  </w:num>
  <w:num w:numId="31">
    <w:abstractNumId w:val="10"/>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295A"/>
    <w:rsid w:val="0000122C"/>
    <w:rsid w:val="0000126B"/>
    <w:rsid w:val="000027F6"/>
    <w:rsid w:val="00002BDF"/>
    <w:rsid w:val="00002D59"/>
    <w:rsid w:val="000038AF"/>
    <w:rsid w:val="0000451E"/>
    <w:rsid w:val="00005311"/>
    <w:rsid w:val="00005480"/>
    <w:rsid w:val="00005814"/>
    <w:rsid w:val="00005E1B"/>
    <w:rsid w:val="0000673F"/>
    <w:rsid w:val="0000678F"/>
    <w:rsid w:val="00006DB9"/>
    <w:rsid w:val="00010AE4"/>
    <w:rsid w:val="000117A9"/>
    <w:rsid w:val="00011E28"/>
    <w:rsid w:val="00012325"/>
    <w:rsid w:val="000123A8"/>
    <w:rsid w:val="00012BF0"/>
    <w:rsid w:val="00014556"/>
    <w:rsid w:val="00014F09"/>
    <w:rsid w:val="00015382"/>
    <w:rsid w:val="00015B1A"/>
    <w:rsid w:val="0001602F"/>
    <w:rsid w:val="000168D3"/>
    <w:rsid w:val="00016A4C"/>
    <w:rsid w:val="00016B41"/>
    <w:rsid w:val="000171E5"/>
    <w:rsid w:val="000175B1"/>
    <w:rsid w:val="00021052"/>
    <w:rsid w:val="0002213E"/>
    <w:rsid w:val="00022A15"/>
    <w:rsid w:val="00022BBF"/>
    <w:rsid w:val="00022CA7"/>
    <w:rsid w:val="00024BCB"/>
    <w:rsid w:val="00026455"/>
    <w:rsid w:val="00026C86"/>
    <w:rsid w:val="0002782F"/>
    <w:rsid w:val="000278B9"/>
    <w:rsid w:val="000279AF"/>
    <w:rsid w:val="00027A6F"/>
    <w:rsid w:val="000304A8"/>
    <w:rsid w:val="00030715"/>
    <w:rsid w:val="00031E40"/>
    <w:rsid w:val="00031F1A"/>
    <w:rsid w:val="00032D11"/>
    <w:rsid w:val="0003363F"/>
    <w:rsid w:val="00033975"/>
    <w:rsid w:val="00034F5C"/>
    <w:rsid w:val="0003525D"/>
    <w:rsid w:val="00036ABA"/>
    <w:rsid w:val="0003787E"/>
    <w:rsid w:val="0003798C"/>
    <w:rsid w:val="00037DE1"/>
    <w:rsid w:val="00037E60"/>
    <w:rsid w:val="0004045E"/>
    <w:rsid w:val="00040BD4"/>
    <w:rsid w:val="00041BD7"/>
    <w:rsid w:val="00041C12"/>
    <w:rsid w:val="000422AA"/>
    <w:rsid w:val="000431C5"/>
    <w:rsid w:val="000431E3"/>
    <w:rsid w:val="000438C4"/>
    <w:rsid w:val="00044DEA"/>
    <w:rsid w:val="00045E0D"/>
    <w:rsid w:val="00047123"/>
    <w:rsid w:val="0004755E"/>
    <w:rsid w:val="00050EF5"/>
    <w:rsid w:val="00050FDD"/>
    <w:rsid w:val="000519BD"/>
    <w:rsid w:val="00051C90"/>
    <w:rsid w:val="00052438"/>
    <w:rsid w:val="0005397C"/>
    <w:rsid w:val="000539C7"/>
    <w:rsid w:val="00054195"/>
    <w:rsid w:val="00055260"/>
    <w:rsid w:val="00056B22"/>
    <w:rsid w:val="0005755F"/>
    <w:rsid w:val="00057DB7"/>
    <w:rsid w:val="000608F3"/>
    <w:rsid w:val="00060EAB"/>
    <w:rsid w:val="00062829"/>
    <w:rsid w:val="00062E2F"/>
    <w:rsid w:val="00063992"/>
    <w:rsid w:val="000660A7"/>
    <w:rsid w:val="00066FF4"/>
    <w:rsid w:val="000671E6"/>
    <w:rsid w:val="00067D73"/>
    <w:rsid w:val="0007002B"/>
    <w:rsid w:val="00071996"/>
    <w:rsid w:val="00073898"/>
    <w:rsid w:val="00073D44"/>
    <w:rsid w:val="000743AD"/>
    <w:rsid w:val="000744B2"/>
    <w:rsid w:val="00075657"/>
    <w:rsid w:val="00075BFF"/>
    <w:rsid w:val="000777D6"/>
    <w:rsid w:val="00080BE1"/>
    <w:rsid w:val="00080F53"/>
    <w:rsid w:val="000822CD"/>
    <w:rsid w:val="0008270C"/>
    <w:rsid w:val="000831EB"/>
    <w:rsid w:val="000843B0"/>
    <w:rsid w:val="0008481F"/>
    <w:rsid w:val="0008695E"/>
    <w:rsid w:val="00090664"/>
    <w:rsid w:val="000918D2"/>
    <w:rsid w:val="000930F0"/>
    <w:rsid w:val="00093C69"/>
    <w:rsid w:val="00093E8D"/>
    <w:rsid w:val="0009401D"/>
    <w:rsid w:val="0009450E"/>
    <w:rsid w:val="00094D83"/>
    <w:rsid w:val="000959B3"/>
    <w:rsid w:val="00095EE8"/>
    <w:rsid w:val="00097E10"/>
    <w:rsid w:val="000A01DA"/>
    <w:rsid w:val="000A1803"/>
    <w:rsid w:val="000A19EB"/>
    <w:rsid w:val="000A26EB"/>
    <w:rsid w:val="000A3951"/>
    <w:rsid w:val="000A7092"/>
    <w:rsid w:val="000B095C"/>
    <w:rsid w:val="000B1EE8"/>
    <w:rsid w:val="000B41DB"/>
    <w:rsid w:val="000B52D5"/>
    <w:rsid w:val="000B61F6"/>
    <w:rsid w:val="000B68FB"/>
    <w:rsid w:val="000B6B9A"/>
    <w:rsid w:val="000B7E78"/>
    <w:rsid w:val="000C1231"/>
    <w:rsid w:val="000C1E76"/>
    <w:rsid w:val="000C2DD4"/>
    <w:rsid w:val="000C3BA1"/>
    <w:rsid w:val="000C3C11"/>
    <w:rsid w:val="000C7356"/>
    <w:rsid w:val="000D01C1"/>
    <w:rsid w:val="000D0B62"/>
    <w:rsid w:val="000D0CB1"/>
    <w:rsid w:val="000D14D6"/>
    <w:rsid w:val="000D1850"/>
    <w:rsid w:val="000D1B2F"/>
    <w:rsid w:val="000D1CFE"/>
    <w:rsid w:val="000D291C"/>
    <w:rsid w:val="000D3167"/>
    <w:rsid w:val="000D3338"/>
    <w:rsid w:val="000D4F56"/>
    <w:rsid w:val="000E10DF"/>
    <w:rsid w:val="000E1430"/>
    <w:rsid w:val="000E16BE"/>
    <w:rsid w:val="000E35C9"/>
    <w:rsid w:val="000E4376"/>
    <w:rsid w:val="000E53FF"/>
    <w:rsid w:val="000E6198"/>
    <w:rsid w:val="000E73A7"/>
    <w:rsid w:val="000E7BA7"/>
    <w:rsid w:val="000F165C"/>
    <w:rsid w:val="000F27EE"/>
    <w:rsid w:val="000F339C"/>
    <w:rsid w:val="000F4817"/>
    <w:rsid w:val="000F4A93"/>
    <w:rsid w:val="000F5B70"/>
    <w:rsid w:val="000F63A2"/>
    <w:rsid w:val="000F6CAA"/>
    <w:rsid w:val="000F6F80"/>
    <w:rsid w:val="000F73D5"/>
    <w:rsid w:val="000F73DD"/>
    <w:rsid w:val="000F7A24"/>
    <w:rsid w:val="00101807"/>
    <w:rsid w:val="00101E8E"/>
    <w:rsid w:val="00102BF5"/>
    <w:rsid w:val="0010418E"/>
    <w:rsid w:val="001045CF"/>
    <w:rsid w:val="001045F0"/>
    <w:rsid w:val="001048C1"/>
    <w:rsid w:val="00104FC3"/>
    <w:rsid w:val="0010593E"/>
    <w:rsid w:val="0010667F"/>
    <w:rsid w:val="00111D96"/>
    <w:rsid w:val="00113D09"/>
    <w:rsid w:val="001147D1"/>
    <w:rsid w:val="00114B79"/>
    <w:rsid w:val="001205C1"/>
    <w:rsid w:val="0012133F"/>
    <w:rsid w:val="001215BD"/>
    <w:rsid w:val="00121DE3"/>
    <w:rsid w:val="0012222B"/>
    <w:rsid w:val="00122EF1"/>
    <w:rsid w:val="00123BD4"/>
    <w:rsid w:val="00124CA2"/>
    <w:rsid w:val="001254E8"/>
    <w:rsid w:val="0012655B"/>
    <w:rsid w:val="00127227"/>
    <w:rsid w:val="00127268"/>
    <w:rsid w:val="00127CFC"/>
    <w:rsid w:val="0013070D"/>
    <w:rsid w:val="00130C99"/>
    <w:rsid w:val="00131257"/>
    <w:rsid w:val="001335D7"/>
    <w:rsid w:val="00134A0D"/>
    <w:rsid w:val="00136DFE"/>
    <w:rsid w:val="00136E9D"/>
    <w:rsid w:val="00136E9F"/>
    <w:rsid w:val="00137E4E"/>
    <w:rsid w:val="001407F9"/>
    <w:rsid w:val="001409A6"/>
    <w:rsid w:val="00141778"/>
    <w:rsid w:val="00141FF2"/>
    <w:rsid w:val="0014322B"/>
    <w:rsid w:val="00143A01"/>
    <w:rsid w:val="00144030"/>
    <w:rsid w:val="00144BF1"/>
    <w:rsid w:val="0014626B"/>
    <w:rsid w:val="001474B3"/>
    <w:rsid w:val="001504A8"/>
    <w:rsid w:val="0015185A"/>
    <w:rsid w:val="00151DA8"/>
    <w:rsid w:val="00152F06"/>
    <w:rsid w:val="0015647B"/>
    <w:rsid w:val="00160FA8"/>
    <w:rsid w:val="00161BE9"/>
    <w:rsid w:val="00162358"/>
    <w:rsid w:val="001651DB"/>
    <w:rsid w:val="001659CD"/>
    <w:rsid w:val="00166514"/>
    <w:rsid w:val="001667A1"/>
    <w:rsid w:val="00166C31"/>
    <w:rsid w:val="00166FBA"/>
    <w:rsid w:val="00166FFF"/>
    <w:rsid w:val="0016783D"/>
    <w:rsid w:val="00170225"/>
    <w:rsid w:val="001704D8"/>
    <w:rsid w:val="00171241"/>
    <w:rsid w:val="001729EC"/>
    <w:rsid w:val="0017376C"/>
    <w:rsid w:val="001740A8"/>
    <w:rsid w:val="00174CA4"/>
    <w:rsid w:val="00176B19"/>
    <w:rsid w:val="00177461"/>
    <w:rsid w:val="001777EE"/>
    <w:rsid w:val="001779D0"/>
    <w:rsid w:val="0018100E"/>
    <w:rsid w:val="001818B8"/>
    <w:rsid w:val="0018191C"/>
    <w:rsid w:val="00181BA6"/>
    <w:rsid w:val="00182E97"/>
    <w:rsid w:val="00183EB9"/>
    <w:rsid w:val="00183FB9"/>
    <w:rsid w:val="0018429A"/>
    <w:rsid w:val="00184A1F"/>
    <w:rsid w:val="00185235"/>
    <w:rsid w:val="001853BB"/>
    <w:rsid w:val="0018689A"/>
    <w:rsid w:val="00187A0F"/>
    <w:rsid w:val="0019109A"/>
    <w:rsid w:val="0019171F"/>
    <w:rsid w:val="00191841"/>
    <w:rsid w:val="0019311E"/>
    <w:rsid w:val="00194ADC"/>
    <w:rsid w:val="0019535A"/>
    <w:rsid w:val="0019605E"/>
    <w:rsid w:val="001969C4"/>
    <w:rsid w:val="00196D21"/>
    <w:rsid w:val="00197980"/>
    <w:rsid w:val="00197D8B"/>
    <w:rsid w:val="001A007D"/>
    <w:rsid w:val="001A01DC"/>
    <w:rsid w:val="001A0DAD"/>
    <w:rsid w:val="001A2CD6"/>
    <w:rsid w:val="001A347C"/>
    <w:rsid w:val="001A37B3"/>
    <w:rsid w:val="001A4822"/>
    <w:rsid w:val="001A5A9C"/>
    <w:rsid w:val="001A6432"/>
    <w:rsid w:val="001A6A31"/>
    <w:rsid w:val="001A6CA5"/>
    <w:rsid w:val="001A7E6B"/>
    <w:rsid w:val="001B00C9"/>
    <w:rsid w:val="001B01A9"/>
    <w:rsid w:val="001B15D6"/>
    <w:rsid w:val="001B2381"/>
    <w:rsid w:val="001B286A"/>
    <w:rsid w:val="001B2A38"/>
    <w:rsid w:val="001B4C61"/>
    <w:rsid w:val="001B4DDF"/>
    <w:rsid w:val="001B58EC"/>
    <w:rsid w:val="001B6AD1"/>
    <w:rsid w:val="001B6BFA"/>
    <w:rsid w:val="001B7012"/>
    <w:rsid w:val="001B7680"/>
    <w:rsid w:val="001C2521"/>
    <w:rsid w:val="001C261E"/>
    <w:rsid w:val="001C31FE"/>
    <w:rsid w:val="001C357A"/>
    <w:rsid w:val="001C5468"/>
    <w:rsid w:val="001C5A7E"/>
    <w:rsid w:val="001C6AF9"/>
    <w:rsid w:val="001D051D"/>
    <w:rsid w:val="001D06EF"/>
    <w:rsid w:val="001D0DA6"/>
    <w:rsid w:val="001D1B8B"/>
    <w:rsid w:val="001D2CFE"/>
    <w:rsid w:val="001D4959"/>
    <w:rsid w:val="001D4B1C"/>
    <w:rsid w:val="001D64A1"/>
    <w:rsid w:val="001D69A9"/>
    <w:rsid w:val="001E06CF"/>
    <w:rsid w:val="001E14BB"/>
    <w:rsid w:val="001E1A94"/>
    <w:rsid w:val="001E1C1F"/>
    <w:rsid w:val="001E1F47"/>
    <w:rsid w:val="001E277B"/>
    <w:rsid w:val="001E27B8"/>
    <w:rsid w:val="001E2D30"/>
    <w:rsid w:val="001E374C"/>
    <w:rsid w:val="001E485C"/>
    <w:rsid w:val="001E528B"/>
    <w:rsid w:val="001E5E85"/>
    <w:rsid w:val="001E6994"/>
    <w:rsid w:val="001E6DDA"/>
    <w:rsid w:val="001E77A7"/>
    <w:rsid w:val="001F04F4"/>
    <w:rsid w:val="001F0859"/>
    <w:rsid w:val="001F0B68"/>
    <w:rsid w:val="001F2A0C"/>
    <w:rsid w:val="001F2DD0"/>
    <w:rsid w:val="001F37FD"/>
    <w:rsid w:val="001F3B2D"/>
    <w:rsid w:val="001F4B84"/>
    <w:rsid w:val="001F5E7E"/>
    <w:rsid w:val="001F5EE8"/>
    <w:rsid w:val="001F6C49"/>
    <w:rsid w:val="001F7409"/>
    <w:rsid w:val="001F7A26"/>
    <w:rsid w:val="002045B1"/>
    <w:rsid w:val="002071B0"/>
    <w:rsid w:val="002102CF"/>
    <w:rsid w:val="002104DC"/>
    <w:rsid w:val="00210C71"/>
    <w:rsid w:val="00210E25"/>
    <w:rsid w:val="0021136A"/>
    <w:rsid w:val="00211E9E"/>
    <w:rsid w:val="00212574"/>
    <w:rsid w:val="0021368B"/>
    <w:rsid w:val="00214E2B"/>
    <w:rsid w:val="0021649F"/>
    <w:rsid w:val="0021667C"/>
    <w:rsid w:val="0021694B"/>
    <w:rsid w:val="00217A36"/>
    <w:rsid w:val="00220727"/>
    <w:rsid w:val="0022089F"/>
    <w:rsid w:val="002212FE"/>
    <w:rsid w:val="0022327F"/>
    <w:rsid w:val="002240B8"/>
    <w:rsid w:val="00224378"/>
    <w:rsid w:val="00224C38"/>
    <w:rsid w:val="002256CD"/>
    <w:rsid w:val="002259BC"/>
    <w:rsid w:val="00225FD2"/>
    <w:rsid w:val="00226210"/>
    <w:rsid w:val="00227AE2"/>
    <w:rsid w:val="002327E4"/>
    <w:rsid w:val="00232C16"/>
    <w:rsid w:val="00233265"/>
    <w:rsid w:val="00233E4D"/>
    <w:rsid w:val="00234AC7"/>
    <w:rsid w:val="00236D17"/>
    <w:rsid w:val="0023789F"/>
    <w:rsid w:val="002409AB"/>
    <w:rsid w:val="00240B28"/>
    <w:rsid w:val="0024121A"/>
    <w:rsid w:val="0024212A"/>
    <w:rsid w:val="00242BBB"/>
    <w:rsid w:val="00242C2A"/>
    <w:rsid w:val="00242FCC"/>
    <w:rsid w:val="002434A6"/>
    <w:rsid w:val="0024375C"/>
    <w:rsid w:val="00243C59"/>
    <w:rsid w:val="0024435C"/>
    <w:rsid w:val="00244D26"/>
    <w:rsid w:val="002452C1"/>
    <w:rsid w:val="00246A0B"/>
    <w:rsid w:val="00247AE1"/>
    <w:rsid w:val="00250578"/>
    <w:rsid w:val="00250699"/>
    <w:rsid w:val="00250FAF"/>
    <w:rsid w:val="00250FBD"/>
    <w:rsid w:val="002514C9"/>
    <w:rsid w:val="002516DD"/>
    <w:rsid w:val="002518F3"/>
    <w:rsid w:val="0025207B"/>
    <w:rsid w:val="0025358E"/>
    <w:rsid w:val="00253DE8"/>
    <w:rsid w:val="00253FAE"/>
    <w:rsid w:val="00254474"/>
    <w:rsid w:val="0025564A"/>
    <w:rsid w:val="00255FEE"/>
    <w:rsid w:val="00256D08"/>
    <w:rsid w:val="002603BF"/>
    <w:rsid w:val="002605ED"/>
    <w:rsid w:val="002627D4"/>
    <w:rsid w:val="00263E43"/>
    <w:rsid w:val="00263F7B"/>
    <w:rsid w:val="002655B0"/>
    <w:rsid w:val="00265BBB"/>
    <w:rsid w:val="002708B3"/>
    <w:rsid w:val="00270921"/>
    <w:rsid w:val="00271639"/>
    <w:rsid w:val="00275E71"/>
    <w:rsid w:val="002769DF"/>
    <w:rsid w:val="00277025"/>
    <w:rsid w:val="00277F51"/>
    <w:rsid w:val="002822CB"/>
    <w:rsid w:val="0028283D"/>
    <w:rsid w:val="00282884"/>
    <w:rsid w:val="00282D29"/>
    <w:rsid w:val="00283643"/>
    <w:rsid w:val="00284909"/>
    <w:rsid w:val="00285CBD"/>
    <w:rsid w:val="00285F77"/>
    <w:rsid w:val="00286FE6"/>
    <w:rsid w:val="00287982"/>
    <w:rsid w:val="00287C7C"/>
    <w:rsid w:val="002921B6"/>
    <w:rsid w:val="00292766"/>
    <w:rsid w:val="00294385"/>
    <w:rsid w:val="00297EDF"/>
    <w:rsid w:val="002A03AA"/>
    <w:rsid w:val="002A0651"/>
    <w:rsid w:val="002A1416"/>
    <w:rsid w:val="002A1B66"/>
    <w:rsid w:val="002A39A1"/>
    <w:rsid w:val="002A3A6A"/>
    <w:rsid w:val="002A54F2"/>
    <w:rsid w:val="002A7D68"/>
    <w:rsid w:val="002A7EB2"/>
    <w:rsid w:val="002B03D8"/>
    <w:rsid w:val="002B30B1"/>
    <w:rsid w:val="002B3DD0"/>
    <w:rsid w:val="002B4542"/>
    <w:rsid w:val="002B7438"/>
    <w:rsid w:val="002C0BF2"/>
    <w:rsid w:val="002C0CA4"/>
    <w:rsid w:val="002C1054"/>
    <w:rsid w:val="002C312B"/>
    <w:rsid w:val="002C3F80"/>
    <w:rsid w:val="002C4000"/>
    <w:rsid w:val="002C41A7"/>
    <w:rsid w:val="002C4B41"/>
    <w:rsid w:val="002C59FE"/>
    <w:rsid w:val="002C60F2"/>
    <w:rsid w:val="002C6381"/>
    <w:rsid w:val="002C6EFB"/>
    <w:rsid w:val="002D024E"/>
    <w:rsid w:val="002D035E"/>
    <w:rsid w:val="002D0C45"/>
    <w:rsid w:val="002D1536"/>
    <w:rsid w:val="002D157F"/>
    <w:rsid w:val="002D384F"/>
    <w:rsid w:val="002D4714"/>
    <w:rsid w:val="002D5583"/>
    <w:rsid w:val="002D5988"/>
    <w:rsid w:val="002E08B6"/>
    <w:rsid w:val="002E0ACB"/>
    <w:rsid w:val="002E18F6"/>
    <w:rsid w:val="002E21EC"/>
    <w:rsid w:val="002E253A"/>
    <w:rsid w:val="002E26F1"/>
    <w:rsid w:val="002E2821"/>
    <w:rsid w:val="002E2D28"/>
    <w:rsid w:val="002E607A"/>
    <w:rsid w:val="002E691C"/>
    <w:rsid w:val="002E6B39"/>
    <w:rsid w:val="002E6CA2"/>
    <w:rsid w:val="002E6EFB"/>
    <w:rsid w:val="002E7446"/>
    <w:rsid w:val="002F0305"/>
    <w:rsid w:val="002F05D0"/>
    <w:rsid w:val="002F3193"/>
    <w:rsid w:val="002F5ACD"/>
    <w:rsid w:val="002F64E0"/>
    <w:rsid w:val="002F7554"/>
    <w:rsid w:val="002F7E9A"/>
    <w:rsid w:val="003000E3"/>
    <w:rsid w:val="00300B14"/>
    <w:rsid w:val="0030142B"/>
    <w:rsid w:val="0030157F"/>
    <w:rsid w:val="003027CB"/>
    <w:rsid w:val="00302C74"/>
    <w:rsid w:val="003052AB"/>
    <w:rsid w:val="00305552"/>
    <w:rsid w:val="00305838"/>
    <w:rsid w:val="003058AE"/>
    <w:rsid w:val="00306D40"/>
    <w:rsid w:val="0030794E"/>
    <w:rsid w:val="00311543"/>
    <w:rsid w:val="00312994"/>
    <w:rsid w:val="0031420C"/>
    <w:rsid w:val="00317131"/>
    <w:rsid w:val="0032162C"/>
    <w:rsid w:val="00321DC3"/>
    <w:rsid w:val="00322240"/>
    <w:rsid w:val="00322271"/>
    <w:rsid w:val="003238D4"/>
    <w:rsid w:val="003246E4"/>
    <w:rsid w:val="003259F7"/>
    <w:rsid w:val="00325AE6"/>
    <w:rsid w:val="00325CE2"/>
    <w:rsid w:val="0032628F"/>
    <w:rsid w:val="00326B02"/>
    <w:rsid w:val="00326F58"/>
    <w:rsid w:val="003272B9"/>
    <w:rsid w:val="0032767F"/>
    <w:rsid w:val="00330F0C"/>
    <w:rsid w:val="003321C0"/>
    <w:rsid w:val="00334AE0"/>
    <w:rsid w:val="003355DA"/>
    <w:rsid w:val="00335913"/>
    <w:rsid w:val="0033596D"/>
    <w:rsid w:val="00336C8B"/>
    <w:rsid w:val="0033723E"/>
    <w:rsid w:val="0033740E"/>
    <w:rsid w:val="00340946"/>
    <w:rsid w:val="00343FCD"/>
    <w:rsid w:val="003443A5"/>
    <w:rsid w:val="00345857"/>
    <w:rsid w:val="00345FB7"/>
    <w:rsid w:val="0034624F"/>
    <w:rsid w:val="00350282"/>
    <w:rsid w:val="00351E52"/>
    <w:rsid w:val="003522CE"/>
    <w:rsid w:val="0035238E"/>
    <w:rsid w:val="003527B2"/>
    <w:rsid w:val="003546AB"/>
    <w:rsid w:val="00355A41"/>
    <w:rsid w:val="0035734E"/>
    <w:rsid w:val="00357A85"/>
    <w:rsid w:val="003604A5"/>
    <w:rsid w:val="003623AE"/>
    <w:rsid w:val="003623F4"/>
    <w:rsid w:val="003628BB"/>
    <w:rsid w:val="00362C39"/>
    <w:rsid w:val="00363003"/>
    <w:rsid w:val="00363D8B"/>
    <w:rsid w:val="00363D8F"/>
    <w:rsid w:val="00363F74"/>
    <w:rsid w:val="00364096"/>
    <w:rsid w:val="00364373"/>
    <w:rsid w:val="00364D58"/>
    <w:rsid w:val="00365C01"/>
    <w:rsid w:val="00365CE1"/>
    <w:rsid w:val="0036667D"/>
    <w:rsid w:val="0037004D"/>
    <w:rsid w:val="00371E78"/>
    <w:rsid w:val="00374A04"/>
    <w:rsid w:val="00374F66"/>
    <w:rsid w:val="00375A9B"/>
    <w:rsid w:val="00376B69"/>
    <w:rsid w:val="00376D8E"/>
    <w:rsid w:val="00380EDA"/>
    <w:rsid w:val="00381A2D"/>
    <w:rsid w:val="00381A65"/>
    <w:rsid w:val="00381B8C"/>
    <w:rsid w:val="00382CAA"/>
    <w:rsid w:val="00384955"/>
    <w:rsid w:val="00386B88"/>
    <w:rsid w:val="00387A0A"/>
    <w:rsid w:val="00387EC8"/>
    <w:rsid w:val="003919B8"/>
    <w:rsid w:val="00392784"/>
    <w:rsid w:val="003938AF"/>
    <w:rsid w:val="00393FBE"/>
    <w:rsid w:val="00394C7C"/>
    <w:rsid w:val="00395379"/>
    <w:rsid w:val="0039581D"/>
    <w:rsid w:val="003968AB"/>
    <w:rsid w:val="00396B75"/>
    <w:rsid w:val="00397B28"/>
    <w:rsid w:val="003A14F6"/>
    <w:rsid w:val="003A3CE3"/>
    <w:rsid w:val="003A6C1B"/>
    <w:rsid w:val="003B04F2"/>
    <w:rsid w:val="003B0C43"/>
    <w:rsid w:val="003B1911"/>
    <w:rsid w:val="003B1D08"/>
    <w:rsid w:val="003B2489"/>
    <w:rsid w:val="003B2A8B"/>
    <w:rsid w:val="003B34CE"/>
    <w:rsid w:val="003B39C7"/>
    <w:rsid w:val="003B3AA0"/>
    <w:rsid w:val="003B3C42"/>
    <w:rsid w:val="003B60EB"/>
    <w:rsid w:val="003B755C"/>
    <w:rsid w:val="003B7E93"/>
    <w:rsid w:val="003C116A"/>
    <w:rsid w:val="003C289D"/>
    <w:rsid w:val="003C2D2C"/>
    <w:rsid w:val="003C4AD9"/>
    <w:rsid w:val="003C51FE"/>
    <w:rsid w:val="003C60E1"/>
    <w:rsid w:val="003C6A39"/>
    <w:rsid w:val="003C7570"/>
    <w:rsid w:val="003D0894"/>
    <w:rsid w:val="003D0D8D"/>
    <w:rsid w:val="003D0EC3"/>
    <w:rsid w:val="003D1DDA"/>
    <w:rsid w:val="003D28BF"/>
    <w:rsid w:val="003D2EEE"/>
    <w:rsid w:val="003D2FEA"/>
    <w:rsid w:val="003D3539"/>
    <w:rsid w:val="003D39A6"/>
    <w:rsid w:val="003D45A5"/>
    <w:rsid w:val="003D4929"/>
    <w:rsid w:val="003D55AB"/>
    <w:rsid w:val="003E03B5"/>
    <w:rsid w:val="003E0A13"/>
    <w:rsid w:val="003E10BA"/>
    <w:rsid w:val="003E2161"/>
    <w:rsid w:val="003E21A0"/>
    <w:rsid w:val="003E2BF1"/>
    <w:rsid w:val="003E2F67"/>
    <w:rsid w:val="003E3C22"/>
    <w:rsid w:val="003E5820"/>
    <w:rsid w:val="003E5C21"/>
    <w:rsid w:val="003E5ED4"/>
    <w:rsid w:val="003E60E8"/>
    <w:rsid w:val="003E6B79"/>
    <w:rsid w:val="003E7CCC"/>
    <w:rsid w:val="003F07FF"/>
    <w:rsid w:val="003F0E44"/>
    <w:rsid w:val="003F150A"/>
    <w:rsid w:val="003F1B9B"/>
    <w:rsid w:val="003F2812"/>
    <w:rsid w:val="003F4A85"/>
    <w:rsid w:val="003F51CD"/>
    <w:rsid w:val="003F699B"/>
    <w:rsid w:val="003F7AC5"/>
    <w:rsid w:val="004012B2"/>
    <w:rsid w:val="00401B57"/>
    <w:rsid w:val="004022E1"/>
    <w:rsid w:val="00402A73"/>
    <w:rsid w:val="004034EF"/>
    <w:rsid w:val="00403741"/>
    <w:rsid w:val="00404391"/>
    <w:rsid w:val="004055F0"/>
    <w:rsid w:val="0040634E"/>
    <w:rsid w:val="00406C2C"/>
    <w:rsid w:val="00406F9A"/>
    <w:rsid w:val="0040723D"/>
    <w:rsid w:val="00410104"/>
    <w:rsid w:val="00412750"/>
    <w:rsid w:val="00412EC7"/>
    <w:rsid w:val="00414C15"/>
    <w:rsid w:val="0041556F"/>
    <w:rsid w:val="00415948"/>
    <w:rsid w:val="00415CBD"/>
    <w:rsid w:val="0041609B"/>
    <w:rsid w:val="00417AB3"/>
    <w:rsid w:val="00417C15"/>
    <w:rsid w:val="00423476"/>
    <w:rsid w:val="00423620"/>
    <w:rsid w:val="00423913"/>
    <w:rsid w:val="00423C53"/>
    <w:rsid w:val="00423F61"/>
    <w:rsid w:val="004243FA"/>
    <w:rsid w:val="004255EA"/>
    <w:rsid w:val="00425BCE"/>
    <w:rsid w:val="00426718"/>
    <w:rsid w:val="00426A96"/>
    <w:rsid w:val="0043048E"/>
    <w:rsid w:val="004307F5"/>
    <w:rsid w:val="004318C7"/>
    <w:rsid w:val="00431D9F"/>
    <w:rsid w:val="00433677"/>
    <w:rsid w:val="00433B60"/>
    <w:rsid w:val="004349B8"/>
    <w:rsid w:val="00434AD7"/>
    <w:rsid w:val="00435C07"/>
    <w:rsid w:val="0043601A"/>
    <w:rsid w:val="0044029B"/>
    <w:rsid w:val="0044143C"/>
    <w:rsid w:val="00441D21"/>
    <w:rsid w:val="00442197"/>
    <w:rsid w:val="00442291"/>
    <w:rsid w:val="004427C9"/>
    <w:rsid w:val="00444654"/>
    <w:rsid w:val="00444DBF"/>
    <w:rsid w:val="00444E2A"/>
    <w:rsid w:val="00446582"/>
    <w:rsid w:val="0044677D"/>
    <w:rsid w:val="004467CC"/>
    <w:rsid w:val="0044724A"/>
    <w:rsid w:val="004505A5"/>
    <w:rsid w:val="004510F5"/>
    <w:rsid w:val="00451C95"/>
    <w:rsid w:val="00451D41"/>
    <w:rsid w:val="00453EEC"/>
    <w:rsid w:val="00454359"/>
    <w:rsid w:val="00454A85"/>
    <w:rsid w:val="00454B79"/>
    <w:rsid w:val="00454C9A"/>
    <w:rsid w:val="0045518A"/>
    <w:rsid w:val="00455982"/>
    <w:rsid w:val="004563B9"/>
    <w:rsid w:val="00456F5B"/>
    <w:rsid w:val="00460411"/>
    <w:rsid w:val="00462596"/>
    <w:rsid w:val="0046270E"/>
    <w:rsid w:val="004627BF"/>
    <w:rsid w:val="00462CF5"/>
    <w:rsid w:val="00463C7F"/>
    <w:rsid w:val="00463CEB"/>
    <w:rsid w:val="00463EF0"/>
    <w:rsid w:val="00465C10"/>
    <w:rsid w:val="004667C5"/>
    <w:rsid w:val="00467AE0"/>
    <w:rsid w:val="00467D80"/>
    <w:rsid w:val="0047190A"/>
    <w:rsid w:val="004728D0"/>
    <w:rsid w:val="00472988"/>
    <w:rsid w:val="0047438F"/>
    <w:rsid w:val="00474B5F"/>
    <w:rsid w:val="00474E64"/>
    <w:rsid w:val="004754A9"/>
    <w:rsid w:val="004756C8"/>
    <w:rsid w:val="00476473"/>
    <w:rsid w:val="0048219E"/>
    <w:rsid w:val="00483C78"/>
    <w:rsid w:val="00483F8D"/>
    <w:rsid w:val="004841CF"/>
    <w:rsid w:val="004850C2"/>
    <w:rsid w:val="00485383"/>
    <w:rsid w:val="004853E1"/>
    <w:rsid w:val="00485630"/>
    <w:rsid w:val="004856ED"/>
    <w:rsid w:val="00485828"/>
    <w:rsid w:val="00486E95"/>
    <w:rsid w:val="004909C0"/>
    <w:rsid w:val="00493BED"/>
    <w:rsid w:val="00494520"/>
    <w:rsid w:val="004959ED"/>
    <w:rsid w:val="00496EAD"/>
    <w:rsid w:val="0049774E"/>
    <w:rsid w:val="004A07D0"/>
    <w:rsid w:val="004A0F7D"/>
    <w:rsid w:val="004A0F95"/>
    <w:rsid w:val="004A17B7"/>
    <w:rsid w:val="004A2242"/>
    <w:rsid w:val="004A365F"/>
    <w:rsid w:val="004A6A70"/>
    <w:rsid w:val="004A6C02"/>
    <w:rsid w:val="004A76A4"/>
    <w:rsid w:val="004A7888"/>
    <w:rsid w:val="004B05BB"/>
    <w:rsid w:val="004B226C"/>
    <w:rsid w:val="004B22BB"/>
    <w:rsid w:val="004B236F"/>
    <w:rsid w:val="004B2763"/>
    <w:rsid w:val="004B2B05"/>
    <w:rsid w:val="004B2B65"/>
    <w:rsid w:val="004B35D2"/>
    <w:rsid w:val="004B38B7"/>
    <w:rsid w:val="004B38C4"/>
    <w:rsid w:val="004B4CB0"/>
    <w:rsid w:val="004B5661"/>
    <w:rsid w:val="004B68A8"/>
    <w:rsid w:val="004C004A"/>
    <w:rsid w:val="004C18A3"/>
    <w:rsid w:val="004C45B3"/>
    <w:rsid w:val="004C45DF"/>
    <w:rsid w:val="004C4693"/>
    <w:rsid w:val="004C46B4"/>
    <w:rsid w:val="004C5003"/>
    <w:rsid w:val="004C54B3"/>
    <w:rsid w:val="004C5620"/>
    <w:rsid w:val="004C668B"/>
    <w:rsid w:val="004C6700"/>
    <w:rsid w:val="004C79A8"/>
    <w:rsid w:val="004C7B7E"/>
    <w:rsid w:val="004D195A"/>
    <w:rsid w:val="004D1FDA"/>
    <w:rsid w:val="004D3D4F"/>
    <w:rsid w:val="004D6F17"/>
    <w:rsid w:val="004D7F41"/>
    <w:rsid w:val="004E1071"/>
    <w:rsid w:val="004E371D"/>
    <w:rsid w:val="004E3D07"/>
    <w:rsid w:val="004E40BE"/>
    <w:rsid w:val="004E41AF"/>
    <w:rsid w:val="004E4CE6"/>
    <w:rsid w:val="004E4D96"/>
    <w:rsid w:val="004E508A"/>
    <w:rsid w:val="004E509C"/>
    <w:rsid w:val="004E540B"/>
    <w:rsid w:val="004E6878"/>
    <w:rsid w:val="004E6AB2"/>
    <w:rsid w:val="004F0CEF"/>
    <w:rsid w:val="004F140F"/>
    <w:rsid w:val="004F1D37"/>
    <w:rsid w:val="004F478A"/>
    <w:rsid w:val="004F4878"/>
    <w:rsid w:val="004F5597"/>
    <w:rsid w:val="004F5B32"/>
    <w:rsid w:val="004F5C18"/>
    <w:rsid w:val="00500E4C"/>
    <w:rsid w:val="005027D1"/>
    <w:rsid w:val="00502C02"/>
    <w:rsid w:val="00503306"/>
    <w:rsid w:val="005037AB"/>
    <w:rsid w:val="00505408"/>
    <w:rsid w:val="00505DB5"/>
    <w:rsid w:val="00506B98"/>
    <w:rsid w:val="005110EE"/>
    <w:rsid w:val="00512021"/>
    <w:rsid w:val="00512056"/>
    <w:rsid w:val="00512370"/>
    <w:rsid w:val="00514650"/>
    <w:rsid w:val="00514D5E"/>
    <w:rsid w:val="005157B2"/>
    <w:rsid w:val="00515F4C"/>
    <w:rsid w:val="00517D40"/>
    <w:rsid w:val="005203FE"/>
    <w:rsid w:val="005206DC"/>
    <w:rsid w:val="00522928"/>
    <w:rsid w:val="00522E54"/>
    <w:rsid w:val="005249C1"/>
    <w:rsid w:val="005251A0"/>
    <w:rsid w:val="00526E5B"/>
    <w:rsid w:val="00526F3E"/>
    <w:rsid w:val="00530423"/>
    <w:rsid w:val="00530B71"/>
    <w:rsid w:val="00530F73"/>
    <w:rsid w:val="0053150F"/>
    <w:rsid w:val="00531958"/>
    <w:rsid w:val="005326BD"/>
    <w:rsid w:val="005330C9"/>
    <w:rsid w:val="0053316F"/>
    <w:rsid w:val="00533D07"/>
    <w:rsid w:val="00534EFC"/>
    <w:rsid w:val="00536033"/>
    <w:rsid w:val="0053650C"/>
    <w:rsid w:val="0053770E"/>
    <w:rsid w:val="005408D9"/>
    <w:rsid w:val="00540948"/>
    <w:rsid w:val="005414BA"/>
    <w:rsid w:val="00541C44"/>
    <w:rsid w:val="0054265B"/>
    <w:rsid w:val="00542777"/>
    <w:rsid w:val="00543468"/>
    <w:rsid w:val="00544044"/>
    <w:rsid w:val="005448AB"/>
    <w:rsid w:val="00547140"/>
    <w:rsid w:val="00547374"/>
    <w:rsid w:val="005512BC"/>
    <w:rsid w:val="005523F8"/>
    <w:rsid w:val="005526CC"/>
    <w:rsid w:val="00554F0E"/>
    <w:rsid w:val="005554F8"/>
    <w:rsid w:val="00555DEC"/>
    <w:rsid w:val="005606AE"/>
    <w:rsid w:val="00560D62"/>
    <w:rsid w:val="00561102"/>
    <w:rsid w:val="00561DD2"/>
    <w:rsid w:val="00562060"/>
    <w:rsid w:val="00562A3B"/>
    <w:rsid w:val="00562D5C"/>
    <w:rsid w:val="00563064"/>
    <w:rsid w:val="00563476"/>
    <w:rsid w:val="00563E4D"/>
    <w:rsid w:val="0056449D"/>
    <w:rsid w:val="00565948"/>
    <w:rsid w:val="00565D4D"/>
    <w:rsid w:val="005679EC"/>
    <w:rsid w:val="005702C4"/>
    <w:rsid w:val="00570BD8"/>
    <w:rsid w:val="005713E9"/>
    <w:rsid w:val="00571BCE"/>
    <w:rsid w:val="005732FB"/>
    <w:rsid w:val="0057475A"/>
    <w:rsid w:val="0057564B"/>
    <w:rsid w:val="00576AE2"/>
    <w:rsid w:val="00576DDD"/>
    <w:rsid w:val="00577071"/>
    <w:rsid w:val="00580484"/>
    <w:rsid w:val="005806FE"/>
    <w:rsid w:val="00580B18"/>
    <w:rsid w:val="005816D5"/>
    <w:rsid w:val="00582B44"/>
    <w:rsid w:val="00585B9F"/>
    <w:rsid w:val="00585E05"/>
    <w:rsid w:val="00585F0E"/>
    <w:rsid w:val="00586536"/>
    <w:rsid w:val="005877A8"/>
    <w:rsid w:val="005879E5"/>
    <w:rsid w:val="00592931"/>
    <w:rsid w:val="0059295A"/>
    <w:rsid w:val="005956E9"/>
    <w:rsid w:val="0059599E"/>
    <w:rsid w:val="00596326"/>
    <w:rsid w:val="00596444"/>
    <w:rsid w:val="00597838"/>
    <w:rsid w:val="005A03DD"/>
    <w:rsid w:val="005A0A1C"/>
    <w:rsid w:val="005A0DE1"/>
    <w:rsid w:val="005A1515"/>
    <w:rsid w:val="005A1CD9"/>
    <w:rsid w:val="005A2C2B"/>
    <w:rsid w:val="005A2CA2"/>
    <w:rsid w:val="005A2DB1"/>
    <w:rsid w:val="005A31AA"/>
    <w:rsid w:val="005A336A"/>
    <w:rsid w:val="005A365E"/>
    <w:rsid w:val="005A424B"/>
    <w:rsid w:val="005A5703"/>
    <w:rsid w:val="005A5F7D"/>
    <w:rsid w:val="005A6282"/>
    <w:rsid w:val="005A6556"/>
    <w:rsid w:val="005A78A0"/>
    <w:rsid w:val="005A7EF0"/>
    <w:rsid w:val="005B1FD1"/>
    <w:rsid w:val="005B21D7"/>
    <w:rsid w:val="005B320B"/>
    <w:rsid w:val="005B406E"/>
    <w:rsid w:val="005B5555"/>
    <w:rsid w:val="005B5690"/>
    <w:rsid w:val="005B583C"/>
    <w:rsid w:val="005B692B"/>
    <w:rsid w:val="005C013D"/>
    <w:rsid w:val="005C07BC"/>
    <w:rsid w:val="005C250F"/>
    <w:rsid w:val="005C347A"/>
    <w:rsid w:val="005C3606"/>
    <w:rsid w:val="005C3649"/>
    <w:rsid w:val="005C3738"/>
    <w:rsid w:val="005C6831"/>
    <w:rsid w:val="005C69A5"/>
    <w:rsid w:val="005C7311"/>
    <w:rsid w:val="005D08B5"/>
    <w:rsid w:val="005D112F"/>
    <w:rsid w:val="005D1976"/>
    <w:rsid w:val="005D1A3E"/>
    <w:rsid w:val="005D2688"/>
    <w:rsid w:val="005D40AA"/>
    <w:rsid w:val="005D48A8"/>
    <w:rsid w:val="005D4FB9"/>
    <w:rsid w:val="005D50F9"/>
    <w:rsid w:val="005D5AD9"/>
    <w:rsid w:val="005E010D"/>
    <w:rsid w:val="005E0975"/>
    <w:rsid w:val="005E0BC7"/>
    <w:rsid w:val="005E43C7"/>
    <w:rsid w:val="005E513F"/>
    <w:rsid w:val="005E5390"/>
    <w:rsid w:val="005F42DE"/>
    <w:rsid w:val="005F45BC"/>
    <w:rsid w:val="005F6C57"/>
    <w:rsid w:val="005F7672"/>
    <w:rsid w:val="005F79FF"/>
    <w:rsid w:val="005F7B92"/>
    <w:rsid w:val="005F7BD5"/>
    <w:rsid w:val="00600259"/>
    <w:rsid w:val="0060045B"/>
    <w:rsid w:val="006004F8"/>
    <w:rsid w:val="00603333"/>
    <w:rsid w:val="006039F0"/>
    <w:rsid w:val="00605E5A"/>
    <w:rsid w:val="00606433"/>
    <w:rsid w:val="00606B31"/>
    <w:rsid w:val="00607652"/>
    <w:rsid w:val="00610B56"/>
    <w:rsid w:val="00610F12"/>
    <w:rsid w:val="00611442"/>
    <w:rsid w:val="00611A8A"/>
    <w:rsid w:val="00611AA3"/>
    <w:rsid w:val="00612C6F"/>
    <w:rsid w:val="00613D5F"/>
    <w:rsid w:val="0061587E"/>
    <w:rsid w:val="006161BC"/>
    <w:rsid w:val="0061631E"/>
    <w:rsid w:val="00616B28"/>
    <w:rsid w:val="00617955"/>
    <w:rsid w:val="00617DBD"/>
    <w:rsid w:val="00617F91"/>
    <w:rsid w:val="00620E29"/>
    <w:rsid w:val="00622C8C"/>
    <w:rsid w:val="00623415"/>
    <w:rsid w:val="0063000D"/>
    <w:rsid w:val="00630F68"/>
    <w:rsid w:val="00631FC0"/>
    <w:rsid w:val="00631FC8"/>
    <w:rsid w:val="006325CA"/>
    <w:rsid w:val="006329BC"/>
    <w:rsid w:val="00632B23"/>
    <w:rsid w:val="00633DC9"/>
    <w:rsid w:val="00634152"/>
    <w:rsid w:val="006352FE"/>
    <w:rsid w:val="00636387"/>
    <w:rsid w:val="00636C16"/>
    <w:rsid w:val="00636D92"/>
    <w:rsid w:val="006371D7"/>
    <w:rsid w:val="006400C4"/>
    <w:rsid w:val="00640E9C"/>
    <w:rsid w:val="00641D07"/>
    <w:rsid w:val="006438AE"/>
    <w:rsid w:val="00643A22"/>
    <w:rsid w:val="00643C98"/>
    <w:rsid w:val="00646D4A"/>
    <w:rsid w:val="00646D6D"/>
    <w:rsid w:val="00647561"/>
    <w:rsid w:val="00647C6D"/>
    <w:rsid w:val="006500DD"/>
    <w:rsid w:val="006503A5"/>
    <w:rsid w:val="00652E21"/>
    <w:rsid w:val="0065379E"/>
    <w:rsid w:val="00653D5C"/>
    <w:rsid w:val="006541E9"/>
    <w:rsid w:val="0065452F"/>
    <w:rsid w:val="006546B3"/>
    <w:rsid w:val="0065585E"/>
    <w:rsid w:val="00660570"/>
    <w:rsid w:val="0066195C"/>
    <w:rsid w:val="00664257"/>
    <w:rsid w:val="00665CBB"/>
    <w:rsid w:val="00666529"/>
    <w:rsid w:val="0066710D"/>
    <w:rsid w:val="006671B1"/>
    <w:rsid w:val="00667FAC"/>
    <w:rsid w:val="00670157"/>
    <w:rsid w:val="0067116C"/>
    <w:rsid w:val="006724F5"/>
    <w:rsid w:val="00672986"/>
    <w:rsid w:val="006731B0"/>
    <w:rsid w:val="00673AFF"/>
    <w:rsid w:val="00673BF3"/>
    <w:rsid w:val="006763FF"/>
    <w:rsid w:val="00676DA9"/>
    <w:rsid w:val="006774B6"/>
    <w:rsid w:val="00680172"/>
    <w:rsid w:val="00681141"/>
    <w:rsid w:val="00683B05"/>
    <w:rsid w:val="00684552"/>
    <w:rsid w:val="0068497B"/>
    <w:rsid w:val="00685F97"/>
    <w:rsid w:val="00686307"/>
    <w:rsid w:val="00686A40"/>
    <w:rsid w:val="00686A45"/>
    <w:rsid w:val="00686E34"/>
    <w:rsid w:val="00687580"/>
    <w:rsid w:val="00687D60"/>
    <w:rsid w:val="0069194A"/>
    <w:rsid w:val="00691F12"/>
    <w:rsid w:val="0069244D"/>
    <w:rsid w:val="0069568F"/>
    <w:rsid w:val="00695D30"/>
    <w:rsid w:val="00696221"/>
    <w:rsid w:val="00696F43"/>
    <w:rsid w:val="006971D2"/>
    <w:rsid w:val="006A1703"/>
    <w:rsid w:val="006A17E3"/>
    <w:rsid w:val="006A3D3B"/>
    <w:rsid w:val="006A4943"/>
    <w:rsid w:val="006A5AC3"/>
    <w:rsid w:val="006A6ED8"/>
    <w:rsid w:val="006A70B3"/>
    <w:rsid w:val="006B0C9E"/>
    <w:rsid w:val="006B1CA2"/>
    <w:rsid w:val="006B214A"/>
    <w:rsid w:val="006B21DC"/>
    <w:rsid w:val="006B32CE"/>
    <w:rsid w:val="006B425B"/>
    <w:rsid w:val="006B4334"/>
    <w:rsid w:val="006B4600"/>
    <w:rsid w:val="006B5751"/>
    <w:rsid w:val="006B5D47"/>
    <w:rsid w:val="006B6A42"/>
    <w:rsid w:val="006B7C50"/>
    <w:rsid w:val="006B7C5C"/>
    <w:rsid w:val="006C0918"/>
    <w:rsid w:val="006C1329"/>
    <w:rsid w:val="006C1B3F"/>
    <w:rsid w:val="006C2789"/>
    <w:rsid w:val="006C2899"/>
    <w:rsid w:val="006C2E81"/>
    <w:rsid w:val="006C46AB"/>
    <w:rsid w:val="006C4DD7"/>
    <w:rsid w:val="006C4F1B"/>
    <w:rsid w:val="006C5288"/>
    <w:rsid w:val="006C5931"/>
    <w:rsid w:val="006C6167"/>
    <w:rsid w:val="006C72DC"/>
    <w:rsid w:val="006C7A8B"/>
    <w:rsid w:val="006D0C07"/>
    <w:rsid w:val="006D4EAB"/>
    <w:rsid w:val="006D5221"/>
    <w:rsid w:val="006D576E"/>
    <w:rsid w:val="006D5E2F"/>
    <w:rsid w:val="006D6770"/>
    <w:rsid w:val="006E2129"/>
    <w:rsid w:val="006E2EAA"/>
    <w:rsid w:val="006E2F91"/>
    <w:rsid w:val="006E6F7F"/>
    <w:rsid w:val="006E7135"/>
    <w:rsid w:val="006E74E7"/>
    <w:rsid w:val="006F02DE"/>
    <w:rsid w:val="006F0AE6"/>
    <w:rsid w:val="006F0B62"/>
    <w:rsid w:val="006F10DC"/>
    <w:rsid w:val="006F2ECC"/>
    <w:rsid w:val="006F39D6"/>
    <w:rsid w:val="006F3EB0"/>
    <w:rsid w:val="006F54BA"/>
    <w:rsid w:val="006F619B"/>
    <w:rsid w:val="006F6BDA"/>
    <w:rsid w:val="006F768F"/>
    <w:rsid w:val="00701269"/>
    <w:rsid w:val="00701E5A"/>
    <w:rsid w:val="00701F73"/>
    <w:rsid w:val="00702E86"/>
    <w:rsid w:val="007041FF"/>
    <w:rsid w:val="007044D3"/>
    <w:rsid w:val="00704566"/>
    <w:rsid w:val="0070687F"/>
    <w:rsid w:val="0070711D"/>
    <w:rsid w:val="007071C8"/>
    <w:rsid w:val="00707927"/>
    <w:rsid w:val="00707B43"/>
    <w:rsid w:val="00710D9D"/>
    <w:rsid w:val="00712628"/>
    <w:rsid w:val="007130DC"/>
    <w:rsid w:val="00713D1E"/>
    <w:rsid w:val="00713E46"/>
    <w:rsid w:val="00714F45"/>
    <w:rsid w:val="00715120"/>
    <w:rsid w:val="00715620"/>
    <w:rsid w:val="00715F45"/>
    <w:rsid w:val="00716256"/>
    <w:rsid w:val="0071688B"/>
    <w:rsid w:val="00717CC3"/>
    <w:rsid w:val="00720E0D"/>
    <w:rsid w:val="00722570"/>
    <w:rsid w:val="00723B91"/>
    <w:rsid w:val="0072475D"/>
    <w:rsid w:val="00724DF3"/>
    <w:rsid w:val="00725C84"/>
    <w:rsid w:val="00726045"/>
    <w:rsid w:val="00726BE1"/>
    <w:rsid w:val="00726D1E"/>
    <w:rsid w:val="00727317"/>
    <w:rsid w:val="00727944"/>
    <w:rsid w:val="007300A9"/>
    <w:rsid w:val="0073040D"/>
    <w:rsid w:val="00730BD1"/>
    <w:rsid w:val="007310C4"/>
    <w:rsid w:val="00734836"/>
    <w:rsid w:val="00736112"/>
    <w:rsid w:val="0073663A"/>
    <w:rsid w:val="0073670D"/>
    <w:rsid w:val="00736C1C"/>
    <w:rsid w:val="007379F6"/>
    <w:rsid w:val="00740057"/>
    <w:rsid w:val="00740292"/>
    <w:rsid w:val="00740C37"/>
    <w:rsid w:val="007462D9"/>
    <w:rsid w:val="00746801"/>
    <w:rsid w:val="00746840"/>
    <w:rsid w:val="007471A8"/>
    <w:rsid w:val="00747A88"/>
    <w:rsid w:val="00747D0C"/>
    <w:rsid w:val="00750E04"/>
    <w:rsid w:val="00750F5F"/>
    <w:rsid w:val="00751F65"/>
    <w:rsid w:val="007531DB"/>
    <w:rsid w:val="00754434"/>
    <w:rsid w:val="00755457"/>
    <w:rsid w:val="007554EE"/>
    <w:rsid w:val="00757A05"/>
    <w:rsid w:val="0076156D"/>
    <w:rsid w:val="00761B4B"/>
    <w:rsid w:val="00763DF5"/>
    <w:rsid w:val="007656A4"/>
    <w:rsid w:val="00770653"/>
    <w:rsid w:val="007707D4"/>
    <w:rsid w:val="007714E4"/>
    <w:rsid w:val="00772D2E"/>
    <w:rsid w:val="00772E6F"/>
    <w:rsid w:val="00772F18"/>
    <w:rsid w:val="0077354B"/>
    <w:rsid w:val="0077547F"/>
    <w:rsid w:val="00776FA0"/>
    <w:rsid w:val="007775C0"/>
    <w:rsid w:val="00780DDC"/>
    <w:rsid w:val="00781249"/>
    <w:rsid w:val="00782581"/>
    <w:rsid w:val="0078287F"/>
    <w:rsid w:val="00782EA6"/>
    <w:rsid w:val="007835CC"/>
    <w:rsid w:val="00783F83"/>
    <w:rsid w:val="00784770"/>
    <w:rsid w:val="007847C4"/>
    <w:rsid w:val="007853DA"/>
    <w:rsid w:val="00785C51"/>
    <w:rsid w:val="00786DFD"/>
    <w:rsid w:val="00787B0C"/>
    <w:rsid w:val="007927C4"/>
    <w:rsid w:val="00794602"/>
    <w:rsid w:val="00795283"/>
    <w:rsid w:val="00795E3D"/>
    <w:rsid w:val="00796FEA"/>
    <w:rsid w:val="00797343"/>
    <w:rsid w:val="00797E13"/>
    <w:rsid w:val="007A08FF"/>
    <w:rsid w:val="007A0D97"/>
    <w:rsid w:val="007A2E9A"/>
    <w:rsid w:val="007A3E0F"/>
    <w:rsid w:val="007A3E51"/>
    <w:rsid w:val="007A3EEA"/>
    <w:rsid w:val="007A3F1F"/>
    <w:rsid w:val="007A514F"/>
    <w:rsid w:val="007A653C"/>
    <w:rsid w:val="007A6F27"/>
    <w:rsid w:val="007A7A3D"/>
    <w:rsid w:val="007A7E72"/>
    <w:rsid w:val="007B0EA8"/>
    <w:rsid w:val="007B1117"/>
    <w:rsid w:val="007B2A23"/>
    <w:rsid w:val="007B33DB"/>
    <w:rsid w:val="007B39E7"/>
    <w:rsid w:val="007B3BB8"/>
    <w:rsid w:val="007B4BA1"/>
    <w:rsid w:val="007B5EB0"/>
    <w:rsid w:val="007B61CE"/>
    <w:rsid w:val="007B7BCA"/>
    <w:rsid w:val="007C07AE"/>
    <w:rsid w:val="007C1513"/>
    <w:rsid w:val="007C30C9"/>
    <w:rsid w:val="007C3276"/>
    <w:rsid w:val="007C362F"/>
    <w:rsid w:val="007C53A7"/>
    <w:rsid w:val="007D3395"/>
    <w:rsid w:val="007D3602"/>
    <w:rsid w:val="007D585F"/>
    <w:rsid w:val="007D5875"/>
    <w:rsid w:val="007D6973"/>
    <w:rsid w:val="007D6AB4"/>
    <w:rsid w:val="007D7B28"/>
    <w:rsid w:val="007E002A"/>
    <w:rsid w:val="007E07AC"/>
    <w:rsid w:val="007E34A2"/>
    <w:rsid w:val="007E38C0"/>
    <w:rsid w:val="007E3CE5"/>
    <w:rsid w:val="007E510C"/>
    <w:rsid w:val="007E59AE"/>
    <w:rsid w:val="007E5A51"/>
    <w:rsid w:val="007E67C2"/>
    <w:rsid w:val="007F0044"/>
    <w:rsid w:val="007F0A45"/>
    <w:rsid w:val="007F1286"/>
    <w:rsid w:val="007F2E46"/>
    <w:rsid w:val="007F2F8A"/>
    <w:rsid w:val="007F422C"/>
    <w:rsid w:val="007F4987"/>
    <w:rsid w:val="007F4DD7"/>
    <w:rsid w:val="007F4F9F"/>
    <w:rsid w:val="007F6073"/>
    <w:rsid w:val="007F6AB1"/>
    <w:rsid w:val="007F6E64"/>
    <w:rsid w:val="007F6E65"/>
    <w:rsid w:val="008005A9"/>
    <w:rsid w:val="0080133E"/>
    <w:rsid w:val="00802152"/>
    <w:rsid w:val="008026E3"/>
    <w:rsid w:val="00804D37"/>
    <w:rsid w:val="00805266"/>
    <w:rsid w:val="00805BF9"/>
    <w:rsid w:val="008066C8"/>
    <w:rsid w:val="00806E83"/>
    <w:rsid w:val="00807E17"/>
    <w:rsid w:val="00807FA4"/>
    <w:rsid w:val="00810BF6"/>
    <w:rsid w:val="00810FF0"/>
    <w:rsid w:val="008128EB"/>
    <w:rsid w:val="00820D9C"/>
    <w:rsid w:val="00821F28"/>
    <w:rsid w:val="008220AC"/>
    <w:rsid w:val="00822DCF"/>
    <w:rsid w:val="00823357"/>
    <w:rsid w:val="0082397A"/>
    <w:rsid w:val="008240A2"/>
    <w:rsid w:val="008266C7"/>
    <w:rsid w:val="008274CB"/>
    <w:rsid w:val="00827CAD"/>
    <w:rsid w:val="00831288"/>
    <w:rsid w:val="0083172E"/>
    <w:rsid w:val="00831A36"/>
    <w:rsid w:val="00831B08"/>
    <w:rsid w:val="00832E29"/>
    <w:rsid w:val="00833F9E"/>
    <w:rsid w:val="00835698"/>
    <w:rsid w:val="00836145"/>
    <w:rsid w:val="00836EC7"/>
    <w:rsid w:val="00837AB3"/>
    <w:rsid w:val="008408CE"/>
    <w:rsid w:val="00841786"/>
    <w:rsid w:val="008420E0"/>
    <w:rsid w:val="00842689"/>
    <w:rsid w:val="00842E0B"/>
    <w:rsid w:val="00843361"/>
    <w:rsid w:val="0084389E"/>
    <w:rsid w:val="008439D5"/>
    <w:rsid w:val="00844787"/>
    <w:rsid w:val="008455F0"/>
    <w:rsid w:val="008476A8"/>
    <w:rsid w:val="00852174"/>
    <w:rsid w:val="00852955"/>
    <w:rsid w:val="00852E41"/>
    <w:rsid w:val="008536B1"/>
    <w:rsid w:val="00853967"/>
    <w:rsid w:val="0085692E"/>
    <w:rsid w:val="008569AB"/>
    <w:rsid w:val="00860A4F"/>
    <w:rsid w:val="00861253"/>
    <w:rsid w:val="00862045"/>
    <w:rsid w:val="00862673"/>
    <w:rsid w:val="008635E7"/>
    <w:rsid w:val="008640CA"/>
    <w:rsid w:val="0086756F"/>
    <w:rsid w:val="00867D9B"/>
    <w:rsid w:val="00870AB6"/>
    <w:rsid w:val="00870F86"/>
    <w:rsid w:val="008710C9"/>
    <w:rsid w:val="00871414"/>
    <w:rsid w:val="008716A9"/>
    <w:rsid w:val="0087187F"/>
    <w:rsid w:val="00871A2F"/>
    <w:rsid w:val="00871EA4"/>
    <w:rsid w:val="00872A68"/>
    <w:rsid w:val="00873241"/>
    <w:rsid w:val="00873533"/>
    <w:rsid w:val="00873879"/>
    <w:rsid w:val="00874E3A"/>
    <w:rsid w:val="00875D17"/>
    <w:rsid w:val="0087673E"/>
    <w:rsid w:val="00876F32"/>
    <w:rsid w:val="008804E1"/>
    <w:rsid w:val="00881443"/>
    <w:rsid w:val="008829BF"/>
    <w:rsid w:val="00882DD4"/>
    <w:rsid w:val="00883EEF"/>
    <w:rsid w:val="008851D7"/>
    <w:rsid w:val="0088681D"/>
    <w:rsid w:val="0088683E"/>
    <w:rsid w:val="00887434"/>
    <w:rsid w:val="008879BB"/>
    <w:rsid w:val="0089049D"/>
    <w:rsid w:val="00890DBE"/>
    <w:rsid w:val="00891B47"/>
    <w:rsid w:val="008937E8"/>
    <w:rsid w:val="00893DB0"/>
    <w:rsid w:val="0089596D"/>
    <w:rsid w:val="00895C25"/>
    <w:rsid w:val="008976BA"/>
    <w:rsid w:val="00897C67"/>
    <w:rsid w:val="008A133D"/>
    <w:rsid w:val="008A28FB"/>
    <w:rsid w:val="008A2BA4"/>
    <w:rsid w:val="008A3705"/>
    <w:rsid w:val="008A4ED7"/>
    <w:rsid w:val="008A510A"/>
    <w:rsid w:val="008A5FFD"/>
    <w:rsid w:val="008A6313"/>
    <w:rsid w:val="008A64ED"/>
    <w:rsid w:val="008A6B1E"/>
    <w:rsid w:val="008B09F6"/>
    <w:rsid w:val="008B1997"/>
    <w:rsid w:val="008B1F1E"/>
    <w:rsid w:val="008B2D67"/>
    <w:rsid w:val="008B3B3D"/>
    <w:rsid w:val="008B3E95"/>
    <w:rsid w:val="008B4D21"/>
    <w:rsid w:val="008B6079"/>
    <w:rsid w:val="008B6A5E"/>
    <w:rsid w:val="008B6C07"/>
    <w:rsid w:val="008C0A4F"/>
    <w:rsid w:val="008C0FE3"/>
    <w:rsid w:val="008C1D97"/>
    <w:rsid w:val="008C2327"/>
    <w:rsid w:val="008C36AB"/>
    <w:rsid w:val="008C54AD"/>
    <w:rsid w:val="008C5CC2"/>
    <w:rsid w:val="008C6915"/>
    <w:rsid w:val="008D0A26"/>
    <w:rsid w:val="008D0BBF"/>
    <w:rsid w:val="008D349E"/>
    <w:rsid w:val="008D4361"/>
    <w:rsid w:val="008D47DB"/>
    <w:rsid w:val="008D5D83"/>
    <w:rsid w:val="008D6278"/>
    <w:rsid w:val="008D67F7"/>
    <w:rsid w:val="008D6866"/>
    <w:rsid w:val="008D7973"/>
    <w:rsid w:val="008E0B05"/>
    <w:rsid w:val="008E0E99"/>
    <w:rsid w:val="008E1016"/>
    <w:rsid w:val="008E2D2F"/>
    <w:rsid w:val="008E313F"/>
    <w:rsid w:val="008E48AD"/>
    <w:rsid w:val="008E60AF"/>
    <w:rsid w:val="008E650D"/>
    <w:rsid w:val="008E7C3D"/>
    <w:rsid w:val="008F1323"/>
    <w:rsid w:val="008F15BE"/>
    <w:rsid w:val="008F197C"/>
    <w:rsid w:val="008F3187"/>
    <w:rsid w:val="008F3A19"/>
    <w:rsid w:val="008F3ADC"/>
    <w:rsid w:val="008F5AC4"/>
    <w:rsid w:val="008F65DD"/>
    <w:rsid w:val="008F705C"/>
    <w:rsid w:val="008F7257"/>
    <w:rsid w:val="008F7A8C"/>
    <w:rsid w:val="008F7DFE"/>
    <w:rsid w:val="00900664"/>
    <w:rsid w:val="00900CA1"/>
    <w:rsid w:val="00900CFD"/>
    <w:rsid w:val="00901C78"/>
    <w:rsid w:val="00902924"/>
    <w:rsid w:val="0090320C"/>
    <w:rsid w:val="0090352D"/>
    <w:rsid w:val="00904975"/>
    <w:rsid w:val="00904C43"/>
    <w:rsid w:val="00904C82"/>
    <w:rsid w:val="0090542F"/>
    <w:rsid w:val="00907061"/>
    <w:rsid w:val="0090738C"/>
    <w:rsid w:val="00907631"/>
    <w:rsid w:val="009106E8"/>
    <w:rsid w:val="009108E3"/>
    <w:rsid w:val="00911F30"/>
    <w:rsid w:val="00912CA3"/>
    <w:rsid w:val="0091307C"/>
    <w:rsid w:val="00913773"/>
    <w:rsid w:val="00914C04"/>
    <w:rsid w:val="009150F1"/>
    <w:rsid w:val="00915B3D"/>
    <w:rsid w:val="009162BD"/>
    <w:rsid w:val="0091790A"/>
    <w:rsid w:val="00917920"/>
    <w:rsid w:val="009208E3"/>
    <w:rsid w:val="00920C5D"/>
    <w:rsid w:val="009218A7"/>
    <w:rsid w:val="009219D2"/>
    <w:rsid w:val="00921B31"/>
    <w:rsid w:val="009220C0"/>
    <w:rsid w:val="00922BA0"/>
    <w:rsid w:val="009230EF"/>
    <w:rsid w:val="0092403D"/>
    <w:rsid w:val="00924F13"/>
    <w:rsid w:val="00930E6E"/>
    <w:rsid w:val="009311F9"/>
    <w:rsid w:val="0093187F"/>
    <w:rsid w:val="0093225E"/>
    <w:rsid w:val="00933AC7"/>
    <w:rsid w:val="00933DC6"/>
    <w:rsid w:val="0093414D"/>
    <w:rsid w:val="0093415E"/>
    <w:rsid w:val="009352BD"/>
    <w:rsid w:val="00936B7E"/>
    <w:rsid w:val="00936DEF"/>
    <w:rsid w:val="0093730F"/>
    <w:rsid w:val="00937A7F"/>
    <w:rsid w:val="00937B04"/>
    <w:rsid w:val="00937DF5"/>
    <w:rsid w:val="00941CFA"/>
    <w:rsid w:val="00942FC4"/>
    <w:rsid w:val="009437C3"/>
    <w:rsid w:val="00943A67"/>
    <w:rsid w:val="00944B67"/>
    <w:rsid w:val="00944E39"/>
    <w:rsid w:val="009467A1"/>
    <w:rsid w:val="00946B36"/>
    <w:rsid w:val="00947024"/>
    <w:rsid w:val="00947AFF"/>
    <w:rsid w:val="00950770"/>
    <w:rsid w:val="009527BA"/>
    <w:rsid w:val="00953D1B"/>
    <w:rsid w:val="00954CC3"/>
    <w:rsid w:val="00954E31"/>
    <w:rsid w:val="00954ECC"/>
    <w:rsid w:val="00955F8F"/>
    <w:rsid w:val="0095710C"/>
    <w:rsid w:val="00957700"/>
    <w:rsid w:val="009578B2"/>
    <w:rsid w:val="00957B0F"/>
    <w:rsid w:val="00957E1B"/>
    <w:rsid w:val="00960ADE"/>
    <w:rsid w:val="00961AAD"/>
    <w:rsid w:val="009639AF"/>
    <w:rsid w:val="0096455E"/>
    <w:rsid w:val="00964F8B"/>
    <w:rsid w:val="00965F1C"/>
    <w:rsid w:val="00966419"/>
    <w:rsid w:val="00967A4C"/>
    <w:rsid w:val="00967BAF"/>
    <w:rsid w:val="00970132"/>
    <w:rsid w:val="0097072A"/>
    <w:rsid w:val="00970D00"/>
    <w:rsid w:val="00971F9C"/>
    <w:rsid w:val="00971FE5"/>
    <w:rsid w:val="00972B85"/>
    <w:rsid w:val="00973B3E"/>
    <w:rsid w:val="00973F11"/>
    <w:rsid w:val="00974CA1"/>
    <w:rsid w:val="00975340"/>
    <w:rsid w:val="00975E0C"/>
    <w:rsid w:val="0097609A"/>
    <w:rsid w:val="00976240"/>
    <w:rsid w:val="00976E1B"/>
    <w:rsid w:val="009770DD"/>
    <w:rsid w:val="00977EC6"/>
    <w:rsid w:val="009810E6"/>
    <w:rsid w:val="00981286"/>
    <w:rsid w:val="00982327"/>
    <w:rsid w:val="00982884"/>
    <w:rsid w:val="00982C1A"/>
    <w:rsid w:val="00982ECA"/>
    <w:rsid w:val="009838AB"/>
    <w:rsid w:val="0098392D"/>
    <w:rsid w:val="00984A19"/>
    <w:rsid w:val="00985618"/>
    <w:rsid w:val="00985AAD"/>
    <w:rsid w:val="0098623C"/>
    <w:rsid w:val="00987117"/>
    <w:rsid w:val="009873EF"/>
    <w:rsid w:val="009878FF"/>
    <w:rsid w:val="00990EB6"/>
    <w:rsid w:val="00991EA9"/>
    <w:rsid w:val="009926FF"/>
    <w:rsid w:val="00995F52"/>
    <w:rsid w:val="0099612C"/>
    <w:rsid w:val="0099616C"/>
    <w:rsid w:val="0099729B"/>
    <w:rsid w:val="00997378"/>
    <w:rsid w:val="009A08CA"/>
    <w:rsid w:val="009A19C8"/>
    <w:rsid w:val="009A1B90"/>
    <w:rsid w:val="009A2C0F"/>
    <w:rsid w:val="009A364C"/>
    <w:rsid w:val="009A4250"/>
    <w:rsid w:val="009A4620"/>
    <w:rsid w:val="009A4A34"/>
    <w:rsid w:val="009A5143"/>
    <w:rsid w:val="009A5745"/>
    <w:rsid w:val="009A5D1D"/>
    <w:rsid w:val="009A5DBF"/>
    <w:rsid w:val="009A6962"/>
    <w:rsid w:val="009A69AC"/>
    <w:rsid w:val="009A6B1A"/>
    <w:rsid w:val="009A6C3A"/>
    <w:rsid w:val="009A6EB4"/>
    <w:rsid w:val="009A7727"/>
    <w:rsid w:val="009B17BC"/>
    <w:rsid w:val="009B3E07"/>
    <w:rsid w:val="009B4E5F"/>
    <w:rsid w:val="009B7253"/>
    <w:rsid w:val="009C0620"/>
    <w:rsid w:val="009C070D"/>
    <w:rsid w:val="009C1572"/>
    <w:rsid w:val="009C37D8"/>
    <w:rsid w:val="009C3C67"/>
    <w:rsid w:val="009C4455"/>
    <w:rsid w:val="009C4785"/>
    <w:rsid w:val="009C489D"/>
    <w:rsid w:val="009C57DB"/>
    <w:rsid w:val="009C65E6"/>
    <w:rsid w:val="009C6E82"/>
    <w:rsid w:val="009C72B5"/>
    <w:rsid w:val="009C7632"/>
    <w:rsid w:val="009C7B23"/>
    <w:rsid w:val="009D0CB0"/>
    <w:rsid w:val="009D0D06"/>
    <w:rsid w:val="009D40FA"/>
    <w:rsid w:val="009D4319"/>
    <w:rsid w:val="009D43C0"/>
    <w:rsid w:val="009D44C3"/>
    <w:rsid w:val="009D4798"/>
    <w:rsid w:val="009D494A"/>
    <w:rsid w:val="009D576F"/>
    <w:rsid w:val="009D583A"/>
    <w:rsid w:val="009D5AB5"/>
    <w:rsid w:val="009D5B98"/>
    <w:rsid w:val="009D7B0A"/>
    <w:rsid w:val="009E0334"/>
    <w:rsid w:val="009E2708"/>
    <w:rsid w:val="009E2DE6"/>
    <w:rsid w:val="009E3F27"/>
    <w:rsid w:val="009E467E"/>
    <w:rsid w:val="009E586E"/>
    <w:rsid w:val="009E58CC"/>
    <w:rsid w:val="009E6003"/>
    <w:rsid w:val="009E6018"/>
    <w:rsid w:val="009E6261"/>
    <w:rsid w:val="009E6E51"/>
    <w:rsid w:val="009F01D7"/>
    <w:rsid w:val="009F03A5"/>
    <w:rsid w:val="009F099C"/>
    <w:rsid w:val="009F2B82"/>
    <w:rsid w:val="009F32D7"/>
    <w:rsid w:val="009F39BD"/>
    <w:rsid w:val="009F3AAF"/>
    <w:rsid w:val="009F4170"/>
    <w:rsid w:val="009F4571"/>
    <w:rsid w:val="009F4EB2"/>
    <w:rsid w:val="009F5535"/>
    <w:rsid w:val="009F675F"/>
    <w:rsid w:val="009F76DC"/>
    <w:rsid w:val="009F7701"/>
    <w:rsid w:val="00A007E6"/>
    <w:rsid w:val="00A01553"/>
    <w:rsid w:val="00A0233E"/>
    <w:rsid w:val="00A0367A"/>
    <w:rsid w:val="00A044EC"/>
    <w:rsid w:val="00A063B6"/>
    <w:rsid w:val="00A066D1"/>
    <w:rsid w:val="00A0789B"/>
    <w:rsid w:val="00A1054B"/>
    <w:rsid w:val="00A122EC"/>
    <w:rsid w:val="00A12315"/>
    <w:rsid w:val="00A1242F"/>
    <w:rsid w:val="00A12451"/>
    <w:rsid w:val="00A125BC"/>
    <w:rsid w:val="00A1360B"/>
    <w:rsid w:val="00A14523"/>
    <w:rsid w:val="00A14A7F"/>
    <w:rsid w:val="00A14CFE"/>
    <w:rsid w:val="00A14E55"/>
    <w:rsid w:val="00A15FC7"/>
    <w:rsid w:val="00A20164"/>
    <w:rsid w:val="00A207A3"/>
    <w:rsid w:val="00A22A4D"/>
    <w:rsid w:val="00A24016"/>
    <w:rsid w:val="00A24D5C"/>
    <w:rsid w:val="00A25FB2"/>
    <w:rsid w:val="00A279E4"/>
    <w:rsid w:val="00A27CD7"/>
    <w:rsid w:val="00A3072C"/>
    <w:rsid w:val="00A30A6C"/>
    <w:rsid w:val="00A31905"/>
    <w:rsid w:val="00A31E5A"/>
    <w:rsid w:val="00A32D09"/>
    <w:rsid w:val="00A33A5B"/>
    <w:rsid w:val="00A341DA"/>
    <w:rsid w:val="00A34317"/>
    <w:rsid w:val="00A3496E"/>
    <w:rsid w:val="00A34AC3"/>
    <w:rsid w:val="00A34C92"/>
    <w:rsid w:val="00A34F2B"/>
    <w:rsid w:val="00A36DDA"/>
    <w:rsid w:val="00A37409"/>
    <w:rsid w:val="00A37707"/>
    <w:rsid w:val="00A40111"/>
    <w:rsid w:val="00A404E8"/>
    <w:rsid w:val="00A4143D"/>
    <w:rsid w:val="00A41905"/>
    <w:rsid w:val="00A42364"/>
    <w:rsid w:val="00A42E31"/>
    <w:rsid w:val="00A434F9"/>
    <w:rsid w:val="00A44BF2"/>
    <w:rsid w:val="00A44CE0"/>
    <w:rsid w:val="00A44E7B"/>
    <w:rsid w:val="00A45CD4"/>
    <w:rsid w:val="00A465A9"/>
    <w:rsid w:val="00A46680"/>
    <w:rsid w:val="00A46793"/>
    <w:rsid w:val="00A50B73"/>
    <w:rsid w:val="00A52244"/>
    <w:rsid w:val="00A52AF0"/>
    <w:rsid w:val="00A53695"/>
    <w:rsid w:val="00A53785"/>
    <w:rsid w:val="00A54A08"/>
    <w:rsid w:val="00A578F9"/>
    <w:rsid w:val="00A5795F"/>
    <w:rsid w:val="00A57B75"/>
    <w:rsid w:val="00A6020B"/>
    <w:rsid w:val="00A615E5"/>
    <w:rsid w:val="00A61A2E"/>
    <w:rsid w:val="00A61E6A"/>
    <w:rsid w:val="00A62E9F"/>
    <w:rsid w:val="00A6373F"/>
    <w:rsid w:val="00A63D97"/>
    <w:rsid w:val="00A64CF6"/>
    <w:rsid w:val="00A65309"/>
    <w:rsid w:val="00A65789"/>
    <w:rsid w:val="00A65FF4"/>
    <w:rsid w:val="00A66A35"/>
    <w:rsid w:val="00A70298"/>
    <w:rsid w:val="00A70ABB"/>
    <w:rsid w:val="00A70CFB"/>
    <w:rsid w:val="00A7351A"/>
    <w:rsid w:val="00A74584"/>
    <w:rsid w:val="00A74645"/>
    <w:rsid w:val="00A753EB"/>
    <w:rsid w:val="00A765CB"/>
    <w:rsid w:val="00A77F1A"/>
    <w:rsid w:val="00A80EFB"/>
    <w:rsid w:val="00A8338B"/>
    <w:rsid w:val="00A847EE"/>
    <w:rsid w:val="00A853BE"/>
    <w:rsid w:val="00A85478"/>
    <w:rsid w:val="00A85C57"/>
    <w:rsid w:val="00A8695E"/>
    <w:rsid w:val="00A86BB2"/>
    <w:rsid w:val="00A87310"/>
    <w:rsid w:val="00A904B9"/>
    <w:rsid w:val="00A905F3"/>
    <w:rsid w:val="00A9077E"/>
    <w:rsid w:val="00A90803"/>
    <w:rsid w:val="00A90BFD"/>
    <w:rsid w:val="00A913C2"/>
    <w:rsid w:val="00A9162D"/>
    <w:rsid w:val="00A9175C"/>
    <w:rsid w:val="00A928F1"/>
    <w:rsid w:val="00A93A12"/>
    <w:rsid w:val="00A940CA"/>
    <w:rsid w:val="00A948AB"/>
    <w:rsid w:val="00A95D3E"/>
    <w:rsid w:val="00A96893"/>
    <w:rsid w:val="00A97441"/>
    <w:rsid w:val="00A97A38"/>
    <w:rsid w:val="00A97BBE"/>
    <w:rsid w:val="00AA1FCD"/>
    <w:rsid w:val="00AA2FE2"/>
    <w:rsid w:val="00AA3695"/>
    <w:rsid w:val="00AA3E89"/>
    <w:rsid w:val="00AA3F24"/>
    <w:rsid w:val="00AA4C9C"/>
    <w:rsid w:val="00AA5125"/>
    <w:rsid w:val="00AA5525"/>
    <w:rsid w:val="00AA6F4E"/>
    <w:rsid w:val="00AA79FE"/>
    <w:rsid w:val="00AA7B2D"/>
    <w:rsid w:val="00AA7EDD"/>
    <w:rsid w:val="00AB03F0"/>
    <w:rsid w:val="00AB10E5"/>
    <w:rsid w:val="00AB2A21"/>
    <w:rsid w:val="00AB5CE1"/>
    <w:rsid w:val="00AB7DA6"/>
    <w:rsid w:val="00AC067D"/>
    <w:rsid w:val="00AC0921"/>
    <w:rsid w:val="00AC1643"/>
    <w:rsid w:val="00AC1A19"/>
    <w:rsid w:val="00AC1BD5"/>
    <w:rsid w:val="00AC1D44"/>
    <w:rsid w:val="00AC25CB"/>
    <w:rsid w:val="00AC37EA"/>
    <w:rsid w:val="00AC38B1"/>
    <w:rsid w:val="00AC4749"/>
    <w:rsid w:val="00AC4B74"/>
    <w:rsid w:val="00AC5E7A"/>
    <w:rsid w:val="00AC7398"/>
    <w:rsid w:val="00AD210F"/>
    <w:rsid w:val="00AD268F"/>
    <w:rsid w:val="00AD4B57"/>
    <w:rsid w:val="00AD4D6A"/>
    <w:rsid w:val="00AD5429"/>
    <w:rsid w:val="00AD639D"/>
    <w:rsid w:val="00AD6ABF"/>
    <w:rsid w:val="00AE0217"/>
    <w:rsid w:val="00AE2332"/>
    <w:rsid w:val="00AE2584"/>
    <w:rsid w:val="00AE3437"/>
    <w:rsid w:val="00AE40DE"/>
    <w:rsid w:val="00AE4AFA"/>
    <w:rsid w:val="00AE4CC6"/>
    <w:rsid w:val="00AE51AC"/>
    <w:rsid w:val="00AE5DAE"/>
    <w:rsid w:val="00AE5F78"/>
    <w:rsid w:val="00AE652F"/>
    <w:rsid w:val="00AE67A8"/>
    <w:rsid w:val="00AE7301"/>
    <w:rsid w:val="00AE746C"/>
    <w:rsid w:val="00AE75D7"/>
    <w:rsid w:val="00AF1232"/>
    <w:rsid w:val="00AF1834"/>
    <w:rsid w:val="00AF48FE"/>
    <w:rsid w:val="00AF4BCA"/>
    <w:rsid w:val="00AF54EA"/>
    <w:rsid w:val="00AF6FBC"/>
    <w:rsid w:val="00B0123A"/>
    <w:rsid w:val="00B01644"/>
    <w:rsid w:val="00B03171"/>
    <w:rsid w:val="00B03CC7"/>
    <w:rsid w:val="00B03D0A"/>
    <w:rsid w:val="00B04960"/>
    <w:rsid w:val="00B05245"/>
    <w:rsid w:val="00B0558C"/>
    <w:rsid w:val="00B05842"/>
    <w:rsid w:val="00B05EB7"/>
    <w:rsid w:val="00B10970"/>
    <w:rsid w:val="00B10D7C"/>
    <w:rsid w:val="00B121F2"/>
    <w:rsid w:val="00B12502"/>
    <w:rsid w:val="00B12587"/>
    <w:rsid w:val="00B13306"/>
    <w:rsid w:val="00B13E51"/>
    <w:rsid w:val="00B1443A"/>
    <w:rsid w:val="00B17E08"/>
    <w:rsid w:val="00B20265"/>
    <w:rsid w:val="00B212F8"/>
    <w:rsid w:val="00B22337"/>
    <w:rsid w:val="00B2294F"/>
    <w:rsid w:val="00B24017"/>
    <w:rsid w:val="00B244CA"/>
    <w:rsid w:val="00B2478C"/>
    <w:rsid w:val="00B262A7"/>
    <w:rsid w:val="00B2646B"/>
    <w:rsid w:val="00B26CA8"/>
    <w:rsid w:val="00B26D0F"/>
    <w:rsid w:val="00B26F4B"/>
    <w:rsid w:val="00B26FAB"/>
    <w:rsid w:val="00B279EE"/>
    <w:rsid w:val="00B318E7"/>
    <w:rsid w:val="00B31C27"/>
    <w:rsid w:val="00B32E71"/>
    <w:rsid w:val="00B332D8"/>
    <w:rsid w:val="00B33761"/>
    <w:rsid w:val="00B33E04"/>
    <w:rsid w:val="00B35488"/>
    <w:rsid w:val="00B35885"/>
    <w:rsid w:val="00B36CF9"/>
    <w:rsid w:val="00B416D5"/>
    <w:rsid w:val="00B42D97"/>
    <w:rsid w:val="00B42E54"/>
    <w:rsid w:val="00B43BFE"/>
    <w:rsid w:val="00B440AF"/>
    <w:rsid w:val="00B4538C"/>
    <w:rsid w:val="00B456C9"/>
    <w:rsid w:val="00B46B61"/>
    <w:rsid w:val="00B47F24"/>
    <w:rsid w:val="00B51122"/>
    <w:rsid w:val="00B5159F"/>
    <w:rsid w:val="00B51A73"/>
    <w:rsid w:val="00B51DB2"/>
    <w:rsid w:val="00B53476"/>
    <w:rsid w:val="00B53E3D"/>
    <w:rsid w:val="00B54D44"/>
    <w:rsid w:val="00B562DA"/>
    <w:rsid w:val="00B57681"/>
    <w:rsid w:val="00B6023E"/>
    <w:rsid w:val="00B60555"/>
    <w:rsid w:val="00B62D69"/>
    <w:rsid w:val="00B63AAF"/>
    <w:rsid w:val="00B63D8D"/>
    <w:rsid w:val="00B64F16"/>
    <w:rsid w:val="00B6722D"/>
    <w:rsid w:val="00B703C2"/>
    <w:rsid w:val="00B70C3D"/>
    <w:rsid w:val="00B715C8"/>
    <w:rsid w:val="00B71C3A"/>
    <w:rsid w:val="00B72A80"/>
    <w:rsid w:val="00B72E19"/>
    <w:rsid w:val="00B7555D"/>
    <w:rsid w:val="00B75F8B"/>
    <w:rsid w:val="00B8040B"/>
    <w:rsid w:val="00B81DEE"/>
    <w:rsid w:val="00B8410C"/>
    <w:rsid w:val="00B8583A"/>
    <w:rsid w:val="00B860FF"/>
    <w:rsid w:val="00B863BB"/>
    <w:rsid w:val="00B8663F"/>
    <w:rsid w:val="00B908E0"/>
    <w:rsid w:val="00B90EF9"/>
    <w:rsid w:val="00B91A38"/>
    <w:rsid w:val="00B934C6"/>
    <w:rsid w:val="00B934ED"/>
    <w:rsid w:val="00B935B6"/>
    <w:rsid w:val="00B9458B"/>
    <w:rsid w:val="00B94832"/>
    <w:rsid w:val="00B94D7C"/>
    <w:rsid w:val="00B95476"/>
    <w:rsid w:val="00B962F0"/>
    <w:rsid w:val="00BA0102"/>
    <w:rsid w:val="00BA1321"/>
    <w:rsid w:val="00BA17D3"/>
    <w:rsid w:val="00BA1DEE"/>
    <w:rsid w:val="00BA3CCF"/>
    <w:rsid w:val="00BA3E25"/>
    <w:rsid w:val="00BA5A99"/>
    <w:rsid w:val="00BA653A"/>
    <w:rsid w:val="00BA7644"/>
    <w:rsid w:val="00BA79A9"/>
    <w:rsid w:val="00BA79E6"/>
    <w:rsid w:val="00BA7A36"/>
    <w:rsid w:val="00BA7C41"/>
    <w:rsid w:val="00BA7C81"/>
    <w:rsid w:val="00BB1808"/>
    <w:rsid w:val="00BB3784"/>
    <w:rsid w:val="00BB4B4A"/>
    <w:rsid w:val="00BB4CD1"/>
    <w:rsid w:val="00BB62B4"/>
    <w:rsid w:val="00BB6C0D"/>
    <w:rsid w:val="00BB7C86"/>
    <w:rsid w:val="00BC0C1B"/>
    <w:rsid w:val="00BC131B"/>
    <w:rsid w:val="00BC4F84"/>
    <w:rsid w:val="00BC51F4"/>
    <w:rsid w:val="00BC5C6E"/>
    <w:rsid w:val="00BC63EE"/>
    <w:rsid w:val="00BD07ED"/>
    <w:rsid w:val="00BD14AC"/>
    <w:rsid w:val="00BD1E85"/>
    <w:rsid w:val="00BD25D2"/>
    <w:rsid w:val="00BD34D3"/>
    <w:rsid w:val="00BD53AB"/>
    <w:rsid w:val="00BD6640"/>
    <w:rsid w:val="00BD7639"/>
    <w:rsid w:val="00BD7945"/>
    <w:rsid w:val="00BD7CC7"/>
    <w:rsid w:val="00BD7F48"/>
    <w:rsid w:val="00BE0F3D"/>
    <w:rsid w:val="00BE11CF"/>
    <w:rsid w:val="00BE585C"/>
    <w:rsid w:val="00BF11C2"/>
    <w:rsid w:val="00BF1C95"/>
    <w:rsid w:val="00BF288B"/>
    <w:rsid w:val="00BF2C04"/>
    <w:rsid w:val="00BF2FB7"/>
    <w:rsid w:val="00BF3136"/>
    <w:rsid w:val="00BF4F37"/>
    <w:rsid w:val="00BF61D2"/>
    <w:rsid w:val="00BF69A4"/>
    <w:rsid w:val="00BF7895"/>
    <w:rsid w:val="00BF7D6F"/>
    <w:rsid w:val="00C018D4"/>
    <w:rsid w:val="00C0201E"/>
    <w:rsid w:val="00C03002"/>
    <w:rsid w:val="00C05B51"/>
    <w:rsid w:val="00C05B7F"/>
    <w:rsid w:val="00C06778"/>
    <w:rsid w:val="00C0762D"/>
    <w:rsid w:val="00C07919"/>
    <w:rsid w:val="00C10E6E"/>
    <w:rsid w:val="00C12349"/>
    <w:rsid w:val="00C12AB1"/>
    <w:rsid w:val="00C12F11"/>
    <w:rsid w:val="00C14B97"/>
    <w:rsid w:val="00C15D2F"/>
    <w:rsid w:val="00C17CDC"/>
    <w:rsid w:val="00C203B1"/>
    <w:rsid w:val="00C21189"/>
    <w:rsid w:val="00C2216A"/>
    <w:rsid w:val="00C24095"/>
    <w:rsid w:val="00C24522"/>
    <w:rsid w:val="00C25027"/>
    <w:rsid w:val="00C256F9"/>
    <w:rsid w:val="00C26731"/>
    <w:rsid w:val="00C26CF4"/>
    <w:rsid w:val="00C30873"/>
    <w:rsid w:val="00C30C3C"/>
    <w:rsid w:val="00C31B92"/>
    <w:rsid w:val="00C32282"/>
    <w:rsid w:val="00C323ED"/>
    <w:rsid w:val="00C3246D"/>
    <w:rsid w:val="00C35132"/>
    <w:rsid w:val="00C35C47"/>
    <w:rsid w:val="00C378A4"/>
    <w:rsid w:val="00C4017E"/>
    <w:rsid w:val="00C40FC5"/>
    <w:rsid w:val="00C4154E"/>
    <w:rsid w:val="00C43275"/>
    <w:rsid w:val="00C43BCC"/>
    <w:rsid w:val="00C464BA"/>
    <w:rsid w:val="00C4750E"/>
    <w:rsid w:val="00C4771F"/>
    <w:rsid w:val="00C47993"/>
    <w:rsid w:val="00C51E26"/>
    <w:rsid w:val="00C52549"/>
    <w:rsid w:val="00C527B4"/>
    <w:rsid w:val="00C53EBE"/>
    <w:rsid w:val="00C54261"/>
    <w:rsid w:val="00C544BB"/>
    <w:rsid w:val="00C54B17"/>
    <w:rsid w:val="00C554E6"/>
    <w:rsid w:val="00C55D99"/>
    <w:rsid w:val="00C564B6"/>
    <w:rsid w:val="00C56B3C"/>
    <w:rsid w:val="00C56D8B"/>
    <w:rsid w:val="00C5703F"/>
    <w:rsid w:val="00C57079"/>
    <w:rsid w:val="00C57D2F"/>
    <w:rsid w:val="00C6141D"/>
    <w:rsid w:val="00C61F82"/>
    <w:rsid w:val="00C6212E"/>
    <w:rsid w:val="00C63EB0"/>
    <w:rsid w:val="00C642A3"/>
    <w:rsid w:val="00C64739"/>
    <w:rsid w:val="00C65A99"/>
    <w:rsid w:val="00C67810"/>
    <w:rsid w:val="00C67D7E"/>
    <w:rsid w:val="00C723E5"/>
    <w:rsid w:val="00C72EF7"/>
    <w:rsid w:val="00C737DF"/>
    <w:rsid w:val="00C73E55"/>
    <w:rsid w:val="00C74547"/>
    <w:rsid w:val="00C74B82"/>
    <w:rsid w:val="00C75B28"/>
    <w:rsid w:val="00C75D02"/>
    <w:rsid w:val="00C7640D"/>
    <w:rsid w:val="00C7743F"/>
    <w:rsid w:val="00C774AD"/>
    <w:rsid w:val="00C812A3"/>
    <w:rsid w:val="00C8189B"/>
    <w:rsid w:val="00C828F1"/>
    <w:rsid w:val="00C82C3C"/>
    <w:rsid w:val="00C82FF0"/>
    <w:rsid w:val="00C8399C"/>
    <w:rsid w:val="00C83C60"/>
    <w:rsid w:val="00C83F0E"/>
    <w:rsid w:val="00C84459"/>
    <w:rsid w:val="00C852F6"/>
    <w:rsid w:val="00C85672"/>
    <w:rsid w:val="00C85979"/>
    <w:rsid w:val="00C85D46"/>
    <w:rsid w:val="00C86469"/>
    <w:rsid w:val="00C868BF"/>
    <w:rsid w:val="00C93827"/>
    <w:rsid w:val="00C939C0"/>
    <w:rsid w:val="00C93CDE"/>
    <w:rsid w:val="00C93FC9"/>
    <w:rsid w:val="00C95D47"/>
    <w:rsid w:val="00C97380"/>
    <w:rsid w:val="00CA0312"/>
    <w:rsid w:val="00CA0AEA"/>
    <w:rsid w:val="00CA159B"/>
    <w:rsid w:val="00CA174A"/>
    <w:rsid w:val="00CA238E"/>
    <w:rsid w:val="00CA4AE0"/>
    <w:rsid w:val="00CA4B51"/>
    <w:rsid w:val="00CB0176"/>
    <w:rsid w:val="00CB0962"/>
    <w:rsid w:val="00CB1764"/>
    <w:rsid w:val="00CB218A"/>
    <w:rsid w:val="00CB26B2"/>
    <w:rsid w:val="00CB2733"/>
    <w:rsid w:val="00CB2B71"/>
    <w:rsid w:val="00CB35A1"/>
    <w:rsid w:val="00CB3804"/>
    <w:rsid w:val="00CB3C13"/>
    <w:rsid w:val="00CB489A"/>
    <w:rsid w:val="00CB7A76"/>
    <w:rsid w:val="00CC075D"/>
    <w:rsid w:val="00CC09BF"/>
    <w:rsid w:val="00CC1621"/>
    <w:rsid w:val="00CC22EF"/>
    <w:rsid w:val="00CC2811"/>
    <w:rsid w:val="00CC3D42"/>
    <w:rsid w:val="00CC44D1"/>
    <w:rsid w:val="00CC4EF2"/>
    <w:rsid w:val="00CD1778"/>
    <w:rsid w:val="00CD1C55"/>
    <w:rsid w:val="00CD3059"/>
    <w:rsid w:val="00CD4260"/>
    <w:rsid w:val="00CD43CE"/>
    <w:rsid w:val="00CD458C"/>
    <w:rsid w:val="00CD5703"/>
    <w:rsid w:val="00CD5EC1"/>
    <w:rsid w:val="00CD703A"/>
    <w:rsid w:val="00CE043B"/>
    <w:rsid w:val="00CE2660"/>
    <w:rsid w:val="00CE29C3"/>
    <w:rsid w:val="00CE331E"/>
    <w:rsid w:val="00CE5DE8"/>
    <w:rsid w:val="00CF03FE"/>
    <w:rsid w:val="00CF28E5"/>
    <w:rsid w:val="00CF2F29"/>
    <w:rsid w:val="00CF33ED"/>
    <w:rsid w:val="00CF6406"/>
    <w:rsid w:val="00CF6FDB"/>
    <w:rsid w:val="00CF7693"/>
    <w:rsid w:val="00D023D1"/>
    <w:rsid w:val="00D049FD"/>
    <w:rsid w:val="00D0602A"/>
    <w:rsid w:val="00D06180"/>
    <w:rsid w:val="00D073C9"/>
    <w:rsid w:val="00D0760B"/>
    <w:rsid w:val="00D11179"/>
    <w:rsid w:val="00D11F01"/>
    <w:rsid w:val="00D1258A"/>
    <w:rsid w:val="00D129D9"/>
    <w:rsid w:val="00D13415"/>
    <w:rsid w:val="00D13814"/>
    <w:rsid w:val="00D13C6C"/>
    <w:rsid w:val="00D15969"/>
    <w:rsid w:val="00D20667"/>
    <w:rsid w:val="00D2081A"/>
    <w:rsid w:val="00D256A4"/>
    <w:rsid w:val="00D2589A"/>
    <w:rsid w:val="00D2635A"/>
    <w:rsid w:val="00D277A0"/>
    <w:rsid w:val="00D27800"/>
    <w:rsid w:val="00D304AD"/>
    <w:rsid w:val="00D30D8C"/>
    <w:rsid w:val="00D315E4"/>
    <w:rsid w:val="00D343BF"/>
    <w:rsid w:val="00D36C4E"/>
    <w:rsid w:val="00D36CB2"/>
    <w:rsid w:val="00D36F86"/>
    <w:rsid w:val="00D3746D"/>
    <w:rsid w:val="00D41830"/>
    <w:rsid w:val="00D420A6"/>
    <w:rsid w:val="00D43EB1"/>
    <w:rsid w:val="00D43FFC"/>
    <w:rsid w:val="00D44528"/>
    <w:rsid w:val="00D44DB5"/>
    <w:rsid w:val="00D4551E"/>
    <w:rsid w:val="00D45D96"/>
    <w:rsid w:val="00D46056"/>
    <w:rsid w:val="00D46749"/>
    <w:rsid w:val="00D46A4C"/>
    <w:rsid w:val="00D46C6F"/>
    <w:rsid w:val="00D47C0F"/>
    <w:rsid w:val="00D50151"/>
    <w:rsid w:val="00D50A33"/>
    <w:rsid w:val="00D51BEC"/>
    <w:rsid w:val="00D52300"/>
    <w:rsid w:val="00D52AFA"/>
    <w:rsid w:val="00D52F2E"/>
    <w:rsid w:val="00D5334F"/>
    <w:rsid w:val="00D53D19"/>
    <w:rsid w:val="00D54C13"/>
    <w:rsid w:val="00D5528E"/>
    <w:rsid w:val="00D60190"/>
    <w:rsid w:val="00D61039"/>
    <w:rsid w:val="00D61223"/>
    <w:rsid w:val="00D61727"/>
    <w:rsid w:val="00D6233A"/>
    <w:rsid w:val="00D62B84"/>
    <w:rsid w:val="00D62D46"/>
    <w:rsid w:val="00D637F9"/>
    <w:rsid w:val="00D6497D"/>
    <w:rsid w:val="00D65AAC"/>
    <w:rsid w:val="00D65C1E"/>
    <w:rsid w:val="00D66130"/>
    <w:rsid w:val="00D66F72"/>
    <w:rsid w:val="00D67214"/>
    <w:rsid w:val="00D6763D"/>
    <w:rsid w:val="00D70971"/>
    <w:rsid w:val="00D70E8C"/>
    <w:rsid w:val="00D71220"/>
    <w:rsid w:val="00D71A2E"/>
    <w:rsid w:val="00D722A0"/>
    <w:rsid w:val="00D72AAB"/>
    <w:rsid w:val="00D72B47"/>
    <w:rsid w:val="00D73E9C"/>
    <w:rsid w:val="00D7467A"/>
    <w:rsid w:val="00D76BEC"/>
    <w:rsid w:val="00D7795E"/>
    <w:rsid w:val="00D80062"/>
    <w:rsid w:val="00D80436"/>
    <w:rsid w:val="00D80CED"/>
    <w:rsid w:val="00D81324"/>
    <w:rsid w:val="00D81CB6"/>
    <w:rsid w:val="00D83FFB"/>
    <w:rsid w:val="00D854A0"/>
    <w:rsid w:val="00D855B1"/>
    <w:rsid w:val="00D85B64"/>
    <w:rsid w:val="00D8613C"/>
    <w:rsid w:val="00D862CF"/>
    <w:rsid w:val="00D8673C"/>
    <w:rsid w:val="00D87D25"/>
    <w:rsid w:val="00D90BB6"/>
    <w:rsid w:val="00D911C6"/>
    <w:rsid w:val="00D914ED"/>
    <w:rsid w:val="00D917F8"/>
    <w:rsid w:val="00D91ECE"/>
    <w:rsid w:val="00D933B7"/>
    <w:rsid w:val="00D937AD"/>
    <w:rsid w:val="00D94179"/>
    <w:rsid w:val="00D94C9A"/>
    <w:rsid w:val="00D94F88"/>
    <w:rsid w:val="00D961A4"/>
    <w:rsid w:val="00D97194"/>
    <w:rsid w:val="00D97900"/>
    <w:rsid w:val="00D97FCA"/>
    <w:rsid w:val="00DA1112"/>
    <w:rsid w:val="00DA2602"/>
    <w:rsid w:val="00DA2CF6"/>
    <w:rsid w:val="00DA2D37"/>
    <w:rsid w:val="00DA364C"/>
    <w:rsid w:val="00DA3829"/>
    <w:rsid w:val="00DA4B92"/>
    <w:rsid w:val="00DA5659"/>
    <w:rsid w:val="00DA5BCB"/>
    <w:rsid w:val="00DA7A3E"/>
    <w:rsid w:val="00DA7C47"/>
    <w:rsid w:val="00DB03DD"/>
    <w:rsid w:val="00DB0623"/>
    <w:rsid w:val="00DB161D"/>
    <w:rsid w:val="00DB1632"/>
    <w:rsid w:val="00DB2CC5"/>
    <w:rsid w:val="00DB2F7C"/>
    <w:rsid w:val="00DB3A0C"/>
    <w:rsid w:val="00DB5811"/>
    <w:rsid w:val="00DB59D9"/>
    <w:rsid w:val="00DB63ED"/>
    <w:rsid w:val="00DB6CE5"/>
    <w:rsid w:val="00DC1092"/>
    <w:rsid w:val="00DC1C4E"/>
    <w:rsid w:val="00DC2750"/>
    <w:rsid w:val="00DC29A0"/>
    <w:rsid w:val="00DC3259"/>
    <w:rsid w:val="00DC3776"/>
    <w:rsid w:val="00DC522A"/>
    <w:rsid w:val="00DC600D"/>
    <w:rsid w:val="00DC6D52"/>
    <w:rsid w:val="00DD05FF"/>
    <w:rsid w:val="00DD0877"/>
    <w:rsid w:val="00DD08BF"/>
    <w:rsid w:val="00DD12E6"/>
    <w:rsid w:val="00DD3493"/>
    <w:rsid w:val="00DD3A0B"/>
    <w:rsid w:val="00DD515E"/>
    <w:rsid w:val="00DD6E3D"/>
    <w:rsid w:val="00DD75D7"/>
    <w:rsid w:val="00DD7CC3"/>
    <w:rsid w:val="00DD7CCA"/>
    <w:rsid w:val="00DD7FEE"/>
    <w:rsid w:val="00DE08F5"/>
    <w:rsid w:val="00DE1109"/>
    <w:rsid w:val="00DE1585"/>
    <w:rsid w:val="00DE1992"/>
    <w:rsid w:val="00DE1DB5"/>
    <w:rsid w:val="00DE35AB"/>
    <w:rsid w:val="00DE3B78"/>
    <w:rsid w:val="00DE3B98"/>
    <w:rsid w:val="00DE3E71"/>
    <w:rsid w:val="00DE4723"/>
    <w:rsid w:val="00DE4A19"/>
    <w:rsid w:val="00DE4BAE"/>
    <w:rsid w:val="00DE4F39"/>
    <w:rsid w:val="00DE5B8C"/>
    <w:rsid w:val="00DE6978"/>
    <w:rsid w:val="00DE6B2A"/>
    <w:rsid w:val="00DE6F33"/>
    <w:rsid w:val="00DE7380"/>
    <w:rsid w:val="00DE7CEA"/>
    <w:rsid w:val="00DF00C2"/>
    <w:rsid w:val="00DF07DF"/>
    <w:rsid w:val="00DF169B"/>
    <w:rsid w:val="00DF1E7A"/>
    <w:rsid w:val="00DF2E12"/>
    <w:rsid w:val="00DF5656"/>
    <w:rsid w:val="00DF6470"/>
    <w:rsid w:val="00DF6FBC"/>
    <w:rsid w:val="00DF7221"/>
    <w:rsid w:val="00DF753C"/>
    <w:rsid w:val="00DF7BB5"/>
    <w:rsid w:val="00E0028E"/>
    <w:rsid w:val="00E00CB2"/>
    <w:rsid w:val="00E01EA1"/>
    <w:rsid w:val="00E03283"/>
    <w:rsid w:val="00E03B3B"/>
    <w:rsid w:val="00E041C1"/>
    <w:rsid w:val="00E04B4E"/>
    <w:rsid w:val="00E051DC"/>
    <w:rsid w:val="00E053C0"/>
    <w:rsid w:val="00E053F4"/>
    <w:rsid w:val="00E05AD3"/>
    <w:rsid w:val="00E061F1"/>
    <w:rsid w:val="00E10091"/>
    <w:rsid w:val="00E10FBD"/>
    <w:rsid w:val="00E11B11"/>
    <w:rsid w:val="00E11C0C"/>
    <w:rsid w:val="00E1339A"/>
    <w:rsid w:val="00E13DA7"/>
    <w:rsid w:val="00E149F4"/>
    <w:rsid w:val="00E174D2"/>
    <w:rsid w:val="00E176A8"/>
    <w:rsid w:val="00E210E8"/>
    <w:rsid w:val="00E2184E"/>
    <w:rsid w:val="00E221FC"/>
    <w:rsid w:val="00E22204"/>
    <w:rsid w:val="00E22B50"/>
    <w:rsid w:val="00E2369F"/>
    <w:rsid w:val="00E24F42"/>
    <w:rsid w:val="00E25BF8"/>
    <w:rsid w:val="00E26943"/>
    <w:rsid w:val="00E271FD"/>
    <w:rsid w:val="00E27955"/>
    <w:rsid w:val="00E27FE6"/>
    <w:rsid w:val="00E31BEA"/>
    <w:rsid w:val="00E327B0"/>
    <w:rsid w:val="00E3592C"/>
    <w:rsid w:val="00E400DE"/>
    <w:rsid w:val="00E41342"/>
    <w:rsid w:val="00E42836"/>
    <w:rsid w:val="00E43579"/>
    <w:rsid w:val="00E4399C"/>
    <w:rsid w:val="00E46ADD"/>
    <w:rsid w:val="00E46FEF"/>
    <w:rsid w:val="00E4778C"/>
    <w:rsid w:val="00E47CED"/>
    <w:rsid w:val="00E47DFB"/>
    <w:rsid w:val="00E500FD"/>
    <w:rsid w:val="00E508EB"/>
    <w:rsid w:val="00E50B7C"/>
    <w:rsid w:val="00E513BD"/>
    <w:rsid w:val="00E51AB4"/>
    <w:rsid w:val="00E527FF"/>
    <w:rsid w:val="00E52ED6"/>
    <w:rsid w:val="00E53B75"/>
    <w:rsid w:val="00E53E76"/>
    <w:rsid w:val="00E563BE"/>
    <w:rsid w:val="00E56477"/>
    <w:rsid w:val="00E56A70"/>
    <w:rsid w:val="00E56EBD"/>
    <w:rsid w:val="00E56F8B"/>
    <w:rsid w:val="00E576EC"/>
    <w:rsid w:val="00E6107F"/>
    <w:rsid w:val="00E613C6"/>
    <w:rsid w:val="00E62599"/>
    <w:rsid w:val="00E62AEF"/>
    <w:rsid w:val="00E63CB4"/>
    <w:rsid w:val="00E63D3D"/>
    <w:rsid w:val="00E64A76"/>
    <w:rsid w:val="00E64BE1"/>
    <w:rsid w:val="00E6524F"/>
    <w:rsid w:val="00E65C13"/>
    <w:rsid w:val="00E65EEA"/>
    <w:rsid w:val="00E663B0"/>
    <w:rsid w:val="00E67470"/>
    <w:rsid w:val="00E678D7"/>
    <w:rsid w:val="00E67C07"/>
    <w:rsid w:val="00E67D96"/>
    <w:rsid w:val="00E709E4"/>
    <w:rsid w:val="00E71676"/>
    <w:rsid w:val="00E71D96"/>
    <w:rsid w:val="00E72593"/>
    <w:rsid w:val="00E726B4"/>
    <w:rsid w:val="00E73C25"/>
    <w:rsid w:val="00E7460D"/>
    <w:rsid w:val="00E7506A"/>
    <w:rsid w:val="00E758A1"/>
    <w:rsid w:val="00E76832"/>
    <w:rsid w:val="00E76A81"/>
    <w:rsid w:val="00E77629"/>
    <w:rsid w:val="00E809DC"/>
    <w:rsid w:val="00E80C0B"/>
    <w:rsid w:val="00E82049"/>
    <w:rsid w:val="00E8623A"/>
    <w:rsid w:val="00E871F1"/>
    <w:rsid w:val="00E87694"/>
    <w:rsid w:val="00E909D5"/>
    <w:rsid w:val="00E90E96"/>
    <w:rsid w:val="00E9109F"/>
    <w:rsid w:val="00E913ED"/>
    <w:rsid w:val="00E9318D"/>
    <w:rsid w:val="00E9329B"/>
    <w:rsid w:val="00E93A0D"/>
    <w:rsid w:val="00E9416B"/>
    <w:rsid w:val="00E943BB"/>
    <w:rsid w:val="00E94981"/>
    <w:rsid w:val="00E94C1A"/>
    <w:rsid w:val="00E95736"/>
    <w:rsid w:val="00E958EC"/>
    <w:rsid w:val="00E95ABD"/>
    <w:rsid w:val="00E95B06"/>
    <w:rsid w:val="00E95CC1"/>
    <w:rsid w:val="00E95D98"/>
    <w:rsid w:val="00E96112"/>
    <w:rsid w:val="00E974CF"/>
    <w:rsid w:val="00E97F91"/>
    <w:rsid w:val="00EA1000"/>
    <w:rsid w:val="00EA1D00"/>
    <w:rsid w:val="00EA2E99"/>
    <w:rsid w:val="00EA2FDD"/>
    <w:rsid w:val="00EA3F07"/>
    <w:rsid w:val="00EA560A"/>
    <w:rsid w:val="00EA5EEA"/>
    <w:rsid w:val="00EA5F30"/>
    <w:rsid w:val="00EA6177"/>
    <w:rsid w:val="00EA61E8"/>
    <w:rsid w:val="00EA78EE"/>
    <w:rsid w:val="00EB17E6"/>
    <w:rsid w:val="00EB1E03"/>
    <w:rsid w:val="00EB4B00"/>
    <w:rsid w:val="00EB63EF"/>
    <w:rsid w:val="00EB64D2"/>
    <w:rsid w:val="00EB71EF"/>
    <w:rsid w:val="00EB7B7C"/>
    <w:rsid w:val="00EC033D"/>
    <w:rsid w:val="00EC0D53"/>
    <w:rsid w:val="00EC1122"/>
    <w:rsid w:val="00EC20CC"/>
    <w:rsid w:val="00EC24C2"/>
    <w:rsid w:val="00EC33C1"/>
    <w:rsid w:val="00EC3488"/>
    <w:rsid w:val="00EC432B"/>
    <w:rsid w:val="00EC4CBC"/>
    <w:rsid w:val="00EC50B2"/>
    <w:rsid w:val="00EC536C"/>
    <w:rsid w:val="00EC6862"/>
    <w:rsid w:val="00EC7007"/>
    <w:rsid w:val="00EC71F8"/>
    <w:rsid w:val="00EC744D"/>
    <w:rsid w:val="00EC74AE"/>
    <w:rsid w:val="00ED10AE"/>
    <w:rsid w:val="00ED1AA9"/>
    <w:rsid w:val="00ED1DEA"/>
    <w:rsid w:val="00ED23EE"/>
    <w:rsid w:val="00ED2706"/>
    <w:rsid w:val="00ED4230"/>
    <w:rsid w:val="00ED45CB"/>
    <w:rsid w:val="00ED47CD"/>
    <w:rsid w:val="00ED57B8"/>
    <w:rsid w:val="00ED581A"/>
    <w:rsid w:val="00ED5EE9"/>
    <w:rsid w:val="00ED66E7"/>
    <w:rsid w:val="00ED7FAF"/>
    <w:rsid w:val="00EE042B"/>
    <w:rsid w:val="00EE1467"/>
    <w:rsid w:val="00EE18D8"/>
    <w:rsid w:val="00EE26DD"/>
    <w:rsid w:val="00EE28E9"/>
    <w:rsid w:val="00EE3A3D"/>
    <w:rsid w:val="00EE4F2B"/>
    <w:rsid w:val="00EE50C9"/>
    <w:rsid w:val="00EE6510"/>
    <w:rsid w:val="00EE6BED"/>
    <w:rsid w:val="00EF11BF"/>
    <w:rsid w:val="00EF144F"/>
    <w:rsid w:val="00EF244F"/>
    <w:rsid w:val="00EF4268"/>
    <w:rsid w:val="00EF54F2"/>
    <w:rsid w:val="00EF5A2A"/>
    <w:rsid w:val="00EF615E"/>
    <w:rsid w:val="00EF61F5"/>
    <w:rsid w:val="00EF7456"/>
    <w:rsid w:val="00EF7CC4"/>
    <w:rsid w:val="00F0000B"/>
    <w:rsid w:val="00F02654"/>
    <w:rsid w:val="00F0316C"/>
    <w:rsid w:val="00F0390F"/>
    <w:rsid w:val="00F051BB"/>
    <w:rsid w:val="00F05A08"/>
    <w:rsid w:val="00F06D28"/>
    <w:rsid w:val="00F07361"/>
    <w:rsid w:val="00F10732"/>
    <w:rsid w:val="00F11598"/>
    <w:rsid w:val="00F12398"/>
    <w:rsid w:val="00F12F59"/>
    <w:rsid w:val="00F134F1"/>
    <w:rsid w:val="00F13873"/>
    <w:rsid w:val="00F13AFF"/>
    <w:rsid w:val="00F14C61"/>
    <w:rsid w:val="00F14E34"/>
    <w:rsid w:val="00F15F41"/>
    <w:rsid w:val="00F17E77"/>
    <w:rsid w:val="00F20893"/>
    <w:rsid w:val="00F21B9E"/>
    <w:rsid w:val="00F24B0B"/>
    <w:rsid w:val="00F24CB6"/>
    <w:rsid w:val="00F24FB7"/>
    <w:rsid w:val="00F2613D"/>
    <w:rsid w:val="00F3021A"/>
    <w:rsid w:val="00F30456"/>
    <w:rsid w:val="00F3300E"/>
    <w:rsid w:val="00F330C9"/>
    <w:rsid w:val="00F33411"/>
    <w:rsid w:val="00F33D26"/>
    <w:rsid w:val="00F3427A"/>
    <w:rsid w:val="00F34E55"/>
    <w:rsid w:val="00F353C1"/>
    <w:rsid w:val="00F36190"/>
    <w:rsid w:val="00F36844"/>
    <w:rsid w:val="00F37C42"/>
    <w:rsid w:val="00F42F29"/>
    <w:rsid w:val="00F437FF"/>
    <w:rsid w:val="00F46A76"/>
    <w:rsid w:val="00F46E4C"/>
    <w:rsid w:val="00F47843"/>
    <w:rsid w:val="00F50954"/>
    <w:rsid w:val="00F50D5B"/>
    <w:rsid w:val="00F52A1F"/>
    <w:rsid w:val="00F53BB9"/>
    <w:rsid w:val="00F5537B"/>
    <w:rsid w:val="00F562D8"/>
    <w:rsid w:val="00F57004"/>
    <w:rsid w:val="00F574E7"/>
    <w:rsid w:val="00F604C2"/>
    <w:rsid w:val="00F60A71"/>
    <w:rsid w:val="00F6374B"/>
    <w:rsid w:val="00F63C5C"/>
    <w:rsid w:val="00F64F53"/>
    <w:rsid w:val="00F652DE"/>
    <w:rsid w:val="00F65EEA"/>
    <w:rsid w:val="00F66977"/>
    <w:rsid w:val="00F67E33"/>
    <w:rsid w:val="00F7032B"/>
    <w:rsid w:val="00F7079F"/>
    <w:rsid w:val="00F7139E"/>
    <w:rsid w:val="00F728CE"/>
    <w:rsid w:val="00F7295C"/>
    <w:rsid w:val="00F72AC6"/>
    <w:rsid w:val="00F72F46"/>
    <w:rsid w:val="00F73B60"/>
    <w:rsid w:val="00F744FF"/>
    <w:rsid w:val="00F75C4B"/>
    <w:rsid w:val="00F75DEE"/>
    <w:rsid w:val="00F7609F"/>
    <w:rsid w:val="00F77CCE"/>
    <w:rsid w:val="00F80528"/>
    <w:rsid w:val="00F80C65"/>
    <w:rsid w:val="00F859F0"/>
    <w:rsid w:val="00F85A96"/>
    <w:rsid w:val="00F90742"/>
    <w:rsid w:val="00F90DFD"/>
    <w:rsid w:val="00F91052"/>
    <w:rsid w:val="00F91A2D"/>
    <w:rsid w:val="00F91C9F"/>
    <w:rsid w:val="00F91D38"/>
    <w:rsid w:val="00F92238"/>
    <w:rsid w:val="00F929E6"/>
    <w:rsid w:val="00F929FC"/>
    <w:rsid w:val="00F9332B"/>
    <w:rsid w:val="00F93B5D"/>
    <w:rsid w:val="00F94426"/>
    <w:rsid w:val="00F94443"/>
    <w:rsid w:val="00F95257"/>
    <w:rsid w:val="00F96D75"/>
    <w:rsid w:val="00FA0478"/>
    <w:rsid w:val="00FA134B"/>
    <w:rsid w:val="00FA1E49"/>
    <w:rsid w:val="00FA25A6"/>
    <w:rsid w:val="00FA2E33"/>
    <w:rsid w:val="00FA3455"/>
    <w:rsid w:val="00FA4337"/>
    <w:rsid w:val="00FA4494"/>
    <w:rsid w:val="00FA4D33"/>
    <w:rsid w:val="00FA6B6E"/>
    <w:rsid w:val="00FA6F3B"/>
    <w:rsid w:val="00FB01DA"/>
    <w:rsid w:val="00FB16AB"/>
    <w:rsid w:val="00FB29E4"/>
    <w:rsid w:val="00FB2B3D"/>
    <w:rsid w:val="00FB31B1"/>
    <w:rsid w:val="00FB32C4"/>
    <w:rsid w:val="00FB3D79"/>
    <w:rsid w:val="00FB47F5"/>
    <w:rsid w:val="00FC0054"/>
    <w:rsid w:val="00FC06CC"/>
    <w:rsid w:val="00FC0F50"/>
    <w:rsid w:val="00FC19CA"/>
    <w:rsid w:val="00FC2E1D"/>
    <w:rsid w:val="00FC42D5"/>
    <w:rsid w:val="00FC4A95"/>
    <w:rsid w:val="00FC4E4C"/>
    <w:rsid w:val="00FC51F2"/>
    <w:rsid w:val="00FC5A58"/>
    <w:rsid w:val="00FC629D"/>
    <w:rsid w:val="00FC64D1"/>
    <w:rsid w:val="00FC797D"/>
    <w:rsid w:val="00FC7F3D"/>
    <w:rsid w:val="00FD14D2"/>
    <w:rsid w:val="00FD2065"/>
    <w:rsid w:val="00FD2750"/>
    <w:rsid w:val="00FD3328"/>
    <w:rsid w:val="00FD445C"/>
    <w:rsid w:val="00FD4A07"/>
    <w:rsid w:val="00FD5F4A"/>
    <w:rsid w:val="00FD68EB"/>
    <w:rsid w:val="00FD7555"/>
    <w:rsid w:val="00FE094A"/>
    <w:rsid w:val="00FE1FB4"/>
    <w:rsid w:val="00FE2134"/>
    <w:rsid w:val="00FE2D17"/>
    <w:rsid w:val="00FE4832"/>
    <w:rsid w:val="00FE581C"/>
    <w:rsid w:val="00FE77CD"/>
    <w:rsid w:val="00FE7A82"/>
    <w:rsid w:val="00FF15B4"/>
    <w:rsid w:val="00FF1950"/>
    <w:rsid w:val="00FF3FD7"/>
    <w:rsid w:val="00FF4AA4"/>
    <w:rsid w:val="00FF5C38"/>
    <w:rsid w:val="00FF71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DB14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A7A3E"/>
    <w:pPr>
      <w:widowControl w:val="0"/>
      <w:spacing w:line="360" w:lineRule="auto"/>
      <w:ind w:firstLine="471"/>
      <w:jc w:val="both"/>
    </w:pPr>
    <w:rPr>
      <w:rFonts w:asciiTheme="minorEastAsia" w:hAnsiTheme="minorEastAsia"/>
      <w:sz w:val="24"/>
      <w:szCs w:val="24"/>
    </w:rPr>
  </w:style>
  <w:style w:type="paragraph" w:styleId="10">
    <w:name w:val="heading 1"/>
    <w:basedOn w:val="a"/>
    <w:next w:val="a"/>
    <w:link w:val="11"/>
    <w:uiPriority w:val="9"/>
    <w:qFormat/>
    <w:rsid w:val="001E1F47"/>
    <w:pPr>
      <w:keepNext/>
      <w:keepLines/>
      <w:numPr>
        <w:numId w:val="1"/>
      </w:numPr>
      <w:spacing w:before="340" w:after="330" w:line="578" w:lineRule="auto"/>
      <w:jc w:val="center"/>
      <w:outlineLvl w:val="0"/>
    </w:pPr>
    <w:rPr>
      <w:rFonts w:ascii="黑体" w:eastAsia="黑体" w:hAnsi="黑体"/>
      <w:bCs/>
      <w:kern w:val="44"/>
      <w:sz w:val="28"/>
      <w:szCs w:val="28"/>
    </w:rPr>
  </w:style>
  <w:style w:type="paragraph" w:styleId="2">
    <w:name w:val="heading 2"/>
    <w:basedOn w:val="a"/>
    <w:next w:val="a"/>
    <w:link w:val="20"/>
    <w:uiPriority w:val="9"/>
    <w:unhideWhenUsed/>
    <w:qFormat/>
    <w:rsid w:val="00062E2F"/>
    <w:pPr>
      <w:keepNext/>
      <w:keepLines/>
      <w:numPr>
        <w:ilvl w:val="1"/>
        <w:numId w:val="1"/>
      </w:numPr>
      <w:spacing w:before="260" w:after="260" w:line="416" w:lineRule="auto"/>
      <w:outlineLvl w:val="1"/>
    </w:pPr>
    <w:rPr>
      <w:rFonts w:ascii="黑体" w:eastAsia="黑体" w:hAnsi="黑体" w:cstheme="majorBidi"/>
      <w:bCs/>
      <w:sz w:val="28"/>
      <w:szCs w:val="28"/>
    </w:rPr>
  </w:style>
  <w:style w:type="paragraph" w:styleId="3">
    <w:name w:val="heading 3"/>
    <w:basedOn w:val="a"/>
    <w:next w:val="a"/>
    <w:link w:val="30"/>
    <w:uiPriority w:val="9"/>
    <w:unhideWhenUsed/>
    <w:qFormat/>
    <w:rsid w:val="00062E2F"/>
    <w:pPr>
      <w:keepNext/>
      <w:keepLines/>
      <w:numPr>
        <w:ilvl w:val="2"/>
        <w:numId w:val="1"/>
      </w:numPr>
      <w:spacing w:before="260" w:after="260" w:line="416" w:lineRule="auto"/>
      <w:outlineLvl w:val="2"/>
    </w:pPr>
    <w:rPr>
      <w:rFonts w:ascii="黑体" w:eastAsia="黑体" w:hAnsi="黑体"/>
      <w:bCs/>
      <w:sz w:val="28"/>
      <w:szCs w:val="28"/>
    </w:rPr>
  </w:style>
  <w:style w:type="paragraph" w:styleId="4">
    <w:name w:val="heading 4"/>
    <w:basedOn w:val="a"/>
    <w:next w:val="a"/>
    <w:link w:val="40"/>
    <w:uiPriority w:val="9"/>
    <w:unhideWhenUsed/>
    <w:qFormat/>
    <w:rsid w:val="004853E1"/>
    <w:pPr>
      <w:keepNext/>
      <w:keepLines/>
      <w:numPr>
        <w:ilvl w:val="3"/>
        <w:numId w:val="1"/>
      </w:numPr>
      <w:spacing w:before="280" w:after="290" w:line="376" w:lineRule="auto"/>
      <w:outlineLvl w:val="3"/>
    </w:pPr>
    <w:rPr>
      <w:rFonts w:ascii="黑体" w:eastAsia="黑体" w:hAnsi="黑体" w:cstheme="majorBidi"/>
      <w:bCs/>
      <w:sz w:val="28"/>
      <w:szCs w:val="28"/>
    </w:rPr>
  </w:style>
  <w:style w:type="paragraph" w:styleId="5">
    <w:name w:val="heading 5"/>
    <w:basedOn w:val="a"/>
    <w:next w:val="a"/>
    <w:link w:val="50"/>
    <w:uiPriority w:val="9"/>
    <w:semiHidden/>
    <w:unhideWhenUsed/>
    <w:rsid w:val="00C82C3C"/>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C82C3C"/>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C82C3C"/>
    <w:pPr>
      <w:keepNext/>
      <w:keepLines/>
      <w:numPr>
        <w:ilvl w:val="6"/>
        <w:numId w:val="1"/>
      </w:numPr>
      <w:spacing w:before="240" w:after="64" w:line="320" w:lineRule="auto"/>
      <w:outlineLvl w:val="6"/>
    </w:pPr>
    <w:rPr>
      <w:b/>
      <w:bCs/>
    </w:rPr>
  </w:style>
  <w:style w:type="paragraph" w:styleId="8">
    <w:name w:val="heading 8"/>
    <w:basedOn w:val="a"/>
    <w:next w:val="a"/>
    <w:link w:val="80"/>
    <w:uiPriority w:val="9"/>
    <w:semiHidden/>
    <w:unhideWhenUsed/>
    <w:qFormat/>
    <w:rsid w:val="00C82C3C"/>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C82C3C"/>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82C3C"/>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C82C3C"/>
    <w:rPr>
      <w:sz w:val="18"/>
      <w:szCs w:val="18"/>
    </w:rPr>
  </w:style>
  <w:style w:type="paragraph" w:styleId="a5">
    <w:name w:val="footer"/>
    <w:basedOn w:val="a"/>
    <w:link w:val="a6"/>
    <w:uiPriority w:val="99"/>
    <w:unhideWhenUsed/>
    <w:rsid w:val="00C82C3C"/>
    <w:pPr>
      <w:tabs>
        <w:tab w:val="center" w:pos="4153"/>
        <w:tab w:val="right" w:pos="8306"/>
      </w:tabs>
      <w:snapToGrid w:val="0"/>
      <w:jc w:val="left"/>
    </w:pPr>
    <w:rPr>
      <w:sz w:val="18"/>
      <w:szCs w:val="18"/>
    </w:rPr>
  </w:style>
  <w:style w:type="character" w:customStyle="1" w:styleId="a6">
    <w:name w:val="页脚字符"/>
    <w:basedOn w:val="a0"/>
    <w:link w:val="a5"/>
    <w:uiPriority w:val="99"/>
    <w:rsid w:val="00C82C3C"/>
    <w:rPr>
      <w:sz w:val="18"/>
      <w:szCs w:val="18"/>
    </w:rPr>
  </w:style>
  <w:style w:type="character" w:customStyle="1" w:styleId="11">
    <w:name w:val="标题 1字符"/>
    <w:basedOn w:val="a0"/>
    <w:link w:val="10"/>
    <w:uiPriority w:val="9"/>
    <w:rsid w:val="00904975"/>
    <w:rPr>
      <w:rFonts w:ascii="黑体" w:eastAsia="黑体" w:hAnsi="黑体"/>
      <w:bCs/>
      <w:kern w:val="44"/>
      <w:sz w:val="28"/>
      <w:szCs w:val="28"/>
    </w:rPr>
  </w:style>
  <w:style w:type="character" w:customStyle="1" w:styleId="20">
    <w:name w:val="标题 2字符"/>
    <w:basedOn w:val="a0"/>
    <w:link w:val="2"/>
    <w:uiPriority w:val="9"/>
    <w:rsid w:val="00062E2F"/>
    <w:rPr>
      <w:rFonts w:ascii="黑体" w:eastAsia="黑体" w:hAnsi="黑体" w:cstheme="majorBidi"/>
      <w:bCs/>
      <w:sz w:val="28"/>
      <w:szCs w:val="28"/>
    </w:rPr>
  </w:style>
  <w:style w:type="character" w:customStyle="1" w:styleId="30">
    <w:name w:val="标题 3字符"/>
    <w:basedOn w:val="a0"/>
    <w:link w:val="3"/>
    <w:uiPriority w:val="9"/>
    <w:rsid w:val="00062E2F"/>
    <w:rPr>
      <w:rFonts w:ascii="黑体" w:eastAsia="黑体" w:hAnsi="黑体"/>
      <w:bCs/>
      <w:sz w:val="28"/>
      <w:szCs w:val="28"/>
    </w:rPr>
  </w:style>
  <w:style w:type="character" w:customStyle="1" w:styleId="40">
    <w:name w:val="标题 4字符"/>
    <w:basedOn w:val="a0"/>
    <w:link w:val="4"/>
    <w:uiPriority w:val="9"/>
    <w:rsid w:val="004853E1"/>
    <w:rPr>
      <w:rFonts w:ascii="黑体" w:eastAsia="黑体" w:hAnsi="黑体" w:cstheme="majorBidi"/>
      <w:bCs/>
      <w:sz w:val="28"/>
      <w:szCs w:val="28"/>
    </w:rPr>
  </w:style>
  <w:style w:type="character" w:customStyle="1" w:styleId="50">
    <w:name w:val="标题 5字符"/>
    <w:basedOn w:val="a0"/>
    <w:link w:val="5"/>
    <w:uiPriority w:val="9"/>
    <w:semiHidden/>
    <w:rsid w:val="00C82C3C"/>
    <w:rPr>
      <w:b/>
      <w:bCs/>
      <w:sz w:val="28"/>
      <w:szCs w:val="28"/>
    </w:rPr>
  </w:style>
  <w:style w:type="character" w:customStyle="1" w:styleId="60">
    <w:name w:val="标题 6字符"/>
    <w:basedOn w:val="a0"/>
    <w:link w:val="6"/>
    <w:uiPriority w:val="9"/>
    <w:semiHidden/>
    <w:rsid w:val="00C82C3C"/>
    <w:rPr>
      <w:rFonts w:asciiTheme="majorHAnsi" w:eastAsiaTheme="majorEastAsia" w:hAnsiTheme="majorHAnsi" w:cstheme="majorBidi"/>
      <w:b/>
      <w:bCs/>
      <w:sz w:val="24"/>
      <w:szCs w:val="24"/>
    </w:rPr>
  </w:style>
  <w:style w:type="character" w:customStyle="1" w:styleId="70">
    <w:name w:val="标题 7字符"/>
    <w:basedOn w:val="a0"/>
    <w:link w:val="7"/>
    <w:uiPriority w:val="9"/>
    <w:semiHidden/>
    <w:rsid w:val="00C82C3C"/>
    <w:rPr>
      <w:b/>
      <w:bCs/>
      <w:sz w:val="24"/>
      <w:szCs w:val="24"/>
    </w:rPr>
  </w:style>
  <w:style w:type="character" w:customStyle="1" w:styleId="80">
    <w:name w:val="标题 8字符"/>
    <w:basedOn w:val="a0"/>
    <w:link w:val="8"/>
    <w:uiPriority w:val="9"/>
    <w:semiHidden/>
    <w:rsid w:val="00C82C3C"/>
    <w:rPr>
      <w:rFonts w:asciiTheme="majorHAnsi" w:eastAsiaTheme="majorEastAsia" w:hAnsiTheme="majorHAnsi" w:cstheme="majorBidi"/>
      <w:sz w:val="24"/>
      <w:szCs w:val="24"/>
    </w:rPr>
  </w:style>
  <w:style w:type="character" w:customStyle="1" w:styleId="90">
    <w:name w:val="标题 9字符"/>
    <w:basedOn w:val="a0"/>
    <w:link w:val="9"/>
    <w:uiPriority w:val="9"/>
    <w:semiHidden/>
    <w:rsid w:val="00C82C3C"/>
    <w:rPr>
      <w:rFonts w:asciiTheme="majorHAnsi" w:eastAsiaTheme="majorEastAsia" w:hAnsiTheme="majorHAnsi" w:cstheme="majorBidi"/>
      <w:szCs w:val="21"/>
    </w:rPr>
  </w:style>
  <w:style w:type="paragraph" w:styleId="TOC">
    <w:name w:val="TOC Heading"/>
    <w:basedOn w:val="10"/>
    <w:next w:val="a"/>
    <w:uiPriority w:val="39"/>
    <w:unhideWhenUsed/>
    <w:qFormat/>
    <w:rsid w:val="00C82C3C"/>
    <w:pPr>
      <w:widowControl/>
      <w:numPr>
        <w:numId w:val="0"/>
      </w:numPr>
      <w:spacing w:before="240" w:after="0" w:line="259" w:lineRule="auto"/>
      <w:jc w:val="left"/>
      <w:outlineLvl w:val="9"/>
    </w:pPr>
    <w:rPr>
      <w:rFonts w:asciiTheme="majorHAnsi" w:eastAsiaTheme="majorEastAsia" w:hAnsiTheme="majorHAnsi" w:cstheme="majorBidi"/>
      <w:b/>
      <w:bCs w:val="0"/>
      <w:color w:val="2E74B5" w:themeColor="accent1" w:themeShade="BF"/>
      <w:kern w:val="0"/>
      <w:sz w:val="32"/>
      <w:szCs w:val="32"/>
    </w:rPr>
  </w:style>
  <w:style w:type="paragraph" w:styleId="21">
    <w:name w:val="toc 2"/>
    <w:basedOn w:val="a"/>
    <w:next w:val="a"/>
    <w:autoRedefine/>
    <w:uiPriority w:val="39"/>
    <w:unhideWhenUsed/>
    <w:rsid w:val="00DE5B8C"/>
    <w:pPr>
      <w:widowControl/>
      <w:spacing w:after="100" w:line="259" w:lineRule="auto"/>
      <w:ind w:left="220"/>
      <w:jc w:val="left"/>
    </w:pPr>
    <w:rPr>
      <w:rFonts w:cs="Times New Roman"/>
      <w:kern w:val="0"/>
    </w:rPr>
  </w:style>
  <w:style w:type="paragraph" w:styleId="12">
    <w:name w:val="toc 1"/>
    <w:basedOn w:val="a"/>
    <w:next w:val="a"/>
    <w:autoRedefine/>
    <w:uiPriority w:val="39"/>
    <w:unhideWhenUsed/>
    <w:rsid w:val="00DE5B8C"/>
    <w:pPr>
      <w:widowControl/>
      <w:spacing w:after="100" w:line="259" w:lineRule="auto"/>
      <w:jc w:val="left"/>
    </w:pPr>
    <w:rPr>
      <w:rFonts w:eastAsia="黑体" w:cs="Times New Roman"/>
      <w:kern w:val="0"/>
      <w:sz w:val="28"/>
    </w:rPr>
  </w:style>
  <w:style w:type="paragraph" w:styleId="31">
    <w:name w:val="toc 3"/>
    <w:basedOn w:val="a"/>
    <w:next w:val="a"/>
    <w:autoRedefine/>
    <w:uiPriority w:val="39"/>
    <w:unhideWhenUsed/>
    <w:rsid w:val="00DE5B8C"/>
    <w:pPr>
      <w:widowControl/>
      <w:spacing w:after="100" w:line="259" w:lineRule="auto"/>
      <w:ind w:left="440"/>
      <w:jc w:val="left"/>
    </w:pPr>
    <w:rPr>
      <w:rFonts w:cs="Times New Roman"/>
      <w:kern w:val="0"/>
    </w:rPr>
  </w:style>
  <w:style w:type="paragraph" w:customStyle="1" w:styleId="a7">
    <w:name w:val="中文摘要"/>
    <w:link w:val="Char"/>
    <w:qFormat/>
    <w:rsid w:val="003C289D"/>
    <w:rPr>
      <w:rFonts w:eastAsia="楷体_GB2312"/>
      <w:sz w:val="24"/>
      <w:szCs w:val="24"/>
    </w:rPr>
  </w:style>
  <w:style w:type="paragraph" w:customStyle="1" w:styleId="a8">
    <w:name w:val="英文摘要"/>
    <w:basedOn w:val="a"/>
    <w:link w:val="Char0"/>
    <w:qFormat/>
    <w:rsid w:val="00305838"/>
    <w:pPr>
      <w:ind w:firstLine="0"/>
    </w:pPr>
    <w:rPr>
      <w:rFonts w:eastAsia="楷体_GB2312"/>
    </w:rPr>
  </w:style>
  <w:style w:type="character" w:customStyle="1" w:styleId="Char">
    <w:name w:val="中文摘要 Char"/>
    <w:basedOn w:val="a0"/>
    <w:link w:val="a7"/>
    <w:rsid w:val="003C289D"/>
    <w:rPr>
      <w:rFonts w:eastAsia="楷体_GB2312"/>
      <w:sz w:val="24"/>
      <w:szCs w:val="24"/>
    </w:rPr>
  </w:style>
  <w:style w:type="character" w:styleId="a9">
    <w:name w:val="Hyperlink"/>
    <w:basedOn w:val="a0"/>
    <w:uiPriority w:val="99"/>
    <w:unhideWhenUsed/>
    <w:rsid w:val="00DE5B8C"/>
    <w:rPr>
      <w:color w:val="0563C1" w:themeColor="hyperlink"/>
      <w:u w:val="single"/>
    </w:rPr>
  </w:style>
  <w:style w:type="character" w:customStyle="1" w:styleId="Char0">
    <w:name w:val="英文摘要 Char"/>
    <w:basedOn w:val="a0"/>
    <w:link w:val="a8"/>
    <w:rsid w:val="00305838"/>
    <w:rPr>
      <w:rFonts w:eastAsia="楷体_GB2312"/>
      <w:sz w:val="24"/>
      <w:szCs w:val="24"/>
    </w:rPr>
  </w:style>
  <w:style w:type="paragraph" w:styleId="aa">
    <w:name w:val="Title"/>
    <w:basedOn w:val="a"/>
    <w:next w:val="a"/>
    <w:link w:val="ab"/>
    <w:uiPriority w:val="10"/>
    <w:qFormat/>
    <w:rsid w:val="00530B71"/>
    <w:pPr>
      <w:spacing w:before="240" w:after="60"/>
      <w:jc w:val="center"/>
      <w:outlineLvl w:val="0"/>
    </w:pPr>
    <w:rPr>
      <w:rFonts w:asciiTheme="majorHAnsi" w:eastAsia="黑体" w:hAnsiTheme="majorHAnsi" w:cstheme="majorBidi"/>
      <w:b/>
      <w:bCs/>
      <w:sz w:val="28"/>
      <w:szCs w:val="32"/>
    </w:rPr>
  </w:style>
  <w:style w:type="paragraph" w:styleId="41">
    <w:name w:val="toc 4"/>
    <w:basedOn w:val="a"/>
    <w:next w:val="a"/>
    <w:autoRedefine/>
    <w:uiPriority w:val="39"/>
    <w:semiHidden/>
    <w:unhideWhenUsed/>
    <w:rsid w:val="00DE5B8C"/>
    <w:pPr>
      <w:ind w:leftChars="600" w:left="1260"/>
    </w:pPr>
  </w:style>
  <w:style w:type="paragraph" w:styleId="51">
    <w:name w:val="toc 5"/>
    <w:basedOn w:val="a"/>
    <w:next w:val="a"/>
    <w:autoRedefine/>
    <w:uiPriority w:val="39"/>
    <w:semiHidden/>
    <w:unhideWhenUsed/>
    <w:rsid w:val="00DE5B8C"/>
    <w:pPr>
      <w:ind w:leftChars="800" w:left="1680"/>
    </w:pPr>
  </w:style>
  <w:style w:type="paragraph" w:styleId="61">
    <w:name w:val="toc 6"/>
    <w:basedOn w:val="a"/>
    <w:next w:val="a"/>
    <w:autoRedefine/>
    <w:uiPriority w:val="39"/>
    <w:semiHidden/>
    <w:unhideWhenUsed/>
    <w:rsid w:val="00DE5B8C"/>
    <w:pPr>
      <w:ind w:leftChars="1000" w:left="2100"/>
    </w:pPr>
  </w:style>
  <w:style w:type="character" w:customStyle="1" w:styleId="ab">
    <w:name w:val="标题字符"/>
    <w:basedOn w:val="a0"/>
    <w:link w:val="aa"/>
    <w:uiPriority w:val="10"/>
    <w:rsid w:val="00530B71"/>
    <w:rPr>
      <w:rFonts w:asciiTheme="majorHAnsi" w:eastAsia="黑体" w:hAnsiTheme="majorHAnsi" w:cstheme="majorBidi"/>
      <w:b/>
      <w:bCs/>
      <w:sz w:val="28"/>
      <w:szCs w:val="32"/>
    </w:rPr>
  </w:style>
  <w:style w:type="paragraph" w:customStyle="1" w:styleId="ac">
    <w:name w:val="参考文献、致谢、附录标题"/>
    <w:basedOn w:val="10"/>
    <w:next w:val="a"/>
    <w:link w:val="Char1"/>
    <w:qFormat/>
    <w:rsid w:val="00530B71"/>
    <w:pPr>
      <w:numPr>
        <w:numId w:val="0"/>
      </w:numPr>
    </w:pPr>
  </w:style>
  <w:style w:type="paragraph" w:styleId="ad">
    <w:name w:val="Balloon Text"/>
    <w:basedOn w:val="a"/>
    <w:link w:val="ae"/>
    <w:uiPriority w:val="99"/>
    <w:semiHidden/>
    <w:unhideWhenUsed/>
    <w:rsid w:val="00530B71"/>
    <w:pPr>
      <w:spacing w:line="240" w:lineRule="auto"/>
    </w:pPr>
    <w:rPr>
      <w:sz w:val="18"/>
      <w:szCs w:val="18"/>
    </w:rPr>
  </w:style>
  <w:style w:type="character" w:customStyle="1" w:styleId="Char1">
    <w:name w:val="参考文献、致谢、附录标题 Char"/>
    <w:basedOn w:val="a0"/>
    <w:link w:val="ac"/>
    <w:rsid w:val="00530B71"/>
    <w:rPr>
      <w:rFonts w:ascii="黑体" w:eastAsia="黑体" w:hAnsi="黑体"/>
      <w:bCs/>
      <w:kern w:val="44"/>
      <w:sz w:val="28"/>
      <w:szCs w:val="28"/>
    </w:rPr>
  </w:style>
  <w:style w:type="character" w:customStyle="1" w:styleId="ae">
    <w:name w:val="批注框文本字符"/>
    <w:basedOn w:val="a0"/>
    <w:link w:val="ad"/>
    <w:uiPriority w:val="99"/>
    <w:semiHidden/>
    <w:rsid w:val="00530B71"/>
    <w:rPr>
      <w:sz w:val="18"/>
      <w:szCs w:val="18"/>
    </w:rPr>
  </w:style>
  <w:style w:type="paragraph" w:styleId="af">
    <w:name w:val="List Paragraph"/>
    <w:basedOn w:val="a"/>
    <w:uiPriority w:val="34"/>
    <w:qFormat/>
    <w:rsid w:val="00D46A4C"/>
    <w:pPr>
      <w:ind w:firstLineChars="200" w:firstLine="200"/>
    </w:pPr>
  </w:style>
  <w:style w:type="paragraph" w:styleId="af0">
    <w:name w:val="footnote text"/>
    <w:basedOn w:val="a"/>
    <w:link w:val="af1"/>
    <w:uiPriority w:val="99"/>
    <w:semiHidden/>
    <w:unhideWhenUsed/>
    <w:rsid w:val="001B58EC"/>
    <w:pPr>
      <w:snapToGrid w:val="0"/>
      <w:jc w:val="left"/>
    </w:pPr>
    <w:rPr>
      <w:sz w:val="18"/>
      <w:szCs w:val="18"/>
    </w:rPr>
  </w:style>
  <w:style w:type="character" w:customStyle="1" w:styleId="af1">
    <w:name w:val="脚注文本字符"/>
    <w:basedOn w:val="a0"/>
    <w:link w:val="af0"/>
    <w:uiPriority w:val="99"/>
    <w:semiHidden/>
    <w:rsid w:val="001B58EC"/>
    <w:rPr>
      <w:rFonts w:asciiTheme="minorEastAsia" w:hAnsiTheme="minorEastAsia"/>
      <w:sz w:val="18"/>
      <w:szCs w:val="18"/>
    </w:rPr>
  </w:style>
  <w:style w:type="character" w:styleId="af2">
    <w:name w:val="footnote reference"/>
    <w:basedOn w:val="a0"/>
    <w:uiPriority w:val="99"/>
    <w:semiHidden/>
    <w:unhideWhenUsed/>
    <w:rsid w:val="001B58EC"/>
    <w:rPr>
      <w:vertAlign w:val="superscript"/>
    </w:rPr>
  </w:style>
  <w:style w:type="numbering" w:customStyle="1" w:styleId="1">
    <w:name w:val="样式1"/>
    <w:uiPriority w:val="99"/>
    <w:rsid w:val="00AE2332"/>
    <w:pPr>
      <w:numPr>
        <w:numId w:val="10"/>
      </w:numPr>
    </w:pPr>
  </w:style>
  <w:style w:type="table" w:styleId="af3">
    <w:name w:val="Table Grid"/>
    <w:basedOn w:val="a1"/>
    <w:uiPriority w:val="39"/>
    <w:rsid w:val="00C14B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rsid w:val="00FC5A58"/>
  </w:style>
  <w:style w:type="character" w:styleId="af4">
    <w:name w:val="Placeholder Text"/>
    <w:basedOn w:val="a0"/>
    <w:uiPriority w:val="99"/>
    <w:semiHidden/>
    <w:rsid w:val="00265BBB"/>
    <w:rPr>
      <w:color w:val="808080"/>
    </w:rPr>
  </w:style>
  <w:style w:type="character" w:customStyle="1" w:styleId="MTEquationSection">
    <w:name w:val="MTEquationSection"/>
    <w:basedOn w:val="a0"/>
    <w:rsid w:val="004F140F"/>
    <w:rPr>
      <w:vanish/>
      <w:color w:val="FF0000"/>
    </w:rPr>
  </w:style>
  <w:style w:type="paragraph" w:customStyle="1" w:styleId="MTDisplayEquation">
    <w:name w:val="MTDisplayEquation"/>
    <w:basedOn w:val="a"/>
    <w:next w:val="a"/>
    <w:link w:val="MTDisplayEquation0"/>
    <w:rsid w:val="004F140F"/>
    <w:pPr>
      <w:tabs>
        <w:tab w:val="center" w:pos="4160"/>
        <w:tab w:val="right" w:pos="8300"/>
      </w:tabs>
    </w:pPr>
  </w:style>
  <w:style w:type="character" w:customStyle="1" w:styleId="MTDisplayEquation0">
    <w:name w:val="MTDisplayEquation 字符"/>
    <w:basedOn w:val="a0"/>
    <w:link w:val="MTDisplayEquation"/>
    <w:rsid w:val="004F140F"/>
    <w:rPr>
      <w:rFonts w:asciiTheme="minorEastAsia" w:hAnsiTheme="minorEastAsia"/>
      <w:sz w:val="24"/>
      <w:szCs w:val="24"/>
    </w:rPr>
  </w:style>
  <w:style w:type="paragraph" w:styleId="af5">
    <w:name w:val="Normal (Web)"/>
    <w:basedOn w:val="a"/>
    <w:uiPriority w:val="99"/>
    <w:semiHidden/>
    <w:unhideWhenUsed/>
    <w:rsid w:val="00444E2A"/>
    <w:pPr>
      <w:widowControl/>
      <w:spacing w:before="100" w:beforeAutospacing="1" w:after="100" w:afterAutospacing="1" w:line="240" w:lineRule="auto"/>
      <w:ind w:firstLine="0"/>
      <w:jc w:val="left"/>
    </w:pPr>
    <w:rPr>
      <w:rFonts w:ascii="宋体" w:eastAsia="宋体" w:hAnsi="宋体" w:cs="宋体"/>
      <w:kern w:val="0"/>
    </w:rPr>
  </w:style>
  <w:style w:type="paragraph" w:styleId="af6">
    <w:name w:val="endnote text"/>
    <w:basedOn w:val="a"/>
    <w:link w:val="af7"/>
    <w:uiPriority w:val="99"/>
    <w:semiHidden/>
    <w:unhideWhenUsed/>
    <w:rsid w:val="006B7C50"/>
    <w:pPr>
      <w:snapToGrid w:val="0"/>
      <w:jc w:val="left"/>
    </w:pPr>
  </w:style>
  <w:style w:type="character" w:customStyle="1" w:styleId="af7">
    <w:name w:val="尾注文本字符"/>
    <w:basedOn w:val="a0"/>
    <w:link w:val="af6"/>
    <w:uiPriority w:val="99"/>
    <w:semiHidden/>
    <w:rsid w:val="006B7C50"/>
    <w:rPr>
      <w:rFonts w:asciiTheme="minorEastAsia" w:hAnsiTheme="minorEastAsia"/>
      <w:sz w:val="24"/>
      <w:szCs w:val="24"/>
    </w:rPr>
  </w:style>
  <w:style w:type="character" w:styleId="af8">
    <w:name w:val="endnote reference"/>
    <w:basedOn w:val="a0"/>
    <w:uiPriority w:val="99"/>
    <w:semiHidden/>
    <w:unhideWhenUsed/>
    <w:rsid w:val="006B7C50"/>
    <w:rPr>
      <w:vertAlign w:val="superscript"/>
    </w:rPr>
  </w:style>
  <w:style w:type="character" w:styleId="HTML">
    <w:name w:val="HTML Code"/>
    <w:basedOn w:val="a0"/>
    <w:uiPriority w:val="99"/>
    <w:semiHidden/>
    <w:unhideWhenUsed/>
    <w:rsid w:val="00954CC3"/>
    <w:rPr>
      <w:rFonts w:ascii="宋体" w:eastAsia="宋体" w:hAnsi="宋体" w:cs="宋体"/>
      <w:sz w:val="24"/>
      <w:szCs w:val="24"/>
    </w:rPr>
  </w:style>
  <w:style w:type="paragraph" w:customStyle="1" w:styleId="af9">
    <w:name w:val="公式编号"/>
    <w:basedOn w:val="a"/>
    <w:next w:val="a"/>
    <w:rsid w:val="008A133D"/>
    <w:pPr>
      <w:tabs>
        <w:tab w:val="right" w:pos="8160"/>
      </w:tabs>
      <w:ind w:firstLine="482"/>
      <w:textAlignment w:val="center"/>
    </w:pPr>
  </w:style>
  <w:style w:type="paragraph" w:styleId="afa">
    <w:name w:val="caption"/>
    <w:basedOn w:val="a"/>
    <w:next w:val="a"/>
    <w:uiPriority w:val="35"/>
    <w:unhideWhenUsed/>
    <w:qFormat/>
    <w:rsid w:val="008A133D"/>
    <w:rPr>
      <w:rFonts w:asciiTheme="majorHAnsi" w:eastAsia="黑体" w:hAnsiTheme="majorHAnsi" w:cstheme="majorBidi"/>
      <w:sz w:val="20"/>
      <w:szCs w:val="20"/>
    </w:rPr>
  </w:style>
  <w:style w:type="paragraph" w:customStyle="1" w:styleId="afb">
    <w:name w:val="摘要标题"/>
    <w:link w:val="afc"/>
    <w:qFormat/>
    <w:rsid w:val="00DD3A0B"/>
    <w:pPr>
      <w:jc w:val="center"/>
    </w:pPr>
    <w:rPr>
      <w:rFonts w:ascii="黑体" w:eastAsia="楷体_GB2312" w:hAnsi="黑体"/>
      <w:b/>
      <w:bCs/>
      <w:kern w:val="44"/>
      <w:sz w:val="36"/>
      <w:szCs w:val="28"/>
      <w:u w:val="double"/>
    </w:rPr>
  </w:style>
  <w:style w:type="character" w:customStyle="1" w:styleId="afc">
    <w:name w:val="摘要标题 字符"/>
    <w:basedOn w:val="a0"/>
    <w:link w:val="afb"/>
    <w:rsid w:val="00DD3A0B"/>
    <w:rPr>
      <w:rFonts w:ascii="黑体" w:eastAsia="楷体_GB2312" w:hAnsi="黑体"/>
      <w:b/>
      <w:bCs/>
      <w:kern w:val="44"/>
      <w:sz w:val="36"/>
      <w:szCs w:val="28"/>
      <w:u w:val="double"/>
    </w:rPr>
  </w:style>
  <w:style w:type="paragraph" w:styleId="afd">
    <w:name w:val="Document Map"/>
    <w:basedOn w:val="a"/>
    <w:link w:val="afe"/>
    <w:uiPriority w:val="99"/>
    <w:semiHidden/>
    <w:unhideWhenUsed/>
    <w:rsid w:val="00EE26DD"/>
    <w:pPr>
      <w:spacing w:line="240" w:lineRule="auto"/>
    </w:pPr>
    <w:rPr>
      <w:rFonts w:ascii="Times New Roman" w:hAnsi="Times New Roman" w:cs="Times New Roman"/>
    </w:rPr>
  </w:style>
  <w:style w:type="character" w:customStyle="1" w:styleId="afe">
    <w:name w:val="文档结构图 字符"/>
    <w:basedOn w:val="a0"/>
    <w:link w:val="afd"/>
    <w:uiPriority w:val="99"/>
    <w:semiHidden/>
    <w:rsid w:val="00EE26DD"/>
    <w:rPr>
      <w:rFonts w:ascii="Times New Roman" w:hAnsi="Times New Roman" w:cs="Times New Roman"/>
      <w:sz w:val="24"/>
      <w:szCs w:val="24"/>
    </w:rPr>
  </w:style>
  <w:style w:type="paragraph" w:styleId="aff">
    <w:name w:val="Revision"/>
    <w:hidden/>
    <w:uiPriority w:val="99"/>
    <w:semiHidden/>
    <w:rsid w:val="00EE26DD"/>
    <w:rPr>
      <w:rFonts w:asciiTheme="minorEastAsia" w:hAnsiTheme="minorEastAsia"/>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A7A3E"/>
    <w:pPr>
      <w:widowControl w:val="0"/>
      <w:spacing w:line="360" w:lineRule="auto"/>
      <w:ind w:firstLine="471"/>
      <w:jc w:val="both"/>
    </w:pPr>
    <w:rPr>
      <w:rFonts w:asciiTheme="minorEastAsia" w:hAnsiTheme="minorEastAsia"/>
      <w:sz w:val="24"/>
      <w:szCs w:val="24"/>
    </w:rPr>
  </w:style>
  <w:style w:type="paragraph" w:styleId="10">
    <w:name w:val="heading 1"/>
    <w:basedOn w:val="a"/>
    <w:next w:val="a"/>
    <w:link w:val="11"/>
    <w:uiPriority w:val="9"/>
    <w:qFormat/>
    <w:rsid w:val="001E1F47"/>
    <w:pPr>
      <w:keepNext/>
      <w:keepLines/>
      <w:numPr>
        <w:numId w:val="1"/>
      </w:numPr>
      <w:spacing w:before="340" w:after="330" w:line="578" w:lineRule="auto"/>
      <w:jc w:val="center"/>
      <w:outlineLvl w:val="0"/>
    </w:pPr>
    <w:rPr>
      <w:rFonts w:ascii="黑体" w:eastAsia="黑体" w:hAnsi="黑体"/>
      <w:bCs/>
      <w:kern w:val="44"/>
      <w:sz w:val="28"/>
      <w:szCs w:val="28"/>
    </w:rPr>
  </w:style>
  <w:style w:type="paragraph" w:styleId="2">
    <w:name w:val="heading 2"/>
    <w:basedOn w:val="a"/>
    <w:next w:val="a"/>
    <w:link w:val="20"/>
    <w:uiPriority w:val="9"/>
    <w:unhideWhenUsed/>
    <w:qFormat/>
    <w:rsid w:val="00062E2F"/>
    <w:pPr>
      <w:keepNext/>
      <w:keepLines/>
      <w:numPr>
        <w:ilvl w:val="1"/>
        <w:numId w:val="1"/>
      </w:numPr>
      <w:spacing w:before="260" w:after="260" w:line="416" w:lineRule="auto"/>
      <w:outlineLvl w:val="1"/>
    </w:pPr>
    <w:rPr>
      <w:rFonts w:ascii="黑体" w:eastAsia="黑体" w:hAnsi="黑体" w:cstheme="majorBidi"/>
      <w:bCs/>
      <w:sz w:val="28"/>
      <w:szCs w:val="28"/>
    </w:rPr>
  </w:style>
  <w:style w:type="paragraph" w:styleId="3">
    <w:name w:val="heading 3"/>
    <w:basedOn w:val="a"/>
    <w:next w:val="a"/>
    <w:link w:val="30"/>
    <w:uiPriority w:val="9"/>
    <w:unhideWhenUsed/>
    <w:qFormat/>
    <w:rsid w:val="00062E2F"/>
    <w:pPr>
      <w:keepNext/>
      <w:keepLines/>
      <w:numPr>
        <w:ilvl w:val="2"/>
        <w:numId w:val="1"/>
      </w:numPr>
      <w:spacing w:before="260" w:after="260" w:line="416" w:lineRule="auto"/>
      <w:outlineLvl w:val="2"/>
    </w:pPr>
    <w:rPr>
      <w:rFonts w:ascii="黑体" w:eastAsia="黑体" w:hAnsi="黑体"/>
      <w:bCs/>
      <w:sz w:val="28"/>
      <w:szCs w:val="28"/>
    </w:rPr>
  </w:style>
  <w:style w:type="paragraph" w:styleId="4">
    <w:name w:val="heading 4"/>
    <w:basedOn w:val="a"/>
    <w:next w:val="a"/>
    <w:link w:val="40"/>
    <w:uiPriority w:val="9"/>
    <w:unhideWhenUsed/>
    <w:qFormat/>
    <w:rsid w:val="004853E1"/>
    <w:pPr>
      <w:keepNext/>
      <w:keepLines/>
      <w:numPr>
        <w:ilvl w:val="3"/>
        <w:numId w:val="1"/>
      </w:numPr>
      <w:spacing w:before="280" w:after="290" w:line="376" w:lineRule="auto"/>
      <w:outlineLvl w:val="3"/>
    </w:pPr>
    <w:rPr>
      <w:rFonts w:ascii="黑体" w:eastAsia="黑体" w:hAnsi="黑体" w:cstheme="majorBidi"/>
      <w:bCs/>
      <w:sz w:val="28"/>
      <w:szCs w:val="28"/>
    </w:rPr>
  </w:style>
  <w:style w:type="paragraph" w:styleId="5">
    <w:name w:val="heading 5"/>
    <w:basedOn w:val="a"/>
    <w:next w:val="a"/>
    <w:link w:val="50"/>
    <w:uiPriority w:val="9"/>
    <w:semiHidden/>
    <w:unhideWhenUsed/>
    <w:rsid w:val="00C82C3C"/>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C82C3C"/>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C82C3C"/>
    <w:pPr>
      <w:keepNext/>
      <w:keepLines/>
      <w:numPr>
        <w:ilvl w:val="6"/>
        <w:numId w:val="1"/>
      </w:numPr>
      <w:spacing w:before="240" w:after="64" w:line="320" w:lineRule="auto"/>
      <w:outlineLvl w:val="6"/>
    </w:pPr>
    <w:rPr>
      <w:b/>
      <w:bCs/>
    </w:rPr>
  </w:style>
  <w:style w:type="paragraph" w:styleId="8">
    <w:name w:val="heading 8"/>
    <w:basedOn w:val="a"/>
    <w:next w:val="a"/>
    <w:link w:val="80"/>
    <w:uiPriority w:val="9"/>
    <w:semiHidden/>
    <w:unhideWhenUsed/>
    <w:qFormat/>
    <w:rsid w:val="00C82C3C"/>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C82C3C"/>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82C3C"/>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C82C3C"/>
    <w:rPr>
      <w:sz w:val="18"/>
      <w:szCs w:val="18"/>
    </w:rPr>
  </w:style>
  <w:style w:type="paragraph" w:styleId="a5">
    <w:name w:val="footer"/>
    <w:basedOn w:val="a"/>
    <w:link w:val="a6"/>
    <w:uiPriority w:val="99"/>
    <w:unhideWhenUsed/>
    <w:rsid w:val="00C82C3C"/>
    <w:pPr>
      <w:tabs>
        <w:tab w:val="center" w:pos="4153"/>
        <w:tab w:val="right" w:pos="8306"/>
      </w:tabs>
      <w:snapToGrid w:val="0"/>
      <w:jc w:val="left"/>
    </w:pPr>
    <w:rPr>
      <w:sz w:val="18"/>
      <w:szCs w:val="18"/>
    </w:rPr>
  </w:style>
  <w:style w:type="character" w:customStyle="1" w:styleId="a6">
    <w:name w:val="页脚字符"/>
    <w:basedOn w:val="a0"/>
    <w:link w:val="a5"/>
    <w:uiPriority w:val="99"/>
    <w:rsid w:val="00C82C3C"/>
    <w:rPr>
      <w:sz w:val="18"/>
      <w:szCs w:val="18"/>
    </w:rPr>
  </w:style>
  <w:style w:type="character" w:customStyle="1" w:styleId="11">
    <w:name w:val="标题 1字符"/>
    <w:basedOn w:val="a0"/>
    <w:link w:val="10"/>
    <w:uiPriority w:val="9"/>
    <w:rsid w:val="00904975"/>
    <w:rPr>
      <w:rFonts w:ascii="黑体" w:eastAsia="黑体" w:hAnsi="黑体"/>
      <w:bCs/>
      <w:kern w:val="44"/>
      <w:sz w:val="28"/>
      <w:szCs w:val="28"/>
    </w:rPr>
  </w:style>
  <w:style w:type="character" w:customStyle="1" w:styleId="20">
    <w:name w:val="标题 2字符"/>
    <w:basedOn w:val="a0"/>
    <w:link w:val="2"/>
    <w:uiPriority w:val="9"/>
    <w:rsid w:val="00062E2F"/>
    <w:rPr>
      <w:rFonts w:ascii="黑体" w:eastAsia="黑体" w:hAnsi="黑体" w:cstheme="majorBidi"/>
      <w:bCs/>
      <w:sz w:val="28"/>
      <w:szCs w:val="28"/>
    </w:rPr>
  </w:style>
  <w:style w:type="character" w:customStyle="1" w:styleId="30">
    <w:name w:val="标题 3字符"/>
    <w:basedOn w:val="a0"/>
    <w:link w:val="3"/>
    <w:uiPriority w:val="9"/>
    <w:rsid w:val="00062E2F"/>
    <w:rPr>
      <w:rFonts w:ascii="黑体" w:eastAsia="黑体" w:hAnsi="黑体"/>
      <w:bCs/>
      <w:sz w:val="28"/>
      <w:szCs w:val="28"/>
    </w:rPr>
  </w:style>
  <w:style w:type="character" w:customStyle="1" w:styleId="40">
    <w:name w:val="标题 4字符"/>
    <w:basedOn w:val="a0"/>
    <w:link w:val="4"/>
    <w:uiPriority w:val="9"/>
    <w:rsid w:val="004853E1"/>
    <w:rPr>
      <w:rFonts w:ascii="黑体" w:eastAsia="黑体" w:hAnsi="黑体" w:cstheme="majorBidi"/>
      <w:bCs/>
      <w:sz w:val="28"/>
      <w:szCs w:val="28"/>
    </w:rPr>
  </w:style>
  <w:style w:type="character" w:customStyle="1" w:styleId="50">
    <w:name w:val="标题 5字符"/>
    <w:basedOn w:val="a0"/>
    <w:link w:val="5"/>
    <w:uiPriority w:val="9"/>
    <w:semiHidden/>
    <w:rsid w:val="00C82C3C"/>
    <w:rPr>
      <w:b/>
      <w:bCs/>
      <w:sz w:val="28"/>
      <w:szCs w:val="28"/>
    </w:rPr>
  </w:style>
  <w:style w:type="character" w:customStyle="1" w:styleId="60">
    <w:name w:val="标题 6字符"/>
    <w:basedOn w:val="a0"/>
    <w:link w:val="6"/>
    <w:uiPriority w:val="9"/>
    <w:semiHidden/>
    <w:rsid w:val="00C82C3C"/>
    <w:rPr>
      <w:rFonts w:asciiTheme="majorHAnsi" w:eastAsiaTheme="majorEastAsia" w:hAnsiTheme="majorHAnsi" w:cstheme="majorBidi"/>
      <w:b/>
      <w:bCs/>
      <w:sz w:val="24"/>
      <w:szCs w:val="24"/>
    </w:rPr>
  </w:style>
  <w:style w:type="character" w:customStyle="1" w:styleId="70">
    <w:name w:val="标题 7字符"/>
    <w:basedOn w:val="a0"/>
    <w:link w:val="7"/>
    <w:uiPriority w:val="9"/>
    <w:semiHidden/>
    <w:rsid w:val="00C82C3C"/>
    <w:rPr>
      <w:b/>
      <w:bCs/>
      <w:sz w:val="24"/>
      <w:szCs w:val="24"/>
    </w:rPr>
  </w:style>
  <w:style w:type="character" w:customStyle="1" w:styleId="80">
    <w:name w:val="标题 8字符"/>
    <w:basedOn w:val="a0"/>
    <w:link w:val="8"/>
    <w:uiPriority w:val="9"/>
    <w:semiHidden/>
    <w:rsid w:val="00C82C3C"/>
    <w:rPr>
      <w:rFonts w:asciiTheme="majorHAnsi" w:eastAsiaTheme="majorEastAsia" w:hAnsiTheme="majorHAnsi" w:cstheme="majorBidi"/>
      <w:sz w:val="24"/>
      <w:szCs w:val="24"/>
    </w:rPr>
  </w:style>
  <w:style w:type="character" w:customStyle="1" w:styleId="90">
    <w:name w:val="标题 9字符"/>
    <w:basedOn w:val="a0"/>
    <w:link w:val="9"/>
    <w:uiPriority w:val="9"/>
    <w:semiHidden/>
    <w:rsid w:val="00C82C3C"/>
    <w:rPr>
      <w:rFonts w:asciiTheme="majorHAnsi" w:eastAsiaTheme="majorEastAsia" w:hAnsiTheme="majorHAnsi" w:cstheme="majorBidi"/>
      <w:szCs w:val="21"/>
    </w:rPr>
  </w:style>
  <w:style w:type="paragraph" w:styleId="TOC">
    <w:name w:val="TOC Heading"/>
    <w:basedOn w:val="10"/>
    <w:next w:val="a"/>
    <w:uiPriority w:val="39"/>
    <w:unhideWhenUsed/>
    <w:qFormat/>
    <w:rsid w:val="00C82C3C"/>
    <w:pPr>
      <w:widowControl/>
      <w:numPr>
        <w:numId w:val="0"/>
      </w:numPr>
      <w:spacing w:before="240" w:after="0" w:line="259" w:lineRule="auto"/>
      <w:jc w:val="left"/>
      <w:outlineLvl w:val="9"/>
    </w:pPr>
    <w:rPr>
      <w:rFonts w:asciiTheme="majorHAnsi" w:eastAsiaTheme="majorEastAsia" w:hAnsiTheme="majorHAnsi" w:cstheme="majorBidi"/>
      <w:b/>
      <w:bCs w:val="0"/>
      <w:color w:val="2E74B5" w:themeColor="accent1" w:themeShade="BF"/>
      <w:kern w:val="0"/>
      <w:sz w:val="32"/>
      <w:szCs w:val="32"/>
    </w:rPr>
  </w:style>
  <w:style w:type="paragraph" w:styleId="21">
    <w:name w:val="toc 2"/>
    <w:basedOn w:val="a"/>
    <w:next w:val="a"/>
    <w:autoRedefine/>
    <w:uiPriority w:val="39"/>
    <w:unhideWhenUsed/>
    <w:rsid w:val="00DE5B8C"/>
    <w:pPr>
      <w:widowControl/>
      <w:spacing w:after="100" w:line="259" w:lineRule="auto"/>
      <w:ind w:left="220"/>
      <w:jc w:val="left"/>
    </w:pPr>
    <w:rPr>
      <w:rFonts w:cs="Times New Roman"/>
      <w:kern w:val="0"/>
    </w:rPr>
  </w:style>
  <w:style w:type="paragraph" w:styleId="12">
    <w:name w:val="toc 1"/>
    <w:basedOn w:val="a"/>
    <w:next w:val="a"/>
    <w:autoRedefine/>
    <w:uiPriority w:val="39"/>
    <w:unhideWhenUsed/>
    <w:rsid w:val="00DE5B8C"/>
    <w:pPr>
      <w:widowControl/>
      <w:spacing w:after="100" w:line="259" w:lineRule="auto"/>
      <w:jc w:val="left"/>
    </w:pPr>
    <w:rPr>
      <w:rFonts w:eastAsia="黑体" w:cs="Times New Roman"/>
      <w:kern w:val="0"/>
      <w:sz w:val="28"/>
    </w:rPr>
  </w:style>
  <w:style w:type="paragraph" w:styleId="31">
    <w:name w:val="toc 3"/>
    <w:basedOn w:val="a"/>
    <w:next w:val="a"/>
    <w:autoRedefine/>
    <w:uiPriority w:val="39"/>
    <w:unhideWhenUsed/>
    <w:rsid w:val="00DE5B8C"/>
    <w:pPr>
      <w:widowControl/>
      <w:spacing w:after="100" w:line="259" w:lineRule="auto"/>
      <w:ind w:left="440"/>
      <w:jc w:val="left"/>
    </w:pPr>
    <w:rPr>
      <w:rFonts w:cs="Times New Roman"/>
      <w:kern w:val="0"/>
    </w:rPr>
  </w:style>
  <w:style w:type="paragraph" w:customStyle="1" w:styleId="a7">
    <w:name w:val="中文摘要"/>
    <w:link w:val="Char"/>
    <w:qFormat/>
    <w:rsid w:val="003C289D"/>
    <w:rPr>
      <w:rFonts w:eastAsia="楷体_GB2312"/>
      <w:sz w:val="24"/>
      <w:szCs w:val="24"/>
    </w:rPr>
  </w:style>
  <w:style w:type="paragraph" w:customStyle="1" w:styleId="a8">
    <w:name w:val="英文摘要"/>
    <w:basedOn w:val="a"/>
    <w:link w:val="Char0"/>
    <w:qFormat/>
    <w:rsid w:val="00305838"/>
    <w:pPr>
      <w:ind w:firstLine="0"/>
    </w:pPr>
    <w:rPr>
      <w:rFonts w:eastAsia="楷体_GB2312"/>
    </w:rPr>
  </w:style>
  <w:style w:type="character" w:customStyle="1" w:styleId="Char">
    <w:name w:val="中文摘要 Char"/>
    <w:basedOn w:val="a0"/>
    <w:link w:val="a7"/>
    <w:rsid w:val="003C289D"/>
    <w:rPr>
      <w:rFonts w:eastAsia="楷体_GB2312"/>
      <w:sz w:val="24"/>
      <w:szCs w:val="24"/>
    </w:rPr>
  </w:style>
  <w:style w:type="character" w:styleId="a9">
    <w:name w:val="Hyperlink"/>
    <w:basedOn w:val="a0"/>
    <w:uiPriority w:val="99"/>
    <w:unhideWhenUsed/>
    <w:rsid w:val="00DE5B8C"/>
    <w:rPr>
      <w:color w:val="0563C1" w:themeColor="hyperlink"/>
      <w:u w:val="single"/>
    </w:rPr>
  </w:style>
  <w:style w:type="character" w:customStyle="1" w:styleId="Char0">
    <w:name w:val="英文摘要 Char"/>
    <w:basedOn w:val="a0"/>
    <w:link w:val="a8"/>
    <w:rsid w:val="00305838"/>
    <w:rPr>
      <w:rFonts w:eastAsia="楷体_GB2312"/>
      <w:sz w:val="24"/>
      <w:szCs w:val="24"/>
    </w:rPr>
  </w:style>
  <w:style w:type="paragraph" w:styleId="aa">
    <w:name w:val="Title"/>
    <w:basedOn w:val="a"/>
    <w:next w:val="a"/>
    <w:link w:val="ab"/>
    <w:uiPriority w:val="10"/>
    <w:qFormat/>
    <w:rsid w:val="00530B71"/>
    <w:pPr>
      <w:spacing w:before="240" w:after="60"/>
      <w:jc w:val="center"/>
      <w:outlineLvl w:val="0"/>
    </w:pPr>
    <w:rPr>
      <w:rFonts w:asciiTheme="majorHAnsi" w:eastAsia="黑体" w:hAnsiTheme="majorHAnsi" w:cstheme="majorBidi"/>
      <w:b/>
      <w:bCs/>
      <w:sz w:val="28"/>
      <w:szCs w:val="32"/>
    </w:rPr>
  </w:style>
  <w:style w:type="paragraph" w:styleId="41">
    <w:name w:val="toc 4"/>
    <w:basedOn w:val="a"/>
    <w:next w:val="a"/>
    <w:autoRedefine/>
    <w:uiPriority w:val="39"/>
    <w:semiHidden/>
    <w:unhideWhenUsed/>
    <w:rsid w:val="00DE5B8C"/>
    <w:pPr>
      <w:ind w:leftChars="600" w:left="1260"/>
    </w:pPr>
  </w:style>
  <w:style w:type="paragraph" w:styleId="51">
    <w:name w:val="toc 5"/>
    <w:basedOn w:val="a"/>
    <w:next w:val="a"/>
    <w:autoRedefine/>
    <w:uiPriority w:val="39"/>
    <w:semiHidden/>
    <w:unhideWhenUsed/>
    <w:rsid w:val="00DE5B8C"/>
    <w:pPr>
      <w:ind w:leftChars="800" w:left="1680"/>
    </w:pPr>
  </w:style>
  <w:style w:type="paragraph" w:styleId="61">
    <w:name w:val="toc 6"/>
    <w:basedOn w:val="a"/>
    <w:next w:val="a"/>
    <w:autoRedefine/>
    <w:uiPriority w:val="39"/>
    <w:semiHidden/>
    <w:unhideWhenUsed/>
    <w:rsid w:val="00DE5B8C"/>
    <w:pPr>
      <w:ind w:leftChars="1000" w:left="2100"/>
    </w:pPr>
  </w:style>
  <w:style w:type="character" w:customStyle="1" w:styleId="ab">
    <w:name w:val="标题字符"/>
    <w:basedOn w:val="a0"/>
    <w:link w:val="aa"/>
    <w:uiPriority w:val="10"/>
    <w:rsid w:val="00530B71"/>
    <w:rPr>
      <w:rFonts w:asciiTheme="majorHAnsi" w:eastAsia="黑体" w:hAnsiTheme="majorHAnsi" w:cstheme="majorBidi"/>
      <w:b/>
      <w:bCs/>
      <w:sz w:val="28"/>
      <w:szCs w:val="32"/>
    </w:rPr>
  </w:style>
  <w:style w:type="paragraph" w:customStyle="1" w:styleId="ac">
    <w:name w:val="参考文献、致谢、附录标题"/>
    <w:basedOn w:val="10"/>
    <w:next w:val="a"/>
    <w:link w:val="Char1"/>
    <w:qFormat/>
    <w:rsid w:val="00530B71"/>
    <w:pPr>
      <w:numPr>
        <w:numId w:val="0"/>
      </w:numPr>
    </w:pPr>
  </w:style>
  <w:style w:type="paragraph" w:styleId="ad">
    <w:name w:val="Balloon Text"/>
    <w:basedOn w:val="a"/>
    <w:link w:val="ae"/>
    <w:uiPriority w:val="99"/>
    <w:semiHidden/>
    <w:unhideWhenUsed/>
    <w:rsid w:val="00530B71"/>
    <w:pPr>
      <w:spacing w:line="240" w:lineRule="auto"/>
    </w:pPr>
    <w:rPr>
      <w:sz w:val="18"/>
      <w:szCs w:val="18"/>
    </w:rPr>
  </w:style>
  <w:style w:type="character" w:customStyle="1" w:styleId="Char1">
    <w:name w:val="参考文献、致谢、附录标题 Char"/>
    <w:basedOn w:val="a0"/>
    <w:link w:val="ac"/>
    <w:rsid w:val="00530B71"/>
    <w:rPr>
      <w:rFonts w:ascii="黑体" w:eastAsia="黑体" w:hAnsi="黑体"/>
      <w:bCs/>
      <w:kern w:val="44"/>
      <w:sz w:val="28"/>
      <w:szCs w:val="28"/>
    </w:rPr>
  </w:style>
  <w:style w:type="character" w:customStyle="1" w:styleId="ae">
    <w:name w:val="批注框文本字符"/>
    <w:basedOn w:val="a0"/>
    <w:link w:val="ad"/>
    <w:uiPriority w:val="99"/>
    <w:semiHidden/>
    <w:rsid w:val="00530B71"/>
    <w:rPr>
      <w:sz w:val="18"/>
      <w:szCs w:val="18"/>
    </w:rPr>
  </w:style>
  <w:style w:type="paragraph" w:styleId="af">
    <w:name w:val="List Paragraph"/>
    <w:basedOn w:val="a"/>
    <w:uiPriority w:val="34"/>
    <w:qFormat/>
    <w:rsid w:val="00D46A4C"/>
    <w:pPr>
      <w:ind w:firstLineChars="200" w:firstLine="200"/>
    </w:pPr>
  </w:style>
  <w:style w:type="paragraph" w:styleId="af0">
    <w:name w:val="footnote text"/>
    <w:basedOn w:val="a"/>
    <w:link w:val="af1"/>
    <w:uiPriority w:val="99"/>
    <w:semiHidden/>
    <w:unhideWhenUsed/>
    <w:rsid w:val="001B58EC"/>
    <w:pPr>
      <w:snapToGrid w:val="0"/>
      <w:jc w:val="left"/>
    </w:pPr>
    <w:rPr>
      <w:sz w:val="18"/>
      <w:szCs w:val="18"/>
    </w:rPr>
  </w:style>
  <w:style w:type="character" w:customStyle="1" w:styleId="af1">
    <w:name w:val="脚注文本字符"/>
    <w:basedOn w:val="a0"/>
    <w:link w:val="af0"/>
    <w:uiPriority w:val="99"/>
    <w:semiHidden/>
    <w:rsid w:val="001B58EC"/>
    <w:rPr>
      <w:rFonts w:asciiTheme="minorEastAsia" w:hAnsiTheme="minorEastAsia"/>
      <w:sz w:val="18"/>
      <w:szCs w:val="18"/>
    </w:rPr>
  </w:style>
  <w:style w:type="character" w:styleId="af2">
    <w:name w:val="footnote reference"/>
    <w:basedOn w:val="a0"/>
    <w:uiPriority w:val="99"/>
    <w:semiHidden/>
    <w:unhideWhenUsed/>
    <w:rsid w:val="001B58EC"/>
    <w:rPr>
      <w:vertAlign w:val="superscript"/>
    </w:rPr>
  </w:style>
  <w:style w:type="numbering" w:customStyle="1" w:styleId="1">
    <w:name w:val="样式1"/>
    <w:uiPriority w:val="99"/>
    <w:rsid w:val="00AE2332"/>
    <w:pPr>
      <w:numPr>
        <w:numId w:val="10"/>
      </w:numPr>
    </w:pPr>
  </w:style>
  <w:style w:type="table" w:styleId="af3">
    <w:name w:val="Table Grid"/>
    <w:basedOn w:val="a1"/>
    <w:uiPriority w:val="39"/>
    <w:rsid w:val="00C14B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rsid w:val="00FC5A58"/>
  </w:style>
  <w:style w:type="character" w:styleId="af4">
    <w:name w:val="Placeholder Text"/>
    <w:basedOn w:val="a0"/>
    <w:uiPriority w:val="99"/>
    <w:semiHidden/>
    <w:rsid w:val="00265BBB"/>
    <w:rPr>
      <w:color w:val="808080"/>
    </w:rPr>
  </w:style>
  <w:style w:type="character" w:customStyle="1" w:styleId="MTEquationSection">
    <w:name w:val="MTEquationSection"/>
    <w:basedOn w:val="a0"/>
    <w:rsid w:val="004F140F"/>
    <w:rPr>
      <w:vanish/>
      <w:color w:val="FF0000"/>
    </w:rPr>
  </w:style>
  <w:style w:type="paragraph" w:customStyle="1" w:styleId="MTDisplayEquation">
    <w:name w:val="MTDisplayEquation"/>
    <w:basedOn w:val="a"/>
    <w:next w:val="a"/>
    <w:link w:val="MTDisplayEquation0"/>
    <w:rsid w:val="004F140F"/>
    <w:pPr>
      <w:tabs>
        <w:tab w:val="center" w:pos="4160"/>
        <w:tab w:val="right" w:pos="8300"/>
      </w:tabs>
    </w:pPr>
  </w:style>
  <w:style w:type="character" w:customStyle="1" w:styleId="MTDisplayEquation0">
    <w:name w:val="MTDisplayEquation 字符"/>
    <w:basedOn w:val="a0"/>
    <w:link w:val="MTDisplayEquation"/>
    <w:rsid w:val="004F140F"/>
    <w:rPr>
      <w:rFonts w:asciiTheme="minorEastAsia" w:hAnsiTheme="minorEastAsia"/>
      <w:sz w:val="24"/>
      <w:szCs w:val="24"/>
    </w:rPr>
  </w:style>
  <w:style w:type="paragraph" w:styleId="af5">
    <w:name w:val="Normal (Web)"/>
    <w:basedOn w:val="a"/>
    <w:uiPriority w:val="99"/>
    <w:semiHidden/>
    <w:unhideWhenUsed/>
    <w:rsid w:val="00444E2A"/>
    <w:pPr>
      <w:widowControl/>
      <w:spacing w:before="100" w:beforeAutospacing="1" w:after="100" w:afterAutospacing="1" w:line="240" w:lineRule="auto"/>
      <w:ind w:firstLine="0"/>
      <w:jc w:val="left"/>
    </w:pPr>
    <w:rPr>
      <w:rFonts w:ascii="宋体" w:eastAsia="宋体" w:hAnsi="宋体" w:cs="宋体"/>
      <w:kern w:val="0"/>
    </w:rPr>
  </w:style>
  <w:style w:type="paragraph" w:styleId="af6">
    <w:name w:val="endnote text"/>
    <w:basedOn w:val="a"/>
    <w:link w:val="af7"/>
    <w:uiPriority w:val="99"/>
    <w:semiHidden/>
    <w:unhideWhenUsed/>
    <w:rsid w:val="006B7C50"/>
    <w:pPr>
      <w:snapToGrid w:val="0"/>
      <w:jc w:val="left"/>
    </w:pPr>
  </w:style>
  <w:style w:type="character" w:customStyle="1" w:styleId="af7">
    <w:name w:val="尾注文本字符"/>
    <w:basedOn w:val="a0"/>
    <w:link w:val="af6"/>
    <w:uiPriority w:val="99"/>
    <w:semiHidden/>
    <w:rsid w:val="006B7C50"/>
    <w:rPr>
      <w:rFonts w:asciiTheme="minorEastAsia" w:hAnsiTheme="minorEastAsia"/>
      <w:sz w:val="24"/>
      <w:szCs w:val="24"/>
    </w:rPr>
  </w:style>
  <w:style w:type="character" w:styleId="af8">
    <w:name w:val="endnote reference"/>
    <w:basedOn w:val="a0"/>
    <w:uiPriority w:val="99"/>
    <w:semiHidden/>
    <w:unhideWhenUsed/>
    <w:rsid w:val="006B7C50"/>
    <w:rPr>
      <w:vertAlign w:val="superscript"/>
    </w:rPr>
  </w:style>
  <w:style w:type="character" w:styleId="HTML">
    <w:name w:val="HTML Code"/>
    <w:basedOn w:val="a0"/>
    <w:uiPriority w:val="99"/>
    <w:semiHidden/>
    <w:unhideWhenUsed/>
    <w:rsid w:val="00954CC3"/>
    <w:rPr>
      <w:rFonts w:ascii="宋体" w:eastAsia="宋体" w:hAnsi="宋体" w:cs="宋体"/>
      <w:sz w:val="24"/>
      <w:szCs w:val="24"/>
    </w:rPr>
  </w:style>
  <w:style w:type="paragraph" w:customStyle="1" w:styleId="af9">
    <w:name w:val="公式编号"/>
    <w:basedOn w:val="a"/>
    <w:next w:val="a"/>
    <w:rsid w:val="008A133D"/>
    <w:pPr>
      <w:tabs>
        <w:tab w:val="right" w:pos="8160"/>
      </w:tabs>
      <w:ind w:firstLine="482"/>
      <w:textAlignment w:val="center"/>
    </w:pPr>
  </w:style>
  <w:style w:type="paragraph" w:styleId="afa">
    <w:name w:val="caption"/>
    <w:basedOn w:val="a"/>
    <w:next w:val="a"/>
    <w:uiPriority w:val="35"/>
    <w:unhideWhenUsed/>
    <w:qFormat/>
    <w:rsid w:val="008A133D"/>
    <w:rPr>
      <w:rFonts w:asciiTheme="majorHAnsi" w:eastAsia="黑体" w:hAnsiTheme="majorHAnsi" w:cstheme="majorBidi"/>
      <w:sz w:val="20"/>
      <w:szCs w:val="20"/>
    </w:rPr>
  </w:style>
  <w:style w:type="paragraph" w:customStyle="1" w:styleId="afb">
    <w:name w:val="摘要标题"/>
    <w:link w:val="afc"/>
    <w:qFormat/>
    <w:rsid w:val="00DD3A0B"/>
    <w:pPr>
      <w:jc w:val="center"/>
    </w:pPr>
    <w:rPr>
      <w:rFonts w:ascii="黑体" w:eastAsia="楷体_GB2312" w:hAnsi="黑体"/>
      <w:b/>
      <w:bCs/>
      <w:kern w:val="44"/>
      <w:sz w:val="36"/>
      <w:szCs w:val="28"/>
      <w:u w:val="double"/>
    </w:rPr>
  </w:style>
  <w:style w:type="character" w:customStyle="1" w:styleId="afc">
    <w:name w:val="摘要标题 字符"/>
    <w:basedOn w:val="a0"/>
    <w:link w:val="afb"/>
    <w:rsid w:val="00DD3A0B"/>
    <w:rPr>
      <w:rFonts w:ascii="黑体" w:eastAsia="楷体_GB2312" w:hAnsi="黑体"/>
      <w:b/>
      <w:bCs/>
      <w:kern w:val="44"/>
      <w:sz w:val="36"/>
      <w:szCs w:val="28"/>
      <w:u w:val="double"/>
    </w:rPr>
  </w:style>
  <w:style w:type="paragraph" w:styleId="afd">
    <w:name w:val="Document Map"/>
    <w:basedOn w:val="a"/>
    <w:link w:val="afe"/>
    <w:uiPriority w:val="99"/>
    <w:semiHidden/>
    <w:unhideWhenUsed/>
    <w:rsid w:val="00EE26DD"/>
    <w:pPr>
      <w:spacing w:line="240" w:lineRule="auto"/>
    </w:pPr>
    <w:rPr>
      <w:rFonts w:ascii="Times New Roman" w:hAnsi="Times New Roman" w:cs="Times New Roman"/>
    </w:rPr>
  </w:style>
  <w:style w:type="character" w:customStyle="1" w:styleId="afe">
    <w:name w:val="文档结构图 字符"/>
    <w:basedOn w:val="a0"/>
    <w:link w:val="afd"/>
    <w:uiPriority w:val="99"/>
    <w:semiHidden/>
    <w:rsid w:val="00EE26DD"/>
    <w:rPr>
      <w:rFonts w:ascii="Times New Roman" w:hAnsi="Times New Roman" w:cs="Times New Roman"/>
      <w:sz w:val="24"/>
      <w:szCs w:val="24"/>
    </w:rPr>
  </w:style>
  <w:style w:type="paragraph" w:styleId="aff">
    <w:name w:val="Revision"/>
    <w:hidden/>
    <w:uiPriority w:val="99"/>
    <w:semiHidden/>
    <w:rsid w:val="00EE26DD"/>
    <w:rPr>
      <w:rFonts w:asciiTheme="minorEastAsia" w:hAnsi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356480">
      <w:bodyDiv w:val="1"/>
      <w:marLeft w:val="0"/>
      <w:marRight w:val="0"/>
      <w:marTop w:val="0"/>
      <w:marBottom w:val="0"/>
      <w:divBdr>
        <w:top w:val="none" w:sz="0" w:space="0" w:color="auto"/>
        <w:left w:val="none" w:sz="0" w:space="0" w:color="auto"/>
        <w:bottom w:val="none" w:sz="0" w:space="0" w:color="auto"/>
        <w:right w:val="none" w:sz="0" w:space="0" w:color="auto"/>
      </w:divBdr>
    </w:div>
    <w:div w:id="1116607807">
      <w:bodyDiv w:val="1"/>
      <w:marLeft w:val="0"/>
      <w:marRight w:val="0"/>
      <w:marTop w:val="0"/>
      <w:marBottom w:val="0"/>
      <w:divBdr>
        <w:top w:val="none" w:sz="0" w:space="0" w:color="auto"/>
        <w:left w:val="none" w:sz="0" w:space="0" w:color="auto"/>
        <w:bottom w:val="none" w:sz="0" w:space="0" w:color="auto"/>
        <w:right w:val="none" w:sz="0" w:space="0" w:color="auto"/>
      </w:divBdr>
      <w:divsChild>
        <w:div w:id="680939072">
          <w:marLeft w:val="0"/>
          <w:marRight w:val="0"/>
          <w:marTop w:val="0"/>
          <w:marBottom w:val="0"/>
          <w:divBdr>
            <w:top w:val="none" w:sz="0" w:space="0" w:color="auto"/>
            <w:left w:val="none" w:sz="0" w:space="0" w:color="auto"/>
            <w:bottom w:val="none" w:sz="0" w:space="0" w:color="auto"/>
            <w:right w:val="none" w:sz="0" w:space="0" w:color="auto"/>
          </w:divBdr>
          <w:divsChild>
            <w:div w:id="1763256928">
              <w:marLeft w:val="0"/>
              <w:marRight w:val="0"/>
              <w:marTop w:val="0"/>
              <w:marBottom w:val="0"/>
              <w:divBdr>
                <w:top w:val="none" w:sz="0" w:space="0" w:color="auto"/>
                <w:left w:val="none" w:sz="0" w:space="0" w:color="auto"/>
                <w:bottom w:val="none" w:sz="0" w:space="0" w:color="auto"/>
                <w:right w:val="none" w:sz="0" w:space="0" w:color="auto"/>
              </w:divBdr>
              <w:divsChild>
                <w:div w:id="1520001230">
                  <w:marLeft w:val="0"/>
                  <w:marRight w:val="0"/>
                  <w:marTop w:val="0"/>
                  <w:marBottom w:val="0"/>
                  <w:divBdr>
                    <w:top w:val="single" w:sz="6" w:space="8" w:color="DEDEDE"/>
                    <w:left w:val="single" w:sz="6" w:space="8" w:color="DEDEDE"/>
                    <w:bottom w:val="single" w:sz="6" w:space="30" w:color="DEDEDE"/>
                    <w:right w:val="single" w:sz="6" w:space="8" w:color="DEDEDE"/>
                  </w:divBdr>
                  <w:divsChild>
                    <w:div w:id="1790664856">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139609579">
          <w:marLeft w:val="0"/>
          <w:marRight w:val="0"/>
          <w:marTop w:val="0"/>
          <w:marBottom w:val="0"/>
          <w:divBdr>
            <w:top w:val="none" w:sz="0" w:space="0" w:color="auto"/>
            <w:left w:val="none" w:sz="0" w:space="0" w:color="auto"/>
            <w:bottom w:val="none" w:sz="0" w:space="0" w:color="auto"/>
            <w:right w:val="none" w:sz="0" w:space="0" w:color="auto"/>
          </w:divBdr>
          <w:divsChild>
            <w:div w:id="383649357">
              <w:marLeft w:val="0"/>
              <w:marRight w:val="0"/>
              <w:marTop w:val="0"/>
              <w:marBottom w:val="0"/>
              <w:divBdr>
                <w:top w:val="none" w:sz="0" w:space="0" w:color="auto"/>
                <w:left w:val="none" w:sz="0" w:space="0" w:color="auto"/>
                <w:bottom w:val="none" w:sz="0" w:space="0" w:color="auto"/>
                <w:right w:val="none" w:sz="0" w:space="0" w:color="auto"/>
              </w:divBdr>
              <w:divsChild>
                <w:div w:id="110975029">
                  <w:marLeft w:val="0"/>
                  <w:marRight w:val="0"/>
                  <w:marTop w:val="0"/>
                  <w:marBottom w:val="0"/>
                  <w:divBdr>
                    <w:top w:val="single" w:sz="6" w:space="8" w:color="EEEEEE"/>
                    <w:left w:val="none" w:sz="0" w:space="8" w:color="auto"/>
                    <w:bottom w:val="single" w:sz="6" w:space="8" w:color="EEEEEE"/>
                    <w:right w:val="single" w:sz="6" w:space="8" w:color="EEEEEE"/>
                  </w:divBdr>
                  <w:divsChild>
                    <w:div w:id="21216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247762">
      <w:bodyDiv w:val="1"/>
      <w:marLeft w:val="0"/>
      <w:marRight w:val="0"/>
      <w:marTop w:val="0"/>
      <w:marBottom w:val="0"/>
      <w:divBdr>
        <w:top w:val="none" w:sz="0" w:space="0" w:color="auto"/>
        <w:left w:val="none" w:sz="0" w:space="0" w:color="auto"/>
        <w:bottom w:val="none" w:sz="0" w:space="0" w:color="auto"/>
        <w:right w:val="none" w:sz="0" w:space="0" w:color="auto"/>
      </w:divBdr>
      <w:divsChild>
        <w:div w:id="1871449750">
          <w:marLeft w:val="0"/>
          <w:marRight w:val="0"/>
          <w:marTop w:val="0"/>
          <w:marBottom w:val="225"/>
          <w:divBdr>
            <w:top w:val="none" w:sz="0" w:space="0" w:color="auto"/>
            <w:left w:val="none" w:sz="0" w:space="0" w:color="auto"/>
            <w:bottom w:val="none" w:sz="0" w:space="0" w:color="auto"/>
            <w:right w:val="none" w:sz="0" w:space="0" w:color="auto"/>
          </w:divBdr>
          <w:divsChild>
            <w:div w:id="62805359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870485172">
      <w:bodyDiv w:val="1"/>
      <w:marLeft w:val="0"/>
      <w:marRight w:val="0"/>
      <w:marTop w:val="0"/>
      <w:marBottom w:val="0"/>
      <w:divBdr>
        <w:top w:val="none" w:sz="0" w:space="0" w:color="auto"/>
        <w:left w:val="none" w:sz="0" w:space="0" w:color="auto"/>
        <w:bottom w:val="none" w:sz="0" w:space="0" w:color="auto"/>
        <w:right w:val="none" w:sz="0" w:space="0" w:color="auto"/>
      </w:divBdr>
    </w:div>
    <w:div w:id="2127844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emf"/><Relationship Id="rId52" Type="http://schemas.openxmlformats.org/officeDocument/2006/relationships/image" Target="media/image42.emf"/><Relationship Id="rId53" Type="http://schemas.openxmlformats.org/officeDocument/2006/relationships/image" Target="media/image43.emf"/><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emf"/><Relationship Id="rId59" Type="http://schemas.openxmlformats.org/officeDocument/2006/relationships/image" Target="media/image49.emf"/><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emf"/><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jpeg"/><Relationship Id="rId11" Type="http://schemas.openxmlformats.org/officeDocument/2006/relationships/footer" Target="footer1.xml"/><Relationship Id="rId1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ZF\Desktop\zisang136730801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78A3E-450C-4448-908C-4AD74890E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\Users\GZF\Desktop\zisang1367308019.dotx</Template>
  <TotalTime>13676</TotalTime>
  <Pages>52</Pages>
  <Words>4217</Words>
  <Characters>24039</Characters>
  <Application>Microsoft Macintosh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王</dc:creator>
  <cp:keywords/>
  <dc:description/>
  <cp:lastModifiedBy>王 Prince</cp:lastModifiedBy>
  <cp:revision>1977</cp:revision>
  <cp:lastPrinted>2017-05-18T05:42:00Z</cp:lastPrinted>
  <dcterms:created xsi:type="dcterms:W3CDTF">2017-03-21T07:01:00Z</dcterms:created>
  <dcterms:modified xsi:type="dcterms:W3CDTF">2018-05-18T15:34:00Z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